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A855DA" w:rsidRDefault="00A855DA" w14:paraId="672A6659" wp14:textId="77777777">
      <w:pPr>
        <w:jc w:val="center"/>
        <w:divId w:val="106267895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482553E">
          <v:rect id="_x0000_i1025" style="width:441.9pt;height:1.5pt" o:hr="t" o:hrstd="t" o:hralign="center" fillcolor="#a0a0a0" stroked="f"/>
        </w:pict>
      </w:r>
    </w:p>
    <w:p xmlns:wp14="http://schemas.microsoft.com/office/word/2010/wordml" w:rsidR="00A855DA" w:rsidRDefault="00A855DA" w14:paraId="0A37501D" wp14:textId="77777777">
      <w:pPr>
        <w:pStyle w:val="NormalWeb"/>
        <w:jc w:val="center"/>
        <w:divId w:val="106267895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B3D999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621456C8" w:rsidP="2DB3A239" w:rsidRDefault="621456C8" w14:paraId="7151ED90" w14:textId="02390443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</w:pPr>
      <w:r w:rsidRPr="2DB3A239" w:rsidR="621456C8">
        <w:rPr>
          <w:rFonts w:ascii="Arial" w:hAnsi="Arial" w:cs="Arial"/>
          <w:sz w:val="36"/>
          <w:szCs w:val="36"/>
          <w:lang w:val="es-CL"/>
        </w:rPr>
        <w:t>Interfaz de usuario</w:t>
      </w:r>
    </w:p>
    <w:p w:rsidR="621456C8" w:rsidP="2DB3A239" w:rsidRDefault="621456C8" w14:paraId="082FBFB4" w14:textId="4C974A5A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2DB3A239" w:rsidR="621456C8">
        <w:rPr>
          <w:rFonts w:ascii="Arial" w:hAnsi="Arial" w:cs="Arial"/>
          <w:sz w:val="36"/>
          <w:szCs w:val="36"/>
          <w:lang w:val="es-CL"/>
        </w:rPr>
        <w:t xml:space="preserve"> Test R</w:t>
      </w:r>
      <w:r w:rsidRPr="2DB3A239" w:rsidR="621456C8">
        <w:rPr>
          <w:rFonts w:ascii="Arial" w:hAnsi="Arial" w:cs="Arial"/>
          <w:sz w:val="36"/>
          <w:szCs w:val="36"/>
          <w:lang w:val="es-CL"/>
        </w:rPr>
        <w:t>eport</w:t>
      </w:r>
    </w:p>
    <w:p xmlns:wp14="http://schemas.microsoft.com/office/word/2010/wordml" w:rsidR="00A855DA" w:rsidRDefault="00A855DA" w14:paraId="51F738E7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A855DA" w:rsidRDefault="00A855DA" w14:paraId="5DFF2345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A855DA" w:rsidRDefault="00A855DA" w14:paraId="4C0D323D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A855DA" w:rsidRDefault="00A855DA" w14:paraId="6E72FAE9" wp14:textId="77777777">
      <w:pPr>
        <w:divId w:val="33338191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A855DA" w:rsidRDefault="00A855DA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A855DA" w:rsidRDefault="00A855DA" w14:paraId="5DAB6C7B" wp14:textId="77777777">
      <w:pPr>
        <w:divId w:val="15068092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A855DA" w:rsidRDefault="00A855DA" w14:paraId="2819B571" wp14:textId="0E7AE935">
      <w:pPr>
        <w:pStyle w:val="NormalWeb"/>
        <w:divId w:val="150680922"/>
        <w:rPr>
          <w:rFonts w:ascii="Arial" w:hAnsi="Arial" w:cs="Arial"/>
          <w:b w:val="1"/>
          <w:bCs w:val="1"/>
          <w:sz w:val="18"/>
          <w:szCs w:val="18"/>
          <w:lang w:val="es-CL"/>
        </w:rPr>
      </w:pPr>
      <w:r w:rsidRPr="2DB3A239" w:rsidR="00A855DA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1.1. </w:t>
      </w:r>
      <w:r w:rsidRPr="2DB3A239" w:rsidR="38D89FCF">
        <w:rPr>
          <w:rFonts w:ascii="Arial" w:hAnsi="Arial" w:cs="Arial"/>
          <w:b w:val="1"/>
          <w:bCs w:val="1"/>
          <w:sz w:val="18"/>
          <w:szCs w:val="18"/>
          <w:lang w:val="es-CL"/>
        </w:rPr>
        <w:t>Interfaz de usuario</w:t>
      </w:r>
    </w:p>
    <w:p w:rsidR="101F1649" w:rsidP="2DB3A239" w:rsidRDefault="101F1649" w14:paraId="17A66381" w14:textId="33F16CC2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</w:pPr>
      <w:r w:rsidRPr="2DB3A239" w:rsidR="101F1649">
        <w:rPr>
          <w:rFonts w:ascii="Arial" w:hAnsi="Arial" w:cs="Arial"/>
          <w:sz w:val="18"/>
          <w:szCs w:val="18"/>
          <w:lang w:val="es-CL"/>
        </w:rPr>
        <w:t>Elementos interactivos</w:t>
      </w:r>
    </w:p>
    <w:p w:rsidR="101F1649" w:rsidP="2DB3A239" w:rsidRDefault="101F1649" w14:paraId="4877DB03" w14:textId="22065370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</w:pPr>
      <w:r w:rsidRPr="2DB3A239" w:rsidR="101F1649">
        <w:rPr>
          <w:rFonts w:ascii="Arial" w:hAnsi="Arial" w:cs="Arial"/>
          <w:sz w:val="18"/>
          <w:szCs w:val="18"/>
          <w:lang w:val="es-CL"/>
        </w:rPr>
        <w:t>Responisividad</w:t>
      </w:r>
    </w:p>
    <w:p w:rsidR="101F1649" w:rsidP="2DB3A239" w:rsidRDefault="101F1649" w14:paraId="48B230A4" w14:textId="6FBD1C13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</w:pPr>
      <w:r w:rsidRPr="2DB3A239" w:rsidR="101F1649">
        <w:rPr>
          <w:rFonts w:ascii="Arial" w:hAnsi="Arial" w:cs="Arial"/>
          <w:sz w:val="18"/>
          <w:szCs w:val="18"/>
          <w:lang w:val="es-CL"/>
        </w:rPr>
        <w:t>Soporte para temas oscuros</w:t>
      </w:r>
    </w:p>
    <w:p xmlns:wp14="http://schemas.microsoft.com/office/word/2010/wordml" w:rsidR="00A855DA" w:rsidRDefault="00A855DA" w14:paraId="6BC4F1FD" wp14:textId="0245128E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 w:rsidRPr="2DB3A239" w:rsidR="00A855DA">
        <w:rPr>
          <w:rFonts w:ascii="Arial" w:hAnsi="Arial" w:eastAsia="Times New Roman" w:cs="Arial"/>
          <w:sz w:val="22"/>
          <w:szCs w:val="22"/>
          <w:lang w:val="es-CL"/>
        </w:rPr>
        <w:t xml:space="preserve">1.1. Test </w:t>
      </w:r>
      <w:r w:rsidRPr="2DB3A239" w:rsidR="00A855DA">
        <w:rPr>
          <w:rFonts w:ascii="Arial" w:hAnsi="Arial" w:eastAsia="Times New Roman" w:cs="Arial"/>
          <w:sz w:val="22"/>
          <w:szCs w:val="22"/>
          <w:lang w:val="es-CL"/>
        </w:rPr>
        <w:t>Suite :</w:t>
      </w:r>
      <w:r w:rsidRPr="2DB3A239" w:rsidR="00A855DA">
        <w:rPr>
          <w:rFonts w:ascii="Arial" w:hAnsi="Arial" w:eastAsia="Times New Roman" w:cs="Arial"/>
          <w:sz w:val="22"/>
          <w:szCs w:val="22"/>
          <w:lang w:val="es-CL"/>
        </w:rPr>
        <w:t xml:space="preserve"> </w:t>
      </w:r>
      <w:r w:rsidRPr="2DB3A239" w:rsidR="7A2FDD5C">
        <w:rPr>
          <w:rFonts w:ascii="Arial" w:hAnsi="Arial" w:eastAsia="Times New Roman" w:cs="Arial"/>
          <w:sz w:val="22"/>
          <w:szCs w:val="22"/>
          <w:lang w:val="es-CL"/>
        </w:rPr>
        <w:t>Interfaz de usuario</w:t>
      </w:r>
    </w:p>
    <w:p xmlns:wp14="http://schemas.microsoft.com/office/word/2010/wordml" w:rsidR="00A855DA" w:rsidRDefault="00A855DA" w14:paraId="60EFF97A" wp14:textId="0F72E0C3">
      <w:pPr>
        <w:pStyle w:val="NormalWeb"/>
        <w:divId w:val="1333070374"/>
        <w:rPr>
          <w:rFonts w:ascii="Arial" w:hAnsi="Arial" w:cs="Arial"/>
          <w:sz w:val="18"/>
          <w:szCs w:val="18"/>
          <w:lang w:val="es-CL"/>
        </w:rPr>
      </w:pPr>
      <w:r w:rsidRPr="2DB3A239" w:rsidR="00A855DA">
        <w:rPr>
          <w:rFonts w:ascii="Arial" w:hAnsi="Arial" w:cs="Arial"/>
          <w:sz w:val="18"/>
          <w:szCs w:val="18"/>
          <w:lang w:val="es-CL"/>
        </w:rPr>
        <w:t> Pruebas acerca de</w:t>
      </w:r>
      <w:r w:rsidRPr="2DB3A239" w:rsidR="60DC662D">
        <w:rPr>
          <w:rFonts w:ascii="Arial" w:hAnsi="Arial" w:cs="Arial"/>
          <w:sz w:val="18"/>
          <w:szCs w:val="18"/>
          <w:lang w:val="es-CL"/>
        </w:rPr>
        <w:t xml:space="preserve"> la interfaz de usuario</w:t>
      </w:r>
    </w:p>
    <w:p xmlns:wp14="http://schemas.microsoft.com/office/word/2010/wordml" w:rsidR="00A855DA" w:rsidRDefault="00A855DA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3" w:id="1"/>
      <w:bookmarkEnd w:id="1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xmlns:wp14="http://schemas.microsoft.com/office/word/2010/wordml" w:rsidR="00A855DA" w:rsidRDefault="00A855DA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xmlns:wp14="http://schemas.microsoft.com/office/word/2010/wordml" w:rsidR="00000000" w:rsidTr="72B14BD4" w14:paraId="36D860C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A855DA" w:rsidRDefault="00A855DA" w14:paraId="004FE09E" wp14:textId="0FCFEB10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2DB3A239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hs-164: </w:t>
            </w:r>
            <w:r w:rsidRPr="2DB3A239" w:rsidR="5C5DCA9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Elementos interactivos</w:t>
            </w:r>
          </w:p>
        </w:tc>
      </w:tr>
      <w:tr xmlns:wp14="http://schemas.microsoft.com/office/word/2010/wordml" w:rsidR="00000000" w:rsidTr="72B14BD4" w14:paraId="5E2ADEB2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2B14BD4" w14:paraId="1BEE165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RDefault="00A855DA" w14:paraId="38D38631" wp14:textId="24B5B27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00A855DA">
              <w:rPr>
                <w:rFonts w:ascii="Arial" w:hAnsi="Arial" w:cs="Arial"/>
                <w:sz w:val="17"/>
                <w:szCs w:val="17"/>
              </w:rPr>
              <w:t> </w:t>
            </w:r>
            <w:r w:rsidRPr="2DB3A239" w:rsidR="653127FC">
              <w:rPr>
                <w:rFonts w:ascii="Arial" w:hAnsi="Arial" w:cs="Arial"/>
                <w:sz w:val="17"/>
                <w:szCs w:val="17"/>
              </w:rPr>
              <w:t xml:space="preserve">Probar botones, enlaces y </w:t>
            </w:r>
            <w:r w:rsidRPr="2DB3A239" w:rsidR="653127FC">
              <w:rPr>
                <w:rFonts w:ascii="Arial" w:hAnsi="Arial" w:cs="Arial"/>
                <w:sz w:val="17"/>
                <w:szCs w:val="17"/>
              </w:rPr>
              <w:t>menu</w:t>
            </w:r>
            <w:r w:rsidRPr="2DB3A239" w:rsidR="653127FC">
              <w:rPr>
                <w:rFonts w:ascii="Arial" w:hAnsi="Arial" w:cs="Arial"/>
                <w:sz w:val="17"/>
                <w:szCs w:val="17"/>
              </w:rPr>
              <w:t xml:space="preserve"> desplegable en diferentes resoluciones</w:t>
            </w:r>
          </w:p>
        </w:tc>
      </w:tr>
      <w:tr xmlns:wp14="http://schemas.microsoft.com/office/word/2010/wordml" w:rsidR="00000000" w:rsidTr="72B14BD4" w14:paraId="226A89F8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RDefault="00A855DA" w14:paraId="7EEE3AEB" wp14:textId="02B01B3F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00A855DA">
              <w:rPr>
                <w:rFonts w:ascii="Arial" w:hAnsi="Arial" w:cs="Arial"/>
                <w:sz w:val="17"/>
                <w:szCs w:val="17"/>
              </w:rPr>
              <w:t> Haber iniciado sesión</w:t>
            </w:r>
            <w:r w:rsidRPr="2DB3A239" w:rsidR="3529C12B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xmlns:wp14="http://schemas.microsoft.com/office/word/2010/wordml" w:rsidR="00000000" w:rsidTr="72B14BD4" w14:paraId="2C2868BC" wp14:textId="77777777">
        <w:trPr>
          <w:divId w:val="3038523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2B14BD4" w14:paraId="77C664C6" wp14:textId="77777777">
        <w:trPr>
          <w:divId w:val="3038523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2DB3A239" w:rsidRDefault="00A855DA" w14:paraId="037691C4" wp14:textId="3F9D9DCA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2DB3A239" w:rsidR="3E9D4C82">
              <w:rPr>
                <w:rFonts w:ascii="Arial" w:hAnsi="Arial" w:cs="Arial"/>
                <w:sz w:val="17"/>
                <w:szCs w:val="17"/>
              </w:rPr>
              <w:t>Ajustar la resolución</w:t>
            </w:r>
            <w:r w:rsidRPr="2DB3A239" w:rsidR="4C5D2C3D">
              <w:rPr>
                <w:rFonts w:ascii="Arial" w:hAnsi="Arial" w:cs="Arial"/>
                <w:sz w:val="17"/>
                <w:szCs w:val="17"/>
              </w:rPr>
              <w:t xml:space="preserve"> para los botones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47B96EE" wp14:textId="13BD21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00A855DA">
              <w:rPr>
                <w:rFonts w:ascii="Arial" w:hAnsi="Arial" w:cs="Arial"/>
                <w:sz w:val="17"/>
                <w:szCs w:val="17"/>
              </w:rPr>
              <w:t> </w:t>
            </w:r>
            <w:r w:rsidRPr="2DB3A239" w:rsidR="218CCED2">
              <w:rPr>
                <w:rFonts w:ascii="Arial" w:hAnsi="Arial" w:cs="Arial"/>
                <w:sz w:val="17"/>
                <w:szCs w:val="17"/>
              </w:rPr>
              <w:t xml:space="preserve">La interfaz </w:t>
            </w:r>
            <w:r w:rsidRPr="2DB3A239" w:rsidR="218CCED2">
              <w:rPr>
                <w:rFonts w:ascii="Arial" w:hAnsi="Arial" w:cs="Arial"/>
                <w:sz w:val="17"/>
                <w:szCs w:val="17"/>
              </w:rPr>
              <w:t>deberia</w:t>
            </w:r>
            <w:r w:rsidRPr="2DB3A239" w:rsidR="218CCED2">
              <w:rPr>
                <w:rFonts w:ascii="Arial" w:hAnsi="Arial" w:cs="Arial"/>
                <w:sz w:val="17"/>
                <w:szCs w:val="17"/>
              </w:rPr>
              <w:t xml:space="preserve"> poder adaptar</w:t>
            </w:r>
            <w:r w:rsidRPr="2DB3A239" w:rsidR="5434336B">
              <w:rPr>
                <w:rFonts w:ascii="Arial" w:hAnsi="Arial" w:cs="Arial"/>
                <w:sz w:val="17"/>
                <w:szCs w:val="17"/>
              </w:rPr>
              <w:t xml:space="preserve"> los botones</w:t>
            </w:r>
            <w:r w:rsidRPr="2DB3A239" w:rsidR="218CCED2">
              <w:rPr>
                <w:rFonts w:ascii="Arial" w:hAnsi="Arial" w:cs="Arial"/>
                <w:sz w:val="17"/>
                <w:szCs w:val="17"/>
              </w:rPr>
              <w:t xml:space="preserve"> correctamente</w:t>
            </w:r>
          </w:p>
        </w:tc>
      </w:tr>
      <w:tr xmlns:wp14="http://schemas.microsoft.com/office/word/2010/wordml" w:rsidR="00000000" w:rsidTr="72B14BD4" w14:paraId="5A39BBE3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72B14BD4" w14:paraId="6584BEE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E31C215" wp14:textId="2060255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2B14BD4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72B14BD4" w:rsidR="3FA0C11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xmlns:wp14="http://schemas.microsoft.com/office/word/2010/wordml" w:rsidR="00000000" w:rsidTr="72B14BD4" w14:paraId="4887E2D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2B14BD4" w14:paraId="45B5B01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2B14BD4" w14:paraId="27580420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7B0D8E0" wp14:textId="4F71FD5E">
            <w:pPr>
              <w:rPr>
                <w:rFonts w:ascii="Arial" w:hAnsi="Arial" w:eastAsia="Times New Roman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72B14BD4" w14:paraId="617B191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9" w:id="3"/>
      <w:bookmarkEnd w:id="3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w:rsidR="07FAC3F7" w:rsidP="07FAC3F7" w:rsidRDefault="07FAC3F7" w14:paraId="167E88AE" w14:textId="155B6453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2DB3A239" w:rsidTr="72B14BD4" w14:paraId="2C8C745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2DB3A239" w:rsidP="2DB3A239" w:rsidRDefault="2DB3A239" w14:paraId="7225325E" w14:textId="59E80B5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hs-164: </w:t>
            </w:r>
            <w:r w:rsidRPr="2DB3A239" w:rsidR="04F73F8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Re</w:t>
            </w:r>
            <w:r w:rsidRPr="2DB3A239" w:rsidR="2DB3A23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s</w:t>
            </w:r>
            <w:r w:rsidRPr="2DB3A239" w:rsidR="04F73F8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ponsividad</w:t>
            </w:r>
          </w:p>
        </w:tc>
      </w:tr>
      <w:tr w:rsidR="2DB3A239" w:rsidTr="72B14BD4" w14:paraId="61BEF73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8C2BFE0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05A0EC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72B14BD4" w14:paraId="78B52A0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5402CB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2DB3A239" w:rsidP="2DB3A239" w:rsidRDefault="2DB3A239" w14:paraId="06F99F65" w14:textId="46E2D0A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2DB3A239">
              <w:rPr>
                <w:rFonts w:ascii="Arial" w:hAnsi="Arial" w:cs="Arial"/>
                <w:sz w:val="17"/>
                <w:szCs w:val="17"/>
              </w:rPr>
              <w:t> </w:t>
            </w:r>
            <w:r w:rsidRPr="2DB3A239" w:rsidR="508DFAD7">
              <w:rPr>
                <w:rFonts w:ascii="Arial" w:hAnsi="Arial" w:cs="Arial"/>
                <w:sz w:val="17"/>
                <w:szCs w:val="17"/>
              </w:rPr>
              <w:t>Ajustar el tamaño de pantalla general</w:t>
            </w:r>
          </w:p>
        </w:tc>
      </w:tr>
      <w:tr w:rsidR="2DB3A239" w:rsidTr="72B14BD4" w14:paraId="58952F7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472493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2DB3A239" w:rsidP="2DB3A239" w:rsidRDefault="2DB3A239" w14:paraId="220F8304" w14:textId="02B01B3F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2DB3A239">
              <w:rPr>
                <w:rFonts w:ascii="Arial" w:hAnsi="Arial" w:cs="Arial"/>
                <w:sz w:val="17"/>
                <w:szCs w:val="17"/>
              </w:rPr>
              <w:t> Haber iniciado sesión</w:t>
            </w:r>
            <w:r w:rsidRPr="2DB3A239" w:rsidR="2DB3A239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2DB3A239" w:rsidTr="72B14BD4" w14:paraId="49B3EBF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568E5DF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7B67C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AF300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2DB3A239" w:rsidTr="72B14BD4" w14:paraId="699F653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15E8EC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474C314" w14:textId="49A0DD1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2DB3A239" w:rsidR="2DB3A239">
              <w:rPr>
                <w:rFonts w:ascii="Arial" w:hAnsi="Arial" w:cs="Arial"/>
                <w:sz w:val="17"/>
                <w:szCs w:val="17"/>
              </w:rPr>
              <w:t>Ajustar la resolución para l</w:t>
            </w:r>
            <w:r w:rsidRPr="2DB3A239" w:rsidR="0D221501">
              <w:rPr>
                <w:rFonts w:ascii="Arial" w:hAnsi="Arial" w:cs="Arial"/>
                <w:sz w:val="17"/>
                <w:szCs w:val="17"/>
              </w:rPr>
              <w:t>a interfaz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00CA0349" w14:textId="0E8C851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2DB3A239">
              <w:rPr>
                <w:rFonts w:ascii="Arial" w:hAnsi="Arial" w:cs="Arial"/>
                <w:sz w:val="17"/>
                <w:szCs w:val="17"/>
              </w:rPr>
              <w:t xml:space="preserve"> La interfaz </w:t>
            </w:r>
            <w:r w:rsidRPr="2DB3A239" w:rsidR="4693F430">
              <w:rPr>
                <w:rFonts w:ascii="Arial" w:hAnsi="Arial" w:cs="Arial"/>
                <w:sz w:val="17"/>
                <w:szCs w:val="17"/>
              </w:rPr>
              <w:t xml:space="preserve">se ajusta </w:t>
            </w:r>
          </w:p>
        </w:tc>
      </w:tr>
      <w:tr w:rsidR="2DB3A239" w:rsidTr="72B14BD4" w14:paraId="57B3DCD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8020E62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2DB3A239" w:rsidTr="72B14BD4" w14:paraId="44FBE4C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0C87C11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5D77B76F" w14:textId="52D693F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2B14BD4" w:rsidR="2DB3A23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72B14BD4" w:rsidR="5241D8E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2DB3A239" w:rsidTr="72B14BD4" w14:paraId="5565B9C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FD425F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BB3334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2DB3A239" w:rsidTr="72B14BD4" w14:paraId="0020208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D6F46A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E9F96C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72B14BD4" w14:paraId="7019E52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ACA199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B6965D9" w14:textId="4F71FD5E">
            <w:pPr>
              <w:rPr>
                <w:rFonts w:ascii="Arial" w:hAnsi="Arial" w:eastAsia="Times New Roman" w:cs="Arial"/>
                <w:sz w:val="17"/>
                <w:szCs w:val="17"/>
              </w:rPr>
            </w:pPr>
          </w:p>
        </w:tc>
      </w:tr>
      <w:tr w:rsidR="2DB3A239" w:rsidTr="72B14BD4" w14:paraId="56AF329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26BC809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ABE387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61280F49" w14:textId="4C434149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2DB3A239" w:rsidTr="72B14BD4" w14:paraId="1CC88C7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2DB3A239" w:rsidP="2DB3A239" w:rsidRDefault="2DB3A239" w14:paraId="099FE335" w14:textId="739AC911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hs-164: </w:t>
            </w:r>
            <w:r w:rsidRPr="2DB3A239" w:rsidR="388851A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Soporte para temas oscuros</w:t>
            </w:r>
          </w:p>
        </w:tc>
      </w:tr>
      <w:tr w:rsidR="2DB3A239" w:rsidTr="72B14BD4" w14:paraId="768FD1D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69FBDB5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0CDEF1F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72B14BD4" w14:paraId="55185E55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50A89EAE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2DB3A239" w:rsidP="2DB3A239" w:rsidRDefault="2DB3A239" w14:paraId="1ABC9FDB" w14:textId="57CCC0E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2DB3A239">
              <w:rPr>
                <w:rFonts w:ascii="Arial" w:hAnsi="Arial" w:cs="Arial"/>
                <w:sz w:val="17"/>
                <w:szCs w:val="17"/>
              </w:rPr>
              <w:t> </w:t>
            </w:r>
            <w:r w:rsidRPr="2DB3A239" w:rsidR="481B3BE1">
              <w:rPr>
                <w:rFonts w:ascii="Arial" w:hAnsi="Arial" w:cs="Arial"/>
                <w:sz w:val="17"/>
                <w:szCs w:val="17"/>
              </w:rPr>
              <w:t>Cambiar entre modo oscuro o claro</w:t>
            </w:r>
          </w:p>
        </w:tc>
      </w:tr>
      <w:tr w:rsidR="2DB3A239" w:rsidTr="72B14BD4" w14:paraId="4F646ED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0EAAC4F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2DB3A239" w:rsidP="2DB3A239" w:rsidRDefault="2DB3A239" w14:paraId="15198CBD" w14:textId="02B01B3F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2DB3A239">
              <w:rPr>
                <w:rFonts w:ascii="Arial" w:hAnsi="Arial" w:cs="Arial"/>
                <w:sz w:val="17"/>
                <w:szCs w:val="17"/>
              </w:rPr>
              <w:t> Haber iniciado sesión</w:t>
            </w:r>
            <w:r w:rsidRPr="2DB3A239" w:rsidR="2DB3A239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2DB3A239" w:rsidTr="72B14BD4" w14:paraId="432DA66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7C1210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765E8D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107F469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2DB3A239" w:rsidTr="72B14BD4" w14:paraId="60211D2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8FA647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0B3A71" w:rsidP="2DB3A239" w:rsidRDefault="430B3A71" w14:paraId="1DD0E144" w14:textId="74CB0098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2DB3A239" w:rsidR="430B3A71">
              <w:rPr>
                <w:rFonts w:ascii="Arial" w:hAnsi="Arial" w:cs="Arial"/>
                <w:sz w:val="17"/>
                <w:szCs w:val="17"/>
              </w:rPr>
              <w:t xml:space="preserve">Cambiar el modo oscuro o claro 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0740956" w14:textId="61E083E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DB3A239" w:rsidR="2DB3A239">
              <w:rPr>
                <w:rFonts w:ascii="Arial" w:hAnsi="Arial" w:cs="Arial"/>
                <w:sz w:val="17"/>
                <w:szCs w:val="17"/>
              </w:rPr>
              <w:t xml:space="preserve"> La interfaz </w:t>
            </w:r>
            <w:r w:rsidRPr="2DB3A239" w:rsidR="2746BA03">
              <w:rPr>
                <w:rFonts w:ascii="Arial" w:hAnsi="Arial" w:cs="Arial"/>
                <w:sz w:val="17"/>
                <w:szCs w:val="17"/>
              </w:rPr>
              <w:t>debería</w:t>
            </w:r>
            <w:r w:rsidRPr="2DB3A239" w:rsidR="2DB3A239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2DB3A239" w:rsidR="4DC83B59">
              <w:rPr>
                <w:rFonts w:ascii="Arial" w:hAnsi="Arial" w:cs="Arial"/>
                <w:sz w:val="17"/>
                <w:szCs w:val="17"/>
              </w:rPr>
              <w:t>responder a la solicitud</w:t>
            </w:r>
          </w:p>
        </w:tc>
      </w:tr>
      <w:tr w:rsidR="2DB3A239" w:rsidTr="72B14BD4" w14:paraId="32557366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6347D3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2DB3A239" w:rsidTr="72B14BD4" w14:paraId="34C44E2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2EC14A3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6942A15" w14:textId="4EA094A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2B14BD4" w:rsidR="2DB3A23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72B14BD4" w:rsidR="6A988F4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2DB3A239" w:rsidTr="72B14BD4" w14:paraId="1BC5780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39B62E7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026E73F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2DB3A239" w:rsidTr="72B14BD4" w14:paraId="1B9F603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6A81735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E03B82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72B14BD4" w14:paraId="4EA935A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7D54584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13654335" w14:textId="4F71FD5E">
            <w:pPr>
              <w:rPr>
                <w:rFonts w:ascii="Arial" w:hAnsi="Arial" w:eastAsia="Times New Roman" w:cs="Arial"/>
                <w:sz w:val="17"/>
                <w:szCs w:val="17"/>
              </w:rPr>
            </w:pPr>
          </w:p>
        </w:tc>
      </w:tr>
      <w:tr w:rsidR="2DB3A239" w:rsidTr="72B14BD4" w14:paraId="00B78B7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3835F9F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473ACFF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03216DE3" w14:textId="349C4BFE">
      <w:pPr>
        <w:pStyle w:val="NoSpacing"/>
        <w:rPr>
          <w:lang w:val="es-CL"/>
        </w:rPr>
      </w:pPr>
    </w:p>
    <w:p w:rsidR="2DB3A239" w:rsidP="2DB3A239" w:rsidRDefault="2DB3A239" w14:paraId="25597BC1" w14:textId="538A5234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A"/>
    <w:rsid w:val="003C5FD0"/>
    <w:rsid w:val="00A855DA"/>
    <w:rsid w:val="04F73F80"/>
    <w:rsid w:val="07FAC3F7"/>
    <w:rsid w:val="0B166ED6"/>
    <w:rsid w:val="0C63A4AF"/>
    <w:rsid w:val="0D221501"/>
    <w:rsid w:val="101F1649"/>
    <w:rsid w:val="18256A30"/>
    <w:rsid w:val="2035BE3D"/>
    <w:rsid w:val="218CCED2"/>
    <w:rsid w:val="24C7D1D0"/>
    <w:rsid w:val="2746BA03"/>
    <w:rsid w:val="2DB3A239"/>
    <w:rsid w:val="330964F7"/>
    <w:rsid w:val="33A7EACF"/>
    <w:rsid w:val="33A7EACF"/>
    <w:rsid w:val="3529C12B"/>
    <w:rsid w:val="388851AD"/>
    <w:rsid w:val="38D89FCF"/>
    <w:rsid w:val="3E9D4C82"/>
    <w:rsid w:val="3EECA7F4"/>
    <w:rsid w:val="3FA0C112"/>
    <w:rsid w:val="40CCA3C2"/>
    <w:rsid w:val="41307FA9"/>
    <w:rsid w:val="430B3A71"/>
    <w:rsid w:val="4693F430"/>
    <w:rsid w:val="481B3BE1"/>
    <w:rsid w:val="4C450FD7"/>
    <w:rsid w:val="4C5D2C3D"/>
    <w:rsid w:val="4D41C869"/>
    <w:rsid w:val="4DC83B59"/>
    <w:rsid w:val="508DFAD7"/>
    <w:rsid w:val="5241D8E9"/>
    <w:rsid w:val="533E14B3"/>
    <w:rsid w:val="5434336B"/>
    <w:rsid w:val="58641D30"/>
    <w:rsid w:val="5C5DCA9F"/>
    <w:rsid w:val="60DC662D"/>
    <w:rsid w:val="621456C8"/>
    <w:rsid w:val="653127FC"/>
    <w:rsid w:val="69F99735"/>
    <w:rsid w:val="6A988F45"/>
    <w:rsid w:val="72B14BD4"/>
    <w:rsid w:val="732C3786"/>
    <w:rsid w:val="7A2FDD5C"/>
    <w:rsid w:val="7C9948BC"/>
    <w:rsid w:val="7DB89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783B"/>
  <w15:chartTrackingRefBased/>
  <w15:docId w15:val="{DD012313-36AC-4E17-A0DB-D4332E93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1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562880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3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Movil</dc:title>
  <dc:subject/>
  <dc:creator>Cristian Lara</dc:creator>
  <keywords/>
  <dc:description/>
  <lastModifiedBy>CRISTIAN JAVIER LARA FLORES</lastModifiedBy>
  <revision>8</revision>
  <dcterms:created xsi:type="dcterms:W3CDTF">2024-11-23T03:33:00.0000000Z</dcterms:created>
  <dcterms:modified xsi:type="dcterms:W3CDTF">2024-11-27T03:58:07.5926076Z</dcterms:modified>
</coreProperties>
</file>