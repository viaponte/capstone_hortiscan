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2E440E" w:rsidRDefault="002E440E" w14:paraId="672A6659" wp14:textId="77777777">
      <w:pPr>
        <w:jc w:val="center"/>
        <w:divId w:val="113471196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187EA67">
          <v:rect id="_x0000_i1025" style="width:441.9pt;height:1.5pt" o:hr="t" o:hrstd="t" o:hralign="center" fillcolor="#a0a0a0" stroked="f"/>
        </w:pict>
      </w:r>
    </w:p>
    <w:p xmlns:wp14="http://schemas.microsoft.com/office/word/2010/wordml" w:rsidR="002E440E" w:rsidRDefault="002E440E" w14:paraId="0A37501D" wp14:textId="77777777">
      <w:pPr>
        <w:pStyle w:val="NormalWeb"/>
        <w:jc w:val="center"/>
        <w:divId w:val="113471196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139AD4E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E440E" w:rsidRDefault="002E440E" w14:paraId="0E7C8114" wp14:textId="0DB84069">
      <w:pPr>
        <w:pStyle w:val="NormalWeb"/>
        <w:jc w:val="center"/>
        <w:divId w:val="1986084823"/>
        <w:rPr>
          <w:rFonts w:ascii="Arial" w:hAnsi="Arial" w:cs="Arial"/>
          <w:sz w:val="36"/>
          <w:szCs w:val="36"/>
          <w:lang w:val="es-CL"/>
        </w:rPr>
      </w:pPr>
      <w:r w:rsidRPr="5B8A6992" w:rsidR="002E440E">
        <w:rPr>
          <w:rFonts w:ascii="Arial" w:hAnsi="Arial" w:cs="Arial"/>
          <w:sz w:val="36"/>
          <w:szCs w:val="36"/>
          <w:lang w:val="es-CL"/>
        </w:rPr>
        <w:t xml:space="preserve">Registro de usuario </w:t>
      </w:r>
      <w:r w:rsidRPr="5B8A6992" w:rsidR="2B4B21A5">
        <w:rPr>
          <w:rFonts w:ascii="Arial" w:hAnsi="Arial" w:cs="Arial"/>
          <w:sz w:val="36"/>
          <w:szCs w:val="36"/>
          <w:lang w:val="es-CL"/>
        </w:rPr>
        <w:t>Web</w:t>
      </w:r>
    </w:p>
    <w:p xmlns:wp14="http://schemas.microsoft.com/office/word/2010/wordml" w:rsidR="002E440E" w:rsidRDefault="002E440E" w14:paraId="43CEEF23" wp14:textId="77777777">
      <w:pPr>
        <w:pStyle w:val="NormalWeb"/>
        <w:jc w:val="center"/>
        <w:divId w:val="1986084823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2E440E" w:rsidRDefault="002E440E" w14:paraId="51F738E7" wp14:textId="77777777">
      <w:pPr>
        <w:pStyle w:val="NormalWeb"/>
        <w:divId w:val="940376909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2E440E" w:rsidRDefault="002E440E" w14:paraId="5DFF2345" wp14:textId="77777777">
      <w:pPr>
        <w:pStyle w:val="NormalWeb"/>
        <w:divId w:val="940376909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2E440E" w:rsidRDefault="002E440E" w14:paraId="4C0D323D" wp14:textId="77777777">
      <w:pPr>
        <w:pStyle w:val="NormalWeb"/>
        <w:divId w:val="940376909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2E440E" w:rsidRDefault="002E440E" w14:paraId="6E72FAE9" wp14:textId="77777777">
      <w:pPr>
        <w:divId w:val="638072318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2E440E" w:rsidRDefault="002E440E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2E440E" w:rsidRDefault="002E440E" w14:paraId="5DAB6C7B" wp14:textId="77777777">
      <w:pPr>
        <w:divId w:val="1685546923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2E440E" w:rsidRDefault="002E440E" w14:paraId="1C93EFA4" wp14:textId="77777777">
      <w:pPr>
        <w:pStyle w:val="NormalWeb"/>
        <w:divId w:val="1685546923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Registro de usuario Móvil</w:t>
        </w:r>
      </w:hyperlink>
    </w:p>
    <w:p xmlns:wp14="http://schemas.microsoft.com/office/word/2010/wordml" w:rsidR="002E440E" w:rsidRDefault="002E440E" w14:paraId="3F3615E2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2E440E" w:rsidRDefault="002E440E" w14:paraId="02A64C9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2E440E" w:rsidRDefault="002E440E" w14:paraId="17CF894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(confirmación)</w:t>
        </w:r>
      </w:hyperlink>
    </w:p>
    <w:p xmlns:wp14="http://schemas.microsoft.com/office/word/2010/wordml" w:rsidR="002E440E" w:rsidRDefault="002E440E" w14:paraId="622CC1A3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7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nombre de usuario</w:t>
        </w:r>
      </w:hyperlink>
    </w:p>
    <w:p xmlns:wp14="http://schemas.microsoft.com/office/word/2010/wordml" w:rsidR="002E440E" w:rsidRDefault="002E440E" w14:paraId="1A4009EF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contraseñas diferentes</w:t>
        </w:r>
      </w:hyperlink>
    </w:p>
    <w:p xmlns:wp14="http://schemas.microsoft.com/office/word/2010/wordml" w:rsidR="002E440E" w:rsidRDefault="002E440E" w14:paraId="3BA668D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contraseñas</w:t>
        </w:r>
      </w:hyperlink>
    </w:p>
    <w:p xmlns:wp14="http://schemas.microsoft.com/office/word/2010/wordml" w:rsidR="002E440E" w:rsidRDefault="002E440E" w14:paraId="25E61F4F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</w:t>
        </w:r>
      </w:hyperlink>
    </w:p>
    <w:p xmlns:wp14="http://schemas.microsoft.com/office/word/2010/wordml" w:rsidR="002E440E" w:rsidRDefault="002E440E" w14:paraId="30678AEF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10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existente</w:t>
        </w:r>
      </w:hyperlink>
    </w:p>
    <w:p xmlns:wp14="http://schemas.microsoft.com/office/word/2010/wordml" w:rsidR="002E440E" w:rsidRDefault="002E440E" w14:paraId="414DCA48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especiales</w:t>
        </w:r>
      </w:hyperlink>
    </w:p>
    <w:p xmlns:wp14="http://schemas.microsoft.com/office/word/2010/wordml" w:rsidR="002E440E" w:rsidRDefault="002E440E" w14:paraId="4ADAA46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números</w:t>
        </w:r>
      </w:hyperlink>
    </w:p>
    <w:p xmlns:wp14="http://schemas.microsoft.com/office/word/2010/wordml" w:rsidR="002E440E" w:rsidRDefault="002E440E" w14:paraId="79B84FC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minúsculas</w:t>
        </w:r>
      </w:hyperlink>
    </w:p>
    <w:p xmlns:wp14="http://schemas.microsoft.com/office/word/2010/wordml" w:rsidR="002E440E" w:rsidRDefault="002E440E" w14:paraId="6F54251D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mayúsculas</w:t>
        </w:r>
      </w:hyperlink>
    </w:p>
    <w:p xmlns:wp14="http://schemas.microsoft.com/office/word/2010/wordml" w:rsidR="002E440E" w:rsidRDefault="002E440E" w14:paraId="4E6BE52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mayúsculas y minúsculas</w:t>
        </w:r>
      </w:hyperlink>
    </w:p>
    <w:p xmlns:wp14="http://schemas.microsoft.com/office/word/2010/wordml" w:rsidR="002E440E" w:rsidRDefault="002E440E" w14:paraId="05F88EE4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 y caracteres especiales</w:t>
        </w:r>
      </w:hyperlink>
    </w:p>
    <w:p xmlns:wp14="http://schemas.microsoft.com/office/word/2010/wordml" w:rsidR="002E440E" w:rsidRDefault="002E440E" w14:paraId="549C530C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números, caracteres especiales, mayúsculas y minúsculas</w:t>
        </w:r>
      </w:hyperlink>
    </w:p>
    <w:p xmlns:wp14="http://schemas.microsoft.com/office/word/2010/wordml" w:rsidR="002E440E" w:rsidRDefault="002E440E" w14:paraId="7115D324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 sin ingresar datos</w:t>
        </w:r>
      </w:hyperlink>
    </w:p>
    <w:p xmlns:wp14="http://schemas.microsoft.com/office/word/2010/wordml" w:rsidR="002E440E" w:rsidRDefault="002E440E" w14:paraId="029B5C73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espacios</w:t>
        </w:r>
      </w:hyperlink>
    </w:p>
    <w:p xmlns:wp14="http://schemas.microsoft.com/office/word/2010/wordml" w:rsidR="002E440E" w:rsidRDefault="002E440E" w14:paraId="3E3E2944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caracteres especiales</w:t>
        </w:r>
      </w:hyperlink>
    </w:p>
    <w:p xmlns:wp14="http://schemas.microsoft.com/office/word/2010/wordml" w:rsidR="002E440E" w:rsidRDefault="002E440E" w14:paraId="6BCA6975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8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</w:t>
        </w:r>
      </w:hyperlink>
    </w:p>
    <w:p xmlns:wp14="http://schemas.microsoft.com/office/word/2010/wordml" w:rsidR="002E440E" w:rsidRDefault="002E440E" w14:paraId="07B7626C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minúsculas</w:t>
        </w:r>
      </w:hyperlink>
    </w:p>
    <w:p xmlns:wp14="http://schemas.microsoft.com/office/word/2010/wordml" w:rsidR="002E440E" w:rsidRDefault="002E440E" w14:paraId="4AB388D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</w:t>
        </w:r>
      </w:hyperlink>
    </w:p>
    <w:p xmlns:wp14="http://schemas.microsoft.com/office/word/2010/wordml" w:rsidR="002E440E" w:rsidRDefault="002E440E" w14:paraId="1665A7B1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 y minúsculas</w:t>
        </w:r>
      </w:hyperlink>
    </w:p>
    <w:p xmlns:wp14="http://schemas.microsoft.com/office/word/2010/wordml" w:rsidR="002E440E" w:rsidRDefault="002E440E" w14:paraId="08891562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solo con números y caracteres especiales</w:t>
        </w:r>
      </w:hyperlink>
    </w:p>
    <w:p xmlns:wp14="http://schemas.microsoft.com/office/word/2010/wordml" w:rsidR="002E440E" w:rsidRDefault="002E440E" w14:paraId="739EF31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49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espacios</w:t>
        </w:r>
      </w:hyperlink>
    </w:p>
    <w:p xmlns:wp14="http://schemas.microsoft.com/office/word/2010/wordml" w:rsidR="002E440E" w:rsidRDefault="002E440E" w14:paraId="1ECDA768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 y letras</w:t>
        </w:r>
      </w:hyperlink>
    </w:p>
    <w:p xmlns:wp14="http://schemas.microsoft.com/office/word/2010/wordml" w:rsidR="002E440E" w:rsidRDefault="002E440E" w14:paraId="17130502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2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especiales, letras y espacios</w:t>
        </w:r>
      </w:hyperlink>
    </w:p>
    <w:p xmlns:wp14="http://schemas.microsoft.com/office/word/2010/wordml" w:rsidR="002E440E" w:rsidRDefault="002E440E" w14:paraId="3C14A4E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2E440E" w:rsidRDefault="002E440E" w14:paraId="1EDBD9C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2E440E" w:rsidRDefault="002E440E" w14:paraId="2A08A6D9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5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confirmación de contraseña</w:t>
        </w:r>
      </w:hyperlink>
    </w:p>
    <w:p xmlns:wp14="http://schemas.microsoft.com/office/word/2010/wordml" w:rsidR="002E440E" w:rsidRDefault="002E440E" w14:paraId="19A079F3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caracteres especiales prohibidos (como &lt;&gt;, /, etc.).</w:t>
        </w:r>
      </w:hyperlink>
    </w:p>
    <w:p xmlns:wp14="http://schemas.microsoft.com/office/word/2010/wordml" w:rsidR="002E440E" w:rsidRDefault="002E440E" w14:paraId="1B728A9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3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que contiene únicamente caracteres especiales.</w:t>
        </w:r>
      </w:hyperlink>
    </w:p>
    <w:p xmlns:wp14="http://schemas.microsoft.com/office/word/2010/wordml" w:rsidR="002E440E" w:rsidRDefault="002E440E" w14:paraId="74907CF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Ingresar contraseña que es una secuencia de teclas del </w:t>
        </w:r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teclado (como 123456 o qwerty).</w:t>
        </w:r>
      </w:hyperlink>
    </w:p>
    <w:p xmlns:wp14="http://schemas.microsoft.com/office/word/2010/wordml" w:rsidR="002E440E" w:rsidRDefault="002E440E" w14:paraId="3F28DF46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3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mínima (1 carácter).</w:t>
        </w:r>
      </w:hyperlink>
    </w:p>
    <w:p xmlns:wp14="http://schemas.microsoft.com/office/word/2010/wordml" w:rsidR="002E440E" w:rsidRDefault="002E440E" w14:paraId="2B6CAB2E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máxima permitida.</w:t>
        </w:r>
      </w:hyperlink>
    </w:p>
    <w:p xmlns:wp14="http://schemas.microsoft.com/office/word/2010/wordml" w:rsidR="002E440E" w:rsidRDefault="002E440E" w14:paraId="14335D1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longitud máxima permitida.</w:t>
        </w:r>
      </w:hyperlink>
    </w:p>
    <w:p xmlns:wp14="http://schemas.microsoft.com/office/word/2010/wordml" w:rsidR="002E440E" w:rsidRDefault="002E440E" w14:paraId="1AF7B78A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registrarse con un nombre de usuario ya registrado (Mayúsculas y minúsculas).</w:t>
        </w:r>
      </w:hyperlink>
    </w:p>
    <w:p xmlns:wp14="http://schemas.microsoft.com/office/word/2010/wordml" w:rsidR="002E440E" w:rsidRDefault="002E440E" w14:paraId="5AB39E1D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muy similar a uno ya existente</w:t>
        </w:r>
      </w:hyperlink>
    </w:p>
    <w:p xmlns:wp14="http://schemas.microsoft.com/office/word/2010/wordml" w:rsidR="002E440E" w:rsidRDefault="002E440E" w14:paraId="73CC29E9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Dejar el campo de confirmación de contraseña vacío.</w:t>
        </w:r>
      </w:hyperlink>
    </w:p>
    <w:p xmlns:wp14="http://schemas.microsoft.com/office/word/2010/wordml" w:rsidR="002E440E" w:rsidRDefault="002E440E" w14:paraId="6D0E2F05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con espacios al inicio y al final.</w:t>
        </w:r>
      </w:hyperlink>
    </w:p>
    <w:p xmlns:wp14="http://schemas.microsoft.com/office/word/2010/wordml" w:rsidR="002E440E" w:rsidRDefault="002E440E" w14:paraId="44ED9F2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que contenga caracteres que no son visibles.</w:t>
        </w:r>
      </w:hyperlink>
    </w:p>
    <w:p xmlns:wp14="http://schemas.microsoft.com/office/word/2010/wordml" w:rsidR="002E440E" w:rsidRDefault="002E440E" w14:paraId="2CA8E72D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usando solo números.</w:t>
        </w:r>
      </w:hyperlink>
    </w:p>
    <w:p xmlns:wp14="http://schemas.microsoft.com/office/word/2010/wordml" w:rsidR="002E440E" w:rsidRDefault="002E440E" w14:paraId="349B97F1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extremadamente larga</w:t>
        </w:r>
      </w:hyperlink>
    </w:p>
    <w:p xmlns:wp14="http://schemas.microsoft.com/office/word/2010/wordml" w:rsidR="002E440E" w:rsidRDefault="002E440E" w14:paraId="3C7F2086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común</w:t>
        </w:r>
      </w:hyperlink>
    </w:p>
    <w:p xmlns:wp14="http://schemas.microsoft.com/office/word/2010/wordml" w:rsidR="002E440E" w:rsidRDefault="002E440E" w14:paraId="137C300B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y contraseña iguales</w:t>
        </w:r>
      </w:hyperlink>
    </w:p>
    <w:p xmlns:wp14="http://schemas.microsoft.com/office/word/2010/wordml" w:rsidR="002E440E" w:rsidRDefault="002E440E" w14:paraId="7377581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con combinación de idiomas</w:t>
        </w:r>
      </w:hyperlink>
    </w:p>
    <w:p xmlns:wp14="http://schemas.microsoft.com/office/word/2010/wordml" w:rsidR="002E440E" w:rsidRDefault="002E440E" w14:paraId="145B4739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emojis en el nombre de usuario.</w:t>
        </w:r>
      </w:hyperlink>
    </w:p>
    <w:p xmlns:wp14="http://schemas.microsoft.com/office/word/2010/wordml" w:rsidR="002E440E" w:rsidRDefault="002E440E" w14:paraId="666144F7" wp14:textId="77777777">
      <w:pPr>
        <w:pStyle w:val="NormalWeb"/>
        <w:divId w:val="1685546923"/>
        <w:rPr>
          <w:rFonts w:ascii="Arial" w:hAnsi="Arial" w:cs="Arial"/>
          <w:sz w:val="18"/>
          <w:szCs w:val="18"/>
          <w:lang w:val="es-CL"/>
        </w:rPr>
      </w:pPr>
      <w:hyperlink w:history="1" w:anchor="toc_tc6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caracteres emoji de contraseña.</w:t>
        </w:r>
      </w:hyperlink>
    </w:p>
    <w:p xmlns:wp14="http://schemas.microsoft.com/office/word/2010/wordml" w:rsidR="002E440E" w:rsidRDefault="002E440E" w14:paraId="2F3B079E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Registro de usuario Móvil</w:t>
      </w:r>
    </w:p>
    <w:p xmlns:wp14="http://schemas.microsoft.com/office/word/2010/wordml" w:rsidR="002E440E" w:rsidRDefault="002E440E" w14:paraId="28328A4F" wp14:textId="77777777">
      <w:pPr>
        <w:pStyle w:val="NormalWeb"/>
        <w:divId w:val="703678919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Registro de usuario en Móvil</w:t>
      </w:r>
    </w:p>
    <w:p xmlns:wp14="http://schemas.microsoft.com/office/word/2010/wordml" w:rsidR="002E440E" w:rsidRDefault="002E440E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40"/>
        <w:gridCol w:w="3165"/>
      </w:tblGrid>
      <w:tr xmlns:wp14="http://schemas.microsoft.com/office/word/2010/wordml" w:rsidR="00000000" w:rsidTr="5B8A6992" w14:paraId="3F61C717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2D8A4DA" wp14:textId="5A8057B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4F29EC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</w:t>
            </w:r>
          </w:p>
        </w:tc>
      </w:tr>
      <w:tr xmlns:wp14="http://schemas.microsoft.com/office/word/2010/wordml" w:rsidR="00000000" w:rsidTr="5B8A6992" w14:paraId="3A4F3965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38EA13F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62175C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no existente en la bd</w:t>
            </w:r>
          </w:p>
        </w:tc>
      </w:tr>
      <w:tr xmlns:wp14="http://schemas.microsoft.com/office/word/2010/wordml" w:rsidR="00000000" w:rsidTr="5B8A6992" w14:paraId="191FC628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5489B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:rsidTr="5B8A6992" w14:paraId="47252C5A" wp14:textId="77777777">
        <w:trPr>
          <w:divId w:val="77209130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8524507" wp14:textId="77777777">
        <w:trPr>
          <w:divId w:val="7720913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8131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EA63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al formulario de crear cuenta</w:t>
            </w:r>
          </w:p>
        </w:tc>
      </w:tr>
      <w:tr xmlns:wp14="http://schemas.microsoft.com/office/word/2010/wordml" w:rsidR="00000000" w:rsidTr="5B8A6992" w14:paraId="214BF7D6" wp14:textId="77777777">
        <w:trPr>
          <w:divId w:val="7720913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1302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"Nombre de Usuario"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EB85B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se habilite la casilla</w:t>
            </w:r>
          </w:p>
        </w:tc>
      </w:tr>
      <w:tr xmlns:wp14="http://schemas.microsoft.com/office/word/2010/wordml" w:rsidR="00000000" w:rsidTr="5B8A6992" w14:paraId="797515CA" wp14:textId="77777777">
        <w:trPr>
          <w:divId w:val="7720913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8216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el nombre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CACAA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el nombre en pantalla</w:t>
            </w:r>
          </w:p>
        </w:tc>
      </w:tr>
      <w:tr xmlns:wp14="http://schemas.microsoft.com/office/word/2010/wordml" w:rsidR="00000000" w:rsidTr="5B8A6992" w14:paraId="02EB378F" wp14:textId="77777777">
        <w:trPr>
          <w:divId w:val="7720913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49893B1E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365E045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2DB1E71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5317E2D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5786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se ingresa correctamente</w:t>
            </w:r>
          </w:p>
        </w:tc>
      </w:tr>
      <w:tr xmlns:wp14="http://schemas.microsoft.com/office/word/2010/wordml" w:rsidR="00000000" w:rsidTr="5B8A6992" w14:paraId="57E4FC9A" wp14:textId="77777777">
        <w:trPr>
          <w:divId w:val="7720913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47"/>
        <w:gridCol w:w="4258"/>
      </w:tblGrid>
      <w:tr xmlns:wp14="http://schemas.microsoft.com/office/word/2010/wordml" w:rsidR="00000000" w:rsidTr="5B8A6992" w14:paraId="78F12013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6BDCF05" wp14:textId="5320B0B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110B0F6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de usuario</w:t>
            </w:r>
          </w:p>
        </w:tc>
      </w:tr>
      <w:tr xmlns:wp14="http://schemas.microsoft.com/office/word/2010/wordml" w:rsidR="00000000" w:rsidTr="5B8A6992" w14:paraId="5E2ADEB2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DE24A9F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6E4CE6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del usuario</w:t>
            </w:r>
          </w:p>
        </w:tc>
      </w:tr>
      <w:tr xmlns:wp14="http://schemas.microsoft.com/office/word/2010/wordml" w:rsidR="00000000" w:rsidTr="5B8A6992" w14:paraId="362CAA87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D9710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No tener una </w:t>
            </w:r>
            <w:r>
              <w:rPr>
                <w:rFonts w:ascii="Arial" w:hAnsi="Arial" w:cs="Arial"/>
                <w:sz w:val="17"/>
                <w:szCs w:val="17"/>
              </w:rPr>
              <w:t>cuenta en el sistema</w:t>
            </w:r>
          </w:p>
        </w:tc>
      </w:tr>
      <w:tr xmlns:wp14="http://schemas.microsoft.com/office/word/2010/wordml" w:rsidR="00000000" w:rsidTr="5B8A6992" w14:paraId="2C2868BC" wp14:textId="77777777">
        <w:trPr>
          <w:divId w:val="6878281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4895DD2E" wp14:textId="77777777">
        <w:trPr>
          <w:divId w:val="6878281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89FC0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14F7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:rsidTr="5B8A6992" w14:paraId="4B204C78" wp14:textId="77777777">
        <w:trPr>
          <w:divId w:val="6878281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BB0D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FA23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:rsidTr="5B8A6992" w14:paraId="3694AE9A" wp14:textId="77777777">
        <w:trPr>
          <w:divId w:val="6878281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2382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el ingreso de la contraseña en caracteres tipo pass</w:t>
            </w:r>
          </w:p>
        </w:tc>
      </w:tr>
      <w:tr xmlns:wp14="http://schemas.microsoft.com/office/word/2010/wordml" w:rsidR="00000000" w:rsidTr="5B8A6992" w14:paraId="5A39BBE3" wp14:textId="77777777">
        <w:trPr>
          <w:divId w:val="6878281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6584BEE7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887E2D6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5B5B017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DE056B6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70F5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muestra con caracteres tipo pass correctamente</w:t>
            </w:r>
          </w:p>
        </w:tc>
      </w:tr>
      <w:tr xmlns:wp14="http://schemas.microsoft.com/office/word/2010/wordml" w:rsidR="00000000" w:rsidTr="5B8A6992" w14:paraId="617B1916" wp14:textId="77777777">
        <w:trPr>
          <w:divId w:val="6878281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1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824"/>
        <w:gridCol w:w="3881"/>
      </w:tblGrid>
      <w:tr xmlns:wp14="http://schemas.microsoft.com/office/word/2010/wordml" w:rsidR="00000000" w:rsidTr="5B8A6992" w14:paraId="55481398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355D7182" wp14:textId="37BE225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14A14B4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de usuario (confirmación)</w:t>
            </w:r>
          </w:p>
        </w:tc>
      </w:tr>
      <w:tr xmlns:wp14="http://schemas.microsoft.com/office/word/2010/wordml" w:rsidR="00000000" w:rsidTr="5B8A6992" w14:paraId="4B6C1EE6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B1E2229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24BECF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nuevamente la contraseña para su confirmación</w:t>
            </w:r>
          </w:p>
        </w:tc>
      </w:tr>
      <w:tr xmlns:wp14="http://schemas.microsoft.com/office/word/2010/wordml" w:rsidR="00000000" w:rsidTr="5B8A6992" w14:paraId="5DE9DEF6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15F205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:rsidTr="5B8A6992" w14:paraId="795C61F7" wp14:textId="77777777">
        <w:trPr>
          <w:divId w:val="96924019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5034A830" wp14:textId="77777777">
        <w:trPr>
          <w:divId w:val="9692401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C5F5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EBC575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:rsidTr="5B8A6992" w14:paraId="37018B8B" wp14:textId="77777777">
        <w:trPr>
          <w:divId w:val="9692401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B8F1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09DE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:rsidTr="5B8A6992" w14:paraId="203791DD" wp14:textId="77777777">
        <w:trPr>
          <w:divId w:val="9692401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6E904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79D22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 con carácter tipo pass</w:t>
            </w:r>
          </w:p>
        </w:tc>
      </w:tr>
      <w:tr xmlns:wp14="http://schemas.microsoft.com/office/word/2010/wordml" w:rsidR="00000000" w:rsidTr="5B8A6992" w14:paraId="72A3D3EC" wp14:textId="77777777">
        <w:trPr>
          <w:divId w:val="9692401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7689AFE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8418736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51D4533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C24719A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0D9B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confirmación de contraseña se visualiza con caracteres tipo pass correctamente</w:t>
            </w:r>
          </w:p>
        </w:tc>
      </w:tr>
      <w:tr xmlns:wp14="http://schemas.microsoft.com/office/word/2010/wordml" w:rsidR="00000000" w:rsidTr="5B8A6992" w14:paraId="28780193" wp14:textId="77777777">
        <w:trPr>
          <w:divId w:val="9692401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6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8"/>
        <w:gridCol w:w="3437"/>
      </w:tblGrid>
      <w:tr xmlns:wp14="http://schemas.microsoft.com/office/word/2010/wordml" w:rsidR="00000000" w:rsidTr="5B8A6992" w14:paraId="2AC0DC21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B61372D" wp14:textId="50057B75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6E3C5C0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datos sin nombre de usuario</w:t>
            </w:r>
          </w:p>
        </w:tc>
      </w:tr>
      <w:tr xmlns:wp14="http://schemas.microsoft.com/office/word/2010/wordml" w:rsidR="00000000" w:rsidTr="5B8A6992" w14:paraId="4E9033CC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123D947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37C8D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Intentar crear un usuario sin ingresar el nombre de usuario</w:t>
            </w:r>
          </w:p>
        </w:tc>
      </w:tr>
      <w:tr xmlns:wp14="http://schemas.microsoft.com/office/word/2010/wordml" w:rsidR="00000000" w:rsidTr="5B8A6992" w14:paraId="1B759DFB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98966D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012A52B" wp14:textId="77777777">
        <w:trPr>
          <w:divId w:val="170277862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1543969C" wp14:textId="77777777">
        <w:trPr>
          <w:divId w:val="17027786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1CEAB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3A53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:rsidTr="5B8A6992" w14:paraId="4A2A7CEE" wp14:textId="77777777">
        <w:trPr>
          <w:divId w:val="17027786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58584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nombre de usuario, pero si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23A8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solo el ingresa de la contraseña</w:t>
            </w:r>
          </w:p>
        </w:tc>
      </w:tr>
      <w:tr xmlns:wp14="http://schemas.microsoft.com/office/word/2010/wordml" w:rsidR="00000000" w:rsidTr="5B8A6992" w14:paraId="389D10F7" wp14:textId="77777777">
        <w:trPr>
          <w:divId w:val="17027786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D936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E980FC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registrarse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3039DF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Mensaje que dice "El nombre de usuario es requerido</w:t>
            </w:r>
          </w:p>
        </w:tc>
      </w:tr>
      <w:tr xmlns:wp14="http://schemas.microsoft.com/office/word/2010/wordml" w:rsidR="00000000" w:rsidTr="5B8A6992" w14:paraId="0E27B00A" wp14:textId="77777777">
        <w:trPr>
          <w:divId w:val="17027786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677114B3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21905DC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6513BF87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A2C4783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F3C5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muestra un mensaje que requiere un usuario impidiendo su registro</w:t>
            </w:r>
          </w:p>
        </w:tc>
      </w:tr>
      <w:tr xmlns:wp14="http://schemas.microsoft.com/office/word/2010/wordml" w:rsidR="00000000" w:rsidTr="5B8A6992" w14:paraId="28C6E526" wp14:textId="77777777">
        <w:trPr>
          <w:divId w:val="17027786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1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77"/>
        <w:gridCol w:w="3028"/>
      </w:tblGrid>
      <w:tr xmlns:wp14="http://schemas.microsoft.com/office/word/2010/wordml" w:rsidR="00000000" w:rsidTr="5B8A6992" w14:paraId="4E192DC5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3D092CD" wp14:textId="225E5B2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7BA2E19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contraseñas diferentes</w:t>
            </w:r>
          </w:p>
        </w:tc>
      </w:tr>
      <w:tr xmlns:wp14="http://schemas.microsoft.com/office/word/2010/wordml" w:rsidR="00000000" w:rsidTr="5B8A6992" w14:paraId="26972378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EC36110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EE645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y confirmación contraseña diferentes</w:t>
            </w:r>
          </w:p>
        </w:tc>
      </w:tr>
      <w:tr xmlns:wp14="http://schemas.microsoft.com/office/word/2010/wordml" w:rsidR="00000000" w:rsidTr="5B8A6992" w14:paraId="7C7478B7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5ADE0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:rsidTr="5B8A6992" w14:paraId="7ED37D23" wp14:textId="77777777">
        <w:trPr>
          <w:divId w:val="188405898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4AE620E0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C274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14B28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:rsidTr="5B8A6992" w14:paraId="01E88980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C21B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EB5F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EF90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:rsidTr="5B8A6992" w14:paraId="593F8571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AB7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51EB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D0A9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</w:t>
            </w:r>
          </w:p>
        </w:tc>
      </w:tr>
      <w:tr xmlns:wp14="http://schemas.microsoft.com/office/word/2010/wordml" w:rsidR="00000000" w:rsidTr="5B8A6992" w14:paraId="7E384F02" wp14:textId="77777777">
        <w:trPr>
          <w:divId w:val="18840589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4A61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confirmación de la contraseña, en este caso una contraseña diferente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7786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y que salga label emergente con la alerta</w:t>
            </w:r>
          </w:p>
        </w:tc>
      </w:tr>
      <w:tr xmlns:wp14="http://schemas.microsoft.com/office/word/2010/wordml" w:rsidR="00000000" w:rsidTr="5B8A6992" w14:paraId="44EAFD9C" wp14:textId="77777777">
        <w:trPr>
          <w:divId w:val="18840589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25B61027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2206DFB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94CCEF2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D829EA6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BF97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avisa que las contraseñas no coinciden</w:t>
            </w:r>
          </w:p>
        </w:tc>
      </w:tr>
      <w:tr xmlns:wp14="http://schemas.microsoft.com/office/word/2010/wordml" w:rsidR="00000000" w:rsidTr="5B8A6992" w14:paraId="540DA757" wp14:textId="77777777">
        <w:trPr>
          <w:divId w:val="18840589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7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62"/>
        <w:gridCol w:w="3943"/>
      </w:tblGrid>
      <w:tr xmlns:wp14="http://schemas.microsoft.com/office/word/2010/wordml" w:rsidR="00000000" w:rsidTr="5B8A6992" w14:paraId="7D868F4D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61866D1" wp14:textId="1733DB4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717B0A0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datos sin contraseñas</w:t>
            </w:r>
          </w:p>
        </w:tc>
      </w:tr>
      <w:tr xmlns:wp14="http://schemas.microsoft.com/office/word/2010/wordml" w:rsidR="00000000" w:rsidTr="5B8A6992" w14:paraId="2C1E042C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5CDFE06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6A0615C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los datos con nombre de usuario, pero sin ingresar la contraseña</w:t>
            </w:r>
          </w:p>
        </w:tc>
      </w:tr>
      <w:tr xmlns:wp14="http://schemas.microsoft.com/office/word/2010/wordml" w:rsidR="00000000" w:rsidTr="5B8A6992" w14:paraId="16D185F3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496D3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1CC4D591" wp14:textId="77777777">
        <w:trPr>
          <w:divId w:val="8334233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5F2B8C47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ABE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84AA3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:rsidTr="5B8A6992" w14:paraId="5A319EAD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8328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5AD52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BB9A6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su nombre de usuario</w:t>
            </w:r>
          </w:p>
        </w:tc>
      </w:tr>
      <w:tr xmlns:wp14="http://schemas.microsoft.com/office/word/2010/wordml" w:rsidR="00000000" w:rsidTr="5B8A6992" w14:paraId="015C4BF4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7C03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A8536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B1D4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contraseña</w:t>
            </w:r>
          </w:p>
        </w:tc>
      </w:tr>
      <w:tr xmlns:wp14="http://schemas.microsoft.com/office/word/2010/wordml" w:rsidR="00000000" w:rsidTr="5B8A6992" w14:paraId="43EEF701" wp14:textId="77777777">
        <w:trPr>
          <w:divId w:val="833423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9935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BF208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confirmación de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C676C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confirmación de la contraseña</w:t>
            </w:r>
          </w:p>
        </w:tc>
      </w:tr>
      <w:tr xmlns:wp14="http://schemas.microsoft.com/office/word/2010/wordml" w:rsidR="00000000" w:rsidTr="5B8A6992" w14:paraId="3DEEC669" wp14:textId="77777777">
        <w:trPr>
          <w:divId w:val="833423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56B46A64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7AA6F71F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E9EA052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E487DCD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25E4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impide el registro sin haber ingresado una contraseña</w:t>
            </w:r>
          </w:p>
        </w:tc>
      </w:tr>
      <w:tr xmlns:wp14="http://schemas.microsoft.com/office/word/2010/wordml" w:rsidR="00000000" w:rsidTr="5B8A6992" w14:paraId="41A2564E" wp14:textId="77777777">
        <w:trPr>
          <w:divId w:val="833423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93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39"/>
        <w:gridCol w:w="4166"/>
      </w:tblGrid>
      <w:tr xmlns:wp14="http://schemas.microsoft.com/office/word/2010/wordml" w:rsidR="00000000" w:rsidTr="5B8A6992" w14:paraId="2B7FF65F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4D6D13E" wp14:textId="5589D25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>Test Case hs-</w:t>
            </w:r>
            <w:r w:rsidRPr="5B8A6992" w:rsidR="31A3E33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>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 xml:space="preserve">: Crear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  <w:lang w:val="en-US"/>
              </w:rPr>
              <w:t>cuenta</w:t>
            </w:r>
          </w:p>
        </w:tc>
      </w:tr>
      <w:tr xmlns:wp14="http://schemas.microsoft.com/office/word/2010/wordml" w:rsidR="00000000" w:rsidTr="5B8A6992" w14:paraId="4527610A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83653C8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EE28DF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pueda </w:t>
            </w:r>
            <w:r>
              <w:rPr>
                <w:rFonts w:ascii="Arial" w:hAnsi="Arial" w:cs="Arial"/>
                <w:sz w:val="17"/>
                <w:szCs w:val="17"/>
              </w:rPr>
              <w:t>ingresar al sistema mediante sus credenciales</w:t>
            </w:r>
          </w:p>
        </w:tc>
      </w:tr>
      <w:tr xmlns:wp14="http://schemas.microsoft.com/office/word/2010/wordml" w:rsidR="00000000" w:rsidTr="5B8A6992" w14:paraId="46CA7886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5430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E4C042E" wp14:textId="77777777">
        <w:trPr>
          <w:divId w:val="205457318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569DE525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F0DFC6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7D729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:rsidTr="5B8A6992" w14:paraId="7FCDDEEA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B6C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8193F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>
              <w:rPr>
                <w:rFonts w:ascii="Arial" w:hAnsi="Arial" w:cs="Arial"/>
                <w:sz w:val="17"/>
                <w:szCs w:val="17"/>
              </w:rPr>
              <w:t>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A20E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nombre de usuario</w:t>
            </w:r>
          </w:p>
        </w:tc>
      </w:tr>
      <w:tr xmlns:wp14="http://schemas.microsoft.com/office/word/2010/wordml" w:rsidR="00000000" w:rsidTr="5B8A6992" w14:paraId="1D636CE3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2176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4D1FF5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usuario ingrese su contraseña</w:t>
            </w:r>
          </w:p>
        </w:tc>
      </w:tr>
      <w:tr xmlns:wp14="http://schemas.microsoft.com/office/word/2010/wordml" w:rsidR="00000000" w:rsidTr="5B8A6992" w14:paraId="306B6BA0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964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A280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1989B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la confirmación de la contraseña</w:t>
            </w:r>
          </w:p>
        </w:tc>
      </w:tr>
      <w:tr xmlns:wp14="http://schemas.microsoft.com/office/word/2010/wordml" w:rsidR="00000000" w:rsidTr="5B8A6992" w14:paraId="5C2B14B4" wp14:textId="77777777">
        <w:trPr>
          <w:divId w:val="20545731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941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F3A36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"Registrarse"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F1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pueda acceder a la plataforma</w:t>
            </w:r>
          </w:p>
        </w:tc>
      </w:tr>
      <w:tr xmlns:wp14="http://schemas.microsoft.com/office/word/2010/wordml" w:rsidR="00000000" w:rsidTr="5B8A6992" w14:paraId="45FB0818" wp14:textId="77777777">
        <w:trPr>
          <w:divId w:val="20545731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278BE537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067ABCA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8C537B0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88C4E9B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5AD4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registra su cuenta correctamente</w:t>
            </w:r>
          </w:p>
        </w:tc>
      </w:tr>
      <w:tr xmlns:wp14="http://schemas.microsoft.com/office/word/2010/wordml" w:rsidR="00000000" w:rsidTr="5B8A6992" w14:paraId="3CFAEEC4" wp14:textId="77777777">
        <w:trPr>
          <w:divId w:val="20545731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00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36"/>
        <w:gridCol w:w="4269"/>
      </w:tblGrid>
      <w:tr xmlns:wp14="http://schemas.microsoft.com/office/word/2010/wordml" w:rsidR="00000000" w:rsidTr="5B8A6992" w14:paraId="35A512A7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D725EF0" wp14:textId="2E32C92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Case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hs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-</w:t>
            </w:r>
            <w:r w:rsidRPr="5B8A6992" w:rsidR="41C463A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existente</w:t>
            </w:r>
          </w:p>
        </w:tc>
      </w:tr>
      <w:tr xmlns:wp14="http://schemas.microsoft.com/office/word/2010/wordml" w:rsidR="00000000" w:rsidTr="5B8A6992" w14:paraId="2AE94CC5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1408310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43343D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 un nombre de usuario ya existente en la base de datos</w:t>
            </w:r>
          </w:p>
        </w:tc>
      </w:tr>
      <w:tr xmlns:wp14="http://schemas.microsoft.com/office/word/2010/wordml" w:rsidR="00000000" w:rsidTr="5B8A6992" w14:paraId="2F24E158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084C7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FACE287" wp14:textId="77777777">
        <w:trPr>
          <w:divId w:val="130465660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4BC7180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7AC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900B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crear cuenta</w:t>
            </w:r>
          </w:p>
        </w:tc>
      </w:tr>
      <w:tr xmlns:wp14="http://schemas.microsoft.com/office/word/2010/wordml" w:rsidR="00000000" w:rsidTr="5B8A6992" w14:paraId="5C91E1EC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A8CB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82C4A1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existente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F6CE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un nombre que ya exista en la BD</w:t>
            </w:r>
          </w:p>
        </w:tc>
      </w:tr>
      <w:tr xmlns:wp14="http://schemas.microsoft.com/office/word/2010/wordml" w:rsidR="00000000" w:rsidTr="5B8A6992" w14:paraId="137873FD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C1ED14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09D3DD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E9E5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la contraseña</w:t>
            </w:r>
          </w:p>
        </w:tc>
      </w:tr>
      <w:tr xmlns:wp14="http://schemas.microsoft.com/office/word/2010/wordml" w:rsidR="00000000" w:rsidTr="5B8A6992" w14:paraId="2AA33A63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310F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D745F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confirmación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F5BC0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la confirmación de la contraseña</w:t>
            </w:r>
          </w:p>
        </w:tc>
      </w:tr>
      <w:tr xmlns:wp14="http://schemas.microsoft.com/office/word/2010/wordml" w:rsidR="00000000" w:rsidTr="5B8A6992" w14:paraId="44C48837" wp14:textId="77777777">
        <w:trPr>
          <w:divId w:val="1304656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240A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6525C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63927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el nombre de usuario ya esta en uso</w:t>
            </w:r>
          </w:p>
        </w:tc>
      </w:tr>
      <w:tr xmlns:wp14="http://schemas.microsoft.com/office/word/2010/wordml" w:rsidR="00000000" w:rsidTr="5B8A6992" w14:paraId="53128261" wp14:textId="77777777">
        <w:trPr>
          <w:divId w:val="1304656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0D256449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BCD3F73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1DA38682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B551E43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C0A9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que el nombre de usuario ya esta en uso</w:t>
            </w:r>
          </w:p>
        </w:tc>
      </w:tr>
      <w:tr xmlns:wp14="http://schemas.microsoft.com/office/word/2010/wordml" w:rsidR="00000000" w:rsidTr="5B8A6992" w14:paraId="327482E2" wp14:textId="77777777">
        <w:trPr>
          <w:divId w:val="1304656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1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3C4010A6" wp14:textId="77777777">
        <w:trPr>
          <w:divId w:val="17754395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026CB72" wp14:textId="6A521A1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hs-10</w:t>
            </w:r>
            <w:r w:rsidRPr="5B8A6992" w:rsidR="6006F7F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caracteres especiales</w:t>
            </w:r>
          </w:p>
        </w:tc>
      </w:tr>
      <w:tr xmlns:wp14="http://schemas.microsoft.com/office/word/2010/wordml" w:rsidR="00000000" w:rsidTr="172F03BD" w14:paraId="0459564A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2AC9212" wp14:textId="77777777">
        <w:trPr>
          <w:divId w:val="17754395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45087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con caracteres especiales</w:t>
            </w:r>
          </w:p>
        </w:tc>
      </w:tr>
      <w:tr xmlns:wp14="http://schemas.microsoft.com/office/word/2010/wordml" w:rsidR="00000000" w:rsidTr="172F03BD" w14:paraId="43969FD4" wp14:textId="77777777">
        <w:trPr>
          <w:divId w:val="17754395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6B4E4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4101652C" wp14:textId="77777777">
        <w:tc>
          <w:tcPr>
            <w:tcMar/>
          </w:tcPr>
          <w:p w14:paraId="1D78AA9C"/>
        </w:tc>
        <w:trPr>
          <w:divId w:val="17754395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6D0129A" w14:textId="7157F7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28A3A5E" w14:textId="36306A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3EB3D368">
        <w:trPr>
          <w:divId w:val="17754395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9AA61E6" w14:textId="3B56EB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0D24B37" w14:textId="106585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de usuario con caracteres especiales, por ejemplo: ¨*[]?¡:_;¨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5987698" w14:textId="4867AE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Sistema rechace el nombre de usuario</w:t>
            </w:r>
          </w:p>
        </w:tc>
      </w:tr>
      <w:tr xmlns:wp14="http://schemas.microsoft.com/office/word/2010/wordml" w:rsidR="00000000" w:rsidTr="172F03BD" w14:paraId="2992D894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09B379B8" wp14:textId="5E7B03B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3088EC0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5B82D0C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4787DAFD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682698BE" wp14:textId="77777777">
        <w:trPr>
          <w:divId w:val="17754395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3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5D7D2BDB" wp14:textId="77777777">
        <w:trPr>
          <w:divId w:val="32331923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CEFC573" wp14:textId="50B1387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12DB7AF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caracteres números</w:t>
            </w:r>
          </w:p>
        </w:tc>
      </w:tr>
      <w:tr xmlns:wp14="http://schemas.microsoft.com/office/word/2010/wordml" w:rsidR="00000000" w:rsidTr="172F03BD" w14:paraId="7CFAAD5E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146925D" wp14:textId="77777777">
        <w:trPr>
          <w:divId w:val="32331923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4743E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nombre de usuario con números</w:t>
            </w:r>
          </w:p>
        </w:tc>
      </w:tr>
      <w:tr xmlns:wp14="http://schemas.microsoft.com/office/word/2010/wordml" w:rsidR="00000000" w:rsidTr="172F03BD" w14:paraId="0941D479" wp14:textId="77777777">
        <w:trPr>
          <w:divId w:val="32331923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34335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1299C43A" wp14:textId="77777777">
        <w:tc>
          <w:tcPr>
            <w:tcMar/>
          </w:tcPr>
          <w:p w14:paraId="07D31CFE"/>
        </w:tc>
        <w:trPr>
          <w:divId w:val="32331923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0A597C1" w14:textId="39DA54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FA73E03" w14:textId="7B094F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27EBBC4B">
        <w:trPr>
          <w:divId w:val="32331923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40F07F6" w14:textId="147025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D9DF3CF" w14:textId="1217C4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de usuario con numeros, por ejemplo: 123456574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3CF7805" w14:textId="12EEF4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Sistema rechace el nombre de usuario</w:t>
            </w:r>
          </w:p>
        </w:tc>
      </w:tr>
      <w:tr xmlns:wp14="http://schemas.microsoft.com/office/word/2010/wordml" w:rsidR="00000000" w:rsidTr="172F03BD" w14:paraId="1C2DD602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0ED18F0A" wp14:textId="28D8C58C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79770E6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4D1F0C64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583941F7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2C2DAE0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1F2B86" wp14:textId="5EAA845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5CE25565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46FC5680" wp14:textId="77777777">
        <w:trPr>
          <w:divId w:val="32331923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5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2E54B07E" wp14:textId="77777777">
        <w:trPr>
          <w:divId w:val="869281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1505836" wp14:textId="75F2685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7C2091B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en minúsculas</w:t>
            </w:r>
          </w:p>
        </w:tc>
      </w:tr>
      <w:tr xmlns:wp14="http://schemas.microsoft.com/office/word/2010/wordml" w:rsidR="00000000" w:rsidTr="5B8A6992" w14:paraId="4C1B1C11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9E71D9B" wp14:textId="77777777">
        <w:trPr>
          <w:divId w:val="869281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8A703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en minúsculas</w:t>
            </w:r>
          </w:p>
        </w:tc>
      </w:tr>
      <w:tr xmlns:wp14="http://schemas.microsoft.com/office/word/2010/wordml" w:rsidR="00000000" w:rsidTr="5B8A6992" w14:paraId="51F41258" wp14:textId="77777777">
        <w:trPr>
          <w:divId w:val="869281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35272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3461D779" wp14:textId="77777777">
        <w:tc>
          <w:tcPr>
            <w:tcMar/>
          </w:tcPr>
          <w:p w14:paraId="4397C50D"/>
        </w:tc>
        <w:trPr>
          <w:divId w:val="8692818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44E7FC9" w14:textId="100C77A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989D80E" w14:textId="31BF6E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5B8A6992" w14:paraId="72714E9C">
        <w:trPr>
          <w:divId w:val="8692818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A31B0C7" w14:textId="08319E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108795E" w14:textId="6E65D8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en minúsculas,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2E700F9" w14:textId="2FE4FC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Sistema aprueba el nombre de usuario</w:t>
            </w:r>
          </w:p>
        </w:tc>
      </w:tr>
      <w:tr xmlns:wp14="http://schemas.microsoft.com/office/word/2010/wordml" w:rsidR="00000000" w:rsidTr="5B8A6992" w14:paraId="7EEE61AA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E2F57EB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CEB18F4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FEFD219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CDEF2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3A110FA4" wp14:textId="77777777">
        <w:trPr>
          <w:divId w:val="869281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7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2E186B47" wp14:textId="77777777">
        <w:trPr>
          <w:divId w:val="14231133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68CA86A" wp14:textId="60360305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22AF0C8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en mayúsculas</w:t>
            </w:r>
          </w:p>
        </w:tc>
      </w:tr>
      <w:tr xmlns:wp14="http://schemas.microsoft.com/office/word/2010/wordml" w:rsidR="00000000" w:rsidTr="172F03BD" w14:paraId="29B85719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85E5DF8" wp14:textId="77777777">
        <w:trPr>
          <w:divId w:val="14231133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97DD4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en mayúscula</w:t>
            </w:r>
          </w:p>
        </w:tc>
      </w:tr>
      <w:tr xmlns:wp14="http://schemas.microsoft.com/office/word/2010/wordml" w:rsidR="00000000" w:rsidTr="172F03BD" w14:paraId="3A149335" wp14:textId="77777777">
        <w:trPr>
          <w:divId w:val="14231133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D4595C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FB78278" wp14:textId="77777777">
        <w:tc>
          <w:tcPr>
            <w:tcMar/>
          </w:tcPr>
          <w:p w14:paraId="0CABC26D"/>
        </w:tc>
        <w:trPr>
          <w:divId w:val="142311336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E8EB67A" w14:textId="06CA6D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9E4690D" w14:textId="5B9E980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75F2466F">
        <w:trPr>
          <w:divId w:val="142311336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F89F4A6" w14:textId="378066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BED6D1B" w14:textId="35C5FD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en mayúsculas,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172F03BD" w:rsidRDefault="2C8D99E5" w14:paraId="2344BBD8" w14:textId="68AD46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Sistema </w:t>
            </w:r>
            <w:r w:rsidRPr="172F03BD" w:rsidR="274748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rechaza</w:t>
            </w: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el nombre de usuario</w:t>
            </w:r>
          </w:p>
          <w:p w:rsidR="2C8D99E5" w:rsidP="2C8D99E5" w:rsidRDefault="2C8D99E5" w14:paraId="5F916E8E" w14:textId="5E59750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</w:p>
        </w:tc>
      </w:tr>
      <w:tr xmlns:wp14="http://schemas.microsoft.com/office/word/2010/wordml" w:rsidR="00000000" w:rsidTr="172F03BD" w14:paraId="0B0A0080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631AA701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14799AAC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DFB748B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C5618D" wp14:textId="578914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4844B36F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2278596E" wp14:textId="77777777">
        <w:trPr>
          <w:divId w:val="14231133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7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48875366" wp14:textId="77777777">
        <w:trPr>
          <w:divId w:val="157293021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E0D533B" wp14:textId="3A3A57C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6929ECB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mayúsculas y minúsculas</w:t>
            </w:r>
          </w:p>
        </w:tc>
      </w:tr>
      <w:tr xmlns:wp14="http://schemas.microsoft.com/office/word/2010/wordml" w:rsidR="00000000" w:rsidTr="172F03BD" w14:paraId="3E728D5E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4891797" wp14:textId="77777777">
        <w:trPr>
          <w:divId w:val="157293021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FA1E3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con mayúsculas y minúsculas</w:t>
            </w:r>
          </w:p>
        </w:tc>
      </w:tr>
      <w:tr xmlns:wp14="http://schemas.microsoft.com/office/word/2010/wordml" w:rsidR="00000000" w:rsidTr="172F03BD" w14:paraId="7DBB90F6" wp14:textId="77777777">
        <w:trPr>
          <w:divId w:val="157293021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1E050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562CB0E" wp14:textId="77777777">
        <w:tc>
          <w:tcPr>
            <w:tcMar/>
          </w:tcPr>
          <w:p w14:paraId="54B455D3"/>
        </w:tc>
        <w:trPr>
          <w:divId w:val="1572930217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A2813C4" w14:textId="29867C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F659753" w14:textId="45C2AA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0B4C765F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17780E45" w14:textId="2C179D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FA93479" w14:textId="08AE99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en mayúsculas y minúsculas,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172F03BD" w:rsidRDefault="2C8D99E5" w14:paraId="01A02B7E" w14:textId="63B132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Sistema </w:t>
            </w:r>
            <w:r w:rsidRPr="172F03BD" w:rsidR="08623A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recha</w:t>
            </w:r>
            <w:r w:rsidRPr="172F03BD" w:rsidR="14CB3E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c</w:t>
            </w:r>
            <w:r w:rsidRPr="172F03BD" w:rsidR="08623A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e</w:t>
            </w:r>
            <w:r w:rsidRPr="172F03BD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el nombre de usuario</w:t>
            </w:r>
          </w:p>
        </w:tc>
      </w:tr>
      <w:tr xmlns:wp14="http://schemas.microsoft.com/office/word/2010/wordml" w:rsidR="00000000" w:rsidTr="172F03BD" w14:paraId="35650D5D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5CBEFC4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0387A40B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060F43C8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33932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172F03BD" w14:paraId="5FCE1227" wp14:textId="77777777">
        <w:trPr>
          <w:divId w:val="157293021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9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5CFBA419" wp14:textId="77777777">
        <w:trPr>
          <w:divId w:val="89347105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FA49585" wp14:textId="7F91DDC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1DFE469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solo con números y caracteres especiales</w:t>
            </w:r>
          </w:p>
        </w:tc>
      </w:tr>
      <w:tr xmlns:wp14="http://schemas.microsoft.com/office/word/2010/wordml" w:rsidR="00000000" w:rsidTr="172F03BD" w14:paraId="25910405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05950CE3" wp14:textId="77777777">
        <w:trPr>
          <w:divId w:val="89347105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0DFA4B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ingresara nombre solo con números y caracteres especiales </w:t>
            </w:r>
          </w:p>
        </w:tc>
      </w:tr>
      <w:tr xmlns:wp14="http://schemas.microsoft.com/office/word/2010/wordml" w:rsidR="00000000" w:rsidTr="172F03BD" w14:paraId="50EDC11E" wp14:textId="77777777">
        <w:trPr>
          <w:divId w:val="89347105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8FED2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172F03BD" w14:paraId="62EBF3C5" wp14:textId="77777777">
        <w:tc>
          <w:tcPr>
            <w:tcMar/>
          </w:tcPr>
          <w:p w14:paraId="5528A711"/>
        </w:tc>
        <w:trPr>
          <w:divId w:val="89347105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129D7012" w14:textId="567F7BF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61CD787" w14:textId="4BA341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172F03BD" w14:paraId="1CCE114E">
        <w:trPr>
          <w:divId w:val="89347105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C89D90E" w14:textId="4AC2DF9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136A3A44" w14:textId="6CA58DAF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27736BB" w14:textId="66505E4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el nombre de usuario</w:t>
            </w:r>
          </w:p>
        </w:tc>
      </w:tr>
      <w:tr xmlns:wp14="http://schemas.microsoft.com/office/word/2010/wordml" w:rsidR="00000000" w:rsidTr="172F03BD" w14:paraId="2C384F2E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2E87B8A8" wp14:textId="33258E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5A78024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24BD6614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1D1C68E7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0A2011C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EAC9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172F03BD" w14:paraId="4F1F4025" wp14:textId="77777777">
        <w:trPr>
          <w:divId w:val="89347105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5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2A89EBF4" wp14:textId="77777777">
        <w:trPr>
          <w:divId w:val="74168436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82ED123" wp14:textId="4AAC684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</w:t>
            </w:r>
            <w:r w:rsidRPr="5B8A6992" w:rsidR="44B6F8C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Ingresar nombre solo con números, caracteres especiales, mayúsculas y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minusculas</w:t>
            </w:r>
          </w:p>
        </w:tc>
      </w:tr>
      <w:tr xmlns:wp14="http://schemas.microsoft.com/office/word/2010/wordml" w:rsidR="00000000" w:rsidTr="5B8A6992" w14:paraId="31375B65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8424184" wp14:textId="77777777">
        <w:trPr>
          <w:divId w:val="74168436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48345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ingresara nombre solo con números, caracteres especiales, mayúsculas y minúsculas</w:t>
            </w:r>
          </w:p>
        </w:tc>
      </w:tr>
      <w:tr xmlns:wp14="http://schemas.microsoft.com/office/word/2010/wordml" w:rsidR="00000000" w:rsidTr="5B8A6992" w14:paraId="797F9D1F" wp14:textId="77777777">
        <w:trPr>
          <w:divId w:val="74168436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43C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7C8F06D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946DB82" wp14:textId="77777777">
        <w:tc>
          <w:tcPr>
            <w:tcMar/>
          </w:tcPr>
          <w:p w14:paraId="54A215CD"/>
        </w:tc>
        <w:trPr>
          <w:divId w:val="74168436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3116122B" w14:textId="52BC54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919BED7" w14:textId="705F7F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5B8A6992" w14:paraId="796D5B0D">
        <w:trPr>
          <w:divId w:val="74168436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8FB19EC" w14:textId="1A92B2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DF5F930" w14:textId="3CC73F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nombre con números, caracteres especiales, mayúsculas y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B73D988" w14:textId="7381E4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pruebe el nombre de usuario</w:t>
            </w:r>
          </w:p>
        </w:tc>
      </w:tr>
      <w:tr xmlns:wp14="http://schemas.microsoft.com/office/word/2010/wordml" w:rsidR="00000000" w:rsidTr="5B8A6992" w14:paraId="2A827143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B252348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8A7D6C5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BF69538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2633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50898490" wp14:textId="77777777">
        <w:trPr>
          <w:divId w:val="74168436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5EDB29A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3" w:id="16"/>
      <w:bookmarkEnd w:id="1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455471A9" wp14:textId="77777777">
        <w:trPr>
          <w:divId w:val="149980518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719E431" wp14:textId="23B7E5C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2D851A3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Crear cuenta sin ingresar datos</w:t>
            </w:r>
          </w:p>
        </w:tc>
      </w:tr>
      <w:tr xmlns:wp14="http://schemas.microsoft.com/office/word/2010/wordml" w:rsidR="00000000" w:rsidTr="5B8A6992" w14:paraId="52403F0D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4BF2D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181B7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80B57F7" wp14:textId="77777777">
        <w:trPr>
          <w:divId w:val="149980518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00CFE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30C5C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crear una cuenta sin ingresar datos</w:t>
            </w:r>
          </w:p>
        </w:tc>
      </w:tr>
      <w:tr xmlns:wp14="http://schemas.microsoft.com/office/word/2010/wordml" w:rsidR="00000000" w:rsidTr="5B8A6992" w14:paraId="6B07FCE3" wp14:textId="77777777">
        <w:trPr>
          <w:divId w:val="149980518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7029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513F2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110FFD37" wp14:textId="77777777">
        <w:tc>
          <w:tcPr>
            <w:tcMar/>
          </w:tcPr>
          <w:p w14:paraId="0D155D1D"/>
        </w:tc>
        <w:trPr>
          <w:divId w:val="149980518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1EC7A23" w14:textId="52FBF8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BBF3ED5" w14:textId="4BF703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 esperado</w:t>
            </w:r>
          </w:p>
        </w:tc>
      </w:tr>
      <w:tr w:rsidR="2C8D99E5" w:rsidTr="5B8A6992" w14:paraId="059F4890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CD50338" w14:textId="77EE83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478268C" w14:textId="400E01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Presiona en el botón registrarse sin ingresar datos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D879C2C" w14:textId="64666F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advierta que faltan campos por completar</w:t>
            </w:r>
          </w:p>
        </w:tc>
      </w:tr>
      <w:tr xmlns:wp14="http://schemas.microsoft.com/office/word/2010/wordml" w:rsidR="00000000" w:rsidTr="5B8A6992" w14:paraId="34002D99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989A9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9EEEAE4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5788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8AA8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91F7E01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7B2B3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6B67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0C9C770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40369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01DCB7D2" wp14:textId="77777777">
        <w:trPr>
          <w:divId w:val="149980518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FC7B0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5FC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474F8A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71" w:id="17"/>
      <w:bookmarkEnd w:id="1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172F03BD" w14:paraId="5E642F23" wp14:textId="77777777">
        <w:trPr>
          <w:divId w:val="50568009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90DE096" wp14:textId="7E686F4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hs-11</w:t>
            </w:r>
            <w:r w:rsidRPr="5B8A6992" w:rsidR="40B6F09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con espacios</w:t>
            </w:r>
          </w:p>
        </w:tc>
      </w:tr>
      <w:tr xmlns:wp14="http://schemas.microsoft.com/office/word/2010/wordml" w:rsidR="00000000" w:rsidTr="172F03BD" w14:paraId="644DA136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66F63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81D45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B016DBF" wp14:textId="77777777">
        <w:trPr>
          <w:divId w:val="50568009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CD46F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EACD9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ingresara un nombre de usuario con espacios</w:t>
            </w:r>
          </w:p>
        </w:tc>
      </w:tr>
      <w:tr xmlns:wp14="http://schemas.microsoft.com/office/word/2010/wordml" w:rsidR="00000000" w:rsidTr="172F03BD" w14:paraId="2E088D69" wp14:textId="77777777">
        <w:trPr>
          <w:divId w:val="50568009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BC12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F01680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FE9F23F" wp14:textId="77777777">
        <w:tc>
          <w:tcPr>
            <w:tcMar/>
          </w:tcPr>
          <w:p w14:paraId="183209EB"/>
        </w:tc>
        <w:trPr>
          <w:divId w:val="50568009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CEDB70F" w14:textId="34E047F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F8A3426" w14:textId="1166686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172F03BD" w14:paraId="5616CF8D">
        <w:trPr>
          <w:divId w:val="50568009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1F802AE" w14:textId="406858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5E90217" w14:textId="76E626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 nombre de usuario que contenga espacios, por ejemplo: admin 2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3BF740A" w14:textId="346581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el nombre de usuario</w:t>
            </w:r>
          </w:p>
        </w:tc>
      </w:tr>
      <w:tr xmlns:wp14="http://schemas.microsoft.com/office/word/2010/wordml" w:rsidR="00000000" w:rsidTr="172F03BD" w14:paraId="4E346698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DC83F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17A4FAD7" wp14:textId="48F84969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423A070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36DDC210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C329D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66CB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4D1F9CA9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BC7C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BE2B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32CD2A25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B2654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F2309E" wp14:textId="59D71A7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149E08E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2C666809" wp14:textId="77777777">
        <w:trPr>
          <w:divId w:val="50568009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9D36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585A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5E6F60B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7" w:id="18"/>
      <w:bookmarkEnd w:id="1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625E3F02" wp14:textId="77777777">
        <w:trPr>
          <w:divId w:val="2005562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C58EB66" wp14:textId="5613EA5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hs-12</w:t>
            </w:r>
            <w:r w:rsidRPr="5B8A6992" w:rsidR="3EBB40B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caracteres especiales</w:t>
            </w:r>
          </w:p>
        </w:tc>
      </w:tr>
      <w:tr xmlns:wp14="http://schemas.microsoft.com/office/word/2010/wordml" w:rsidR="00000000" w:rsidTr="5B8A6992" w14:paraId="0475167A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CE4D90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0AB02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7321A40" wp14:textId="77777777">
        <w:trPr>
          <w:divId w:val="2005562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37352D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78CB7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con caracteres especiales</w:t>
            </w:r>
          </w:p>
        </w:tc>
      </w:tr>
      <w:tr xmlns:wp14="http://schemas.microsoft.com/office/word/2010/wordml" w:rsidR="00000000" w:rsidTr="5B8A6992" w14:paraId="6F20FEE2" wp14:textId="77777777">
        <w:trPr>
          <w:divId w:val="2005562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6BBBE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013168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8CE6F91" wp14:textId="77777777">
        <w:tc>
          <w:tcPr>
            <w:tcMar/>
          </w:tcPr>
          <w:p w14:paraId="62ECACA7"/>
        </w:tc>
        <w:trPr>
          <w:divId w:val="20055622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AA6BC2E" w14:textId="291239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1036DA9" w14:textId="2F16DE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B90EE5C">
        <w:trPr>
          <w:divId w:val="20055622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E2C3351" w14:textId="7F423A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37D43868" w14:textId="240399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Usuario ingresa una contraseña que solo contenga caracteres especiales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672793D" w14:textId="035928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79A423BD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51A3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D83772F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F5CBFD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6C6B3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64BD969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F665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83C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DFB2E51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E703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DFED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290C92C9" wp14:textId="77777777">
        <w:trPr>
          <w:divId w:val="2005562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F954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5AEA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DF8BA6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9" w:id="19"/>
      <w:bookmarkEnd w:id="1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54048697" wp14:textId="77777777">
        <w:trPr>
          <w:divId w:val="5534695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104F299" wp14:textId="285CA36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hs-12</w:t>
            </w:r>
            <w:r w:rsidRPr="5B8A6992" w:rsidR="0DD67B1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números</w:t>
            </w:r>
          </w:p>
        </w:tc>
      </w:tr>
      <w:tr xmlns:wp14="http://schemas.microsoft.com/office/word/2010/wordml" w:rsidR="00000000" w:rsidTr="5B8A6992" w14:paraId="267152D3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08ECA0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68B9B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3AFC9D7" wp14:textId="77777777">
        <w:trPr>
          <w:divId w:val="5534695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461A0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89EE7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contraseña de usuario con números</w:t>
            </w:r>
          </w:p>
        </w:tc>
      </w:tr>
      <w:tr xmlns:wp14="http://schemas.microsoft.com/office/word/2010/wordml" w:rsidR="00000000" w:rsidTr="5B8A6992" w14:paraId="2624E435" wp14:textId="77777777">
        <w:trPr>
          <w:divId w:val="55346952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C74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074C0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6BB9E253" wp14:textId="77777777">
        <w:tc>
          <w:tcPr>
            <w:tcMar/>
          </w:tcPr>
          <w:p w14:paraId="37A7B694"/>
        </w:tc>
        <w:trPr>
          <w:divId w:val="55346952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0A8F2D3" w14:textId="291239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1D56A56" w14:textId="2F16DE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3C1E125F">
        <w:trPr>
          <w:divId w:val="55346952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84C539D" w14:textId="1A0B86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6C282E4E" w14:textId="6B9CAF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una contraseña solo con números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DC30A7B" w14:textId="0F7D59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0615D4BD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CA600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3DCC703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E600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BC5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53C6804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5D1E81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5713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7E0071F4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37DDF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421A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0982F0D6" wp14:textId="77777777">
        <w:trPr>
          <w:divId w:val="55346952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BDD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D2DD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65DB19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1" w:id="20"/>
      <w:bookmarkEnd w:id="2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1BD904CC" wp14:textId="77777777">
        <w:trPr>
          <w:divId w:val="9204088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6A4FB38" wp14:textId="59C8C39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hs-12</w:t>
            </w:r>
            <w:r w:rsidRPr="5B8A6992" w:rsidR="0D46207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en minúsculas</w:t>
            </w:r>
          </w:p>
        </w:tc>
      </w:tr>
      <w:tr xmlns:wp14="http://schemas.microsoft.com/office/word/2010/wordml" w:rsidR="00000000" w:rsidTr="5B8A6992" w14:paraId="7BCFFF00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9C0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A28F9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CCA615A" wp14:textId="77777777">
        <w:trPr>
          <w:divId w:val="9204088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A03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F7A2CB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minúsculas</w:t>
            </w:r>
          </w:p>
        </w:tc>
      </w:tr>
      <w:tr xmlns:wp14="http://schemas.microsoft.com/office/word/2010/wordml" w:rsidR="00000000" w:rsidTr="5B8A6992" w14:paraId="1BB11886" wp14:textId="77777777">
        <w:trPr>
          <w:divId w:val="9204088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89C9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791F9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2E56223" wp14:textId="77777777">
        <w:tc>
          <w:tcPr>
            <w:tcMar/>
          </w:tcPr>
          <w:p w14:paraId="2D42B3A7"/>
        </w:tc>
        <w:trPr>
          <w:divId w:val="92040888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E8C350D" w14:textId="6F21B8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D22355C" w14:textId="15103E0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085AE991">
        <w:trPr>
          <w:divId w:val="92040888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D2CF921" w14:textId="411931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2FC314F" w14:textId="408C2E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5F4ECD2" w14:textId="771F6F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permita la creación de la contraseña</w:t>
            </w:r>
          </w:p>
        </w:tc>
      </w:tr>
      <w:tr xmlns:wp14="http://schemas.microsoft.com/office/word/2010/wordml" w:rsidR="00000000" w:rsidTr="5B8A6992" w14:paraId="1D0CBBCC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43DD8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ADB71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1D19ADE2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A1D4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357D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34B415A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2B90C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FC1B2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E79CFF1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E581F0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1BF0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741AFEA0" wp14:textId="77777777">
        <w:trPr>
          <w:divId w:val="9204088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E66020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2601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D5BCD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3" w:id="21"/>
      <w:bookmarkEnd w:id="2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6F703919" wp14:textId="77777777">
        <w:trPr>
          <w:divId w:val="1157922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7146531" wp14:textId="700ED6F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1FE86F4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en mayúsculas</w:t>
            </w:r>
          </w:p>
        </w:tc>
      </w:tr>
      <w:tr xmlns:wp14="http://schemas.microsoft.com/office/word/2010/wordml" w:rsidR="00000000" w:rsidTr="5B8A6992" w14:paraId="523AE14E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E83F1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2AC18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E44CB62" wp14:textId="77777777">
        <w:trPr>
          <w:divId w:val="1157922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D222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29EB4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en mayúscula</w:t>
            </w:r>
          </w:p>
        </w:tc>
      </w:tr>
      <w:tr xmlns:wp14="http://schemas.microsoft.com/office/word/2010/wordml" w:rsidR="00000000" w:rsidTr="5B8A6992" w14:paraId="73E085C2" wp14:textId="77777777">
        <w:trPr>
          <w:divId w:val="1157922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8C62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3A36DA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043CB0F" wp14:textId="77777777">
        <w:tc>
          <w:tcPr>
            <w:tcMar/>
          </w:tcPr>
          <w:p w14:paraId="1CC26B80"/>
        </w:tc>
        <w:trPr>
          <w:divId w:val="115792265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9643F24" w14:textId="1CC088E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5433A7D" w14:textId="05E5E5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6EE2B4C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94DCD39" w14:textId="635716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3813398B" w14:textId="4179078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mayúsculas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E6B4709" w14:textId="48F2F0A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permita la creación de la contraseña</w:t>
            </w:r>
          </w:p>
        </w:tc>
      </w:tr>
      <w:tr xmlns:wp14="http://schemas.microsoft.com/office/word/2010/wordml" w:rsidR="00000000" w:rsidTr="5B8A6992" w14:paraId="662612CD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8D1F3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70ED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150E8469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78294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25E73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8179E3B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88C3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44D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C49B5E2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AECB9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62973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327BA45F" wp14:textId="77777777">
        <w:trPr>
          <w:divId w:val="1157922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2A573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DFEF5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BC5EC0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5" w:id="22"/>
      <w:bookmarkEnd w:id="2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30FC7F8E" wp14:textId="77777777">
        <w:trPr>
          <w:divId w:val="80172609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34CE681" wp14:textId="0683B04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726A3D0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en mayúsculas y minúsculas</w:t>
            </w:r>
          </w:p>
        </w:tc>
      </w:tr>
      <w:tr xmlns:wp14="http://schemas.microsoft.com/office/word/2010/wordml" w:rsidR="00000000" w:rsidTr="5B8A6992" w14:paraId="7789C5B2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68EBB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2CBF6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704452B5" wp14:textId="77777777">
        <w:trPr>
          <w:divId w:val="80172609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7577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AFEBA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mayúscula y minúsculas</w:t>
            </w:r>
          </w:p>
        </w:tc>
      </w:tr>
      <w:tr xmlns:wp14="http://schemas.microsoft.com/office/word/2010/wordml" w:rsidR="00000000" w:rsidTr="5B8A6992" w14:paraId="0B1EF689" wp14:textId="77777777">
        <w:trPr>
          <w:divId w:val="80172609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0C9D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13AE18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6537F28F" wp14:textId="77777777">
        <w:tc>
          <w:tcPr>
            <w:tcMar/>
          </w:tcPr>
          <w:p w14:paraId="68AB55C5"/>
        </w:tc>
        <w:trPr>
          <w:divId w:val="80172609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28A8CA17" w14:textId="1DBF92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5D948F6" w14:textId="406C0D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0D0165C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B595353" w14:textId="574938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4899355" w14:textId="771F3F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mayúsculas y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9C93FF5" w14:textId="50580F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permita la creación de la contraseña</w:t>
            </w:r>
          </w:p>
        </w:tc>
      </w:tr>
      <w:tr xmlns:wp14="http://schemas.microsoft.com/office/word/2010/wordml" w:rsidR="00000000" w:rsidTr="5B8A6992" w14:paraId="186962C2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859E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6F01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318C630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3E0D5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64D6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A736743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244FB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32AF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0E704D6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BB15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ECBB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371856EF" wp14:textId="77777777">
        <w:trPr>
          <w:divId w:val="80172609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2D4E7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5BF0A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751300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7" w:id="23"/>
      <w:bookmarkEnd w:id="2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19CFFE27" wp14:textId="77777777">
        <w:trPr>
          <w:divId w:val="10670695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5E10016" wp14:textId="0235C7F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64C2466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solo con números y caracteres especiales</w:t>
            </w:r>
          </w:p>
        </w:tc>
      </w:tr>
      <w:tr xmlns:wp14="http://schemas.microsoft.com/office/word/2010/wordml" w:rsidR="00000000" w:rsidTr="5B8A6992" w14:paraId="46220376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99C571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38FE1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715DC42" wp14:textId="77777777">
        <w:trPr>
          <w:divId w:val="10670695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5C52C7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A89508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solo con números y caracteres especiales </w:t>
            </w:r>
          </w:p>
        </w:tc>
      </w:tr>
      <w:tr xmlns:wp14="http://schemas.microsoft.com/office/word/2010/wordml" w:rsidR="00000000" w:rsidTr="5B8A6992" w14:paraId="1A353BA6" wp14:textId="77777777">
        <w:trPr>
          <w:divId w:val="10670695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732F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534119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70DF9E56" wp14:textId="77777777">
        <w:tc>
          <w:tcPr>
            <w:tcMar/>
          </w:tcPr>
          <w:p w14:paraId="3A78B40E"/>
        </w:tc>
        <w:trPr>
          <w:divId w:val="106706950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809087D" w14:textId="7833BB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DDE7095" w14:textId="2469EE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1B6E802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C843C1B" w14:textId="0FF188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117B993F" w14:textId="0E18BE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D1B2EDC" w14:textId="29DE7A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469CDA97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EDDEE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36D3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421E5AE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BCF8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08690B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BC196A0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2FC7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92C7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655CEC5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6674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4649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3FAC3D0C" wp14:textId="77777777">
        <w:trPr>
          <w:divId w:val="10670695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AE8BF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D5358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5F0889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9" w:id="24"/>
      <w:bookmarkEnd w:id="2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3197C94A" wp14:textId="77777777">
        <w:trPr>
          <w:divId w:val="190644871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0FEA953" wp14:textId="1C72AE45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41661D7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espacios</w:t>
            </w:r>
          </w:p>
        </w:tc>
      </w:tr>
      <w:tr xmlns:wp14="http://schemas.microsoft.com/office/word/2010/wordml" w:rsidR="00000000" w:rsidTr="5B8A6992" w14:paraId="58D9CDF3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A15E6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45BD2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4C8A9F0" wp14:textId="77777777">
        <w:trPr>
          <w:divId w:val="190644871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31DE9B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4119A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 </w:t>
            </w:r>
            <w:r>
              <w:rPr>
                <w:rFonts w:ascii="Arial" w:hAnsi="Arial" w:cs="Arial"/>
                <w:sz w:val="17"/>
                <w:szCs w:val="17"/>
              </w:rPr>
              <w:t>usuario ingresara una contraseña de usuario con espacios</w:t>
            </w:r>
          </w:p>
        </w:tc>
      </w:tr>
      <w:tr xmlns:wp14="http://schemas.microsoft.com/office/word/2010/wordml" w:rsidR="00000000" w:rsidTr="5B8A6992" w14:paraId="7BDCB443" wp14:textId="77777777">
        <w:trPr>
          <w:divId w:val="190644871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54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2C33A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144A5D23" wp14:textId="77777777">
        <w:tc>
          <w:tcPr>
            <w:tcMar/>
          </w:tcPr>
          <w:p w14:paraId="4094B7AB"/>
        </w:tc>
        <w:trPr>
          <w:divId w:val="190644871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CF7DC84" w14:textId="61CA4B2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A137113" w14:textId="4764739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2A75B569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15F5B60" w14:textId="563823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02702564" w14:textId="619014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solo 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69868BE9" w14:textId="373061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39CAD233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04752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7BB05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BC34103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47332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A569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28D3B92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1E628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1FCE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7CB14695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0665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371B7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3391E317" wp14:textId="77777777">
        <w:trPr>
          <w:divId w:val="190644871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457E2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9D5C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B51530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7" w:id="25"/>
      <w:bookmarkEnd w:id="2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7978768E" wp14:textId="77777777">
        <w:trPr>
          <w:divId w:val="70265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E8D9485" wp14:textId="6879D40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hs-14</w:t>
            </w:r>
            <w:r w:rsidRPr="5B8A6992" w:rsidR="0A76F80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números, caracteres especiales y letras</w:t>
            </w:r>
          </w:p>
        </w:tc>
      </w:tr>
      <w:tr xmlns:wp14="http://schemas.microsoft.com/office/word/2010/wordml" w:rsidR="00000000" w:rsidTr="5B8A6992" w14:paraId="190FC23A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AA6CDB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206B4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61AE180" wp14:textId="77777777">
        <w:trPr>
          <w:divId w:val="70265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18EF1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26C0B6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 y letras </w:t>
            </w:r>
          </w:p>
        </w:tc>
      </w:tr>
      <w:tr xmlns:wp14="http://schemas.microsoft.com/office/word/2010/wordml" w:rsidR="00000000" w:rsidTr="5B8A6992" w14:paraId="57769287" wp14:textId="77777777">
        <w:trPr>
          <w:divId w:val="70265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2ABA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CBBED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637805D2" wp14:textId="77777777">
        <w:tc>
          <w:tcPr>
            <w:tcMar/>
          </w:tcPr>
          <w:p w14:paraId="7AC3C533"/>
        </w:tc>
        <w:trPr>
          <w:divId w:val="702655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7B2A053" w14:textId="4D9F3E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DA0BADF" w14:textId="24B57E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503FCEF8">
        <w:trPr>
          <w:divId w:val="702655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45CEF22D" w14:textId="0C97C7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E6284FF" w14:textId="5E9243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con números, caracteres especiales y letras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782A82CF" w14:textId="30F2B6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acepte la contraseña</w:t>
            </w:r>
          </w:p>
        </w:tc>
      </w:tr>
      <w:tr xmlns:wp14="http://schemas.microsoft.com/office/word/2010/wordml" w:rsidR="00000000" w:rsidTr="5B8A6992" w14:paraId="33BE202C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B8B53D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232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02EFCF6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95AD4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14AA8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6AD7A4A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06870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3DCD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7E5CF23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D191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6E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773E21EA" wp14:textId="77777777">
        <w:trPr>
          <w:divId w:val="70265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742A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8412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253EF7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9" w:id="26"/>
      <w:bookmarkEnd w:id="2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5291319B" wp14:textId="77777777">
        <w:trPr>
          <w:divId w:val="948044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6927135" wp14:textId="044AC52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hs-14</w:t>
            </w:r>
            <w:r w:rsidRPr="5B8A6992" w:rsidR="5B4EE46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números, caracteres especiales, letras y espacios</w:t>
            </w:r>
          </w:p>
        </w:tc>
      </w:tr>
      <w:tr xmlns:wp14="http://schemas.microsoft.com/office/word/2010/wordml" w:rsidR="00000000" w:rsidTr="5B8A6992" w14:paraId="6A8BC4B7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50C123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0A9BF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7253D58" wp14:textId="77777777">
        <w:trPr>
          <w:divId w:val="948044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D186C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CBB197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especiales, letras y espacios</w:t>
            </w:r>
          </w:p>
        </w:tc>
      </w:tr>
      <w:tr xmlns:wp14="http://schemas.microsoft.com/office/word/2010/wordml" w:rsidR="00000000" w:rsidTr="5B8A6992" w14:paraId="4CF33E75" wp14:textId="77777777">
        <w:trPr>
          <w:divId w:val="94804465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05BC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7FB05B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3B7B4B86" wp14:textId="77777777">
        <w:tc>
          <w:tcPr>
            <w:tcMar/>
          </w:tcPr>
          <w:p w14:paraId="78ECDF3C"/>
        </w:tc>
        <w:trPr>
          <w:divId w:val="94804465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196C86C" w14:textId="749941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505789C2" w14:textId="6467E1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41FF9FE4">
        <w:trPr>
          <w:divId w:val="94804465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0A2369A" w14:textId="372C851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476EF87" w14:textId="3541586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ingresar contraseña con números, caracteres especiales, letras y 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FD0BC55" w14:textId="50DE9D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rechace la contraseña</w:t>
            </w:r>
          </w:p>
        </w:tc>
      </w:tr>
      <w:tr xmlns:wp14="http://schemas.microsoft.com/office/word/2010/wordml" w:rsidR="00000000" w:rsidTr="5B8A6992" w14:paraId="11D34C18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8297C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072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17BB9D7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E4E6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7C71F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05FE8761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CB9D2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6BF97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03781E09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2FBF9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49E23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04C3AF38" wp14:textId="77777777">
        <w:trPr>
          <w:divId w:val="94804465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A55D3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F1E0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2D6473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1" w:id="27"/>
      <w:bookmarkEnd w:id="2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175F0E21" wp14:textId="77777777">
        <w:trPr>
          <w:divId w:val="41177896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291DC82" wp14:textId="2DBB4C2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0524D7C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copia y pega un nombre de usuario</w:t>
            </w:r>
          </w:p>
        </w:tc>
      </w:tr>
      <w:tr xmlns:wp14="http://schemas.microsoft.com/office/word/2010/wordml" w:rsidR="00000000" w:rsidTr="5B8A6992" w14:paraId="03C76EA0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869B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0F0A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1BA92BE" wp14:textId="77777777">
        <w:trPr>
          <w:divId w:val="41177896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CF5CE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:rsidTr="5B8A6992" w14:paraId="147EAB22" wp14:textId="77777777">
        <w:trPr>
          <w:divId w:val="41177896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5996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76BF6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630AD66" wp14:textId="77777777">
        <w:tc>
          <w:tcPr>
            <w:tcMar/>
          </w:tcPr>
          <w:p w14:paraId="16A1EB4A"/>
        </w:tc>
        <w:trPr>
          <w:divId w:val="41177896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DE29D39" w14:textId="49B157C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098ABA0" w14:textId="10D916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38AFD2B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30DC9D81" w14:textId="293ABC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438C85CB" w14:textId="154C8DE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pegar un nombre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0292F16A" w14:textId="7AC711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acepte la contraseña</w:t>
            </w:r>
          </w:p>
        </w:tc>
      </w:tr>
      <w:tr xmlns:wp14="http://schemas.microsoft.com/office/word/2010/wordml" w:rsidR="00000000" w:rsidTr="5B8A6992" w14:paraId="4056CB39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2BF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1EFB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BA813EA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E9DAE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690E2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1D13F8C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416D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A455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022D1BF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F1E25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1055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43C4B2D5" wp14:textId="77777777">
        <w:trPr>
          <w:divId w:val="41177896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CFB3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FF62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96D69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3" w:id="28"/>
      <w:bookmarkEnd w:id="2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5B8A6992" w14:paraId="449C79A3" wp14:textId="77777777">
        <w:trPr>
          <w:divId w:val="1945867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03590B2" wp14:textId="228AA677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35F13D8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49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copia y pega una contraseña</w:t>
            </w:r>
          </w:p>
        </w:tc>
      </w:tr>
      <w:tr xmlns:wp14="http://schemas.microsoft.com/office/word/2010/wordml" w:rsidR="00000000" w:rsidTr="5B8A6992" w14:paraId="284C2043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711D4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F7A97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27F7902" wp14:textId="77777777">
        <w:trPr>
          <w:divId w:val="1945867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1594C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:rsidTr="5B8A6992" w14:paraId="3BBE2C06" wp14:textId="77777777">
        <w:trPr>
          <w:divId w:val="19458670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D02A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FC357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2BA226A1" wp14:textId="77777777">
        <w:tc>
          <w:tcPr>
            <w:tcMar/>
          </w:tcPr>
          <w:p w14:paraId="18A2D64D"/>
        </w:tc>
        <w:trPr>
          <w:divId w:val="19458670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7F88BDA0" w14:textId="416CF8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1D824ADF" w14:textId="171A2EB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</w:t>
            </w:r>
          </w:p>
        </w:tc>
      </w:tr>
      <w:tr w:rsidR="2C8D99E5" w:rsidTr="5B8A6992" w14:paraId="2F19397E">
        <w:trPr>
          <w:divId w:val="19458670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F2393FB" w14:textId="1BEF2E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C8D99E5" w:rsidP="2C8D99E5" w:rsidRDefault="2C8D99E5" w14:paraId="5E87A232" w14:textId="55B6F49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pegar una contraseña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C8D99E5" w:rsidP="2C8D99E5" w:rsidRDefault="2C8D99E5" w14:paraId="20316990" w14:textId="7E1AB87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2C8D99E5" w:rsidR="2C8D9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Que el sistema acepte la contraseña</w:t>
            </w:r>
          </w:p>
        </w:tc>
      </w:tr>
      <w:tr xmlns:wp14="http://schemas.microsoft.com/office/word/2010/wordml" w:rsidR="00000000" w:rsidTr="5B8A6992" w14:paraId="2DD94655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97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4690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0BA5BC0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3126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0054C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D77F01F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A048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3A17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0501DC3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0AD5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A2B9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07706FF3" wp14:textId="77777777">
        <w:trPr>
          <w:divId w:val="19458670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BCAA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172D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2302A59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5" w:id="29"/>
      <w:bookmarkEnd w:id="2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:rsidTr="5B8A6992" w14:paraId="4A1B2218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8B47A0A" wp14:textId="090CFB80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hs-15</w:t>
            </w:r>
            <w:r w:rsidRPr="5B8A6992" w:rsidR="5680B72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0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copia y pega una confirmación de contraseña</w:t>
            </w:r>
          </w:p>
        </w:tc>
      </w:tr>
      <w:tr xmlns:wp14="http://schemas.microsoft.com/office/word/2010/wordml" w:rsidR="00000000" w:rsidTr="5B8A6992" w14:paraId="48AF25FC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D2BA6F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E2E803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7565E3F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5931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2BFC8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confirmación de contraseña de usuario desde una fuente externa</w:t>
            </w:r>
          </w:p>
        </w:tc>
      </w:tr>
      <w:tr xmlns:wp14="http://schemas.microsoft.com/office/word/2010/wordml" w:rsidR="00000000" w:rsidTr="5B8A6992" w14:paraId="21D18BF2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1C4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D2BAB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DE4B5B7" wp14:textId="77777777">
        <w:trPr>
          <w:divId w:val="110876958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204FF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29BC4E1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6388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A1DB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3DDB3463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61B6B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5C58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51B792CD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88684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DDC7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4C6187A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1A2E0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BCBA9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7918F0A3" wp14:textId="77777777">
        <w:trPr>
          <w:divId w:val="11087695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98076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0035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1CBAF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9" w:id="30"/>
      <w:bookmarkEnd w:id="3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99"/>
        <w:gridCol w:w="2806"/>
      </w:tblGrid>
      <w:tr xmlns:wp14="http://schemas.microsoft.com/office/word/2010/wordml" w:rsidR="00000000" w:rsidTr="172F03BD" w14:paraId="53E033BA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0E5EC2B" wp14:textId="06361819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</w:t>
            </w:r>
            <w:r w:rsidRPr="5B8A6992" w:rsidR="30023F4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con caracteres especiales prohibidos (como &lt;&gt;, /, etc.).</w:t>
            </w:r>
          </w:p>
        </w:tc>
      </w:tr>
      <w:tr xmlns:wp14="http://schemas.microsoft.com/office/word/2010/wordml" w:rsidR="00000000" w:rsidTr="172F03BD" w14:paraId="6C39879D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FE999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81533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7981057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9D3E5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C8A21E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usuario con caracteres especiales prohibidos</w:t>
            </w:r>
          </w:p>
        </w:tc>
      </w:tr>
      <w:tr xmlns:wp14="http://schemas.microsoft.com/office/word/2010/wordml" w:rsidR="00000000" w:rsidTr="172F03BD" w14:paraId="0B9A5513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F41C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6AF9C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172F03BD" w14:paraId="01B1CC76" wp14:textId="77777777">
        <w:trPr>
          <w:divId w:val="161621215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28275905" wp14:textId="77777777">
        <w:trPr>
          <w:divId w:val="161621215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AF84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con caracteres especiales prohibidos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49D06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172F03BD" w14:paraId="2DBF0D7D" wp14:textId="77777777">
        <w:trPr>
          <w:divId w:val="161621215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62F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42631245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2FFFB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38A1442F" wp14:textId="6848A1D1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0FCE64F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50451B6A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DF49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B79A1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3FA26B50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E27B8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DD6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6AEAEB5D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C6E56D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01FF91" wp14:textId="051F9E4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7A651E72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2F600A8F" wp14:textId="77777777">
        <w:trPr>
          <w:divId w:val="161621215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C99B6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4829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A7717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5" w:id="31"/>
      <w:bookmarkEnd w:id="3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82"/>
        <w:gridCol w:w="3923"/>
      </w:tblGrid>
      <w:tr xmlns:wp14="http://schemas.microsoft.com/office/word/2010/wordml" w:rsidR="00000000" w:rsidTr="5B8A6992" w14:paraId="1A2F6AD1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3588835F" wp14:textId="1718C75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hs-1</w:t>
            </w:r>
            <w:r w:rsidRPr="5B8A6992" w:rsidR="5A58E88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que contiene únicamente caracteres especiales.</w:t>
            </w:r>
          </w:p>
        </w:tc>
      </w:tr>
      <w:tr xmlns:wp14="http://schemas.microsoft.com/office/word/2010/wordml" w:rsidR="00000000" w:rsidTr="5B8A6992" w14:paraId="15383DE9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3432A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DB76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F66ECA4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D46791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DBCE7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solo con caracteres especiales</w:t>
            </w:r>
          </w:p>
        </w:tc>
      </w:tr>
      <w:tr xmlns:wp14="http://schemas.microsoft.com/office/word/2010/wordml" w:rsidR="00000000" w:rsidTr="5B8A6992" w14:paraId="15053E4B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A3D2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C5ADA2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279AF317" wp14:textId="77777777">
        <w:trPr>
          <w:divId w:val="144068260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28BA4FAD" wp14:textId="77777777">
        <w:trPr>
          <w:divId w:val="1440682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AD93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solo con caracteres especiales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4C27E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rechazar y alertar de una combinación de contraseña más segura </w:t>
            </w:r>
          </w:p>
        </w:tc>
      </w:tr>
      <w:tr xmlns:wp14="http://schemas.microsoft.com/office/word/2010/wordml" w:rsidR="00000000" w:rsidTr="5B8A6992" w14:paraId="2E643A39" wp14:textId="77777777">
        <w:trPr>
          <w:divId w:val="14406826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9DB5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F2C3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0A4E5D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xmlns:wp14="http://schemas.microsoft.com/office/word/2010/wordml" w:rsidR="00000000" w:rsidTr="5B8A6992" w14:paraId="19219836" wp14:textId="77777777">
        <w:trPr>
          <w:divId w:val="14406826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6FEF7D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xmlns:wp14="http://schemas.microsoft.com/office/word/2010/wordml" w:rsidR="00000000" w:rsidTr="5B8A6992" w14:paraId="468EDE11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00E82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10AE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FF92034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144D3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7E9A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97B3B70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699F5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477A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4D12BA6A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EAC06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8E17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5B8A6992" w14:paraId="4E619955" wp14:textId="77777777">
        <w:trPr>
          <w:divId w:val="14406826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451AC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143F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19A23A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7" w:id="32"/>
      <w:bookmarkEnd w:id="3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93"/>
        <w:gridCol w:w="3312"/>
      </w:tblGrid>
      <w:tr xmlns:wp14="http://schemas.microsoft.com/office/word/2010/wordml" w:rsidR="00000000" w:rsidTr="172F03BD" w14:paraId="23DC83D8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36445493" wp14:textId="424E53E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hs-1</w:t>
            </w:r>
            <w:r w:rsidRPr="5B8A6992" w:rsidR="00A307D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Ingresar contraseña que es una secuencia de teclas del teclado (como 123456 o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qwerty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).</w:t>
            </w:r>
          </w:p>
        </w:tc>
      </w:tr>
      <w:tr xmlns:wp14="http://schemas.microsoft.com/office/word/2010/wordml" w:rsidR="00000000" w:rsidTr="172F03BD" w14:paraId="6E7172E2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70C0C0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9B12F8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D0FF7DF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426E0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45374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con secuencias</w:t>
            </w:r>
          </w:p>
        </w:tc>
      </w:tr>
      <w:tr xmlns:wp14="http://schemas.microsoft.com/office/word/2010/wordml" w:rsidR="00000000" w:rsidTr="172F03BD" w14:paraId="0253FD80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72C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67DA5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340BEDA" wp14:textId="77777777">
        <w:trPr>
          <w:divId w:val="83565807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78F58D3F" wp14:textId="77777777">
        <w:trPr>
          <w:divId w:val="83565807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5DEE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con secuencias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558AE8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172F03BD" w14:paraId="7194DBDC" wp14:textId="77777777">
        <w:trPr>
          <w:divId w:val="8356580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9D0D3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2D89F3C6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AF46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3C0385B2" wp14:textId="12172F9B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0BBE171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7C0EC171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C693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9D9F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24AC9442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070E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9311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7B81E69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3F7B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347559" wp14:textId="0A4F19C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2DD7D59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172F03BD" w14:paraId="4B07604A" wp14:textId="77777777">
        <w:trPr>
          <w:divId w:val="8356580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F216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18BDE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4536B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9" w:id="33"/>
      <w:bookmarkEnd w:id="3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31"/>
        <w:gridCol w:w="3474"/>
      </w:tblGrid>
      <w:tr xmlns:wp14="http://schemas.microsoft.com/office/word/2010/wordml" w:rsidR="00000000" w:rsidTr="5B8A6992" w14:paraId="6A6C8615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1983B9D" wp14:textId="0A1A05D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B5335D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con longitud mínima (1 carácter).</w:t>
            </w:r>
          </w:p>
        </w:tc>
      </w:tr>
      <w:tr xmlns:wp14="http://schemas.microsoft.com/office/word/2010/wordml" w:rsidR="00000000" w:rsidTr="5B8A6992" w14:paraId="53D9CCA8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78F63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16DC8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839AFA6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BAEC1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C9D94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corto</w:t>
            </w:r>
          </w:p>
        </w:tc>
      </w:tr>
      <w:tr xmlns:wp14="http://schemas.microsoft.com/office/word/2010/wordml" w:rsidR="00000000" w:rsidTr="5B8A6992" w14:paraId="7009177D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DDD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00BBE4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741E087B" wp14:textId="77777777">
        <w:trPr>
          <w:divId w:val="197501741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498B9325" wp14:textId="77777777">
        <w:trPr>
          <w:divId w:val="197501741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65B9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de usuario corto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571A0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5B8A6992" w14:paraId="54CD245A" wp14:textId="77777777">
        <w:trPr>
          <w:divId w:val="1975017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231BE67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16DFFC76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8F796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013F6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Fallado</w:t>
            </w:r>
          </w:p>
        </w:tc>
      </w:tr>
      <w:tr xmlns:wp14="http://schemas.microsoft.com/office/word/2010/wordml" w:rsidR="00000000" w:rsidTr="5B8A6992" w14:paraId="4892F595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97FE0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CA43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18226EAB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D71D9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B3FA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F97B83D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6716B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19BD7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5B8A6992" w14:paraId="11A60FC1" wp14:textId="77777777">
        <w:trPr>
          <w:divId w:val="1975017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88E91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0D65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D7A3E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1" w:id="34"/>
      <w:bookmarkEnd w:id="3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4"/>
        <w:gridCol w:w="3441"/>
      </w:tblGrid>
      <w:tr xmlns:wp14="http://schemas.microsoft.com/office/word/2010/wordml" w:rsidR="00000000" w:rsidTr="0041C590" w14:paraId="3AB4F646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0BF3EEDF" wp14:textId="28DD770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4CE0627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con longitud máxima permitida.</w:t>
            </w:r>
          </w:p>
        </w:tc>
      </w:tr>
      <w:tr xmlns:wp14="http://schemas.microsoft.com/office/word/2010/wordml" w:rsidR="00000000" w:rsidTr="0041C590" w14:paraId="18B17FA3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7EA8BA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215305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15A92411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8BD4A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2D1C28E" wp14:textId="7E37D44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41C590" w:rsidR="002E440E"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 w:rsidRPr="0041C590" w:rsidR="002E440E">
              <w:rPr>
                <w:rFonts w:ascii="Arial" w:hAnsi="Arial" w:cs="Arial"/>
                <w:sz w:val="17"/>
                <w:szCs w:val="17"/>
              </w:rPr>
              <w:t>ingresa un nombre de usuario con el máximo de largo permitido</w:t>
            </w:r>
            <w:r w:rsidRPr="0041C590" w:rsidR="5028339D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xmlns:wp14="http://schemas.microsoft.com/office/word/2010/wordml" w:rsidR="00000000" w:rsidTr="0041C590" w14:paraId="314CEAC9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7CB99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0B543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041C590" w14:paraId="2ABDA785" wp14:textId="77777777">
        <w:trPr>
          <w:divId w:val="90361237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041C590" w14:paraId="2B3F716B" wp14:textId="77777777">
        <w:trPr>
          <w:divId w:val="90361237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5413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largo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BA139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aprobar el nombre de usuario </w:t>
            </w:r>
          </w:p>
        </w:tc>
      </w:tr>
      <w:tr xmlns:wp14="http://schemas.microsoft.com/office/word/2010/wordml" w:rsidR="00000000" w:rsidTr="0041C590" w14:paraId="36FEB5B0" wp14:textId="77777777">
        <w:trPr>
          <w:divId w:val="9036123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D7AA6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041C590" w14:paraId="1534060F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9467B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26A8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041C590" w14:paraId="7A6550BD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CC4CF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6BD9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041C590" w14:paraId="5DF68A8C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CA774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EEFA0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697C75E9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428DF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4305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:rsidTr="0041C590" w14:paraId="365A32F0" wp14:textId="77777777">
        <w:trPr>
          <w:divId w:val="9036123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B9148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40FB5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29C278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3" w:id="35"/>
      <w:bookmarkEnd w:id="3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58"/>
        <w:gridCol w:w="3047"/>
      </w:tblGrid>
      <w:tr xmlns:wp14="http://schemas.microsoft.com/office/word/2010/wordml" w:rsidR="00000000" w:rsidTr="0041C590" w14:paraId="6195188C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D61D881" wp14:textId="301FC87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1EEB642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con longitud máxima permitida.</w:t>
            </w:r>
          </w:p>
        </w:tc>
      </w:tr>
      <w:tr xmlns:wp14="http://schemas.microsoft.com/office/word/2010/wordml" w:rsidR="00000000" w:rsidTr="0041C590" w14:paraId="13985EA0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C1D52D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C3600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350AFAC8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A6906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5529A029" wp14:textId="5B8C312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41C590" w:rsidR="002E440E">
              <w:rPr>
                <w:rFonts w:ascii="Arial" w:hAnsi="Arial" w:cs="Arial"/>
                <w:sz w:val="17"/>
                <w:szCs w:val="17"/>
              </w:rPr>
              <w:t>Usuario ingresa una contraseña con largo de caracteres mínimos</w:t>
            </w:r>
            <w:r w:rsidRPr="0041C590" w:rsidR="1C50B0AB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xmlns:wp14="http://schemas.microsoft.com/office/word/2010/wordml" w:rsidR="00000000" w:rsidTr="0041C590" w14:paraId="78402FFA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57649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EE243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041C590" w14:paraId="71543EDE" wp14:textId="77777777">
        <w:trPr>
          <w:divId w:val="15820653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041C590" w14:paraId="77D20615" wp14:textId="77777777">
        <w:trPr>
          <w:divId w:val="1582065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B34A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corta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35BB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 </w:t>
            </w:r>
          </w:p>
        </w:tc>
      </w:tr>
      <w:tr xmlns:wp14="http://schemas.microsoft.com/office/word/2010/wordml" w:rsidR="00000000" w:rsidTr="0041C590" w14:paraId="7196D064" wp14:textId="77777777">
        <w:trPr>
          <w:divId w:val="1582065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4FF1C98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041C590" w14:paraId="65A2E1C3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6917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0100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041C590" w14:paraId="68846ED0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268F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8799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041C590" w14:paraId="67FF9AD2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E91A6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FCBD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041C590" w14:paraId="646A062F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D82D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64A9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0041C590" w14:paraId="69FEB029" wp14:textId="77777777">
        <w:trPr>
          <w:divId w:val="1582065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264BC8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32675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2790C8A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5" w:id="36"/>
      <w:bookmarkEnd w:id="3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72"/>
        <w:gridCol w:w="2733"/>
      </w:tblGrid>
      <w:tr xmlns:wp14="http://schemas.microsoft.com/office/word/2010/wordml" w:rsidR="00000000" w:rsidTr="172F03BD" w14:paraId="0E3D5FCE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60B37B8" wp14:textId="0C058B93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7102A19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Intentar registrarse con un nombre de usuario ya registrado (Mayúsculas y minúsculas).</w:t>
            </w:r>
          </w:p>
        </w:tc>
      </w:tr>
      <w:tr xmlns:wp14="http://schemas.microsoft.com/office/word/2010/wordml" w:rsidR="00000000" w:rsidTr="172F03BD" w14:paraId="54FDDEF2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1F39B4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5D4CBC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3B652BC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C45F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B92A5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</w:t>
            </w:r>
          </w:p>
        </w:tc>
      </w:tr>
      <w:tr xmlns:wp14="http://schemas.microsoft.com/office/word/2010/wordml" w:rsidR="00000000" w:rsidTr="172F03BD" w14:paraId="41350676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373C1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0C4B18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7B59324" wp14:textId="77777777">
        <w:trPr>
          <w:divId w:val="26341627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8067B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9901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5349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681EADE8" wp14:textId="77777777">
        <w:trPr>
          <w:divId w:val="26341627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3A66D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3066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7FBB2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sistema rechace el usuario aunque no coincida en las mayúsculas y minúsculas </w:t>
            </w:r>
          </w:p>
        </w:tc>
      </w:tr>
      <w:tr xmlns:wp14="http://schemas.microsoft.com/office/word/2010/wordml" w:rsidR="00000000" w:rsidTr="172F03BD" w14:paraId="6D072C0D" wp14:textId="77777777">
        <w:trPr>
          <w:divId w:val="26341627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A2191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76930D42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5CFE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5595AF0F" wp14:textId="1053A8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45B58A4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6E817B14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45005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B644C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39BBC5AC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2F37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89270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86101C0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55177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5F3F8C" wp14:textId="321F0F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64723F48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172F03BD" w14:paraId="3AE49D0D" wp14:textId="77777777">
        <w:trPr>
          <w:divId w:val="26341627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0189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3A7B9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ECDD21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7" w:id="37"/>
      <w:bookmarkEnd w:id="3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1"/>
        <w:gridCol w:w="2484"/>
      </w:tblGrid>
      <w:tr xmlns:wp14="http://schemas.microsoft.com/office/word/2010/wordml" w:rsidR="00000000" w:rsidTr="5B8A6992" w14:paraId="07650C85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DFE6964" wp14:textId="705B61A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Case hs-</w:t>
            </w:r>
            <w:r w:rsidRPr="5B8A6992" w:rsidR="717B519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179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 nombre de usuario muy similar a uno ya existente</w:t>
            </w:r>
          </w:p>
        </w:tc>
      </w:tr>
      <w:tr xmlns:wp14="http://schemas.microsoft.com/office/word/2010/wordml" w:rsidR="00000000" w:rsidTr="5B8A6992" w14:paraId="796CD09B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31816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EEA01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E7F56AD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A0DCF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0C8640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</w:t>
            </w:r>
          </w:p>
        </w:tc>
      </w:tr>
      <w:tr xmlns:wp14="http://schemas.microsoft.com/office/word/2010/wordml" w:rsidR="00000000" w:rsidTr="5B8A6992" w14:paraId="6A6FCE4E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C18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B6926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54F0B9D0" wp14:textId="77777777">
        <w:trPr>
          <w:divId w:val="34694785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31C0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7822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AC3C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746E560C" wp14:textId="77777777">
        <w:trPr>
          <w:divId w:val="34694785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74E5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14433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CEF2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el usuario ya que no son coincidentes </w:t>
            </w:r>
          </w:p>
        </w:tc>
      </w:tr>
      <w:tr xmlns:wp14="http://schemas.microsoft.com/office/word/2010/wordml" w:rsidR="00000000" w:rsidTr="5B8A6992" w14:paraId="6BD18F9B" wp14:textId="77777777">
        <w:trPr>
          <w:divId w:val="34694785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38601F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D678E1E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16379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A274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63B2534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584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51693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302F156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5A4F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26A4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BF2EFD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2CD96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E7CEA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01A9B4EF" wp14:textId="77777777">
        <w:trPr>
          <w:divId w:val="34694785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5D007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AEF1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1CA320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9" w:id="38"/>
      <w:bookmarkEnd w:id="3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673"/>
        <w:gridCol w:w="2032"/>
      </w:tblGrid>
      <w:tr xmlns:wp14="http://schemas.microsoft.com/office/word/2010/wordml" w:rsidR="00000000" w:rsidTr="5B8A6992" w14:paraId="05CDA68E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8AB5322" wp14:textId="2F472FF4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26F5B1A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180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Dejar el campo de confirmación de contraseña vacío.</w:t>
            </w:r>
          </w:p>
        </w:tc>
      </w:tr>
      <w:tr xmlns:wp14="http://schemas.microsoft.com/office/word/2010/wordml" w:rsidR="00000000" w:rsidTr="5B8A6992" w14:paraId="16C9FD8B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FDCA3E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AD76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37401F2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8E514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03B47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y contraseña, pero sin ingresar la confirmación de la contraseña</w:t>
            </w:r>
          </w:p>
        </w:tc>
      </w:tr>
      <w:tr xmlns:wp14="http://schemas.microsoft.com/office/word/2010/wordml" w:rsidR="00000000" w:rsidTr="5B8A6992" w14:paraId="17D65945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9945E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779E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C5B0736" wp14:textId="77777777">
        <w:trPr>
          <w:divId w:val="213667812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0D3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C13AA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C01B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6D80C4C7" wp14:textId="77777777">
        <w:trPr>
          <w:divId w:val="21366781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E14F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9DFE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 xml:space="preserve">nombre de usuario y contraseña, pero sin ingresar la confirmación de la contraseña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96FE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registro </w:t>
            </w:r>
          </w:p>
        </w:tc>
      </w:tr>
      <w:tr xmlns:wp14="http://schemas.microsoft.com/office/word/2010/wordml" w:rsidR="00000000" w:rsidTr="5B8A6992" w14:paraId="0F3CABC7" wp14:textId="77777777">
        <w:trPr>
          <w:divId w:val="21366781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B08B5D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58E1FD7E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61DB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C4922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47A44AE6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D27EF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D18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67FB440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6932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731A1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4B6BD4D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69CB7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8FC25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7EDF26EB" wp14:textId="77777777">
        <w:trPr>
          <w:divId w:val="21366781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0C7F8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94338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D71D07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1" w:id="39"/>
      <w:bookmarkEnd w:id="3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:rsidTr="172F03BD" w14:paraId="49AA3A7C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2410EB8" wp14:textId="4BD01EB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5C9C374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181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 nombre de usuario con espacios al inicio y al final.</w:t>
            </w:r>
          </w:p>
        </w:tc>
      </w:tr>
      <w:tr xmlns:wp14="http://schemas.microsoft.com/office/word/2010/wordml" w:rsidR="00000000" w:rsidTr="172F03BD" w14:paraId="39B80675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7588B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153D5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0118DD3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D4C2E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C56DDF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</w:t>
            </w:r>
          </w:p>
        </w:tc>
      </w:tr>
      <w:tr xmlns:wp14="http://schemas.microsoft.com/office/word/2010/wordml" w:rsidR="00000000" w:rsidTr="172F03BD" w14:paraId="31D091F6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EDC1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2B86C4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B020B13" wp14:textId="77777777">
        <w:trPr>
          <w:divId w:val="55647201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D8053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470C3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493E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43E586A3" wp14:textId="77777777">
        <w:trPr>
          <w:divId w:val="55647201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470A0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100CD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16832B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:rsidTr="172F03BD" w14:paraId="16DEB4AB" wp14:textId="77777777">
        <w:trPr>
          <w:divId w:val="5564720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AD9C6F4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29452C1A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621AD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7BEB9798" wp14:textId="02BD68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7C448E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883224E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942F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DEFD5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7F3C2F87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94412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6592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7534C4E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E4EC9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E0E46F6" wp14:textId="4BD91E9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7AB8683E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172F03BD" w14:paraId="78A0A08E" wp14:textId="77777777">
        <w:trPr>
          <w:divId w:val="5564720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1D08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F521A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64AD8D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3" w:id="40"/>
      <w:bookmarkEnd w:id="4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:rsidTr="5B8A6992" w14:paraId="6E5C6B35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B5E9C43" wp14:textId="00C6764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4149C31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182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una contraseña que contenga caracteres que no son visibles.</w:t>
            </w:r>
          </w:p>
        </w:tc>
      </w:tr>
      <w:tr xmlns:wp14="http://schemas.microsoft.com/office/word/2010/wordml" w:rsidR="00000000" w:rsidTr="5B8A6992" w14:paraId="6CD887EB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C66E20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8DB2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6B82E88B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C507E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65775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contenga caracteres que no son visibles al ingresar (como tabulaciones o espacios ocultos).</w:t>
            </w:r>
          </w:p>
        </w:tc>
      </w:tr>
      <w:tr xmlns:wp14="http://schemas.microsoft.com/office/word/2010/wordml" w:rsidR="00000000" w:rsidTr="5B8A6992" w14:paraId="774FD5F4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57FC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CC07C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058311D8" wp14:textId="77777777">
        <w:trPr>
          <w:divId w:val="19820901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038F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68888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D68F9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96ECA5D" wp14:textId="77777777">
        <w:trPr>
          <w:divId w:val="19820901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B8E35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BC43B7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ABF1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:rsidTr="5B8A6992" w14:paraId="4B1F511A" wp14:textId="77777777">
        <w:trPr>
          <w:divId w:val="1982090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F9C3D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39934D40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4D3CC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D871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0E4A985B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8A8E9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094FD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29A1EE2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668EE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AE691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F08C02A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71E12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D381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 con tabulaciones</w:t>
            </w:r>
          </w:p>
        </w:tc>
      </w:tr>
      <w:tr xmlns:wp14="http://schemas.microsoft.com/office/word/2010/wordml" w:rsidR="00000000" w:rsidTr="5B8A6992" w14:paraId="3E30DD45" wp14:textId="77777777">
        <w:trPr>
          <w:divId w:val="1982090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A78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629E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4A58656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5" w:id="41"/>
      <w:bookmarkEnd w:id="4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041"/>
        <w:gridCol w:w="3664"/>
      </w:tblGrid>
      <w:tr xmlns:wp14="http://schemas.microsoft.com/office/word/2010/wordml" w:rsidR="00000000" w:rsidTr="5B8A6992" w14:paraId="1121E7A0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1EC6868D" wp14:textId="2493CB4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7FA5299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183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de usuario usando solo números.</w:t>
            </w:r>
          </w:p>
        </w:tc>
      </w:tr>
      <w:tr xmlns:wp14="http://schemas.microsoft.com/office/word/2010/wordml" w:rsidR="00000000" w:rsidTr="5B8A6992" w14:paraId="09BC771B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9758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6C17D9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312C7D38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4ACCA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553C7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</w:t>
            </w:r>
          </w:p>
        </w:tc>
      </w:tr>
      <w:tr xmlns:wp14="http://schemas.microsoft.com/office/word/2010/wordml" w:rsidR="00000000" w:rsidTr="5B8A6992" w14:paraId="3986405F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F6F438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46E08D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5FA25AF4" wp14:textId="77777777">
        <w:trPr>
          <w:divId w:val="12997956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0C13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7EB2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6C8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51496ED" wp14:textId="77777777">
        <w:trPr>
          <w:divId w:val="12997956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F4B1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3B57D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EE6C2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por ser poco seguro </w:t>
            </w:r>
          </w:p>
        </w:tc>
      </w:tr>
      <w:tr xmlns:wp14="http://schemas.microsoft.com/office/word/2010/wordml" w:rsidR="00000000" w:rsidTr="5B8A6992" w14:paraId="5023141B" wp14:textId="77777777">
        <w:trPr>
          <w:divId w:val="12997956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3B14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429DCD10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6CECB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50825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7B9FFB58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BFFDD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0492F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27308B68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1CA16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9BD7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2EB3574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5F010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BCCCC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56B085F0" wp14:textId="77777777">
        <w:trPr>
          <w:divId w:val="12997956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67BD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2BB0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721E54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7" w:id="42"/>
      <w:bookmarkEnd w:id="4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17"/>
        <w:gridCol w:w="2188"/>
      </w:tblGrid>
      <w:tr xmlns:wp14="http://schemas.microsoft.com/office/word/2010/wordml" w:rsidR="00000000" w:rsidTr="5B8A6992" w14:paraId="435826D5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7FE06F8D" wp14:textId="0BEB30A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435644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184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contraseña extremadamente larga</w:t>
            </w:r>
          </w:p>
        </w:tc>
      </w:tr>
      <w:tr xmlns:wp14="http://schemas.microsoft.com/office/word/2010/wordml" w:rsidR="00000000" w:rsidTr="5B8A6992" w14:paraId="7AA2242C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018B0C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A81AB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509BAED1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105563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28AD5C2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</w:t>
            </w:r>
          </w:p>
        </w:tc>
      </w:tr>
      <w:tr xmlns:wp14="http://schemas.microsoft.com/office/word/2010/wordml" w:rsidR="00000000" w:rsidTr="5B8A6992" w14:paraId="2B80774C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8BE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BA9A3B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5B8A6992" w14:paraId="1ACE11CB" wp14:textId="77777777">
        <w:trPr>
          <w:divId w:val="103542391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A58DB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FE318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9D8D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1581CA13" wp14:textId="77777777">
        <w:trPr>
          <w:divId w:val="103542391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63A6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1150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4503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la contraseña </w:t>
            </w:r>
          </w:p>
        </w:tc>
      </w:tr>
      <w:tr xmlns:wp14="http://schemas.microsoft.com/office/word/2010/wordml" w:rsidR="00000000" w:rsidTr="5B8A6992" w14:paraId="562C75D1" wp14:textId="77777777">
        <w:trPr>
          <w:divId w:val="10354239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64355A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2F2B5BDC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52701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2C5B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2C4DD8E6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243A1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479AB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70B3EE78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A457A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26EA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E05ED20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9DA25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2DD9A9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no crear el usuario</w:t>
            </w:r>
          </w:p>
        </w:tc>
      </w:tr>
      <w:tr xmlns:wp14="http://schemas.microsoft.com/office/word/2010/wordml" w:rsidR="00000000" w:rsidTr="5B8A6992" w14:paraId="236D313A" wp14:textId="77777777">
        <w:trPr>
          <w:divId w:val="10354239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B4AF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316A7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3DD1135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9" w:id="43"/>
      <w:bookmarkEnd w:id="4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39"/>
        <w:gridCol w:w="3066"/>
      </w:tblGrid>
      <w:tr xmlns:wp14="http://schemas.microsoft.com/office/word/2010/wordml" w:rsidR="00000000" w:rsidTr="5B8A6992" w14:paraId="2E8EDCFC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4B92BC30" wp14:textId="7958E75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0E6810F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185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una contraseña común</w:t>
            </w:r>
          </w:p>
        </w:tc>
      </w:tr>
      <w:tr xmlns:wp14="http://schemas.microsoft.com/office/word/2010/wordml" w:rsidR="00000000" w:rsidTr="5B8A6992" w14:paraId="0F056FB2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587F81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0449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24907FC6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9C3E3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6BCB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común como admin, password, 1234, 4321, etc...</w:t>
            </w:r>
          </w:p>
        </w:tc>
      </w:tr>
      <w:tr xmlns:wp14="http://schemas.microsoft.com/office/word/2010/wordml" w:rsidR="00000000" w:rsidTr="5B8A6992" w14:paraId="74D1FF16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3F8A3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112C05E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B8A6992" w14:paraId="147C163D" wp14:textId="77777777">
        <w:trPr>
          <w:divId w:val="2500906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E4CE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F82B6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84B82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B8A6992" w14:paraId="06E0672D" wp14:textId="77777777">
        <w:trPr>
          <w:divId w:val="2500906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290AB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034FC9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contraseña común como admin, password, 1234, 4321, etc...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6F2A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por ser poco segura </w:t>
            </w:r>
          </w:p>
        </w:tc>
      </w:tr>
      <w:tr xmlns:wp14="http://schemas.microsoft.com/office/word/2010/wordml" w:rsidR="00000000" w:rsidTr="5B8A6992" w14:paraId="1A965116" wp14:textId="77777777">
        <w:trPr>
          <w:divId w:val="2500906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F4E37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B8A6992" w14:paraId="7A9D470F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6CCC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8DCC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B8A6992" w14:paraId="1B680A31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DD7A94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23D2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B8A6992" w14:paraId="48019C6B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82BA7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C374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B8A6992" w14:paraId="1B760191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721E9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AE99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:rsidTr="5B8A6992" w14:paraId="474F42B4" wp14:textId="77777777">
        <w:trPr>
          <w:divId w:val="2500906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BB5CD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6ABF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0236E82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1" w:id="44"/>
      <w:bookmarkEnd w:id="4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34"/>
        <w:gridCol w:w="2571"/>
      </w:tblGrid>
      <w:tr xmlns:wp14="http://schemas.microsoft.com/office/word/2010/wordml" w:rsidR="00000000" w:rsidTr="172F03BD" w14:paraId="411A96F4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22BB0600" wp14:textId="75A1D8CD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4C0048A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186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Usuario y contraseña iguales</w:t>
            </w:r>
          </w:p>
        </w:tc>
      </w:tr>
      <w:tr xmlns:wp14="http://schemas.microsoft.com/office/word/2010/wordml" w:rsidR="00000000" w:rsidTr="172F03BD" w14:paraId="68E7C349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30D061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044704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277530EA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29B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AC4F9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</w:t>
            </w:r>
          </w:p>
        </w:tc>
      </w:tr>
      <w:tr xmlns:wp14="http://schemas.microsoft.com/office/word/2010/wordml" w:rsidR="00000000" w:rsidTr="172F03BD" w14:paraId="276B28B6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6636A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614213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20B1F6F6" wp14:textId="77777777">
        <w:trPr>
          <w:divId w:val="161023283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10D17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6DBF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B0D9D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12C0F95C" wp14:textId="77777777">
        <w:trPr>
          <w:divId w:val="161023283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653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770BC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137CB6D" wp14:textId="1D1633E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172F03BD" w:rsidR="002E440E">
              <w:rPr>
                <w:rFonts w:ascii="Arial" w:hAnsi="Arial" w:cs="Arial"/>
                <w:sz w:val="17"/>
                <w:szCs w:val="17"/>
              </w:rPr>
              <w:t xml:space="preserve">El sistema debe </w:t>
            </w:r>
            <w:r w:rsidRPr="172F03BD" w:rsidR="07D24FBD">
              <w:rPr>
                <w:rFonts w:ascii="Arial" w:hAnsi="Arial" w:cs="Arial"/>
                <w:sz w:val="17"/>
                <w:szCs w:val="17"/>
              </w:rPr>
              <w:t>aceptar</w:t>
            </w:r>
            <w:r w:rsidRPr="172F03BD" w:rsidR="002E440E">
              <w:rPr>
                <w:rFonts w:ascii="Arial" w:hAnsi="Arial" w:cs="Arial"/>
                <w:sz w:val="17"/>
                <w:szCs w:val="17"/>
              </w:rPr>
              <w:t xml:space="preserve"> el nombre de usuario por ser poco seguro </w:t>
            </w:r>
          </w:p>
        </w:tc>
      </w:tr>
      <w:tr xmlns:wp14="http://schemas.microsoft.com/office/word/2010/wordml" w:rsidR="00000000" w:rsidTr="172F03BD" w14:paraId="44FB30F8" wp14:textId="77777777">
        <w:trPr>
          <w:divId w:val="161023283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DA6542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07F676E8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071BB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50270F83" wp14:textId="14B1ED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2ADD8FF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730FBA98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660C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9C9411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0144EE98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F2F4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A78C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46E5443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65E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6F0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:rsidTr="172F03BD" w14:paraId="677B3931" wp14:textId="77777777">
        <w:trPr>
          <w:divId w:val="161023283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3C91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C18B4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7ADA28F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3" w:id="45"/>
      <w:bookmarkEnd w:id="4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77"/>
        <w:gridCol w:w="2228"/>
      </w:tblGrid>
      <w:tr xmlns:wp14="http://schemas.microsoft.com/office/word/2010/wordml" w:rsidR="00000000" w:rsidTr="172F03BD" w14:paraId="5F30E49E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68C17DE6" wp14:textId="08490AF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17EA843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187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una contraseña con combinación de idiomas</w:t>
            </w:r>
          </w:p>
        </w:tc>
      </w:tr>
      <w:tr xmlns:wp14="http://schemas.microsoft.com/office/word/2010/wordml" w:rsidR="00000000" w:rsidTr="172F03BD" w14:paraId="485F7881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476587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9D430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6108D99F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C0234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11E194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</w:t>
            </w:r>
          </w:p>
        </w:tc>
      </w:tr>
      <w:tr xmlns:wp14="http://schemas.microsoft.com/office/word/2010/wordml" w:rsidR="00000000" w:rsidTr="172F03BD" w14:paraId="1953D32D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BC79F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66C320C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19E47578" wp14:textId="77777777">
        <w:trPr>
          <w:divId w:val="11123559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D0DE0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23C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BF7A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73EE3887" wp14:textId="77777777">
        <w:trPr>
          <w:divId w:val="11123559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C471D7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47DA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782D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172F03BD" w14:paraId="3041E394" wp14:textId="77777777">
        <w:trPr>
          <w:divId w:val="11123559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2B00A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5C4BC419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D999B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38EBA5D6" wp14:textId="5ECA735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4518336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52C86927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5AE3A7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2388D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69E1F777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F5A37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8E248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7BD7BB9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E2792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FDE2B74" wp14:textId="3A542A0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172F03BD" w:rsidR="7F3B37B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172F03BD" w14:paraId="11A22509" wp14:textId="77777777">
        <w:trPr>
          <w:divId w:val="11123559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B4EA9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762E84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12673AC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5" w:id="46"/>
      <w:bookmarkEnd w:id="4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52"/>
        <w:gridCol w:w="2653"/>
      </w:tblGrid>
      <w:tr xmlns:wp14="http://schemas.microsoft.com/office/word/2010/wordml" w:rsidR="00000000" w:rsidTr="172F03BD" w14:paraId="07D6B2F0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5112EB69" wp14:textId="65F46F61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hs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-</w:t>
            </w:r>
            <w:r w:rsidRPr="5B8A6992" w:rsidR="0A193A4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188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usando emojis en el nombre de usuario.</w:t>
            </w:r>
          </w:p>
        </w:tc>
      </w:tr>
      <w:tr xmlns:wp14="http://schemas.microsoft.com/office/word/2010/wordml" w:rsidR="00000000" w:rsidTr="172F03BD" w14:paraId="0A8A3E41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08DD1A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3815D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5DBA4D59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49DBE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7C3FE84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el nombre de usuario</w:t>
            </w:r>
          </w:p>
        </w:tc>
      </w:tr>
      <w:tr xmlns:wp14="http://schemas.microsoft.com/office/word/2010/wordml" w:rsidR="00000000" w:rsidTr="172F03BD" w14:paraId="5484AF9B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4E9E2B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593D19D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3ACBA570" wp14:textId="77777777">
        <w:trPr>
          <w:divId w:val="161193342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525728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AE707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2BB97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1B5DAA5E" wp14:textId="77777777">
        <w:trPr>
          <w:divId w:val="161193342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755F7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29A48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registrar un usuario usando caracteres emoji en el nombre de usuario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08B43A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172F03BD" w14:paraId="42C6D796" wp14:textId="77777777">
        <w:trPr>
          <w:divId w:val="16119334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E183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20F305EF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60D16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0A7AFF94" wp14:textId="3B6ED4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2F03BD" w:rsidR="19979AE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00A14BFB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56B8F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CDFC8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4E91B978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25CF20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05852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4E326FD4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02556C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EE47B51" wp14:textId="6AC02BC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172F03BD" w:rsidR="718653ED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172F03BD" w14:paraId="7D962CBE" wp14:textId="77777777">
        <w:trPr>
          <w:divId w:val="16119334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CE272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5C87E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2E440E" w:rsidRDefault="002E440E" w14:paraId="2C6BD88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7" w:id="47"/>
      <w:bookmarkEnd w:id="4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xmlns:wp14="http://schemas.microsoft.com/office/word/2010/wordml" w:rsidR="00000000" w:rsidTr="172F03BD" w14:paraId="412741C9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2E440E" w:rsidRDefault="002E440E" w14:paraId="0ADD5D09" wp14:textId="7F42DD4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5B8A6992" w:rsidR="1300378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189</w:t>
            </w:r>
            <w:r w:rsidRPr="5B8A6992" w:rsidR="002E440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Ingresar nombre usando caracteres emoji de contraseña.</w:t>
            </w:r>
          </w:p>
        </w:tc>
      </w:tr>
      <w:tr xmlns:wp14="http://schemas.microsoft.com/office/word/2010/wordml" w:rsidR="00000000" w:rsidTr="172F03BD" w14:paraId="43D0D6F9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478B3B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03AE56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7F942FD0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42FB08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2E440E" w:rsidRDefault="002E440E" w14:paraId="343D80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</w:t>
            </w:r>
          </w:p>
        </w:tc>
      </w:tr>
      <w:tr xmlns:wp14="http://schemas.microsoft.com/office/word/2010/wordml" w:rsidR="00000000" w:rsidTr="172F03BD" w14:paraId="0B8E471B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0F15F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2E440E" w:rsidRDefault="002E440E" w14:paraId="315D82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172F03BD" w14:paraId="014D0443" wp14:textId="77777777">
        <w:trPr>
          <w:divId w:val="185835041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198AEF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36BC8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66E26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72F03BD" w14:paraId="709855FC" wp14:textId="77777777">
        <w:trPr>
          <w:divId w:val="185835041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B00C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FB570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6479C8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172F03BD" w14:paraId="54E11D2A" wp14:textId="77777777">
        <w:trPr>
          <w:divId w:val="185835041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31126E5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72F03BD" w14:paraId="68FEEA8E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6B18CE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P="172F03BD" w:rsidRDefault="002E440E" w14:paraId="227FA092" wp14:textId="725392A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72F03BD" w:rsidR="64315D0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72F03BD" w14:paraId="12CCECBF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72D2EA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02D2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72F03BD" w14:paraId="5A80E417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1CE214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5A7592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72F03BD" w14:paraId="1B9DC18A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B82A5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76AC78CE" wp14:textId="1F95755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172F03BD" w:rsidR="7BF9F417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172F03BD" w:rsidR="002E440E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172F03BD" w14:paraId="5AC2E14F" wp14:textId="77777777">
        <w:trPr>
          <w:divId w:val="185835041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2E440E" w:rsidRDefault="002E440E" w14:paraId="3C9628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2E440E" w:rsidRDefault="002E440E" w14:paraId="2BD070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2E440E" w:rsidRDefault="002E440E" w14:paraId="2DE403A5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E"/>
    <w:rsid w:val="002E440E"/>
    <w:rsid w:val="0041C590"/>
    <w:rsid w:val="0041D618"/>
    <w:rsid w:val="00486000"/>
    <w:rsid w:val="00A307DF"/>
    <w:rsid w:val="04356449"/>
    <w:rsid w:val="04F29ECB"/>
    <w:rsid w:val="0524D7CA"/>
    <w:rsid w:val="059F49A3"/>
    <w:rsid w:val="07D24FBD"/>
    <w:rsid w:val="08623AEF"/>
    <w:rsid w:val="0A193A41"/>
    <w:rsid w:val="0A76F808"/>
    <w:rsid w:val="0B5335DE"/>
    <w:rsid w:val="0BBE171D"/>
    <w:rsid w:val="0D462078"/>
    <w:rsid w:val="0DD67B14"/>
    <w:rsid w:val="0E6810F3"/>
    <w:rsid w:val="0E81326E"/>
    <w:rsid w:val="0FCE64F0"/>
    <w:rsid w:val="110B0F60"/>
    <w:rsid w:val="113BB577"/>
    <w:rsid w:val="116C296E"/>
    <w:rsid w:val="12DB7AF2"/>
    <w:rsid w:val="13003783"/>
    <w:rsid w:val="13CB14BD"/>
    <w:rsid w:val="149E08E1"/>
    <w:rsid w:val="14A14B4F"/>
    <w:rsid w:val="14CB3E70"/>
    <w:rsid w:val="172F03BD"/>
    <w:rsid w:val="17EA843B"/>
    <w:rsid w:val="19979AE4"/>
    <w:rsid w:val="1C50B0AB"/>
    <w:rsid w:val="1DFE4690"/>
    <w:rsid w:val="1EEB6428"/>
    <w:rsid w:val="1FE86F43"/>
    <w:rsid w:val="22AF0C88"/>
    <w:rsid w:val="26F5B1AB"/>
    <w:rsid w:val="272E87DA"/>
    <w:rsid w:val="274748E6"/>
    <w:rsid w:val="2802EAD1"/>
    <w:rsid w:val="2ADD8FF8"/>
    <w:rsid w:val="2B0F4EB7"/>
    <w:rsid w:val="2B2DA7DA"/>
    <w:rsid w:val="2B4B21A5"/>
    <w:rsid w:val="2C1D0730"/>
    <w:rsid w:val="2C8D99E5"/>
    <w:rsid w:val="2D851A35"/>
    <w:rsid w:val="2DD7D591"/>
    <w:rsid w:val="2E006AE2"/>
    <w:rsid w:val="2F9197B9"/>
    <w:rsid w:val="30023F40"/>
    <w:rsid w:val="3020C1E9"/>
    <w:rsid w:val="3020C1E9"/>
    <w:rsid w:val="3088EC09"/>
    <w:rsid w:val="31A3E333"/>
    <w:rsid w:val="3451D127"/>
    <w:rsid w:val="35F13D8A"/>
    <w:rsid w:val="37ECA11C"/>
    <w:rsid w:val="3981B1E1"/>
    <w:rsid w:val="3B08E9CE"/>
    <w:rsid w:val="3E9D2A5F"/>
    <w:rsid w:val="3EBB40BB"/>
    <w:rsid w:val="3EFE5E8A"/>
    <w:rsid w:val="40B6F098"/>
    <w:rsid w:val="4149C319"/>
    <w:rsid w:val="41661D79"/>
    <w:rsid w:val="41C463A9"/>
    <w:rsid w:val="423A0705"/>
    <w:rsid w:val="42428BFB"/>
    <w:rsid w:val="43797EF5"/>
    <w:rsid w:val="44B6F8C1"/>
    <w:rsid w:val="4518336B"/>
    <w:rsid w:val="45B58A45"/>
    <w:rsid w:val="464E04C0"/>
    <w:rsid w:val="4844B36F"/>
    <w:rsid w:val="4B82A706"/>
    <w:rsid w:val="4C0048A7"/>
    <w:rsid w:val="4C4B6013"/>
    <w:rsid w:val="4CE0627A"/>
    <w:rsid w:val="4E295D6D"/>
    <w:rsid w:val="4F49BF91"/>
    <w:rsid w:val="5028339D"/>
    <w:rsid w:val="5403F27A"/>
    <w:rsid w:val="5680B72B"/>
    <w:rsid w:val="5A58E883"/>
    <w:rsid w:val="5A78024F"/>
    <w:rsid w:val="5B4EE466"/>
    <w:rsid w:val="5B8A6992"/>
    <w:rsid w:val="5C9C3741"/>
    <w:rsid w:val="5CE25565"/>
    <w:rsid w:val="5E92E6B7"/>
    <w:rsid w:val="6006F7FF"/>
    <w:rsid w:val="61F04671"/>
    <w:rsid w:val="64315D0A"/>
    <w:rsid w:val="64723F48"/>
    <w:rsid w:val="64C24663"/>
    <w:rsid w:val="661EF0D8"/>
    <w:rsid w:val="66317F83"/>
    <w:rsid w:val="6704FB6D"/>
    <w:rsid w:val="6929ECB7"/>
    <w:rsid w:val="6E3C5C02"/>
    <w:rsid w:val="70FA50A0"/>
    <w:rsid w:val="7102A19D"/>
    <w:rsid w:val="717B0A07"/>
    <w:rsid w:val="717B5197"/>
    <w:rsid w:val="718653ED"/>
    <w:rsid w:val="726A3D03"/>
    <w:rsid w:val="7479155C"/>
    <w:rsid w:val="7542065F"/>
    <w:rsid w:val="79770E6D"/>
    <w:rsid w:val="79EFDFAB"/>
    <w:rsid w:val="7A651E72"/>
    <w:rsid w:val="7A9F988B"/>
    <w:rsid w:val="7AB8683E"/>
    <w:rsid w:val="7B2975A0"/>
    <w:rsid w:val="7BA2E192"/>
    <w:rsid w:val="7BF9F417"/>
    <w:rsid w:val="7C2091B2"/>
    <w:rsid w:val="7C448E0B"/>
    <w:rsid w:val="7D874795"/>
    <w:rsid w:val="7DC6FEC0"/>
    <w:rsid w:val="7F3B37B1"/>
    <w:rsid w:val="7FA5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DA131"/>
  <w15:chartTrackingRefBased/>
  <w15:docId w15:val="{F0726F6A-ECE2-4F39-AE79-F6E43516B1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318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8782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90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2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Registro de usuario Movil</dc:title>
  <dc:subject/>
  <dc:creator>Cristian Lara</dc:creator>
  <keywords/>
  <dc:description/>
  <lastModifiedBy>CRISTIAN JAVIER LARA FLORES</lastModifiedBy>
  <revision>6</revision>
  <dcterms:created xsi:type="dcterms:W3CDTF">2024-11-17T18:48:00.0000000Z</dcterms:created>
  <dcterms:modified xsi:type="dcterms:W3CDTF">2024-11-20T03:06:14.4964288Z</dcterms:modified>
</coreProperties>
</file>