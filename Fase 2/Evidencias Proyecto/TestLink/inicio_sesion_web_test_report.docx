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732CF1" w:rsidRDefault="00732CF1" w14:paraId="672A6659" wp14:textId="77777777">
      <w:pPr>
        <w:jc w:val="center"/>
        <w:divId w:val="913006668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0A3D8730">
          <v:rect id="_x0000_i1025" style="width:441.9pt;height:1.5pt" o:hr="t" o:hrstd="t" o:hralign="center" fillcolor="#a0a0a0" stroked="f"/>
        </w:pict>
      </w:r>
    </w:p>
    <w:p xmlns:wp14="http://schemas.microsoft.com/office/word/2010/wordml" w:rsidR="00732CF1" w:rsidRDefault="00732CF1" w14:paraId="0A37501D" wp14:textId="77777777">
      <w:pPr>
        <w:pStyle w:val="NormalWeb"/>
        <w:jc w:val="center"/>
        <w:divId w:val="913006668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3365CBBE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32CF1" w:rsidRDefault="00732CF1" w14:paraId="33F217AF" wp14:textId="77777777">
      <w:pPr>
        <w:pStyle w:val="NormalWeb"/>
        <w:jc w:val="center"/>
        <w:divId w:val="1575317758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Inicio de sesión Web</w:t>
      </w:r>
    </w:p>
    <w:p xmlns:wp14="http://schemas.microsoft.com/office/word/2010/wordml" w:rsidR="00732CF1" w:rsidRDefault="00732CF1" w14:paraId="43CEEF23" wp14:textId="77777777">
      <w:pPr>
        <w:pStyle w:val="NormalWeb"/>
        <w:jc w:val="center"/>
        <w:divId w:val="1575317758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Test Report</w:t>
      </w:r>
    </w:p>
    <w:p xmlns:wp14="http://schemas.microsoft.com/office/word/2010/wordml" w:rsidR="00732CF1" w:rsidRDefault="00732CF1" w14:paraId="51F738E7" wp14:textId="77777777">
      <w:pPr>
        <w:pStyle w:val="NormalWeb"/>
        <w:divId w:val="159305319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732CF1" w:rsidRDefault="00732CF1" w14:paraId="5DFF2345" wp14:textId="77777777">
      <w:pPr>
        <w:pStyle w:val="NormalWeb"/>
        <w:divId w:val="159305319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732CF1" w:rsidRDefault="00732CF1" w14:paraId="4C0D323D" wp14:textId="77777777">
      <w:pPr>
        <w:pStyle w:val="NormalWeb"/>
        <w:divId w:val="1593053192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732CF1" w:rsidRDefault="00732CF1" w14:paraId="6E72FAE9" wp14:textId="77777777">
      <w:pPr>
        <w:divId w:val="49233757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732CF1" w:rsidRDefault="00732CF1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732CF1" w:rsidRDefault="00732CF1" w14:paraId="5DAB6C7B" wp14:textId="77777777">
      <w:pPr>
        <w:divId w:val="1041396820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732CF1" w:rsidRDefault="00732CF1" w14:paraId="4D3FECC5" wp14:textId="77777777">
      <w:pPr>
        <w:pStyle w:val="NormalWeb"/>
        <w:divId w:val="1041396820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Inicio de sesión Web</w:t>
        </w:r>
      </w:hyperlink>
    </w:p>
    <w:p xmlns:wp14="http://schemas.microsoft.com/office/word/2010/wordml" w:rsidR="00732CF1" w:rsidRDefault="00732CF1" w14:paraId="3F3615E2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108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</w:t>
        </w:r>
      </w:hyperlink>
    </w:p>
    <w:p xmlns:wp14="http://schemas.microsoft.com/office/word/2010/wordml" w:rsidR="00732CF1" w:rsidRDefault="00732CF1" w14:paraId="02A64C9A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11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</w:t>
        </w:r>
      </w:hyperlink>
    </w:p>
    <w:p xmlns:wp14="http://schemas.microsoft.com/office/word/2010/wordml" w:rsidR="00732CF1" w:rsidRDefault="00732CF1" w14:paraId="4E06967E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124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(vacío)</w:t>
        </w:r>
      </w:hyperlink>
    </w:p>
    <w:p xmlns:wp14="http://schemas.microsoft.com/office/word/2010/wordml" w:rsidR="00732CF1" w:rsidRDefault="00732CF1" w14:paraId="2D23D9E4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12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(vacío)</w:t>
        </w:r>
      </w:hyperlink>
    </w:p>
    <w:p xmlns:wp14="http://schemas.microsoft.com/office/word/2010/wordml" w:rsidR="00732CF1" w:rsidRDefault="00732CF1" w14:paraId="677FCD8E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11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 con nombre y contraseña (invalido)</w:t>
        </w:r>
      </w:hyperlink>
    </w:p>
    <w:p xmlns:wp14="http://schemas.microsoft.com/office/word/2010/wordml" w:rsidR="00732CF1" w:rsidRDefault="00732CF1" w14:paraId="6549AC49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38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</w:t>
        </w:r>
      </w:hyperlink>
    </w:p>
    <w:p xmlns:wp14="http://schemas.microsoft.com/office/word/2010/wordml" w:rsidR="00732CF1" w:rsidRDefault="00732CF1" w14:paraId="4742EA18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50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Iniciar sesión con nombre y contraseña (vacío)</w:t>
        </w:r>
      </w:hyperlink>
    </w:p>
    <w:p xmlns:wp14="http://schemas.microsoft.com/office/word/2010/wordml" w:rsidR="00732CF1" w:rsidRDefault="00732CF1" w14:paraId="3C14A4EE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54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 nombre de usuario</w:t>
        </w:r>
      </w:hyperlink>
    </w:p>
    <w:p xmlns:wp14="http://schemas.microsoft.com/office/word/2010/wordml" w:rsidR="00732CF1" w:rsidRDefault="00732CF1" w14:paraId="1EDBD9CE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54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contraseña</w:t>
        </w:r>
      </w:hyperlink>
    </w:p>
    <w:p xmlns:wp14="http://schemas.microsoft.com/office/word/2010/wordml" w:rsidR="00732CF1" w:rsidRDefault="00732CF1" w14:paraId="0C88375B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66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correcto, pero con espacios antes o después.</w:t>
        </w:r>
      </w:hyperlink>
    </w:p>
    <w:p xmlns:wp14="http://schemas.microsoft.com/office/word/2010/wordml" w:rsidR="00732CF1" w:rsidRDefault="00732CF1" w14:paraId="6D597E25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6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correcto, pero con espacios antes o después.</w:t>
        </w:r>
      </w:hyperlink>
    </w:p>
    <w:p xmlns:wp14="http://schemas.microsoft.com/office/word/2010/wordml" w:rsidR="00732CF1" w:rsidRDefault="00732CF1" w14:paraId="080ACEDD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67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con una contraseña similar</w:t>
        </w:r>
      </w:hyperlink>
    </w:p>
    <w:p xmlns:wp14="http://schemas.microsoft.com/office/word/2010/wordml" w:rsidR="00732CF1" w:rsidRDefault="00732CF1" w14:paraId="1CCD6A11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history="1" w:anchor="toc_tc67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después de varios intentos fallidos.</w:t>
        </w:r>
      </w:hyperlink>
    </w:p>
    <w:p xmlns:wp14="http://schemas.microsoft.com/office/word/2010/wordml" w:rsidR="00732CF1" w:rsidRDefault="00732CF1" w14:paraId="18BA38AF" wp14:textId="77777777">
      <w:pPr>
        <w:pStyle w:val="NormalWeb"/>
        <w:divId w:val="1041396820"/>
        <w:rPr>
          <w:rFonts w:ascii="Arial" w:hAnsi="Arial" w:cs="Arial"/>
          <w:sz w:val="18"/>
          <w:szCs w:val="18"/>
          <w:lang w:val="es-CL"/>
        </w:rPr>
      </w:pPr>
      <w:hyperlink w:anchor="toc_tc677">
        <w:r w:rsidRPr="743B8355" w:rsidR="00732CF1">
          <w:rPr>
            <w:rStyle w:val="Hipervnculo"/>
            <w:rFonts w:ascii="Arial" w:hAnsi="Arial" w:cs="Arial"/>
            <w:sz w:val="18"/>
            <w:szCs w:val="18"/>
            <w:lang w:val="es-CL"/>
          </w:rPr>
          <w:t>Intentar iniciar sesión sin conexión a internet</w:t>
        </w:r>
      </w:hyperlink>
    </w:p>
    <w:p w:rsidR="256B2C08" w:rsidP="743B8355" w:rsidRDefault="256B2C08" w14:paraId="2CE7666C" w14:textId="6BAE44F5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743B8355" w:rsidR="256B2C08">
        <w:rPr>
          <w:rFonts w:ascii="Arial" w:hAnsi="Arial" w:cs="Arial"/>
          <w:sz w:val="18"/>
          <w:szCs w:val="18"/>
          <w:lang w:val="es-CL"/>
        </w:rPr>
        <w:t>Recordar sesión</w:t>
      </w:r>
    </w:p>
    <w:p w:rsidR="256B2C08" w:rsidP="743B8355" w:rsidRDefault="256B2C08" w14:paraId="45568252" w14:textId="4DEB4C8E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743B8355" w:rsidR="256B2C08">
        <w:rPr>
          <w:rFonts w:ascii="Arial" w:hAnsi="Arial" w:cs="Arial"/>
          <w:sz w:val="18"/>
          <w:szCs w:val="18"/>
          <w:lang w:val="es-CL"/>
        </w:rPr>
        <w:t xml:space="preserve">Iniciar sesión </w:t>
      </w:r>
      <w:r w:rsidRPr="743B8355" w:rsidR="256B2C08">
        <w:rPr>
          <w:rFonts w:ascii="Arial" w:hAnsi="Arial" w:cs="Arial"/>
          <w:sz w:val="18"/>
          <w:szCs w:val="18"/>
          <w:lang w:val="es-CL"/>
        </w:rPr>
        <w:t>después</w:t>
      </w:r>
      <w:r w:rsidRPr="743B8355" w:rsidR="256B2C08">
        <w:rPr>
          <w:rFonts w:ascii="Arial" w:hAnsi="Arial" w:cs="Arial"/>
          <w:sz w:val="18"/>
          <w:szCs w:val="18"/>
          <w:lang w:val="es-CL"/>
        </w:rPr>
        <w:t xml:space="preserve"> de cerrar sesión</w:t>
      </w:r>
    </w:p>
    <w:p w:rsidR="256B2C08" w:rsidP="743B8355" w:rsidRDefault="256B2C08" w14:paraId="7F862BE4" w14:textId="27E59525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743B8355" w:rsidR="256B2C08">
        <w:rPr>
          <w:rFonts w:ascii="Arial" w:hAnsi="Arial" w:cs="Arial"/>
          <w:sz w:val="18"/>
          <w:szCs w:val="18"/>
          <w:lang w:val="es-CL"/>
        </w:rPr>
        <w:t xml:space="preserve">Bloqueo por </w:t>
      </w:r>
      <w:r w:rsidRPr="743B8355" w:rsidR="256B2C08">
        <w:rPr>
          <w:rFonts w:ascii="Arial" w:hAnsi="Arial" w:cs="Arial"/>
          <w:sz w:val="18"/>
          <w:szCs w:val="18"/>
          <w:lang w:val="es-CL"/>
        </w:rPr>
        <w:t>múltiples</w:t>
      </w:r>
      <w:r w:rsidRPr="743B8355" w:rsidR="256B2C08">
        <w:rPr>
          <w:rFonts w:ascii="Arial" w:hAnsi="Arial" w:cs="Arial"/>
          <w:sz w:val="18"/>
          <w:szCs w:val="18"/>
          <w:lang w:val="es-CL"/>
        </w:rPr>
        <w:t xml:space="preserve"> intentos fallidos</w:t>
      </w:r>
    </w:p>
    <w:p w:rsidR="256B2C08" w:rsidP="743B8355" w:rsidRDefault="256B2C08" w14:paraId="5AE35AB7" w14:textId="50C49EF2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743B8355" w:rsidR="256B2C08">
        <w:rPr>
          <w:rFonts w:ascii="Arial" w:hAnsi="Arial" w:cs="Arial"/>
          <w:sz w:val="18"/>
          <w:szCs w:val="18"/>
          <w:lang w:val="es-CL"/>
        </w:rPr>
        <w:t>Uso de cookies deshabilitadas</w:t>
      </w:r>
    </w:p>
    <w:p w:rsidR="256B2C08" w:rsidP="743B8355" w:rsidRDefault="256B2C08" w14:paraId="0CD4A195" w14:textId="1AE0EA90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743B8355" w:rsidR="256B2C08">
        <w:rPr>
          <w:rFonts w:ascii="Arial" w:hAnsi="Arial" w:cs="Arial"/>
          <w:sz w:val="18"/>
          <w:szCs w:val="18"/>
          <w:lang w:val="es-CL"/>
        </w:rPr>
        <w:t xml:space="preserve">Inyección de </w:t>
      </w:r>
      <w:r w:rsidRPr="743B8355" w:rsidR="256B2C08">
        <w:rPr>
          <w:rFonts w:ascii="Arial" w:hAnsi="Arial" w:cs="Arial"/>
          <w:sz w:val="18"/>
          <w:szCs w:val="18"/>
          <w:lang w:val="es-CL"/>
        </w:rPr>
        <w:t>código</w:t>
      </w:r>
      <w:r w:rsidRPr="743B8355" w:rsidR="256B2C08">
        <w:rPr>
          <w:rFonts w:ascii="Arial" w:hAnsi="Arial" w:cs="Arial"/>
          <w:sz w:val="18"/>
          <w:szCs w:val="18"/>
          <w:lang w:val="es-CL"/>
        </w:rPr>
        <w:t xml:space="preserve"> en campos de inicio de sesión</w:t>
      </w:r>
    </w:p>
    <w:p w:rsidR="256B2C08" w:rsidP="743B8355" w:rsidRDefault="256B2C08" w14:paraId="7740C074" w14:textId="627A919F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743B8355" w:rsidR="256B2C08">
        <w:rPr>
          <w:rFonts w:ascii="Arial" w:hAnsi="Arial" w:cs="Arial"/>
          <w:sz w:val="18"/>
          <w:szCs w:val="18"/>
          <w:lang w:val="es-CL"/>
        </w:rPr>
        <w:t>Sesión expirada</w:t>
      </w:r>
    </w:p>
    <w:p xmlns:wp14="http://schemas.microsoft.com/office/word/2010/wordml" w:rsidR="00732CF1" w:rsidRDefault="00732CF1" w14:paraId="6F40868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Inicio de sesión Web</w:t>
      </w:r>
    </w:p>
    <w:p xmlns:wp14="http://schemas.microsoft.com/office/word/2010/wordml" w:rsidR="00732CF1" w:rsidRDefault="00732CF1" w14:paraId="6BAAE583" wp14:textId="77777777">
      <w:pPr>
        <w:pStyle w:val="NormalWeb"/>
        <w:divId w:val="1653100177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 xml:space="preserve"> Pruebas </w:t>
      </w:r>
      <w:r>
        <w:rPr>
          <w:rFonts w:ascii="Arial" w:hAnsi="Arial" w:cs="Arial"/>
          <w:sz w:val="18"/>
          <w:szCs w:val="18"/>
          <w:lang w:val="es-CL"/>
        </w:rPr>
        <w:t>acerca del inicio de sesión en la plataforma web</w:t>
      </w:r>
    </w:p>
    <w:p xmlns:wp14="http://schemas.microsoft.com/office/word/2010/wordml" w:rsidR="00732CF1" w:rsidRDefault="00732CF1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08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03"/>
        <w:gridCol w:w="4302"/>
      </w:tblGrid>
      <w:tr xmlns:wp14="http://schemas.microsoft.com/office/word/2010/wordml" w:rsidR="00000000" w14:paraId="1B4745F3" wp14:textId="77777777">
        <w:trPr>
          <w:divId w:val="11546876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7B1DC8CE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hs-20: Ingresar nombre de usuario</w:t>
            </w:r>
          </w:p>
        </w:tc>
      </w:tr>
      <w:tr xmlns:wp14="http://schemas.microsoft.com/office/word/2010/wordml" w:rsidR="00000000" w14:paraId="3A4F3965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0A387A1" wp14:textId="77777777">
        <w:trPr>
          <w:divId w:val="11546876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20C8A2C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 para inicio de sesión</w:t>
            </w:r>
          </w:p>
        </w:tc>
      </w:tr>
      <w:tr xmlns:wp14="http://schemas.microsoft.com/office/word/2010/wordml" w:rsidR="00000000" w14:paraId="2D0A1428" wp14:textId="77777777">
        <w:trPr>
          <w:divId w:val="11546876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3721E89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47252C5A" wp14:textId="77777777">
        <w:trPr>
          <w:divId w:val="115468761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B99476E" wp14:textId="77777777">
        <w:trPr>
          <w:divId w:val="115468761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4868D8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A4111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nombre de usuario</w:t>
            </w:r>
          </w:p>
        </w:tc>
      </w:tr>
      <w:tr xmlns:wp14="http://schemas.microsoft.com/office/word/2010/wordml" w:rsidR="00000000" w14:paraId="02EB378F" wp14:textId="77777777">
        <w:trPr>
          <w:divId w:val="115468761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1C0B410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CF9E5C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nombre de usuario se ingresa correctamente</w:t>
            </w:r>
          </w:p>
        </w:tc>
      </w:tr>
      <w:tr xmlns:wp14="http://schemas.microsoft.com/office/word/2010/wordml" w:rsidR="00000000" w14:paraId="57E4FC9A" wp14:textId="77777777">
        <w:trPr>
          <w:divId w:val="115468761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10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35"/>
        <w:gridCol w:w="4670"/>
      </w:tblGrid>
      <w:tr xmlns:wp14="http://schemas.microsoft.com/office/word/2010/wordml" w:rsidR="00000000" w14:paraId="3585FEB5" wp14:textId="77777777">
        <w:trPr>
          <w:divId w:val="2116318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771D3D4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hs-21: Ingresar contraseña de usuario</w:t>
            </w:r>
          </w:p>
        </w:tc>
      </w:tr>
      <w:tr xmlns:wp14="http://schemas.microsoft.com/office/word/2010/wordml" w:rsidR="00000000" w14:paraId="5E2ADEB2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9CCD4A1" wp14:textId="77777777">
        <w:trPr>
          <w:divId w:val="2116318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13447A4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para inicio de sesión</w:t>
            </w:r>
          </w:p>
        </w:tc>
      </w:tr>
      <w:tr xmlns:wp14="http://schemas.microsoft.com/office/word/2010/wordml" w:rsidR="00000000" w14:paraId="45C1C082" wp14:textId="77777777">
        <w:trPr>
          <w:divId w:val="2116318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59220D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 </w:t>
            </w:r>
          </w:p>
        </w:tc>
      </w:tr>
      <w:tr xmlns:wp14="http://schemas.microsoft.com/office/word/2010/wordml" w:rsidR="00000000" w14:paraId="2C2868BC" wp14:textId="77777777">
        <w:trPr>
          <w:divId w:val="211631839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A0A649C" wp14:textId="77777777">
        <w:trPr>
          <w:divId w:val="211631839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162BB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65E48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la contraseña en caracteres tipo pass</w:t>
            </w:r>
          </w:p>
        </w:tc>
      </w:tr>
      <w:tr xmlns:wp14="http://schemas.microsoft.com/office/word/2010/wordml" w:rsidR="00000000" w14:paraId="5A39BBE3" wp14:textId="77777777">
        <w:trPr>
          <w:divId w:val="211631839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15ED3EC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B5DBE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contraseña se ingresa correctamente en tipo pass</w:t>
            </w:r>
          </w:p>
        </w:tc>
      </w:tr>
      <w:tr xmlns:wp14="http://schemas.microsoft.com/office/word/2010/wordml" w:rsidR="00000000" w14:paraId="617B1916" wp14:textId="77777777">
        <w:trPr>
          <w:divId w:val="211631839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24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713"/>
        <w:gridCol w:w="4992"/>
      </w:tblGrid>
      <w:tr xmlns:wp14="http://schemas.microsoft.com/office/word/2010/wordml" w:rsidR="00000000" w14:paraId="64B7178C" wp14:textId="77777777">
        <w:trPr>
          <w:divId w:val="24446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130397B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hs-26: Ingresar nombre de usuario (vacío)</w:t>
            </w:r>
          </w:p>
        </w:tc>
      </w:tr>
      <w:tr xmlns:wp14="http://schemas.microsoft.com/office/word/2010/wordml" w:rsidR="00000000" w14:paraId="4B6C1EE6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ABAD8B1" wp14:textId="77777777">
        <w:trPr>
          <w:divId w:val="24446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23787F5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 para inicio de sesion</w:t>
            </w:r>
          </w:p>
        </w:tc>
      </w:tr>
      <w:tr xmlns:wp14="http://schemas.microsoft.com/office/word/2010/wordml" w:rsidR="00000000" w14:paraId="2A662324" wp14:textId="77777777">
        <w:trPr>
          <w:divId w:val="24446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039867F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795C61F7" wp14:textId="77777777">
        <w:trPr>
          <w:divId w:val="24446286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53C5CDA" wp14:textId="77777777">
        <w:trPr>
          <w:divId w:val="24446286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45BF1A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5A540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Label </w:t>
            </w:r>
            <w:r>
              <w:rPr>
                <w:rFonts w:ascii="Arial" w:hAnsi="Arial" w:cs="Arial"/>
                <w:sz w:val="17"/>
                <w:szCs w:val="17"/>
              </w:rPr>
              <w:t>emergente que avise sobre el ingreso del nombre de usuario</w:t>
            </w:r>
          </w:p>
        </w:tc>
      </w:tr>
      <w:tr xmlns:wp14="http://schemas.microsoft.com/office/word/2010/wordml" w:rsidR="00000000" w14:paraId="72A3D3EC" wp14:textId="77777777">
        <w:trPr>
          <w:divId w:val="24446286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CA8FF19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5D251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28780193" wp14:textId="77777777">
        <w:trPr>
          <w:divId w:val="24446286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27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894"/>
        <w:gridCol w:w="4811"/>
      </w:tblGrid>
      <w:tr xmlns:wp14="http://schemas.microsoft.com/office/word/2010/wordml" w:rsidR="00000000" w14:paraId="656599B6" wp14:textId="77777777">
        <w:trPr>
          <w:divId w:val="108962164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20D8706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hs-27: Ingresar contraseña de usuario (vacío)</w:t>
            </w:r>
          </w:p>
        </w:tc>
      </w:tr>
      <w:tr xmlns:wp14="http://schemas.microsoft.com/office/word/2010/wordml" w:rsidR="00000000" w14:paraId="4E9033CC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CB37DA6" wp14:textId="77777777">
        <w:trPr>
          <w:divId w:val="108962164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765605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para inicio de sesión</w:t>
            </w:r>
          </w:p>
        </w:tc>
      </w:tr>
      <w:tr xmlns:wp14="http://schemas.microsoft.com/office/word/2010/wordml" w:rsidR="00000000" w14:paraId="3638B115" wp14:textId="77777777">
        <w:trPr>
          <w:divId w:val="108962164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3902EAE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 </w:t>
            </w:r>
          </w:p>
        </w:tc>
      </w:tr>
      <w:tr xmlns:wp14="http://schemas.microsoft.com/office/word/2010/wordml" w:rsidR="00000000" w14:paraId="2012A52B" wp14:textId="77777777">
        <w:trPr>
          <w:divId w:val="108962164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B74BD56" wp14:textId="77777777">
        <w:trPr>
          <w:divId w:val="108962164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91BA48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contraseña vacía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FD8539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avise sobre el ingreso de la contraseña de usuario</w:t>
            </w:r>
          </w:p>
          <w:p w:rsidR="00732CF1" w:rsidRDefault="00732CF1" w14:paraId="15AA318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xmlns:wp14="http://schemas.microsoft.com/office/word/2010/wordml" w:rsidR="00000000" w14:paraId="0E27B00A" wp14:textId="77777777">
        <w:trPr>
          <w:divId w:val="108962164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F1F201C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E9F97C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28C6E526" wp14:textId="77777777">
        <w:trPr>
          <w:divId w:val="108962164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16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10"/>
        <w:gridCol w:w="4195"/>
      </w:tblGrid>
      <w:tr xmlns:wp14="http://schemas.microsoft.com/office/word/2010/wordml" w:rsidR="00000000" w14:paraId="61DC5EB0" wp14:textId="77777777">
        <w:trPr>
          <w:divId w:val="17499635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1C39E8E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hs-24: Iniciar sesión con nombre y contraseña (invalido)</w:t>
            </w:r>
          </w:p>
        </w:tc>
      </w:tr>
      <w:tr xmlns:wp14="http://schemas.microsoft.com/office/word/2010/wordml" w:rsidR="00000000" w14:paraId="26972378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C4C343" wp14:textId="77777777">
        <w:trPr>
          <w:divId w:val="17499635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0E98B2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ambas credenciales erróneas o vacías</w:t>
            </w:r>
          </w:p>
        </w:tc>
      </w:tr>
      <w:tr xmlns:wp14="http://schemas.microsoft.com/office/word/2010/wordml" w:rsidR="00000000" w14:paraId="75C6EC68" wp14:textId="77777777">
        <w:trPr>
          <w:divId w:val="17499635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5D6F143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 o no</w:t>
            </w:r>
          </w:p>
        </w:tc>
      </w:tr>
      <w:tr xmlns:wp14="http://schemas.microsoft.com/office/word/2010/wordml" w:rsidR="00000000" w14:paraId="7ED37D23" wp14:textId="77777777">
        <w:trPr>
          <w:divId w:val="174996359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7C69BD5" wp14:textId="77777777">
        <w:trPr>
          <w:divId w:val="174996359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DA8B3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F25CE0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No visualizar nombre de usuario</w:t>
            </w:r>
          </w:p>
        </w:tc>
      </w:tr>
      <w:tr xmlns:wp14="http://schemas.microsoft.com/office/word/2010/wordml" w:rsidR="00000000" w14:paraId="40791DC5" wp14:textId="77777777">
        <w:trPr>
          <w:divId w:val="174996359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DAF3C1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0AA2C1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visualizar contraseña de usuario</w:t>
            </w:r>
          </w:p>
        </w:tc>
      </w:tr>
      <w:tr xmlns:wp14="http://schemas.microsoft.com/office/word/2010/wordml" w:rsidR="00000000" w14:paraId="5D4BF7ED" wp14:textId="77777777">
        <w:trPr>
          <w:divId w:val="174996359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FCD5E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BEDA4C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5DC750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Label emergente que indique </w:t>
            </w:r>
            <w:r>
              <w:rPr>
                <w:rFonts w:ascii="Arial" w:hAnsi="Arial" w:cs="Arial"/>
                <w:sz w:val="17"/>
                <w:szCs w:val="17"/>
              </w:rPr>
              <w:t>que debe ingresar sus credenciales</w:t>
            </w:r>
          </w:p>
        </w:tc>
      </w:tr>
      <w:tr xmlns:wp14="http://schemas.microsoft.com/office/word/2010/wordml" w:rsidR="00000000" w14:paraId="44EAFD9C" wp14:textId="77777777">
        <w:trPr>
          <w:divId w:val="174996359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04A7A6A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9460B9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sobre que faltan campos por rellenar</w:t>
            </w:r>
          </w:p>
        </w:tc>
      </w:tr>
      <w:tr xmlns:wp14="http://schemas.microsoft.com/office/word/2010/wordml" w:rsidR="00000000" w14:paraId="540DA757" wp14:textId="77777777">
        <w:trPr>
          <w:divId w:val="174996359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85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736"/>
        <w:gridCol w:w="2969"/>
      </w:tblGrid>
      <w:tr xmlns:wp14="http://schemas.microsoft.com/office/word/2010/wordml" w:rsidR="00000000" w:rsidTr="777C2C83" w14:paraId="2204FBE9" wp14:textId="77777777">
        <w:trPr>
          <w:divId w:val="10486454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732CF1" w:rsidRDefault="00732CF1" w14:paraId="35D0A4E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hs-89: Iniciar sesión</w:t>
            </w:r>
          </w:p>
        </w:tc>
      </w:tr>
      <w:tr xmlns:wp14="http://schemas.microsoft.com/office/word/2010/wordml" w:rsidR="00000000" w:rsidTr="777C2C83" w14:paraId="2C1E042C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77C2C83" w14:paraId="0B5EF010" wp14:textId="77777777">
        <w:trPr>
          <w:divId w:val="10486454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338A8B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Inicio de sesión al sistema</w:t>
            </w:r>
          </w:p>
        </w:tc>
      </w:tr>
      <w:tr xmlns:wp14="http://schemas.microsoft.com/office/word/2010/wordml" w:rsidR="00000000" w:rsidTr="777C2C83" w14:paraId="764F56AC" wp14:textId="77777777">
        <w:trPr>
          <w:divId w:val="10486454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524785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una cuenta</w:t>
            </w:r>
          </w:p>
        </w:tc>
      </w:tr>
      <w:tr xmlns:wp14="http://schemas.microsoft.com/office/word/2010/wordml" w:rsidR="00000000" w:rsidTr="777C2C83" w14:paraId="1CC4D591" wp14:textId="77777777">
        <w:trPr>
          <w:divId w:val="104864542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777C2C83" w14:paraId="7754395A" wp14:textId="77777777">
        <w:trPr>
          <w:divId w:val="10486454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57D8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91ABB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nombre</w:t>
            </w:r>
          </w:p>
        </w:tc>
      </w:tr>
      <w:tr xmlns:wp14="http://schemas.microsoft.com/office/word/2010/wordml" w:rsidR="00000000" w:rsidTr="777C2C83" w14:paraId="317CE09C" wp14:textId="77777777">
        <w:trPr>
          <w:divId w:val="10486454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6A50E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CF071C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contraseña</w:t>
            </w:r>
          </w:p>
        </w:tc>
      </w:tr>
      <w:tr xmlns:wp14="http://schemas.microsoft.com/office/word/2010/wordml" w:rsidR="00000000" w:rsidTr="777C2C83" w14:paraId="135E3445" wp14:textId="77777777">
        <w:trPr>
          <w:divId w:val="104864542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B778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D1D3994" wp14:textId="07BDA45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77C2C83" w:rsidR="00732CF1">
              <w:rPr>
                <w:rFonts w:ascii="Arial" w:hAnsi="Arial" w:cs="Arial"/>
                <w:sz w:val="17"/>
                <w:szCs w:val="17"/>
              </w:rPr>
              <w:t> Presionar botón "</w:t>
            </w:r>
            <w:r w:rsidRPr="777C2C83" w:rsidR="135A308F">
              <w:rPr>
                <w:rFonts w:ascii="Arial" w:hAnsi="Arial" w:cs="Arial"/>
                <w:sz w:val="17"/>
                <w:szCs w:val="17"/>
              </w:rPr>
              <w:t>ENTRAR</w:t>
            </w:r>
            <w:r w:rsidRPr="777C2C83" w:rsidR="00732CF1">
              <w:rPr>
                <w:rFonts w:ascii="Arial" w:hAnsi="Arial" w:cs="Arial"/>
                <w:sz w:val="17"/>
                <w:szCs w:val="17"/>
              </w:rPr>
              <w:t>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415641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Entrar al sistema</w:t>
            </w:r>
          </w:p>
        </w:tc>
      </w:tr>
      <w:tr xmlns:wp14="http://schemas.microsoft.com/office/word/2010/wordml" w:rsidR="00000000" w:rsidTr="777C2C83" w14:paraId="3DEEC669" wp14:textId="77777777">
        <w:trPr>
          <w:divId w:val="104864542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777C2C83" w14:paraId="56B46A64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77C2C83" w14:paraId="7AA6F71F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77C2C83" w14:paraId="3E9EA052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77C2C83" w14:paraId="39EA6230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3CF00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usuario ingresa al sistema correctamente</w:t>
            </w:r>
          </w:p>
        </w:tc>
      </w:tr>
      <w:tr xmlns:wp14="http://schemas.microsoft.com/office/word/2010/wordml" w:rsidR="00000000" w:rsidTr="777C2C83" w14:paraId="41A2564E" wp14:textId="77777777">
        <w:trPr>
          <w:divId w:val="104864542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01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10"/>
        <w:gridCol w:w="4195"/>
      </w:tblGrid>
      <w:tr xmlns:wp14="http://schemas.microsoft.com/office/word/2010/wordml" w:rsidR="00000000" w14:paraId="327474D6" wp14:textId="77777777">
        <w:trPr>
          <w:divId w:val="11151763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519B46B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hs-134: Iniciar sesión con nombre y contraseña (vacío)</w:t>
            </w:r>
          </w:p>
        </w:tc>
      </w:tr>
      <w:tr xmlns:wp14="http://schemas.microsoft.com/office/word/2010/wordml" w:rsidR="00000000" w14:paraId="4527610A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5D383E7" wp14:textId="77777777">
        <w:trPr>
          <w:divId w:val="11151763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31A9CBA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ambas credenciales vacías</w:t>
            </w:r>
          </w:p>
        </w:tc>
      </w:tr>
      <w:tr xmlns:wp14="http://schemas.microsoft.com/office/word/2010/wordml" w:rsidR="00000000" w14:paraId="46B421BF" wp14:textId="77777777">
        <w:trPr>
          <w:divId w:val="11151763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32EC9FC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 o no</w:t>
            </w:r>
          </w:p>
        </w:tc>
      </w:tr>
      <w:tr xmlns:wp14="http://schemas.microsoft.com/office/word/2010/wordml" w:rsidR="00000000" w14:paraId="2E4C042E" wp14:textId="77777777">
        <w:trPr>
          <w:divId w:val="111517633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FD3E98C" wp14:textId="77777777">
        <w:trPr>
          <w:divId w:val="11151763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8A3480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nombre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06B8C9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No visualizar nombre de usuario</w:t>
            </w:r>
          </w:p>
        </w:tc>
      </w:tr>
      <w:tr xmlns:wp14="http://schemas.microsoft.com/office/word/2010/wordml" w:rsidR="00000000" w14:paraId="34A00E15" wp14:textId="77777777">
        <w:trPr>
          <w:divId w:val="11151763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86112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 de usuario vacío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8FA9FB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visualizar contraseña de usuario</w:t>
            </w:r>
          </w:p>
        </w:tc>
      </w:tr>
      <w:tr xmlns:wp14="http://schemas.microsoft.com/office/word/2010/wordml" w:rsidR="00000000" w14:paraId="53ACDC14" wp14:textId="77777777">
        <w:trPr>
          <w:divId w:val="11151763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A036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EA8342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Iniciar sesión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86FAB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indique que debe ingresar sus credenciales</w:t>
            </w:r>
          </w:p>
        </w:tc>
      </w:tr>
      <w:tr xmlns:wp14="http://schemas.microsoft.com/office/word/2010/wordml" w:rsidR="00000000" w14:paraId="45FB0818" wp14:textId="77777777">
        <w:trPr>
          <w:divId w:val="11151763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78BE537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004AA5A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40C17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iniciar sesión</w:t>
            </w:r>
          </w:p>
        </w:tc>
      </w:tr>
      <w:tr xmlns:wp14="http://schemas.microsoft.com/office/word/2010/wordml" w:rsidR="00000000" w14:paraId="3CFAEEC4" wp14:textId="77777777">
        <w:trPr>
          <w:divId w:val="11151763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7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013"/>
        <w:gridCol w:w="2692"/>
      </w:tblGrid>
      <w:tr xmlns:wp14="http://schemas.microsoft.com/office/word/2010/wordml" w:rsidR="00000000" w14:paraId="75CDEABC" wp14:textId="77777777">
        <w:trPr>
          <w:divId w:val="4466565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69E7B76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hs-154: Usuario copia y pega un nombre de usuario</w:t>
            </w:r>
          </w:p>
        </w:tc>
      </w:tr>
      <w:tr xmlns:wp14="http://schemas.microsoft.com/office/word/2010/wordml" w:rsidR="00000000" w14:paraId="2AE94CC5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1BA92BE" wp14:textId="77777777">
        <w:trPr>
          <w:divId w:val="4466565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545AD3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pegar un nombre de usuario desde una fuente externa</w:t>
            </w:r>
          </w:p>
        </w:tc>
      </w:tr>
      <w:tr xmlns:wp14="http://schemas.microsoft.com/office/word/2010/wordml" w:rsidR="00000000" w14:paraId="40D4921E" wp14:textId="77777777">
        <w:trPr>
          <w:divId w:val="4466565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629896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5FACE287" wp14:textId="77777777">
        <w:trPr>
          <w:divId w:val="44665652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A3DF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B619D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76A246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BC04238" wp14:textId="77777777">
        <w:trPr>
          <w:divId w:val="44665652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50B3A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85E487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pegar un nombre de usuario desde una fuente externa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6D0611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debería permitir el pegar y copiar</w:t>
            </w:r>
          </w:p>
        </w:tc>
      </w:tr>
      <w:tr xmlns:wp14="http://schemas.microsoft.com/office/word/2010/wordml" w:rsidR="00000000" w14:paraId="53128261" wp14:textId="77777777">
        <w:trPr>
          <w:divId w:val="44665652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2486C0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D256449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BCD3F73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A38682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56129F4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9DC2E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pegarlo</w:t>
            </w:r>
          </w:p>
        </w:tc>
      </w:tr>
      <w:tr xmlns:wp14="http://schemas.microsoft.com/office/word/2010/wordml" w:rsidR="00000000" w14:paraId="327482E2" wp14:textId="77777777">
        <w:trPr>
          <w:divId w:val="44665652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9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32"/>
        <w:gridCol w:w="2573"/>
      </w:tblGrid>
      <w:tr xmlns:wp14="http://schemas.microsoft.com/office/word/2010/wordml" w:rsidR="00000000" w14:paraId="689F029E" wp14:textId="77777777">
        <w:trPr>
          <w:divId w:val="199028386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62ABDAC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hs-155: Usuario copia y pega una contraseña</w:t>
            </w:r>
          </w:p>
        </w:tc>
      </w:tr>
      <w:tr xmlns:wp14="http://schemas.microsoft.com/office/word/2010/wordml" w:rsidR="00000000" w14:paraId="0459564A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27F7902" wp14:textId="77777777">
        <w:trPr>
          <w:divId w:val="199028386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7729C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contraseña de usuario desde una fuente externa</w:t>
            </w:r>
          </w:p>
        </w:tc>
      </w:tr>
      <w:tr xmlns:wp14="http://schemas.microsoft.com/office/word/2010/wordml" w:rsidR="00000000" w14:paraId="16FB85BD" wp14:textId="77777777">
        <w:trPr>
          <w:divId w:val="199028386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40D1595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Haber iniciado sesión</w:t>
            </w:r>
          </w:p>
        </w:tc>
      </w:tr>
      <w:tr xmlns:wp14="http://schemas.microsoft.com/office/word/2010/wordml" w:rsidR="00000000" w14:paraId="01B1CC76" wp14:textId="77777777">
        <w:trPr>
          <w:divId w:val="199028386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52232F8" wp14:textId="77777777">
        <w:trPr>
          <w:divId w:val="199028386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9A129B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intenta pegar una contraseña de usuario desde una fuente externa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5E7E93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debería permitir el pegar y copiar </w:t>
            </w:r>
          </w:p>
        </w:tc>
      </w:tr>
      <w:tr xmlns:wp14="http://schemas.microsoft.com/office/word/2010/wordml" w:rsidR="00000000" w14:paraId="4101652C" wp14:textId="77777777">
        <w:trPr>
          <w:divId w:val="199028386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B99056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EEE61AA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B82D0C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787DAFD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DAD1FAA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49205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pegarlo</w:t>
            </w:r>
          </w:p>
        </w:tc>
      </w:tr>
      <w:tr xmlns:wp14="http://schemas.microsoft.com/office/word/2010/wordml" w:rsidR="00000000" w14:paraId="682698BE" wp14:textId="77777777">
        <w:trPr>
          <w:divId w:val="199028386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649CC1F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9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86"/>
        <w:gridCol w:w="2519"/>
      </w:tblGrid>
      <w:tr xmlns:wp14="http://schemas.microsoft.com/office/word/2010/wordml" w:rsidR="00000000" w:rsidTr="54BDA5C6" w14:paraId="4E203991" wp14:textId="77777777">
        <w:trPr>
          <w:divId w:val="134106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732CF1" w:rsidRDefault="00732CF1" w14:paraId="3C45635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hs-215: Ingresar nombre de usuario correcto, pero con espacios antes o después.</w:t>
            </w:r>
          </w:p>
        </w:tc>
      </w:tr>
      <w:tr xmlns:wp14="http://schemas.microsoft.com/office/word/2010/wordml" w:rsidR="00000000" w:rsidTr="54BDA5C6" w14:paraId="7CFAAD5E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BDA5C6" w14:paraId="1E2EEA03" wp14:textId="77777777">
        <w:trPr>
          <w:divId w:val="134106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4ACA9E4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 antes y después ejemplo ( user ).</w:t>
            </w:r>
          </w:p>
        </w:tc>
      </w:tr>
      <w:tr xmlns:wp14="http://schemas.microsoft.com/office/word/2010/wordml" w:rsidR="00000000" w:rsidTr="54BDA5C6" w14:paraId="2288DBFF" wp14:textId="77777777">
        <w:trPr>
          <w:divId w:val="134106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4179504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4BDA5C6" w14:paraId="279AF317" wp14:textId="77777777">
        <w:trPr>
          <w:divId w:val="13410667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C5E21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116338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D495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4BDA5C6" w14:paraId="6B312A4A" wp14:textId="77777777">
        <w:trPr>
          <w:divId w:val="13410667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11F3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E639D6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 antes y después ejemplo ( user ).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314DBA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debería rechazar el nombre de usuario</w:t>
            </w:r>
          </w:p>
        </w:tc>
      </w:tr>
      <w:tr xmlns:wp14="http://schemas.microsoft.com/office/word/2010/wordml" w:rsidR="00000000" w:rsidTr="54BDA5C6" w14:paraId="1299C43A" wp14:textId="77777777">
        <w:trPr>
          <w:divId w:val="134106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DDBEF00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4BDA5C6" w14:paraId="2992D894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43F625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P="54BDA5C6" w:rsidRDefault="00732CF1" w14:paraId="09B379B8" wp14:textId="1C9F3911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4BDA5C6" w:rsidR="16109F7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4BDA5C6" w14:paraId="4D1F0C64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4BDA5C6" w14:paraId="583941F7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BDA5C6" w14:paraId="5578F352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26873CC" wp14:textId="5E91CE0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4BDA5C6" w:rsidR="00732CF1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54BDA5C6" w:rsidR="495AA12E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54BDA5C6" w:rsidR="00732CF1">
              <w:rPr>
                <w:rFonts w:ascii="Arial" w:hAnsi="Arial" w:eastAsia="Times New Roman" w:cs="Arial"/>
                <w:sz w:val="17"/>
                <w:szCs w:val="17"/>
              </w:rPr>
              <w:t xml:space="preserve"> permite iniciar sesión</w:t>
            </w:r>
          </w:p>
        </w:tc>
      </w:tr>
      <w:tr xmlns:wp14="http://schemas.microsoft.com/office/word/2010/wordml" w:rsidR="00000000" w:rsidTr="54BDA5C6" w14:paraId="46FC5680" wp14:textId="77777777">
        <w:trPr>
          <w:divId w:val="134106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10EF99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71" w:id="11"/>
      <w:bookmarkEnd w:id="1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499"/>
        <w:gridCol w:w="2206"/>
      </w:tblGrid>
      <w:tr xmlns:wp14="http://schemas.microsoft.com/office/word/2010/wordml" w:rsidR="00000000" w:rsidTr="54BDA5C6" w14:paraId="168C2FFB" wp14:textId="77777777">
        <w:trPr>
          <w:divId w:val="292909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732CF1" w:rsidRDefault="00732CF1" w14:paraId="6E7181B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hs-216: Ingresar contraseña de usuario correcto, pero con espacios antes o después.</w:t>
            </w:r>
          </w:p>
        </w:tc>
      </w:tr>
      <w:tr xmlns:wp14="http://schemas.microsoft.com/office/word/2010/wordml" w:rsidR="00000000" w:rsidTr="54BDA5C6" w14:paraId="4C1B1C11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2E117D5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BA62D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BDA5C6" w14:paraId="43478428" wp14:textId="77777777">
        <w:trPr>
          <w:divId w:val="292909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88E200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39ADB54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de usuario con espacio antes y después ejemplo ( pass ).</w:t>
            </w:r>
          </w:p>
        </w:tc>
      </w:tr>
      <w:tr xmlns:wp14="http://schemas.microsoft.com/office/word/2010/wordml" w:rsidR="00000000" w:rsidTr="54BDA5C6" w14:paraId="4836C75B" wp14:textId="77777777">
        <w:trPr>
          <w:divId w:val="292909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4FC9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590130D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54BDA5C6" w14:paraId="0340BEDA" wp14:textId="77777777">
        <w:trPr>
          <w:divId w:val="29290967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18C4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B0ADE6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7F45F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54BDA5C6" w14:paraId="0DE4FCFF" wp14:textId="77777777">
        <w:trPr>
          <w:divId w:val="29290967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950705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4CA804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de usuario con espacio antes y después ejemplo ( user 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26127E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debería rechazar la contraseña</w:t>
            </w:r>
          </w:p>
        </w:tc>
      </w:tr>
      <w:tr xmlns:wp14="http://schemas.microsoft.com/office/word/2010/wordml" w:rsidR="00000000" w:rsidTr="54BDA5C6" w14:paraId="3461D779" wp14:textId="77777777">
        <w:trPr>
          <w:divId w:val="29290967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CF2D8B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54BDA5C6" w14:paraId="1C2DD602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1C1225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P="54BDA5C6" w:rsidRDefault="00732CF1" w14:paraId="0ED18F0A" wp14:textId="48A0D096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54BDA5C6" w:rsidR="35FC82B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54BDA5C6" w14:paraId="3E2F57EB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651A1A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8193E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54BDA5C6" w14:paraId="3CEB18F4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20BBBF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5B9C0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54BDA5C6" w14:paraId="194F098E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20FEED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1C811335" wp14:textId="3CF0C2C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54BDA5C6" w:rsidR="00732CF1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54BDA5C6" w:rsidR="6876FD64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54BDA5C6" w:rsidR="00732CF1">
              <w:rPr>
                <w:rFonts w:ascii="Arial" w:hAnsi="Arial" w:eastAsia="Times New Roman" w:cs="Arial"/>
                <w:sz w:val="17"/>
                <w:szCs w:val="17"/>
              </w:rPr>
              <w:t xml:space="preserve"> permite iniciar sesión</w:t>
            </w:r>
          </w:p>
        </w:tc>
      </w:tr>
      <w:tr xmlns:wp14="http://schemas.microsoft.com/office/word/2010/wordml" w:rsidR="00000000" w:rsidTr="54BDA5C6" w14:paraId="3A110FA4" wp14:textId="77777777">
        <w:trPr>
          <w:divId w:val="29290967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5FF110A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5C37BF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5E3886A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73" w:id="12"/>
      <w:bookmarkEnd w:id="1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755"/>
        <w:gridCol w:w="1950"/>
      </w:tblGrid>
      <w:tr xmlns:wp14="http://schemas.microsoft.com/office/word/2010/wordml" w:rsidR="00000000" w:rsidTr="38F305DD" w14:paraId="477E1EA9" wp14:textId="77777777">
        <w:trPr>
          <w:divId w:val="95987215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732CF1" w:rsidRDefault="00732CF1" w14:paraId="250E0B7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hs-217: Intentar iniciar sesión con una contraseña similar</w:t>
            </w:r>
          </w:p>
        </w:tc>
      </w:tr>
      <w:tr xmlns:wp14="http://schemas.microsoft.com/office/word/2010/wordml" w:rsidR="00000000" w:rsidTr="38F305DD" w14:paraId="29B85719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67856B3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2DF800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38F305DD" w14:paraId="39AE8A83" wp14:textId="77777777">
        <w:trPr>
          <w:divId w:val="95987215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668AFE5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55E5C9D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con una contraseña similar, pero incorrecta (por ejemplo, password1 en lugar de password).</w:t>
            </w:r>
          </w:p>
        </w:tc>
      </w:tr>
      <w:tr xmlns:wp14="http://schemas.microsoft.com/office/word/2010/wordml" w:rsidR="00000000" w:rsidTr="38F305DD" w14:paraId="2C58FA07" wp14:textId="77777777">
        <w:trPr>
          <w:divId w:val="95987215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FE959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1340A9F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:rsidTr="38F305DD" w14:paraId="741E087B" wp14:textId="77777777">
        <w:trPr>
          <w:divId w:val="95987215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7C094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78B36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7ED28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38F305DD" w14:paraId="75008F69" wp14:textId="77777777">
        <w:trPr>
          <w:divId w:val="95987215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29533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3CD4113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con una contraseña similar, pero incorrecta (por ejemplo, password1 en lugar de password).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00A15AC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debe aprobar la contraseña</w:t>
            </w:r>
          </w:p>
        </w:tc>
      </w:tr>
      <w:tr xmlns:wp14="http://schemas.microsoft.com/office/word/2010/wordml" w:rsidR="00000000" w:rsidTr="38F305DD" w14:paraId="0FB78278" wp14:textId="77777777">
        <w:trPr>
          <w:divId w:val="95987215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1FC3994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38F305DD" w14:paraId="2C384F2E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0364C1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P="38F305DD" w:rsidRDefault="00732CF1" w14:paraId="2E87B8A8" wp14:textId="36FA38AD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38F305DD" w:rsidR="1DB15AE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38F305DD" w14:paraId="631AA701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36B2F4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2BFDFB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38F305DD" w14:paraId="14799AAC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63B410C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4C842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38F305DD" w14:paraId="4D2156AA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57D1FA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193A67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iniciar sesión</w:t>
            </w:r>
          </w:p>
        </w:tc>
      </w:tr>
      <w:tr xmlns:wp14="http://schemas.microsoft.com/office/word/2010/wordml" w:rsidR="00000000" w:rsidTr="38F305DD" w14:paraId="2278596E" wp14:textId="77777777">
        <w:trPr>
          <w:divId w:val="95987215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732CF1" w:rsidRDefault="00732CF1" w14:paraId="75D36D5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732CF1" w:rsidRDefault="00732CF1" w14:paraId="7617CC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4ECEB1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75" w:id="13"/>
      <w:bookmarkEnd w:id="1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38"/>
        <w:gridCol w:w="2167"/>
      </w:tblGrid>
      <w:tr xmlns:wp14="http://schemas.microsoft.com/office/word/2010/wordml" w:rsidR="00000000" w14:paraId="3F3A9CD0" wp14:textId="77777777">
        <w:trPr>
          <w:divId w:val="17379690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5DD6D7F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hs-218: Intentar iniciar sesión después de varios intentos fallidos.</w:t>
            </w:r>
          </w:p>
        </w:tc>
      </w:tr>
      <w:tr xmlns:wp14="http://schemas.microsoft.com/office/word/2010/wordml" w:rsidR="00000000" w14:paraId="3E728D5E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9BB8B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BE45C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10F1B96" wp14:textId="77777777">
        <w:trPr>
          <w:divId w:val="17379690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9A8306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577B92F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Intentar </w:t>
            </w:r>
            <w:r>
              <w:rPr>
                <w:rFonts w:ascii="Arial" w:hAnsi="Arial" w:cs="Arial"/>
                <w:sz w:val="17"/>
                <w:szCs w:val="17"/>
              </w:rPr>
              <w:t>iniciar sesión después de varios intentos fallidos para verificar si hay algún bloqueo temporal.</w:t>
            </w:r>
          </w:p>
        </w:tc>
      </w:tr>
      <w:tr xmlns:wp14="http://schemas.microsoft.com/office/word/2010/wordml" w:rsidR="00000000" w14:paraId="3572390E" wp14:textId="77777777">
        <w:trPr>
          <w:divId w:val="17379690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7EF79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671F331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2ABDA785" wp14:textId="77777777">
        <w:trPr>
          <w:divId w:val="173796900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8C610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B5420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1C1F0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076A101" wp14:textId="77777777">
        <w:trPr>
          <w:divId w:val="173796900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1CBAB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84D50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después de varios intentos fallidos para verificar si hay algún bloqueo temporal.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FB3836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no debería bloquear el usuario</w:t>
            </w:r>
          </w:p>
        </w:tc>
      </w:tr>
      <w:tr xmlns:wp14="http://schemas.microsoft.com/office/word/2010/wordml" w:rsidR="00000000" w14:paraId="0562CB0E" wp14:textId="77777777">
        <w:trPr>
          <w:divId w:val="17379690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4CE0A4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B0A0080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77ECA9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CBEFC4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6FCF8F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34D6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0387A40B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B8246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4399B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4947D01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34F2E77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D54D5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iniciar sesión, pero no bloquea al usuario</w:t>
            </w:r>
          </w:p>
        </w:tc>
      </w:tr>
      <w:tr xmlns:wp14="http://schemas.microsoft.com/office/word/2010/wordml" w:rsidR="00000000" w14:paraId="5FCE1227" wp14:textId="77777777">
        <w:trPr>
          <w:divId w:val="17379690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103BB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DB8B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RDefault="00732CF1" w14:paraId="0D8BF34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77" w:id="14"/>
      <w:bookmarkEnd w:id="1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35"/>
        <w:gridCol w:w="2170"/>
      </w:tblGrid>
      <w:tr xmlns:wp14="http://schemas.microsoft.com/office/word/2010/wordml" w:rsidR="00000000" w14:paraId="6B81E518" wp14:textId="77777777">
        <w:trPr>
          <w:divId w:val="2927139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732CF1" w:rsidRDefault="00732CF1" w14:paraId="37CDB98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hs-219: Intentar iniciar sesión sin conexión a internet</w:t>
            </w:r>
          </w:p>
        </w:tc>
      </w:tr>
      <w:tr xmlns:wp14="http://schemas.microsoft.com/office/word/2010/wordml" w:rsidR="00000000" w14:paraId="25910405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59A29DB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82F43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73E6D3B" wp14:textId="77777777">
        <w:trPr>
          <w:divId w:val="2927139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00A825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732CF1" w:rsidRDefault="00732CF1" w14:paraId="479FE2D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sin conexión a internet (para verificar el comportamiento offline). </w:t>
            </w:r>
          </w:p>
        </w:tc>
      </w:tr>
      <w:tr xmlns:wp14="http://schemas.microsoft.com/office/word/2010/wordml" w:rsidR="00000000" w14:paraId="563BB178" wp14:textId="77777777">
        <w:trPr>
          <w:divId w:val="2927139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92DCC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732CF1" w:rsidRDefault="00732CF1" w14:paraId="08B3D39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xmlns:wp14="http://schemas.microsoft.com/office/word/2010/wordml" w:rsidR="00000000" w14:paraId="71543EDE" wp14:textId="77777777">
        <w:trPr>
          <w:divId w:val="29271397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6200E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0FD74B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5E57A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F20C939" wp14:textId="77777777">
        <w:trPr>
          <w:divId w:val="2927139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EA808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23A3E2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iniciar sesión sin conexión a internet (para verificar el comportamiento offline).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B87977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sistema no debiera acceder al login</w:t>
            </w:r>
          </w:p>
        </w:tc>
      </w:tr>
      <w:tr xmlns:wp14="http://schemas.microsoft.com/office/word/2010/wordml" w:rsidR="00000000" w14:paraId="62EBF3C5" wp14:textId="77777777">
        <w:trPr>
          <w:divId w:val="2927139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6D98A12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5650D5D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49F22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1D33B8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24BD6614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4685271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57B37A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1C68E7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03395F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4E0BA1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9723877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241087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321CD8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iniciar sesión</w:t>
            </w:r>
          </w:p>
        </w:tc>
      </w:tr>
      <w:tr xmlns:wp14="http://schemas.microsoft.com/office/word/2010/wordml" w:rsidR="00000000" w14:paraId="4F1F4025" wp14:textId="77777777">
        <w:trPr>
          <w:divId w:val="2927139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732CF1" w:rsidRDefault="00732CF1" w14:paraId="2DE25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732CF1" w:rsidRDefault="00732CF1" w14:paraId="7BE133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732CF1" w:rsidP="743B8355" w:rsidRDefault="00732CF1" w14:paraId="2946DB82" wp14:textId="77777777">
      <w:pPr>
        <w:pStyle w:val="NoSpacing"/>
        <w:rPr>
          <w:lang w:val="es-CL"/>
        </w:rPr>
      </w:pPr>
    </w:p>
    <w:p w:rsidR="743B8355" w:rsidP="743B8355" w:rsidRDefault="743B8355" w14:paraId="6F1ECFE0" w14:textId="28D77AF3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4535"/>
        <w:gridCol w:w="2170"/>
      </w:tblGrid>
      <w:tr w:rsidR="743B8355" w:rsidTr="743B8355" w14:paraId="5B807E05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743B8355" w:rsidP="743B8355" w:rsidRDefault="743B8355" w14:paraId="103684BE" w14:textId="7AB83522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hs-23</w:t>
            </w:r>
            <w:r w:rsidRPr="743B8355" w:rsidR="1C4B138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1</w:t>
            </w: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743B8355" w:rsidR="309D094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Iniciar sesión </w:t>
            </w:r>
            <w:r w:rsidRPr="743B8355" w:rsidR="2924D746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después</w:t>
            </w:r>
            <w:r w:rsidRPr="743B8355" w:rsidR="309D094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 de cerrar sesión</w:t>
            </w:r>
          </w:p>
        </w:tc>
      </w:tr>
      <w:tr w:rsidR="743B8355" w:rsidTr="743B8355" w14:paraId="7801A7AD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1B1348C5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7F531F2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3B8355" w:rsidTr="743B8355" w14:paraId="7531FFBB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6525F5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7BA2B0A1" w:rsidP="743B8355" w:rsidRDefault="7BA2B0A1" w14:paraId="671F2428" w14:textId="6A0F8108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743B8355" w:rsidR="7BA2B0A1">
              <w:rPr>
                <w:rFonts w:ascii="Arial" w:hAnsi="Arial" w:cs="Arial"/>
                <w:sz w:val="17"/>
                <w:szCs w:val="17"/>
              </w:rPr>
              <w:t xml:space="preserve">Una vez creada la cuenta y haber iniciado sesión, cerrar la sesión y volver a </w:t>
            </w:r>
            <w:r w:rsidRPr="743B8355" w:rsidR="7BA2B0A1">
              <w:rPr>
                <w:rFonts w:ascii="Arial" w:hAnsi="Arial" w:cs="Arial"/>
                <w:sz w:val="17"/>
                <w:szCs w:val="17"/>
              </w:rPr>
              <w:t>iniciar</w:t>
            </w:r>
          </w:p>
        </w:tc>
      </w:tr>
      <w:tr w:rsidR="743B8355" w:rsidTr="743B8355" w14:paraId="33E0B123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3A44086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743B8355" w:rsidP="743B8355" w:rsidRDefault="743B8355" w14:paraId="2CD262C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3B8355" w:rsidR="743B8355"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w:rsidR="743B8355" w:rsidTr="743B8355" w14:paraId="2929720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343426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45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14B311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1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0D69F31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743B8355" w:rsidTr="743B8355" w14:paraId="147D619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BE85DE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45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0D79FC3" w:rsidP="743B8355" w:rsidRDefault="00D79FC3" w14:paraId="4EAC8433" w14:textId="59D9A243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3B8355" w:rsidR="00D79FC3">
              <w:rPr>
                <w:rFonts w:ascii="Arial" w:hAnsi="Arial" w:cs="Arial"/>
                <w:sz w:val="17"/>
                <w:szCs w:val="17"/>
              </w:rPr>
              <w:t>Cerrar sesión y volver a iniciar</w:t>
            </w:r>
          </w:p>
        </w:tc>
        <w:tc>
          <w:tcPr>
            <w:tcW w:w="21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68C001B5" w14:textId="63B8A11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3B8355" w:rsidR="743B8355">
              <w:rPr>
                <w:rFonts w:ascii="Arial" w:hAnsi="Arial" w:cs="Arial"/>
                <w:sz w:val="17"/>
                <w:szCs w:val="17"/>
              </w:rPr>
              <w:t> </w:t>
            </w:r>
            <w:r w:rsidRPr="743B8355" w:rsidR="0FF734A8">
              <w:rPr>
                <w:rFonts w:ascii="Arial" w:hAnsi="Arial" w:cs="Arial"/>
                <w:sz w:val="17"/>
                <w:szCs w:val="17"/>
              </w:rPr>
              <w:t>Acceso sin problemas</w:t>
            </w:r>
          </w:p>
        </w:tc>
      </w:tr>
      <w:tr w:rsidR="743B8355" w:rsidTr="743B8355" w14:paraId="6B853E54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CCB62FE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743B8355" w:rsidTr="743B8355" w14:paraId="4FF4C5F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1FAAC60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F2B9004" w14:textId="56213F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743B8355" w:rsidR="6FFEC83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743B8355" w:rsidTr="743B8355" w14:paraId="6A3833C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759A23B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6327B85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743B8355" w:rsidTr="743B8355" w14:paraId="07A90E7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22E6F64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3A518A3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3B8355" w:rsidTr="743B8355" w14:paraId="5B521DE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3272BCD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CA0EB9D" w:rsidP="743B8355" w:rsidRDefault="4CA0EB9D" w14:paraId="76EC8669" w14:textId="2B8FB64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4CA0EB9D">
              <w:rPr>
                <w:rFonts w:ascii="Arial" w:hAnsi="Arial" w:eastAsia="Times New Roman" w:cs="Arial"/>
                <w:sz w:val="17"/>
                <w:szCs w:val="17"/>
              </w:rPr>
              <w:t xml:space="preserve">El sistema cierra y abre </w:t>
            </w:r>
            <w:r w:rsidRPr="743B8355" w:rsidR="4CA0EB9D">
              <w:rPr>
                <w:rFonts w:ascii="Arial" w:hAnsi="Arial" w:eastAsia="Times New Roman" w:cs="Arial"/>
                <w:sz w:val="17"/>
                <w:szCs w:val="17"/>
              </w:rPr>
              <w:t>sesión</w:t>
            </w:r>
            <w:r w:rsidRPr="743B8355" w:rsidR="4CA0EB9D">
              <w:rPr>
                <w:rFonts w:ascii="Arial" w:hAnsi="Arial" w:eastAsia="Times New Roman" w:cs="Arial"/>
                <w:sz w:val="17"/>
                <w:szCs w:val="17"/>
              </w:rPr>
              <w:t xml:space="preserve"> sin problemas</w:t>
            </w:r>
          </w:p>
        </w:tc>
      </w:tr>
      <w:tr w:rsidR="743B8355" w:rsidTr="743B8355" w14:paraId="5A75C27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074B8BE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5CC677C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743B8355" w:rsidP="743B8355" w:rsidRDefault="743B8355" w14:paraId="2B879527" w14:textId="325835D3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4535"/>
        <w:gridCol w:w="2170"/>
      </w:tblGrid>
      <w:tr w:rsidR="743B8355" w:rsidTr="3AFD895C" w14:paraId="2C00CAFC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743B8355" w:rsidP="743B8355" w:rsidRDefault="743B8355" w14:paraId="37FD9DBC" w14:textId="1688EA8C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hs-23</w:t>
            </w:r>
            <w:r w:rsidRPr="743B8355" w:rsidR="0D393EA6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4</w:t>
            </w: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743B8355" w:rsidR="63632FA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Bloqueo por </w:t>
            </w:r>
            <w:r w:rsidRPr="743B8355" w:rsidR="63632FA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multiples</w:t>
            </w:r>
            <w:r w:rsidRPr="743B8355" w:rsidR="63632FA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 intentos fallidos</w:t>
            </w:r>
          </w:p>
        </w:tc>
      </w:tr>
      <w:tr w:rsidR="743B8355" w:rsidTr="3AFD895C" w14:paraId="26ACCA8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141F23BB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06E1AC3B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3B8355" w:rsidTr="3AFD895C" w14:paraId="3AFC1005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4256358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7EA8D6A8" w:rsidP="743B8355" w:rsidRDefault="7EA8D6A8" w14:paraId="7AF33103" w14:textId="3EBA7B0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3B8355" w:rsidR="7EA8D6A8">
              <w:rPr>
                <w:rFonts w:ascii="Arial" w:hAnsi="Arial" w:cs="Arial"/>
                <w:sz w:val="17"/>
                <w:szCs w:val="17"/>
              </w:rPr>
              <w:t>Intentar ingresar con credenciales incorrectas varias veces</w:t>
            </w:r>
          </w:p>
        </w:tc>
      </w:tr>
      <w:tr w:rsidR="743B8355" w:rsidTr="3AFD895C" w14:paraId="10F0CED4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A5690C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743B8355" w:rsidP="743B8355" w:rsidRDefault="743B8355" w14:paraId="0D5AE34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3B8355" w:rsidR="743B8355"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w:rsidR="743B8355" w:rsidTr="3AFD895C" w14:paraId="7A84E317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6CDB5D9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45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5ADE33A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1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05F8E0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743B8355" w:rsidTr="3AFD895C" w14:paraId="100D4F2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6517C31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45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18A3DE6" w:rsidP="743B8355" w:rsidRDefault="618A3DE6" w14:paraId="313B72E6" w14:textId="43C1616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743B8355" w:rsidR="618A3DE6">
              <w:rPr>
                <w:rFonts w:ascii="Arial" w:hAnsi="Arial" w:cs="Arial"/>
                <w:sz w:val="17"/>
                <w:szCs w:val="17"/>
              </w:rPr>
              <w:t>Fallar el registro varias veces</w:t>
            </w:r>
          </w:p>
        </w:tc>
        <w:tc>
          <w:tcPr>
            <w:tcW w:w="21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3893C7FA" w14:textId="4ADA4A2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2231581" w:rsidR="743B8355">
              <w:rPr>
                <w:rFonts w:ascii="Arial" w:hAnsi="Arial" w:cs="Arial"/>
                <w:sz w:val="17"/>
                <w:szCs w:val="17"/>
              </w:rPr>
              <w:t> </w:t>
            </w:r>
            <w:r w:rsidRPr="72231581" w:rsidR="2D9F49E8">
              <w:rPr>
                <w:rFonts w:ascii="Arial" w:hAnsi="Arial" w:cs="Arial"/>
                <w:sz w:val="17"/>
                <w:szCs w:val="17"/>
              </w:rPr>
              <w:t>El sistema no deberia bloquear el usuario</w:t>
            </w:r>
          </w:p>
        </w:tc>
      </w:tr>
      <w:tr w:rsidR="743B8355" w:rsidTr="3AFD895C" w14:paraId="146A2836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488E7065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743B8355" w:rsidTr="3AFD895C" w14:paraId="444FE4E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2306846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3AFD895C" w:rsidRDefault="743B8355" w14:paraId="6C1B13D2" w14:textId="3346F39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3AFD895C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3AFD895C" w:rsidR="0616E6E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743B8355" w:rsidTr="3AFD895C" w14:paraId="102C32AE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11007D0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655A0A8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743B8355" w:rsidTr="3AFD895C" w14:paraId="22246F2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69B2DC3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6AC7D11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3B8355" w:rsidTr="3AFD895C" w14:paraId="008891D7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154A6AF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48D61308" w14:textId="30DFCD0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2231581" w:rsidR="233F9BE9">
              <w:rPr>
                <w:rFonts w:ascii="Arial" w:hAnsi="Arial" w:eastAsia="Times New Roman" w:cs="Arial"/>
                <w:sz w:val="17"/>
                <w:szCs w:val="17"/>
              </w:rPr>
              <w:t xml:space="preserve">El sistema no inicia </w:t>
            </w:r>
            <w:r w:rsidRPr="72231581" w:rsidR="233F9BE9">
              <w:rPr>
                <w:rFonts w:ascii="Arial" w:hAnsi="Arial" w:eastAsia="Times New Roman" w:cs="Arial"/>
                <w:sz w:val="17"/>
                <w:szCs w:val="17"/>
              </w:rPr>
              <w:t>sesion</w:t>
            </w:r>
            <w:r w:rsidRPr="72231581" w:rsidR="233F9BE9">
              <w:rPr>
                <w:rFonts w:ascii="Arial" w:hAnsi="Arial" w:eastAsia="Times New Roman" w:cs="Arial"/>
                <w:sz w:val="17"/>
                <w:szCs w:val="17"/>
              </w:rPr>
              <w:t>, y no bloquea el usuario</w:t>
            </w:r>
          </w:p>
        </w:tc>
      </w:tr>
      <w:tr w:rsidR="743B8355" w:rsidTr="3AFD895C" w14:paraId="1E28A46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3DED6BE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00DC0EF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743B8355" w:rsidP="743B8355" w:rsidRDefault="743B8355" w14:paraId="43D62802" w14:textId="5C0A3D4E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4535"/>
        <w:gridCol w:w="2170"/>
      </w:tblGrid>
      <w:tr w:rsidR="743B8355" w:rsidTr="743B8355" w14:paraId="68CE0751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743B8355" w:rsidP="743B8355" w:rsidRDefault="743B8355" w14:paraId="36C87AAE" w14:textId="07EF58E9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hs-23</w:t>
            </w:r>
            <w:r w:rsidRPr="743B8355" w:rsidR="0B37435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5</w:t>
            </w: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743B8355" w:rsidR="29253C5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Uso de cookies deshabilitada</w:t>
            </w:r>
          </w:p>
        </w:tc>
      </w:tr>
      <w:tr w:rsidR="743B8355" w:rsidTr="743B8355" w14:paraId="46C4B99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406C9B8D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62D6ED76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3B8355" w:rsidTr="743B8355" w14:paraId="7263747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3AD270D3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5F861E64" w:rsidP="743B8355" w:rsidRDefault="5F861E64" w14:paraId="4B3297CC" w14:textId="01D86028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3B8355" w:rsidR="5F861E64">
              <w:rPr>
                <w:rFonts w:ascii="Arial" w:hAnsi="Arial" w:cs="Arial"/>
                <w:sz w:val="17"/>
                <w:szCs w:val="17"/>
              </w:rPr>
              <w:t>Intentar iniciar sesión con cookies deshabilitadas</w:t>
            </w:r>
          </w:p>
        </w:tc>
      </w:tr>
      <w:tr w:rsidR="743B8355" w:rsidTr="743B8355" w14:paraId="5F59C1BD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2180A3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743B8355" w:rsidP="743B8355" w:rsidRDefault="743B8355" w14:paraId="26295F5A" w14:textId="496FF75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3B8355" w:rsidR="743B8355">
              <w:rPr>
                <w:rFonts w:ascii="Arial" w:hAnsi="Arial" w:cs="Arial"/>
                <w:sz w:val="17"/>
                <w:szCs w:val="17"/>
              </w:rPr>
              <w:t> Tener una cuenta registrada</w:t>
            </w:r>
            <w:r w:rsidRPr="743B8355" w:rsidR="7BAAC239">
              <w:rPr>
                <w:rFonts w:ascii="Arial" w:hAnsi="Arial" w:cs="Arial"/>
                <w:sz w:val="17"/>
                <w:szCs w:val="17"/>
              </w:rPr>
              <w:t xml:space="preserve"> y las cookies deshabilitadas</w:t>
            </w:r>
          </w:p>
        </w:tc>
      </w:tr>
      <w:tr w:rsidR="743B8355" w:rsidTr="743B8355" w14:paraId="58FCB50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86991E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45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0469BC0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1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74815B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743B8355" w:rsidTr="743B8355" w14:paraId="659142E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A8930D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45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906A0E5" w:rsidP="743B8355" w:rsidRDefault="7906A0E5" w14:paraId="052B9972" w14:textId="677020B8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3B8355" w:rsidR="7906A0E5">
              <w:rPr>
                <w:rFonts w:ascii="Arial" w:hAnsi="Arial" w:cs="Arial"/>
                <w:sz w:val="17"/>
                <w:szCs w:val="17"/>
              </w:rPr>
              <w:t>Deshabilitar cookies</w:t>
            </w:r>
          </w:p>
        </w:tc>
        <w:tc>
          <w:tcPr>
            <w:tcW w:w="21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743948A" w14:textId="3E8D767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3B8355" w:rsidR="743B8355">
              <w:rPr>
                <w:rFonts w:ascii="Arial" w:hAnsi="Arial" w:cs="Arial"/>
                <w:sz w:val="17"/>
                <w:szCs w:val="17"/>
              </w:rPr>
              <w:t> </w:t>
            </w:r>
            <w:r w:rsidRPr="743B8355" w:rsidR="0B8D447D">
              <w:rPr>
                <w:rFonts w:ascii="Arial" w:hAnsi="Arial" w:cs="Arial"/>
                <w:sz w:val="17"/>
                <w:szCs w:val="17"/>
              </w:rPr>
              <w:t>Mostrar mensaje indicando que se requieren cookies</w:t>
            </w:r>
          </w:p>
        </w:tc>
      </w:tr>
      <w:tr w:rsidR="743B8355" w:rsidTr="743B8355" w14:paraId="4EC9A964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734AD6F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743B8355" w:rsidTr="743B8355" w14:paraId="3656475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5C21777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36B2D8A6" w14:textId="56213F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743B8355" w:rsidTr="743B8355" w14:paraId="10DAB60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162FB76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50886D6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743B8355" w:rsidTr="743B8355" w14:paraId="6F06B68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55389EB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804EE2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3B8355" w:rsidTr="743B8355" w14:paraId="4381DED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0D83DA5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3478B148" w14:textId="2B8FB64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 xml:space="preserve">El sistema cierra y abre </w:t>
            </w: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sesión</w:t>
            </w: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 xml:space="preserve"> sin problemas</w:t>
            </w:r>
          </w:p>
        </w:tc>
      </w:tr>
      <w:tr w:rsidR="743B8355" w:rsidTr="743B8355" w14:paraId="45B6242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5C80074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594A7CB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743B8355" w:rsidP="743B8355" w:rsidRDefault="743B8355" w14:paraId="160883D5" w14:textId="7482ABBA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4535"/>
        <w:gridCol w:w="2170"/>
      </w:tblGrid>
      <w:tr w:rsidR="743B8355" w:rsidTr="72231581" w14:paraId="6E9007E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743B8355" w:rsidP="743B8355" w:rsidRDefault="743B8355" w14:paraId="7C0189CC" w14:textId="11B7E949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hs-23</w:t>
            </w:r>
            <w:r w:rsidRPr="743B8355" w:rsidR="130DDBF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6</w:t>
            </w: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In</w:t>
            </w:r>
            <w:r w:rsidRPr="743B8355" w:rsidR="0F34B49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yección de </w:t>
            </w:r>
            <w:r w:rsidRPr="743B8355" w:rsidR="0F34B49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codigo</w:t>
            </w:r>
            <w:r w:rsidRPr="743B8355" w:rsidR="0F34B49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 en campos de inicio de sesión</w:t>
            </w:r>
          </w:p>
        </w:tc>
      </w:tr>
      <w:tr w:rsidR="743B8355" w:rsidTr="72231581" w14:paraId="2A67A5D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0E585DD2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04D58B3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3B8355" w:rsidTr="72231581" w14:paraId="4D1D297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71BFE96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42ADA0C2" w:rsidP="743B8355" w:rsidRDefault="42ADA0C2" w14:paraId="1533BA17" w14:textId="39ECF680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3B8355" w:rsidR="42ADA0C2">
              <w:rPr>
                <w:rFonts w:ascii="Arial" w:hAnsi="Arial" w:cs="Arial"/>
                <w:sz w:val="17"/>
                <w:szCs w:val="17"/>
              </w:rPr>
              <w:t>Ingresar scripts o SQL en campos</w:t>
            </w:r>
          </w:p>
        </w:tc>
      </w:tr>
      <w:tr w:rsidR="743B8355" w:rsidTr="72231581" w14:paraId="39EEF38E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41A2E30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743B8355" w:rsidP="743B8355" w:rsidRDefault="743B8355" w14:paraId="1D9F3F9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3B8355" w:rsidR="743B8355"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w:rsidR="743B8355" w:rsidTr="72231581" w14:paraId="78932C2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BB01C1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45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534EAFD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1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A1A8EF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743B8355" w:rsidTr="72231581" w14:paraId="44853CF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346A72B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45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7639DFC" w:rsidP="743B8355" w:rsidRDefault="47639DFC" w14:paraId="35FFC735" w14:textId="59B3667C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3B8355" w:rsidR="47639DFC">
              <w:rPr>
                <w:rFonts w:ascii="Arial" w:hAnsi="Arial" w:cs="Arial"/>
                <w:sz w:val="17"/>
                <w:szCs w:val="17"/>
              </w:rPr>
              <w:t>Copiar y pegar un codigo de script</w:t>
            </w:r>
          </w:p>
        </w:tc>
        <w:tc>
          <w:tcPr>
            <w:tcW w:w="21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3507578" w14:textId="48023BC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3B8355" w:rsidR="743B8355">
              <w:rPr>
                <w:rFonts w:ascii="Arial" w:hAnsi="Arial" w:cs="Arial"/>
                <w:sz w:val="17"/>
                <w:szCs w:val="17"/>
              </w:rPr>
              <w:t> </w:t>
            </w:r>
            <w:r w:rsidRPr="743B8355" w:rsidR="6C76B3AB">
              <w:rPr>
                <w:rFonts w:ascii="Arial" w:hAnsi="Arial" w:cs="Arial"/>
                <w:sz w:val="17"/>
                <w:szCs w:val="17"/>
              </w:rPr>
              <w:t>Sanitizar entradas y mostrar error</w:t>
            </w:r>
          </w:p>
        </w:tc>
      </w:tr>
      <w:tr w:rsidR="743B8355" w:rsidTr="72231581" w14:paraId="09C71324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40AB21E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743B8355" w:rsidTr="72231581" w14:paraId="37CAC48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3ADF660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6229D5A2" w14:textId="1599AFD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sz w:val="17"/>
                <w:szCs w:val="17"/>
              </w:rPr>
            </w:pPr>
            <w:r w:rsidRPr="72231581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72231581" w:rsidR="5A2508B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743B8355" w:rsidTr="72231581" w14:paraId="2E98F00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73670CF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5C0F3E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743B8355" w:rsidTr="72231581" w14:paraId="0DB95AD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478938D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76116F7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3B8355" w:rsidTr="72231581" w14:paraId="19C6266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35ACA80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5C1E4FA7" w14:textId="0CDC8AF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2231581" w:rsidR="3924C88C">
              <w:rPr>
                <w:rFonts w:ascii="Arial" w:hAnsi="Arial" w:eastAsia="Times New Roman" w:cs="Arial"/>
                <w:sz w:val="17"/>
                <w:szCs w:val="17"/>
              </w:rPr>
              <w:t xml:space="preserve">El </w:t>
            </w:r>
            <w:r w:rsidRPr="72231581" w:rsidR="3924C88C">
              <w:rPr>
                <w:rFonts w:ascii="Arial" w:hAnsi="Arial" w:eastAsia="Times New Roman" w:cs="Arial"/>
                <w:sz w:val="17"/>
                <w:szCs w:val="17"/>
              </w:rPr>
              <w:t>sistema no permite el ingreso de codigo</w:t>
            </w:r>
          </w:p>
        </w:tc>
      </w:tr>
      <w:tr w:rsidR="743B8355" w:rsidTr="72231581" w14:paraId="7E107E2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322BBA0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59A0E6E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743B8355" w:rsidP="743B8355" w:rsidRDefault="743B8355" w14:paraId="13559C0D" w14:textId="26965110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4535"/>
        <w:gridCol w:w="2170"/>
      </w:tblGrid>
      <w:tr w:rsidR="743B8355" w:rsidTr="3AFD895C" w14:paraId="0AF998C3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743B8355" w:rsidP="743B8355" w:rsidRDefault="743B8355" w14:paraId="53C1E02A" w14:textId="097D962D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hs-23</w:t>
            </w:r>
            <w:r w:rsidRPr="743B8355" w:rsidR="4F8CB886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7</w:t>
            </w:r>
            <w:r w:rsidRPr="743B8355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743B8355" w:rsidR="26654EB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Sesión expirada</w:t>
            </w:r>
          </w:p>
        </w:tc>
      </w:tr>
      <w:tr w:rsidR="743B8355" w:rsidTr="3AFD895C" w14:paraId="14AA593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3B54311A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969519D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3B8355" w:rsidTr="3AFD895C" w14:paraId="6196C1F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4552F092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4781640E" w:rsidP="743B8355" w:rsidRDefault="4781640E" w14:paraId="0700298D" w14:textId="4090092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3B8355" w:rsidR="4781640E">
              <w:rPr>
                <w:rFonts w:ascii="Arial" w:hAnsi="Arial" w:cs="Arial"/>
                <w:sz w:val="17"/>
                <w:szCs w:val="17"/>
              </w:rPr>
              <w:t>Intentar usar una sesión expírada</w:t>
            </w:r>
          </w:p>
        </w:tc>
      </w:tr>
      <w:tr w:rsidR="743B8355" w:rsidTr="3AFD895C" w14:paraId="19FF9C2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7550726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743B8355" w:rsidP="743B8355" w:rsidRDefault="743B8355" w14:paraId="621CAAE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43B8355" w:rsidR="743B8355">
              <w:rPr>
                <w:rFonts w:ascii="Arial" w:hAnsi="Arial" w:cs="Arial"/>
                <w:sz w:val="17"/>
                <w:szCs w:val="17"/>
              </w:rPr>
              <w:t> Tener una cuenta registrada</w:t>
            </w:r>
          </w:p>
        </w:tc>
      </w:tr>
      <w:tr w:rsidR="743B8355" w:rsidTr="3AFD895C" w14:paraId="56BE7AA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F0DCB0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45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6665020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1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78C2E4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743B8355" w:rsidTr="3AFD895C" w14:paraId="11404FDD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72C181E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453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38F55AE" w:rsidP="743B8355" w:rsidRDefault="538F55AE" w14:paraId="60BAB3CC" w14:textId="3B522A7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43B8355" w:rsidR="538F55AE">
              <w:rPr>
                <w:rFonts w:ascii="Arial" w:hAnsi="Arial" w:cs="Arial"/>
                <w:sz w:val="17"/>
                <w:szCs w:val="17"/>
              </w:rPr>
              <w:t>Iniciar sesión y no hacer nada en el sitio por 5 minutos</w:t>
            </w:r>
          </w:p>
        </w:tc>
        <w:tc>
          <w:tcPr>
            <w:tcW w:w="217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2C25B6A6" w14:textId="3ECDA36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2231581" w:rsidR="3F088E3D">
              <w:rPr>
                <w:rFonts w:ascii="Arial" w:hAnsi="Arial" w:cs="Arial"/>
                <w:sz w:val="17"/>
                <w:szCs w:val="17"/>
              </w:rPr>
              <w:t>No cerrar sesión</w:t>
            </w:r>
          </w:p>
        </w:tc>
      </w:tr>
      <w:tr w:rsidR="743B8355" w:rsidTr="3AFD895C" w14:paraId="4AC335BE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7859774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743B8355" w:rsidTr="3AFD895C" w14:paraId="3EFF6DA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1848979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3AFD895C" w:rsidRDefault="743B8355" w14:paraId="0346584B" w14:textId="1A3777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3AFD895C" w:rsidR="743B8355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3AFD895C" w:rsidR="6DF536B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743B8355" w:rsidTr="3AFD895C" w14:paraId="0E5F563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00AC604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3C23C0F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743B8355" w:rsidTr="3AFD895C" w14:paraId="1C5AD45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23FC935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3E4314C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43B8355" w:rsidTr="3AFD895C" w14:paraId="64704F1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18962B6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3AE404C6" w14:textId="281A9B1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2231581" w:rsidR="11AA660E">
              <w:rPr>
                <w:rFonts w:ascii="Arial" w:hAnsi="Arial" w:eastAsia="Times New Roman" w:cs="Arial"/>
                <w:sz w:val="17"/>
                <w:szCs w:val="17"/>
              </w:rPr>
              <w:t>La sesión permanece abierta</w:t>
            </w:r>
          </w:p>
        </w:tc>
      </w:tr>
      <w:tr w:rsidR="743B8355" w:rsidTr="3AFD895C" w14:paraId="5C8C9EE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43B8355" w:rsidP="743B8355" w:rsidRDefault="743B8355" w14:paraId="38FB68D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43B8355" w:rsidP="743B8355" w:rsidRDefault="743B8355" w14:paraId="174B2FC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43B8355" w:rsidR="743B8355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743B8355" w:rsidP="743B8355" w:rsidRDefault="743B8355" w14:paraId="08CF53F7" w14:textId="6BE3D848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F1"/>
    <w:rsid w:val="00732CF1"/>
    <w:rsid w:val="00D79FC3"/>
    <w:rsid w:val="00D83C17"/>
    <w:rsid w:val="012A360D"/>
    <w:rsid w:val="03C9DA48"/>
    <w:rsid w:val="04D8D8D2"/>
    <w:rsid w:val="04F3E39F"/>
    <w:rsid w:val="0616E6E7"/>
    <w:rsid w:val="08785EF0"/>
    <w:rsid w:val="0A146E95"/>
    <w:rsid w:val="0B37435A"/>
    <w:rsid w:val="0B8D447D"/>
    <w:rsid w:val="0BA95AA5"/>
    <w:rsid w:val="0D393EA6"/>
    <w:rsid w:val="0F34B494"/>
    <w:rsid w:val="0FF734A8"/>
    <w:rsid w:val="11AA660E"/>
    <w:rsid w:val="130DDBF9"/>
    <w:rsid w:val="135A308F"/>
    <w:rsid w:val="16109F77"/>
    <w:rsid w:val="184ACD7C"/>
    <w:rsid w:val="184ACD7C"/>
    <w:rsid w:val="1C4B1384"/>
    <w:rsid w:val="1DB15AE8"/>
    <w:rsid w:val="1DD411D4"/>
    <w:rsid w:val="233F9BE9"/>
    <w:rsid w:val="256B2C08"/>
    <w:rsid w:val="26654EBE"/>
    <w:rsid w:val="2685CBFD"/>
    <w:rsid w:val="27C2350D"/>
    <w:rsid w:val="2924D746"/>
    <w:rsid w:val="29253C59"/>
    <w:rsid w:val="2D3BCED0"/>
    <w:rsid w:val="2D9F49E8"/>
    <w:rsid w:val="2E2D9970"/>
    <w:rsid w:val="2F07B593"/>
    <w:rsid w:val="3000F7CA"/>
    <w:rsid w:val="309D094A"/>
    <w:rsid w:val="323D95F5"/>
    <w:rsid w:val="34A8278B"/>
    <w:rsid w:val="35FC82B9"/>
    <w:rsid w:val="3837941D"/>
    <w:rsid w:val="38F305DD"/>
    <w:rsid w:val="3924C88C"/>
    <w:rsid w:val="3AFD895C"/>
    <w:rsid w:val="3F088E3D"/>
    <w:rsid w:val="406D118A"/>
    <w:rsid w:val="416F295A"/>
    <w:rsid w:val="428F15AC"/>
    <w:rsid w:val="42ADA0C2"/>
    <w:rsid w:val="47639DFC"/>
    <w:rsid w:val="4781640E"/>
    <w:rsid w:val="495AA12E"/>
    <w:rsid w:val="4A30BFD2"/>
    <w:rsid w:val="4A749CD4"/>
    <w:rsid w:val="4CA0EB9D"/>
    <w:rsid w:val="4F6AD6F9"/>
    <w:rsid w:val="4F8CB886"/>
    <w:rsid w:val="50924225"/>
    <w:rsid w:val="50FDD964"/>
    <w:rsid w:val="538F55AE"/>
    <w:rsid w:val="54BDA5C6"/>
    <w:rsid w:val="578CF21A"/>
    <w:rsid w:val="5A2508BA"/>
    <w:rsid w:val="5F861E64"/>
    <w:rsid w:val="608DF5A7"/>
    <w:rsid w:val="618A3DE6"/>
    <w:rsid w:val="63632FAB"/>
    <w:rsid w:val="63E79D3C"/>
    <w:rsid w:val="65B1D63A"/>
    <w:rsid w:val="67B0A8AF"/>
    <w:rsid w:val="685F19A0"/>
    <w:rsid w:val="6876FD64"/>
    <w:rsid w:val="689F6D22"/>
    <w:rsid w:val="6B4C2162"/>
    <w:rsid w:val="6C041319"/>
    <w:rsid w:val="6C76B3AB"/>
    <w:rsid w:val="6DF536B4"/>
    <w:rsid w:val="6FA09A08"/>
    <w:rsid w:val="6FFEC83A"/>
    <w:rsid w:val="72231581"/>
    <w:rsid w:val="73B02081"/>
    <w:rsid w:val="743B8355"/>
    <w:rsid w:val="777C2C83"/>
    <w:rsid w:val="78F3F196"/>
    <w:rsid w:val="7906A0E5"/>
    <w:rsid w:val="7A8CF9AB"/>
    <w:rsid w:val="7ADEF859"/>
    <w:rsid w:val="7BA2B0A1"/>
    <w:rsid w:val="7BAAC239"/>
    <w:rsid w:val="7CEEECFB"/>
    <w:rsid w:val="7EA8D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14F9E"/>
  <w15:chartTrackingRefBased/>
  <w15:docId w15:val="{00D4508E-CFD4-43CD-96A2-A9C357341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57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91300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758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192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Inicio de sesion Web</dc:title>
  <dc:subject/>
  <dc:creator>Cristian Lara</dc:creator>
  <keywords/>
  <dc:description/>
  <lastModifiedBy>CRISTIAN JAVIER LARA FLORES</lastModifiedBy>
  <revision>8</revision>
  <dcterms:created xsi:type="dcterms:W3CDTF">2024-11-16T09:44:00.0000000Z</dcterms:created>
  <dcterms:modified xsi:type="dcterms:W3CDTF">2024-11-27T03:59:50.7014332Z</dcterms:modified>
</coreProperties>
</file>