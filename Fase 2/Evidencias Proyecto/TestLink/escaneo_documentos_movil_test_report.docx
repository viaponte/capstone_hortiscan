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864A28" w:rsidRDefault="00864A28" w14:paraId="672A6659" wp14:textId="77777777">
      <w:pPr>
        <w:jc w:val="center"/>
        <w:divId w:val="1451246866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4DF587B7">
          <v:rect id="_x0000_i1025" style="width:441.9pt;height:1.5pt" o:hr="t" o:hrstd="t" o:hralign="center" fillcolor="#a0a0a0" stroked="f"/>
        </w:pict>
      </w:r>
    </w:p>
    <w:p xmlns:wp14="http://schemas.microsoft.com/office/word/2010/wordml" w:rsidR="00864A28" w:rsidRDefault="00864A28" w14:paraId="0A37501D" wp14:textId="77777777">
      <w:pPr>
        <w:pStyle w:val="NormalWeb"/>
        <w:jc w:val="center"/>
        <w:divId w:val="1451246866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4A17250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64A28" w:rsidRDefault="00864A28" w14:paraId="130A2C49" wp14:textId="77777777">
      <w:pPr>
        <w:pStyle w:val="NormalWeb"/>
        <w:jc w:val="center"/>
        <w:divId w:val="145760529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Escaneo de documentos Móvil</w:t>
      </w:r>
    </w:p>
    <w:p xmlns:wp14="http://schemas.microsoft.com/office/word/2010/wordml" w:rsidR="00864A28" w:rsidRDefault="00864A28" w14:paraId="43CEEF23" wp14:textId="77777777">
      <w:pPr>
        <w:pStyle w:val="NormalWeb"/>
        <w:jc w:val="center"/>
        <w:divId w:val="1457605297"/>
        <w:rPr>
          <w:rFonts w:ascii="Arial" w:hAnsi="Arial" w:cs="Arial"/>
          <w:sz w:val="36"/>
          <w:szCs w:val="36"/>
          <w:lang w:val="es-CL"/>
        </w:rPr>
      </w:pPr>
      <w:r>
        <w:rPr>
          <w:rFonts w:ascii="Arial" w:hAnsi="Arial" w:cs="Arial"/>
          <w:sz w:val="36"/>
          <w:szCs w:val="36"/>
          <w:lang w:val="es-CL"/>
        </w:rPr>
        <w:t>Test Report</w:t>
      </w:r>
    </w:p>
    <w:p xmlns:wp14="http://schemas.microsoft.com/office/word/2010/wordml" w:rsidR="00864A28" w:rsidRDefault="00864A28" w14:paraId="51F738E7" wp14:textId="77777777">
      <w:pPr>
        <w:pStyle w:val="NormalWeb"/>
        <w:divId w:val="54664515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864A28" w:rsidRDefault="00864A28" w14:paraId="5DFF2345" wp14:textId="77777777">
      <w:pPr>
        <w:pStyle w:val="NormalWeb"/>
        <w:divId w:val="54664515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864A28" w:rsidRDefault="00864A28" w14:paraId="4C0D323D" wp14:textId="77777777">
      <w:pPr>
        <w:pStyle w:val="NormalWeb"/>
        <w:divId w:val="54664515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864A28" w:rsidRDefault="00864A28" w14:paraId="6E72FAE9" wp14:textId="77777777">
      <w:pPr>
        <w:divId w:val="351153800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864A28" w:rsidRDefault="00864A28" w14:paraId="0EDF30F2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864A28" w:rsidRDefault="00864A28" w14:paraId="5DAB6C7B" wp14:textId="77777777">
      <w:pPr>
        <w:divId w:val="492374753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864A28" w:rsidRDefault="00864A28" w14:paraId="1EF79FC1" wp14:textId="77777777">
      <w:pPr>
        <w:pStyle w:val="NormalWeb"/>
        <w:divId w:val="492374753"/>
        <w:rPr>
          <w:rFonts w:ascii="Arial" w:hAnsi="Arial" w:cs="Arial"/>
          <w:b/>
          <w:bCs/>
          <w:sz w:val="18"/>
          <w:szCs w:val="18"/>
          <w:lang w:val="es-CL"/>
        </w:rPr>
      </w:pPr>
      <w:hyperlink w:history="1" w:anchor="toc_1_1">
        <w:r>
          <w:rPr>
            <w:rStyle w:val="Hipervnculo"/>
            <w:rFonts w:ascii="Arial" w:hAnsi="Arial" w:cs="Arial"/>
            <w:b/>
            <w:bCs/>
            <w:sz w:val="18"/>
            <w:szCs w:val="18"/>
            <w:lang w:val="es-CL"/>
          </w:rPr>
          <w:t>1.1. Escaneo de documentos Móvil</w:t>
        </w:r>
      </w:hyperlink>
    </w:p>
    <w:p xmlns:wp14="http://schemas.microsoft.com/office/word/2010/wordml" w:rsidR="00864A28" w:rsidRDefault="00864A28" w14:paraId="383289BD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19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Ingresar al scan</w:t>
        </w:r>
      </w:hyperlink>
    </w:p>
    <w:p xmlns:wp14="http://schemas.microsoft.com/office/word/2010/wordml" w:rsidR="00864A28" w:rsidRDefault="00864A28" w14:paraId="7DECB0DC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19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Visualizar cámara</w:t>
        </w:r>
      </w:hyperlink>
    </w:p>
    <w:p xmlns:wp14="http://schemas.microsoft.com/office/word/2010/wordml" w:rsidR="00864A28" w:rsidRDefault="00864A28" w14:paraId="43BE2E94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0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Capturar Texto</w:t>
        </w:r>
      </w:hyperlink>
    </w:p>
    <w:p xmlns:wp14="http://schemas.microsoft.com/office/word/2010/wordml" w:rsidR="00864A28" w:rsidRDefault="00864A28" w14:paraId="48D7ABFA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0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Ajuste de imagen (automático)</w:t>
        </w:r>
      </w:hyperlink>
    </w:p>
    <w:p xmlns:wp14="http://schemas.microsoft.com/office/word/2010/wordml" w:rsidR="00864A28" w:rsidRDefault="00864A28" w14:paraId="6CD06826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0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Ajuste de texto (manual)</w:t>
        </w:r>
      </w:hyperlink>
    </w:p>
    <w:p xmlns:wp14="http://schemas.microsoft.com/office/word/2010/wordml" w:rsidR="00864A28" w:rsidRDefault="00864A28" w14:paraId="252B8942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0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Confirmar texto</w:t>
        </w:r>
      </w:hyperlink>
    </w:p>
    <w:p xmlns:wp14="http://schemas.microsoft.com/office/word/2010/wordml" w:rsidR="00864A28" w:rsidRDefault="00864A28" w14:paraId="0CC890B3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0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Capturar texto adicional</w:t>
        </w:r>
      </w:hyperlink>
    </w:p>
    <w:p xmlns:wp14="http://schemas.microsoft.com/office/word/2010/wordml" w:rsidR="00864A28" w:rsidRDefault="00864A28" w14:paraId="23F0E182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3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No capturar texto con imagen</w:t>
        </w:r>
      </w:hyperlink>
    </w:p>
    <w:p xmlns:wp14="http://schemas.microsoft.com/office/word/2010/wordml" w:rsidR="00864A28" w:rsidRDefault="00864A28" w14:paraId="6A772B44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4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Capturar texto con caracteres especiales</w:t>
        </w:r>
      </w:hyperlink>
    </w:p>
    <w:p xmlns:wp14="http://schemas.microsoft.com/office/word/2010/wordml" w:rsidR="00864A28" w:rsidRDefault="00864A28" w14:paraId="66BA9641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4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Capturar texto sin texto</w:t>
        </w:r>
      </w:hyperlink>
    </w:p>
    <w:p xmlns:wp14="http://schemas.microsoft.com/office/word/2010/wordml" w:rsidR="00864A28" w:rsidRDefault="00864A28" w14:paraId="1E3CC248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2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Generar documento word (imagen ajustada)</w:t>
        </w:r>
      </w:hyperlink>
    </w:p>
    <w:p xmlns:wp14="http://schemas.microsoft.com/office/word/2010/wordml" w:rsidR="00864A28" w:rsidRDefault="00864A28" w14:paraId="6DCB13D8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3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Generar documento word (imagen desajustada)</w:t>
        </w:r>
      </w:hyperlink>
    </w:p>
    <w:p xmlns:wp14="http://schemas.microsoft.com/office/word/2010/wordml" w:rsidR="00864A28" w:rsidRDefault="00864A28" w14:paraId="6A365883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54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imagen</w:t>
        </w:r>
      </w:hyperlink>
    </w:p>
    <w:p xmlns:wp14="http://schemas.microsoft.com/office/word/2010/wordml" w:rsidR="00864A28" w:rsidRDefault="00864A28" w14:paraId="0900C894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258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word</w:t>
        </w:r>
      </w:hyperlink>
    </w:p>
    <w:p xmlns:wp14="http://schemas.microsoft.com/office/word/2010/wordml" w:rsidR="00864A28" w:rsidRDefault="00864A28" w14:paraId="14639DD6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39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jpg (vista previa)</w:t>
        </w:r>
      </w:hyperlink>
    </w:p>
    <w:p xmlns:wp14="http://schemas.microsoft.com/office/word/2010/wordml" w:rsidR="00864A28" w:rsidRDefault="00864A28" w14:paraId="6083805B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39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png (vista previa)</w:t>
        </w:r>
      </w:hyperlink>
    </w:p>
    <w:p xmlns:wp14="http://schemas.microsoft.com/office/word/2010/wordml" w:rsidR="00864A28" w:rsidRDefault="00864A28" w14:paraId="3EE7E28D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40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jpeg (vista previa)</w:t>
        </w:r>
      </w:hyperlink>
    </w:p>
    <w:p xmlns:wp14="http://schemas.microsoft.com/office/word/2010/wordml" w:rsidR="00864A28" w:rsidRDefault="00864A28" w14:paraId="4518CDC2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407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Presionar una imagen gif (vista previa)</w:t>
        </w:r>
      </w:hyperlink>
    </w:p>
    <w:p xmlns:wp14="http://schemas.microsoft.com/office/word/2010/wordml" w:rsidR="00864A28" w:rsidRDefault="00864A28" w14:paraId="1F2FADB0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411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una imagen jpg</w:t>
        </w:r>
      </w:hyperlink>
    </w:p>
    <w:p xmlns:wp14="http://schemas.microsoft.com/office/word/2010/wordml" w:rsidR="00864A28" w:rsidRDefault="00864A28" w14:paraId="114A12B5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415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una imagen png</w:t>
        </w:r>
      </w:hyperlink>
    </w:p>
    <w:p xmlns:wp14="http://schemas.microsoft.com/office/word/2010/wordml" w:rsidR="00864A28" w:rsidRDefault="00864A28" w14:paraId="3FE5A2D5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419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una imagen jpeg</w:t>
        </w:r>
      </w:hyperlink>
    </w:p>
    <w:p xmlns:wp14="http://schemas.microsoft.com/office/word/2010/wordml" w:rsidR="00864A28" w:rsidRDefault="00864A28" w14:paraId="09164913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history="1" w:anchor="toc_tc423">
        <w:r>
          <w:rPr>
            <w:rStyle w:val="Hipervnculo"/>
            <w:rFonts w:ascii="Arial" w:hAnsi="Arial" w:cs="Arial"/>
            <w:sz w:val="18"/>
            <w:szCs w:val="18"/>
            <w:lang w:val="es-CL"/>
          </w:rPr>
          <w:t>Eliminar una imagen gif</w:t>
        </w:r>
      </w:hyperlink>
    </w:p>
    <w:p xmlns:wp14="http://schemas.microsoft.com/office/word/2010/wordml" w:rsidR="00864A28" w:rsidRDefault="00864A28" w14:paraId="33D163D6" wp14:textId="77777777">
      <w:pPr>
        <w:pStyle w:val="NormalWeb"/>
        <w:divId w:val="492374753"/>
        <w:rPr>
          <w:rFonts w:ascii="Arial" w:hAnsi="Arial" w:cs="Arial"/>
          <w:sz w:val="18"/>
          <w:szCs w:val="18"/>
          <w:lang w:val="es-CL"/>
        </w:rPr>
      </w:pPr>
      <w:hyperlink w:anchor="toc_tc425">
        <w:r w:rsidRPr="438C0DE3" w:rsidR="00864A28">
          <w:rPr>
            <w:rStyle w:val="Hipervnculo"/>
            <w:rFonts w:ascii="Arial" w:hAnsi="Arial" w:cs="Arial"/>
            <w:sz w:val="18"/>
            <w:szCs w:val="18"/>
            <w:lang w:val="es-CL"/>
          </w:rPr>
          <w:t>Presionar un documento .docx (vista previa)</w:t>
        </w:r>
      </w:hyperlink>
    </w:p>
    <w:p w:rsidR="027F13DA" w:rsidP="438C0DE3" w:rsidRDefault="027F13DA" w14:paraId="0CE81701" w14:textId="0AF62734">
      <w:pPr>
        <w:pStyle w:val="NormalWeb"/>
        <w:rPr>
          <w:rFonts w:ascii="Arial" w:hAnsi="Arial" w:cs="Arial"/>
          <w:sz w:val="18"/>
          <w:szCs w:val="18"/>
          <w:lang w:val="es-CL"/>
        </w:rPr>
      </w:pPr>
      <w:r w:rsidRPr="438C0DE3" w:rsidR="027F13DA">
        <w:rPr>
          <w:rFonts w:ascii="Arial" w:hAnsi="Arial" w:cs="Arial"/>
          <w:sz w:val="18"/>
          <w:szCs w:val="18"/>
          <w:lang w:val="es-CL"/>
        </w:rPr>
        <w:t>Filtrar archivos</w:t>
      </w:r>
    </w:p>
    <w:p xmlns:wp14="http://schemas.microsoft.com/office/word/2010/wordml" w:rsidR="00864A28" w:rsidRDefault="00864A28" w14:paraId="5B65E510" wp14:textId="7777777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>
        <w:rPr>
          <w:rFonts w:ascii="Arial" w:hAnsi="Arial" w:eastAsia="Times New Roman" w:cs="Arial"/>
          <w:sz w:val="22"/>
          <w:szCs w:val="22"/>
          <w:lang w:val="es-CL"/>
        </w:rPr>
        <w:t>1.1. Test Suite : Escaneo de documentos Móvil</w:t>
      </w:r>
    </w:p>
    <w:p xmlns:wp14="http://schemas.microsoft.com/office/word/2010/wordml" w:rsidR="00864A28" w:rsidRDefault="00864A28" w14:paraId="727CA58E" wp14:textId="77777777">
      <w:pPr>
        <w:pStyle w:val="NormalWeb"/>
        <w:divId w:val="1572815510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sz w:val="18"/>
          <w:szCs w:val="18"/>
          <w:lang w:val="es-CL"/>
        </w:rPr>
        <w:t> Pruebas acerca del proceso de escaneo de documentos en el móvil</w:t>
      </w:r>
    </w:p>
    <w:p xmlns:wp14="http://schemas.microsoft.com/office/word/2010/wordml" w:rsidR="00864A28" w:rsidRDefault="00864A28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97" w:id="1"/>
      <w:bookmarkEnd w:id="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47"/>
        <w:gridCol w:w="2458"/>
      </w:tblGrid>
      <w:tr xmlns:wp14="http://schemas.microsoft.com/office/word/2010/wordml" w:rsidR="00000000" w14:paraId="695C5D13" wp14:textId="77777777">
        <w:trPr>
          <w:divId w:val="194067977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33F4319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hs-43: Ingresar al scan</w:t>
            </w:r>
          </w:p>
        </w:tc>
      </w:tr>
      <w:tr xmlns:wp14="http://schemas.microsoft.com/office/word/2010/wordml" w:rsidR="00000000" w14:paraId="3A4F3965" wp14:textId="77777777">
        <w:trPr>
          <w:divId w:val="194067977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1E560E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7E34BD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51B8E3B" wp14:textId="77777777">
        <w:trPr>
          <w:divId w:val="194067977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E9A87A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6DCEFF2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Ingreso al botón del scan</w:t>
            </w:r>
          </w:p>
        </w:tc>
      </w:tr>
      <w:tr xmlns:wp14="http://schemas.microsoft.com/office/word/2010/wordml" w:rsidR="00000000" w14:paraId="1F1CD7BE" wp14:textId="77777777">
        <w:trPr>
          <w:divId w:val="194067977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C031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2F6F0C8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47252C5A" wp14:textId="77777777">
        <w:trPr>
          <w:divId w:val="194067977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ED773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C16D28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FDAAE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5BA6D6E6" wp14:textId="77777777">
        <w:trPr>
          <w:divId w:val="194067977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49841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361DE6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4E267C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Entrar </w:t>
            </w:r>
            <w:r>
              <w:rPr>
                <w:rFonts w:ascii="Arial" w:hAnsi="Arial" w:cs="Arial"/>
                <w:sz w:val="17"/>
                <w:szCs w:val="17"/>
              </w:rPr>
              <w:t>a la carpeta</w:t>
            </w:r>
          </w:p>
        </w:tc>
      </w:tr>
      <w:tr xmlns:wp14="http://schemas.microsoft.com/office/word/2010/wordml" w:rsidR="00000000" w14:paraId="04BC13A4" wp14:textId="77777777">
        <w:trPr>
          <w:divId w:val="194067977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8F999B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E560D2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el botón con un logo de cámara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0C540D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la cámara</w:t>
            </w:r>
          </w:p>
        </w:tc>
      </w:tr>
      <w:tr xmlns:wp14="http://schemas.microsoft.com/office/word/2010/wordml" w:rsidR="00000000" w14:paraId="02EB378F" wp14:textId="77777777">
        <w:trPr>
          <w:divId w:val="194067977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A05A80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9893B1E" wp14:textId="77777777">
        <w:trPr>
          <w:divId w:val="194067977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5C055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18179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65E045" wp14:textId="77777777">
        <w:trPr>
          <w:divId w:val="194067977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3A6D3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D79161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2DB1E71" wp14:textId="77777777">
        <w:trPr>
          <w:divId w:val="194067977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4134E9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C13F0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0E12332" wp14:textId="77777777">
        <w:trPr>
          <w:divId w:val="194067977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30E907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C545D4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ingresa a la cámara correctamente</w:t>
            </w:r>
          </w:p>
        </w:tc>
      </w:tr>
      <w:tr xmlns:wp14="http://schemas.microsoft.com/office/word/2010/wordml" w:rsidR="00000000" w14:paraId="57E4FC9A" wp14:textId="77777777">
        <w:trPr>
          <w:divId w:val="194067977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1C000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66742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199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223"/>
        <w:gridCol w:w="2482"/>
      </w:tblGrid>
      <w:tr xmlns:wp14="http://schemas.microsoft.com/office/word/2010/wordml" w:rsidR="00000000" w14:paraId="27D6DD88" wp14:textId="77777777">
        <w:trPr>
          <w:divId w:val="21043717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30DD213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hs-44: Visualizar cámara</w:t>
            </w:r>
          </w:p>
        </w:tc>
      </w:tr>
      <w:tr xmlns:wp14="http://schemas.microsoft.com/office/word/2010/wordml" w:rsidR="00000000" w14:paraId="5E2ADEB2" wp14:textId="77777777">
        <w:trPr>
          <w:divId w:val="21043717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C7ED621" wp14:textId="77777777">
        <w:trPr>
          <w:divId w:val="21043717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22F64B2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Poder visualizar la cámara al ingresar al botón de scan</w:t>
            </w:r>
          </w:p>
        </w:tc>
      </w:tr>
      <w:tr xmlns:wp14="http://schemas.microsoft.com/office/word/2010/wordml" w:rsidR="00000000" w14:paraId="776F6360" wp14:textId="77777777">
        <w:trPr>
          <w:divId w:val="21043717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7CE3A11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2C2868BC" wp14:textId="77777777">
        <w:trPr>
          <w:divId w:val="210437172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7C2A3DCF" wp14:textId="77777777">
        <w:trPr>
          <w:divId w:val="210437172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A54EA7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Click en el botón con un </w:t>
            </w:r>
            <w:r>
              <w:rPr>
                <w:rFonts w:ascii="Arial" w:hAnsi="Arial" w:cs="Arial"/>
                <w:sz w:val="17"/>
                <w:szCs w:val="17"/>
              </w:rPr>
              <w:t>logo de cámara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A97F74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la cámara</w:t>
            </w:r>
          </w:p>
        </w:tc>
      </w:tr>
      <w:tr xmlns:wp14="http://schemas.microsoft.com/office/word/2010/wordml" w:rsidR="00000000" w14:paraId="5A39BBE3" wp14:textId="77777777">
        <w:trPr>
          <w:divId w:val="210437172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584BEE7" wp14:textId="77777777">
        <w:trPr>
          <w:divId w:val="21043717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E31C2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887E2D6" wp14:textId="77777777">
        <w:trPr>
          <w:divId w:val="21043717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5B5B017" wp14:textId="77777777">
        <w:trPr>
          <w:divId w:val="21043717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827C285" wp14:textId="77777777">
        <w:trPr>
          <w:divId w:val="21043717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B97F8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cámara se visualiza correctamente</w:t>
            </w:r>
          </w:p>
        </w:tc>
      </w:tr>
      <w:tr xmlns:wp14="http://schemas.microsoft.com/office/word/2010/wordml" w:rsidR="00000000" w14:paraId="617B1916" wp14:textId="77777777">
        <w:trPr>
          <w:divId w:val="210437172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01" w:id="3"/>
      <w:bookmarkEnd w:id="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4014"/>
        <w:gridCol w:w="2691"/>
      </w:tblGrid>
      <w:tr xmlns:wp14="http://schemas.microsoft.com/office/word/2010/wordml" w:rsidR="00000000" w14:paraId="039A9262" wp14:textId="77777777">
        <w:trPr>
          <w:divId w:val="16136334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4CFD5E4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hs-45: Capturar Texto</w:t>
            </w:r>
          </w:p>
        </w:tc>
      </w:tr>
      <w:tr xmlns:wp14="http://schemas.microsoft.com/office/word/2010/wordml" w:rsidR="00000000" w14:paraId="4B6C1EE6" wp14:textId="77777777">
        <w:trPr>
          <w:divId w:val="16136334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C289E3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1034F2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71CCD2E" wp14:textId="77777777">
        <w:trPr>
          <w:divId w:val="16136334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B3F64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3F434A5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Proceso para que el texto se capture</w:t>
            </w:r>
          </w:p>
        </w:tc>
      </w:tr>
      <w:tr xmlns:wp14="http://schemas.microsoft.com/office/word/2010/wordml" w:rsidR="00000000" w14:paraId="62BEEB7F" wp14:textId="77777777">
        <w:trPr>
          <w:divId w:val="16136334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5C55B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4EFBAD5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795C61F7" wp14:textId="77777777">
        <w:trPr>
          <w:divId w:val="161363340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5D5E9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934DE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4E38A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AA7F71D" wp14:textId="77777777">
        <w:trPr>
          <w:divId w:val="16136334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49FAA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9ABE1E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Tener un documento que queremos escanear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561A68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Detectar una hoja</w:t>
            </w:r>
          </w:p>
        </w:tc>
      </w:tr>
      <w:tr xmlns:wp14="http://schemas.microsoft.com/office/word/2010/wordml" w:rsidR="00000000" w14:paraId="708D3CA9" wp14:textId="77777777">
        <w:trPr>
          <w:divId w:val="161363340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14475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D7C627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el botón de sacar foto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100A9C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foto se haya capturado</w:t>
            </w:r>
          </w:p>
        </w:tc>
      </w:tr>
      <w:tr xmlns:wp14="http://schemas.microsoft.com/office/word/2010/wordml" w:rsidR="00000000" w14:paraId="72A3D3EC" wp14:textId="77777777">
        <w:trPr>
          <w:divId w:val="161363340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D0B940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7689AFE" wp14:textId="77777777">
        <w:trPr>
          <w:divId w:val="16136334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2C8A2B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1365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8418736" wp14:textId="77777777">
        <w:trPr>
          <w:divId w:val="16136334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0DC83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9A901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51D4533" wp14:textId="77777777">
        <w:trPr>
          <w:divId w:val="16136334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0CAE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C2B4F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1CB4FD5" wp14:textId="77777777">
        <w:trPr>
          <w:divId w:val="16136334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B5EC1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2E957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foto se captura correctamente</w:t>
            </w:r>
          </w:p>
        </w:tc>
      </w:tr>
      <w:tr xmlns:wp14="http://schemas.microsoft.com/office/word/2010/wordml" w:rsidR="00000000" w14:paraId="28780193" wp14:textId="77777777">
        <w:trPr>
          <w:divId w:val="161363340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CAE96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91788D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09AF38FC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03" w:id="4"/>
      <w:bookmarkEnd w:id="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30"/>
        <w:gridCol w:w="4175"/>
      </w:tblGrid>
      <w:tr xmlns:wp14="http://schemas.microsoft.com/office/word/2010/wordml" w:rsidR="00000000" w14:paraId="71EE427B" wp14:textId="77777777">
        <w:trPr>
          <w:divId w:val="1538372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3A84F6D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hs-46: Ajuste de imagen (automático)</w:t>
            </w:r>
          </w:p>
        </w:tc>
      </w:tr>
      <w:tr xmlns:wp14="http://schemas.microsoft.com/office/word/2010/wordml" w:rsidR="00000000" w14:paraId="4E9033CC" wp14:textId="77777777">
        <w:trPr>
          <w:divId w:val="1538372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B56C97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02E219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C9E17CB" wp14:textId="77777777">
        <w:trPr>
          <w:divId w:val="1538372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1B808A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60BF5CB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Texto que se pueda ajustar automáticamente</w:t>
            </w:r>
          </w:p>
        </w:tc>
      </w:tr>
      <w:tr xmlns:wp14="http://schemas.microsoft.com/office/word/2010/wordml" w:rsidR="00000000" w14:paraId="728B8E8B" wp14:textId="77777777">
        <w:trPr>
          <w:divId w:val="1538372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AFE6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19F3BCA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2012A52B" wp14:textId="77777777">
        <w:trPr>
          <w:divId w:val="1538372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32DC7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D0C32F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9CE15B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168D2A1" wp14:textId="77777777">
        <w:trPr>
          <w:divId w:val="1538372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9F14E3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0E4DF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capturar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D705E7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se </w:t>
            </w:r>
            <w:r>
              <w:rPr>
                <w:rFonts w:ascii="Arial" w:hAnsi="Arial" w:cs="Arial"/>
                <w:sz w:val="17"/>
                <w:szCs w:val="17"/>
              </w:rPr>
              <w:t>capture la imagen</w:t>
            </w:r>
          </w:p>
        </w:tc>
      </w:tr>
      <w:tr xmlns:wp14="http://schemas.microsoft.com/office/word/2010/wordml" w:rsidR="00000000" w14:paraId="2AC47BC1" wp14:textId="77777777">
        <w:trPr>
          <w:divId w:val="1538372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8E884C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355704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escaneo automático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0C7690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escaneo se haya ajustado automáticamente</w:t>
            </w:r>
          </w:p>
        </w:tc>
      </w:tr>
      <w:tr xmlns:wp14="http://schemas.microsoft.com/office/word/2010/wordml" w:rsidR="00000000" w14:paraId="0E27B00A" wp14:textId="77777777">
        <w:trPr>
          <w:divId w:val="1538372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0061E4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77114B3" wp14:textId="77777777">
        <w:trPr>
          <w:divId w:val="1538372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525E11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70D67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21905DC" wp14:textId="77777777">
        <w:trPr>
          <w:divId w:val="1538372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97F27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6D976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6513BF87" wp14:textId="77777777">
        <w:trPr>
          <w:divId w:val="1538372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2BD8A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6BEE0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3B35D6B" wp14:textId="77777777">
        <w:trPr>
          <w:divId w:val="1538372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E52B7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34248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escáner se ajusta automáticamente sin problemas</w:t>
            </w:r>
          </w:p>
        </w:tc>
      </w:tr>
      <w:tr xmlns:wp14="http://schemas.microsoft.com/office/word/2010/wordml" w:rsidR="00000000" w14:paraId="28C6E526" wp14:textId="77777777">
        <w:trPr>
          <w:divId w:val="1538372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48443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E8649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15AA318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05" w:id="5"/>
      <w:bookmarkEnd w:id="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04"/>
        <w:gridCol w:w="4701"/>
      </w:tblGrid>
      <w:tr xmlns:wp14="http://schemas.microsoft.com/office/word/2010/wordml" w:rsidR="00000000" w14:paraId="6A3719D1" wp14:textId="77777777">
        <w:trPr>
          <w:divId w:val="1387028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29BD7207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hs-47: Ajuste de texto (manual)</w:t>
            </w:r>
          </w:p>
        </w:tc>
      </w:tr>
      <w:tr xmlns:wp14="http://schemas.microsoft.com/office/word/2010/wordml" w:rsidR="00000000" w14:paraId="26972378" wp14:textId="77777777">
        <w:trPr>
          <w:divId w:val="1387028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10F440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25A03C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903EC5" wp14:textId="77777777">
        <w:trPr>
          <w:divId w:val="1387028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9419FA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7103C9F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Texto que se pueda ajustar manual</w:t>
            </w:r>
          </w:p>
        </w:tc>
      </w:tr>
      <w:tr xmlns:wp14="http://schemas.microsoft.com/office/word/2010/wordml" w:rsidR="00000000" w14:paraId="648BD309" wp14:textId="77777777">
        <w:trPr>
          <w:divId w:val="1387028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B13378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6304EFF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Crear e </w:t>
            </w:r>
            <w:r>
              <w:rPr>
                <w:rFonts w:ascii="Arial" w:hAnsi="Arial" w:cs="Arial"/>
                <w:sz w:val="17"/>
                <w:szCs w:val="17"/>
              </w:rPr>
              <w:t>ingresar a una carpeta</w:t>
            </w:r>
          </w:p>
        </w:tc>
      </w:tr>
      <w:tr xmlns:wp14="http://schemas.microsoft.com/office/word/2010/wordml" w:rsidR="00000000" w14:paraId="7ED37D23" wp14:textId="77777777">
        <w:trPr>
          <w:divId w:val="138702806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241D4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02DE6F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4B19CE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73F1156" wp14:textId="77777777">
        <w:trPr>
          <w:divId w:val="138702806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65D24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B244E6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de capturar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7C641B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se capture la imagen </w:t>
            </w:r>
          </w:p>
        </w:tc>
      </w:tr>
      <w:tr xmlns:wp14="http://schemas.microsoft.com/office/word/2010/wordml" w:rsidR="00000000" w14:paraId="73E8CAA2" wp14:textId="77777777">
        <w:trPr>
          <w:divId w:val="138702806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842F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E16DFD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escaneo manual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C07CE7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Visualizar cuadro de escaneo con sus vértices </w:t>
            </w:r>
          </w:p>
        </w:tc>
      </w:tr>
      <w:tr xmlns:wp14="http://schemas.microsoft.com/office/word/2010/wordml" w:rsidR="00000000" w14:paraId="12925A8F" wp14:textId="77777777">
        <w:trPr>
          <w:divId w:val="138702806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FCD5E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15ECB2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Ajustar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A1DDF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los </w:t>
            </w:r>
            <w:r>
              <w:rPr>
                <w:rFonts w:ascii="Arial" w:hAnsi="Arial" w:cs="Arial"/>
                <w:sz w:val="17"/>
                <w:szCs w:val="17"/>
              </w:rPr>
              <w:t>vértices se puedan ajustar según lo que el usuario requiera identificar</w:t>
            </w:r>
          </w:p>
        </w:tc>
      </w:tr>
      <w:tr xmlns:wp14="http://schemas.microsoft.com/office/word/2010/wordml" w:rsidR="00000000" w14:paraId="44EAFD9C" wp14:textId="77777777">
        <w:trPr>
          <w:divId w:val="138702806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B94D5A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5B61027" wp14:textId="77777777">
        <w:trPr>
          <w:divId w:val="1387028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9A623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F1E2C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2206DFB" wp14:textId="77777777">
        <w:trPr>
          <w:divId w:val="1387028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B9EE9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951B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794CCEF2" wp14:textId="77777777">
        <w:trPr>
          <w:divId w:val="1387028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404F7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C4A8F8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84E5472" wp14:textId="77777777">
        <w:trPr>
          <w:divId w:val="1387028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3269B0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0DBA92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Ajustar el texto manual funciona correctamente</w:t>
            </w:r>
          </w:p>
        </w:tc>
      </w:tr>
      <w:tr xmlns:wp14="http://schemas.microsoft.com/office/word/2010/wordml" w:rsidR="00000000" w14:paraId="540DA757" wp14:textId="77777777">
        <w:trPr>
          <w:divId w:val="138702806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36DAA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699B3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01512BE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07" w:id="6"/>
      <w:bookmarkEnd w:id="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586"/>
        <w:gridCol w:w="4119"/>
      </w:tblGrid>
      <w:tr xmlns:wp14="http://schemas.microsoft.com/office/word/2010/wordml" w:rsidR="00000000" w14:paraId="438BDCE9" wp14:textId="77777777">
        <w:trPr>
          <w:divId w:val="3522718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59F30D8C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hs-48: Confirmar texto</w:t>
            </w:r>
          </w:p>
        </w:tc>
      </w:tr>
      <w:tr xmlns:wp14="http://schemas.microsoft.com/office/word/2010/wordml" w:rsidR="00000000" w14:paraId="2C1E042C" wp14:textId="77777777">
        <w:trPr>
          <w:divId w:val="3522718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297A28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81F55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C04EECC" wp14:textId="77777777">
        <w:trPr>
          <w:divId w:val="3522718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5959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1EF79E9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Confirmación del texto para revisar si se agrega</w:t>
            </w:r>
          </w:p>
        </w:tc>
      </w:tr>
      <w:tr xmlns:wp14="http://schemas.microsoft.com/office/word/2010/wordml" w:rsidR="00000000" w14:paraId="70E6954C" wp14:textId="77777777">
        <w:trPr>
          <w:divId w:val="3522718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40BC0C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3F732C4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1CC4D591" wp14:textId="77777777">
        <w:trPr>
          <w:divId w:val="3522718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D8A14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27774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A635A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C6736F4" wp14:textId="77777777">
        <w:trPr>
          <w:divId w:val="3522718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E32D5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601BA0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Ajustar una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BFF06E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el </w:t>
            </w:r>
            <w:r>
              <w:rPr>
                <w:rFonts w:ascii="Arial" w:hAnsi="Arial" w:cs="Arial"/>
                <w:sz w:val="17"/>
                <w:szCs w:val="17"/>
              </w:rPr>
              <w:t>cuadro se escaneo este en las posiciones que uno requiere</w:t>
            </w:r>
          </w:p>
        </w:tc>
      </w:tr>
      <w:tr xmlns:wp14="http://schemas.microsoft.com/office/word/2010/wordml" w:rsidR="00000000" w14:paraId="3B0EF398" wp14:textId="77777777">
        <w:trPr>
          <w:divId w:val="3522718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CC21B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21C8CB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el check para confirmar escaneo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FCD8DF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escaneo se haya guardado en las carpetas</w:t>
            </w:r>
          </w:p>
        </w:tc>
      </w:tr>
      <w:tr xmlns:wp14="http://schemas.microsoft.com/office/word/2010/wordml" w:rsidR="00000000" w14:paraId="3AD9FFFF" wp14:textId="77777777">
        <w:trPr>
          <w:divId w:val="3522718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B7781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835980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imagen en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9B09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imagen este escaneada en la carpeta correspondiente</w:t>
            </w:r>
          </w:p>
        </w:tc>
      </w:tr>
      <w:tr xmlns:wp14="http://schemas.microsoft.com/office/word/2010/wordml" w:rsidR="00000000" w14:paraId="3DEEC669" wp14:textId="77777777">
        <w:trPr>
          <w:divId w:val="3522718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656B9A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56B46A64" wp14:textId="77777777">
        <w:trPr>
          <w:divId w:val="3522718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E6074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0478A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7AA6F71F" wp14:textId="77777777">
        <w:trPr>
          <w:divId w:val="3522718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089F9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6B80DF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E9EA052" wp14:textId="77777777">
        <w:trPr>
          <w:divId w:val="3522718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59FA9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B5817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B16BF9A" wp14:textId="77777777">
        <w:trPr>
          <w:divId w:val="3522718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963853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537DA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La imagen se agrega correctamente</w:t>
            </w:r>
          </w:p>
        </w:tc>
      </w:tr>
      <w:tr xmlns:wp14="http://schemas.microsoft.com/office/word/2010/wordml" w:rsidR="00000000" w14:paraId="41A2564E" wp14:textId="77777777">
        <w:trPr>
          <w:divId w:val="3522718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33933A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E2A0D9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0DA70637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09" w:id="7"/>
      <w:bookmarkEnd w:id="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262"/>
        <w:gridCol w:w="4443"/>
      </w:tblGrid>
      <w:tr xmlns:wp14="http://schemas.microsoft.com/office/word/2010/wordml" w:rsidR="00000000" w14:paraId="634B5C8F" wp14:textId="77777777">
        <w:trPr>
          <w:divId w:val="20921955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5E50C87E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hs-49: Capturar texto adicional</w:t>
            </w:r>
          </w:p>
        </w:tc>
      </w:tr>
      <w:tr xmlns:wp14="http://schemas.microsoft.com/office/word/2010/wordml" w:rsidR="00000000" w14:paraId="4527610A" wp14:textId="77777777">
        <w:trPr>
          <w:divId w:val="20921955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FDBDA9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35F4F5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1EF7313" wp14:textId="77777777">
        <w:trPr>
          <w:divId w:val="20921955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0CD11F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6BEF0D4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Poder capturar una texto </w:t>
            </w:r>
            <w:r>
              <w:rPr>
                <w:rFonts w:ascii="Arial" w:hAnsi="Arial" w:cs="Arial"/>
                <w:sz w:val="17"/>
                <w:szCs w:val="17"/>
              </w:rPr>
              <w:t>sin salir del escaneo para escanear más de un texto a la vez</w:t>
            </w:r>
          </w:p>
        </w:tc>
      </w:tr>
      <w:tr xmlns:wp14="http://schemas.microsoft.com/office/word/2010/wordml" w:rsidR="00000000" w14:paraId="144409A3" wp14:textId="77777777">
        <w:trPr>
          <w:divId w:val="20921955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999F9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747B2F0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2E4C042E" wp14:textId="77777777">
        <w:trPr>
          <w:divId w:val="209219551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3C8B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DA7A47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6DB9E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8542B31" wp14:textId="77777777">
        <w:trPr>
          <w:divId w:val="20921955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C50080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D2CA07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la fecha de continuar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E777D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cámara se vuelva a abrir</w:t>
            </w:r>
          </w:p>
        </w:tc>
      </w:tr>
      <w:tr xmlns:wp14="http://schemas.microsoft.com/office/word/2010/wordml" w:rsidR="00000000" w14:paraId="201E78EB" wp14:textId="77777777">
        <w:trPr>
          <w:divId w:val="20921955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38328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052EE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Ajustar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E3F442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la </w:t>
            </w:r>
            <w:r>
              <w:rPr>
                <w:rFonts w:ascii="Arial" w:hAnsi="Arial" w:cs="Arial"/>
                <w:sz w:val="17"/>
                <w:szCs w:val="17"/>
              </w:rPr>
              <w:t>imagen se escanee de manera manual o automática</w:t>
            </w:r>
          </w:p>
        </w:tc>
      </w:tr>
      <w:tr xmlns:wp14="http://schemas.microsoft.com/office/word/2010/wordml" w:rsidR="00000000" w14:paraId="4EAF8219" wp14:textId="77777777">
        <w:trPr>
          <w:divId w:val="209219551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A036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EA7B27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5D8E00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imagen en la carpeta correspondiente</w:t>
            </w:r>
          </w:p>
        </w:tc>
      </w:tr>
      <w:tr xmlns:wp14="http://schemas.microsoft.com/office/word/2010/wordml" w:rsidR="00000000" w14:paraId="45FB0818" wp14:textId="77777777">
        <w:trPr>
          <w:divId w:val="209219551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49F31C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78BE537" wp14:textId="77777777">
        <w:trPr>
          <w:divId w:val="20921955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FC892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D96F7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067ABCA" wp14:textId="77777777">
        <w:trPr>
          <w:divId w:val="20921955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708E1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7C41A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C537B0" wp14:textId="77777777">
        <w:trPr>
          <w:divId w:val="20921955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15FF2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FD164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9854EDE" wp14:textId="77777777">
        <w:trPr>
          <w:divId w:val="20921955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42486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91101C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 xml:space="preserve">Ambas imágenes se agregan </w:t>
            </w:r>
            <w:r>
              <w:rPr>
                <w:rFonts w:ascii="Arial" w:hAnsi="Arial" w:eastAsia="Times New Roman" w:cs="Arial"/>
                <w:sz w:val="17"/>
                <w:szCs w:val="17"/>
              </w:rPr>
              <w:t>correctamente con su respectivo documento word</w:t>
            </w:r>
          </w:p>
        </w:tc>
      </w:tr>
      <w:tr xmlns:wp14="http://schemas.microsoft.com/office/word/2010/wordml" w:rsidR="00000000" w14:paraId="3CFAEEC4" wp14:textId="77777777">
        <w:trPr>
          <w:divId w:val="209219551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32470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46D89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4662417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39" w:id="8"/>
      <w:bookmarkEnd w:id="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938"/>
        <w:gridCol w:w="4767"/>
      </w:tblGrid>
      <w:tr xmlns:wp14="http://schemas.microsoft.com/office/word/2010/wordml" w:rsidR="00000000" w14:paraId="71E59D32" wp14:textId="77777777">
        <w:trPr>
          <w:divId w:val="4419931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00B64BE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hs-52: No capturar texto con imagen</w:t>
            </w:r>
          </w:p>
        </w:tc>
      </w:tr>
      <w:tr xmlns:wp14="http://schemas.microsoft.com/office/word/2010/wordml" w:rsidR="00000000" w14:paraId="2AE94CC5" wp14:textId="77777777">
        <w:trPr>
          <w:divId w:val="4419931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3BCF64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030C1B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0583F19" wp14:textId="77777777">
        <w:trPr>
          <w:divId w:val="4419931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10FBE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34BB99E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No capturar imágenes en los textos</w:t>
            </w:r>
          </w:p>
        </w:tc>
      </w:tr>
      <w:tr xmlns:wp14="http://schemas.microsoft.com/office/word/2010/wordml" w:rsidR="00000000" w14:paraId="246138D8" wp14:textId="77777777">
        <w:trPr>
          <w:divId w:val="4419931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B5159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5C03905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Crear e </w:t>
            </w:r>
            <w:r>
              <w:rPr>
                <w:rFonts w:ascii="Arial" w:hAnsi="Arial" w:cs="Arial"/>
                <w:sz w:val="17"/>
                <w:szCs w:val="17"/>
              </w:rPr>
              <w:t>ingresar a una carpeta</w:t>
            </w:r>
          </w:p>
        </w:tc>
      </w:tr>
      <w:tr xmlns:wp14="http://schemas.microsoft.com/office/word/2010/wordml" w:rsidR="00000000" w14:paraId="5FACE287" wp14:textId="77777777">
        <w:trPr>
          <w:divId w:val="44199318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A3DF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B619D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6A246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484EC87" wp14:textId="77777777">
        <w:trPr>
          <w:divId w:val="4419931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50B3A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A62842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capturar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F7BDFB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vista previa del texto capturado</w:t>
            </w:r>
          </w:p>
        </w:tc>
      </w:tr>
      <w:tr xmlns:wp14="http://schemas.microsoft.com/office/word/2010/wordml" w:rsidR="00000000" w14:paraId="4F85A71A" wp14:textId="77777777">
        <w:trPr>
          <w:divId w:val="4419931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4B6C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2E3C9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Ajustar el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CD2A19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texto se escanee de manera manual o automática</w:t>
            </w:r>
          </w:p>
        </w:tc>
      </w:tr>
      <w:tr xmlns:wp14="http://schemas.microsoft.com/office/word/2010/wordml" w:rsidR="00000000" w14:paraId="445B6008" wp14:textId="77777777">
        <w:trPr>
          <w:divId w:val="4419931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8D9363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AC45E5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D2F29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el texto en la carpeta correspondiente</w:t>
            </w:r>
          </w:p>
        </w:tc>
      </w:tr>
      <w:tr xmlns:wp14="http://schemas.microsoft.com/office/word/2010/wordml" w:rsidR="00000000" w14:paraId="64999524" wp14:textId="77777777">
        <w:trPr>
          <w:divId w:val="4419931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598DE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49DCAF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modal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493B11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no haya capturado imágenes que contenga el texto</w:t>
            </w:r>
          </w:p>
        </w:tc>
      </w:tr>
      <w:tr xmlns:wp14="http://schemas.microsoft.com/office/word/2010/wordml" w:rsidR="00000000" w14:paraId="78941E47" wp14:textId="77777777">
        <w:trPr>
          <w:divId w:val="4419931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4240A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31282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2486C05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xmlns:wp14="http://schemas.microsoft.com/office/word/2010/wordml" w:rsidR="00000000" w14:paraId="4101652C" wp14:textId="77777777">
        <w:trPr>
          <w:divId w:val="4419931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B99056E" wp14:textId="77777777">
            <w:pPr>
              <w:rPr>
                <w:rFonts w:eastAsia="Times New Roman"/>
                <w:sz w:val="20"/>
                <w:szCs w:val="20"/>
              </w:rPr>
            </w:pPr>
          </w:p>
        </w:tc>
      </w:tr>
      <w:tr xmlns:wp14="http://schemas.microsoft.com/office/word/2010/wordml" w:rsidR="00000000" w14:paraId="0D256449" wp14:textId="77777777">
        <w:trPr>
          <w:divId w:val="4419931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65FCC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AB552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BCD3F73" wp14:textId="77777777">
        <w:trPr>
          <w:divId w:val="4419931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1D288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6D3018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A38682" wp14:textId="77777777">
        <w:trPr>
          <w:divId w:val="4419931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018924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B08B1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6134E56" wp14:textId="77777777">
        <w:trPr>
          <w:divId w:val="4419931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FF65F3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647F2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texto se transcribe sin imagen</w:t>
            </w:r>
          </w:p>
        </w:tc>
      </w:tr>
      <w:tr xmlns:wp14="http://schemas.microsoft.com/office/word/2010/wordml" w:rsidR="00000000" w14:paraId="327482E2" wp14:textId="77777777">
        <w:trPr>
          <w:divId w:val="4419931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FBA1BC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5267C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4B8484D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44" w:id="9"/>
      <w:bookmarkEnd w:id="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938"/>
        <w:gridCol w:w="4767"/>
      </w:tblGrid>
      <w:tr xmlns:wp14="http://schemas.microsoft.com/office/word/2010/wordml" w:rsidR="00000000" w14:paraId="18D41DA4" wp14:textId="77777777">
        <w:trPr>
          <w:divId w:val="12360931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6E55DCE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hs-53: Capturar texto con caracteres especiales</w:t>
            </w:r>
          </w:p>
        </w:tc>
      </w:tr>
      <w:tr xmlns:wp14="http://schemas.microsoft.com/office/word/2010/wordml" w:rsidR="00000000" w14:paraId="0459564A" wp14:textId="77777777">
        <w:trPr>
          <w:divId w:val="12360931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E8C307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C2CE67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7C4964C" wp14:textId="77777777">
        <w:trPr>
          <w:divId w:val="12360931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D8642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6E940DF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Capturar un texto con caracteres especiales</w:t>
            </w:r>
          </w:p>
        </w:tc>
      </w:tr>
      <w:tr xmlns:wp14="http://schemas.microsoft.com/office/word/2010/wordml" w:rsidR="00000000" w14:paraId="683CDAE3" wp14:textId="77777777">
        <w:trPr>
          <w:divId w:val="12360931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B5A0B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0D69395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Crear e </w:t>
            </w:r>
            <w:r>
              <w:rPr>
                <w:rFonts w:ascii="Arial" w:hAnsi="Arial" w:cs="Arial"/>
                <w:sz w:val="17"/>
                <w:szCs w:val="17"/>
              </w:rPr>
              <w:t>ingresar a una carpeta</w:t>
            </w:r>
          </w:p>
        </w:tc>
      </w:tr>
      <w:tr xmlns:wp14="http://schemas.microsoft.com/office/word/2010/wordml" w:rsidR="00000000" w14:paraId="01B1CC76" wp14:textId="77777777">
        <w:trPr>
          <w:divId w:val="123609313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ACA9A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C98A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08886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554434E" wp14:textId="77777777">
        <w:trPr>
          <w:divId w:val="12360931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B965A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6B0D0B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capturar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EC639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Vista previa del texto capturado</w:t>
            </w:r>
          </w:p>
        </w:tc>
      </w:tr>
      <w:tr xmlns:wp14="http://schemas.microsoft.com/office/word/2010/wordml" w:rsidR="00000000" w14:paraId="21177A4F" wp14:textId="77777777">
        <w:trPr>
          <w:divId w:val="12360931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A8CB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47D9D8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Ajustar el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95FF94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texto se escanee de manera manual o automática</w:t>
            </w:r>
          </w:p>
        </w:tc>
      </w:tr>
      <w:tr xmlns:wp14="http://schemas.microsoft.com/office/word/2010/wordml" w:rsidR="00000000" w14:paraId="7C0E9AAE" wp14:textId="77777777">
        <w:trPr>
          <w:divId w:val="123609313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7AB7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2A565B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A9D230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el texto en la carpeta correspondiente</w:t>
            </w:r>
          </w:p>
        </w:tc>
      </w:tr>
      <w:tr xmlns:wp14="http://schemas.microsoft.com/office/word/2010/wordml" w:rsidR="00000000" w14:paraId="1299C43A" wp14:textId="77777777">
        <w:trPr>
          <w:divId w:val="123609313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DDBEF0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EEE61AA" wp14:textId="77777777">
        <w:trPr>
          <w:divId w:val="12360931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37E58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75A75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B82D0C" wp14:textId="77777777">
        <w:trPr>
          <w:divId w:val="12360931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37B0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CCA6F4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787DAFD" wp14:textId="77777777">
        <w:trPr>
          <w:divId w:val="12360931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3B49F1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B87C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752D84E" wp14:textId="77777777">
        <w:trPr>
          <w:divId w:val="12360931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4300B5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99BA3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texto detecta caracteres especiales correctamente</w:t>
            </w:r>
          </w:p>
        </w:tc>
      </w:tr>
      <w:tr xmlns:wp14="http://schemas.microsoft.com/office/word/2010/wordml" w:rsidR="00000000" w14:paraId="682698BE" wp14:textId="77777777">
        <w:trPr>
          <w:divId w:val="123609313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65DA47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50F64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4F8F56C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49" w:id="10"/>
      <w:bookmarkEnd w:id="1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938"/>
        <w:gridCol w:w="4767"/>
      </w:tblGrid>
      <w:tr xmlns:wp14="http://schemas.microsoft.com/office/word/2010/wordml" w:rsidR="00000000" w14:paraId="0961072D" wp14:textId="77777777">
        <w:trPr>
          <w:divId w:val="40136946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19A45950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hs-54: Capturar texto sin texto</w:t>
            </w:r>
          </w:p>
        </w:tc>
      </w:tr>
      <w:tr xmlns:wp14="http://schemas.microsoft.com/office/word/2010/wordml" w:rsidR="00000000" w14:paraId="7CFAAD5E" wp14:textId="77777777">
        <w:trPr>
          <w:divId w:val="40136946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95A4E9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ED9C89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8DD0853" wp14:textId="77777777">
        <w:trPr>
          <w:divId w:val="40136946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126984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102AD8A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Capturar un texto en blanco</w:t>
            </w:r>
          </w:p>
        </w:tc>
      </w:tr>
      <w:tr xmlns:wp14="http://schemas.microsoft.com/office/word/2010/wordml" w:rsidR="00000000" w14:paraId="77033C62" wp14:textId="77777777">
        <w:trPr>
          <w:divId w:val="40136946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1021F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1D3376A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279AF317" wp14:textId="77777777">
        <w:trPr>
          <w:divId w:val="40136946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C5E21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16338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495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AC2144C" wp14:textId="77777777">
        <w:trPr>
          <w:divId w:val="40136946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1F3A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3A2CF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Click en capturar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C56F0A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Vista previa </w:t>
            </w:r>
            <w:r>
              <w:rPr>
                <w:rFonts w:ascii="Arial" w:hAnsi="Arial" w:cs="Arial"/>
                <w:sz w:val="17"/>
                <w:szCs w:val="17"/>
              </w:rPr>
              <w:t>del texto capturado</w:t>
            </w:r>
          </w:p>
        </w:tc>
      </w:tr>
      <w:tr xmlns:wp14="http://schemas.microsoft.com/office/word/2010/wordml" w:rsidR="00000000" w14:paraId="37F6B01B" wp14:textId="77777777">
        <w:trPr>
          <w:divId w:val="40136946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E643A3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C37BCE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Ajustar el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A3D281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texto se escanee de manera manual o automática</w:t>
            </w:r>
          </w:p>
        </w:tc>
      </w:tr>
      <w:tr xmlns:wp14="http://schemas.microsoft.com/office/word/2010/wordml" w:rsidR="00000000" w14:paraId="67854AB6" wp14:textId="77777777">
        <w:trPr>
          <w:divId w:val="40136946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97C03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726E45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texto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17E5A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Documento en blanco</w:t>
            </w:r>
          </w:p>
        </w:tc>
      </w:tr>
      <w:tr xmlns:wp14="http://schemas.microsoft.com/office/word/2010/wordml" w:rsidR="00000000" w14:paraId="3461D779" wp14:textId="77777777">
        <w:trPr>
          <w:divId w:val="40136946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CF2D8B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B0A0080" wp14:textId="77777777">
        <w:trPr>
          <w:divId w:val="40136946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3F625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95C46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D1F0C64" wp14:textId="77777777">
        <w:trPr>
          <w:divId w:val="40136946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8282D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5620CC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83941F7" wp14:textId="77777777">
        <w:trPr>
          <w:divId w:val="40136946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C4044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94009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E1329A5" wp14:textId="77777777">
        <w:trPr>
          <w:divId w:val="40136946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C56E0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B332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texto genera un documento word vacío</w:t>
            </w:r>
          </w:p>
        </w:tc>
      </w:tr>
      <w:tr xmlns:wp14="http://schemas.microsoft.com/office/word/2010/wordml" w:rsidR="00000000" w14:paraId="46FC5680" wp14:textId="77777777">
        <w:trPr>
          <w:divId w:val="40136946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4DFBD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F870C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649CC1FA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27" w:id="11"/>
      <w:bookmarkEnd w:id="1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327"/>
        <w:gridCol w:w="4378"/>
      </w:tblGrid>
      <w:tr xmlns:wp14="http://schemas.microsoft.com/office/word/2010/wordml" w:rsidR="00000000" w14:paraId="093D7231" wp14:textId="77777777">
        <w:trPr>
          <w:divId w:val="4437676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12C3590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hs-50: Generar documento word (imagen ajustada)</w:t>
            </w:r>
          </w:p>
        </w:tc>
      </w:tr>
      <w:tr xmlns:wp14="http://schemas.microsoft.com/office/word/2010/wordml" w:rsidR="00000000" w14:paraId="4C1B1C11" wp14:textId="77777777">
        <w:trPr>
          <w:divId w:val="4437676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E117D5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BA62D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7F656CC" wp14:textId="77777777">
        <w:trPr>
          <w:divId w:val="4437676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8E200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219EF76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Generar documento word en base al escaneo de la imagen</w:t>
            </w:r>
          </w:p>
        </w:tc>
      </w:tr>
      <w:tr xmlns:wp14="http://schemas.microsoft.com/office/word/2010/wordml" w:rsidR="00000000" w14:paraId="799F4B70" wp14:textId="77777777">
        <w:trPr>
          <w:divId w:val="4437676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4FC9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2A21593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Crear e </w:t>
            </w:r>
            <w:r>
              <w:rPr>
                <w:rFonts w:ascii="Arial" w:hAnsi="Arial" w:cs="Arial"/>
                <w:sz w:val="17"/>
                <w:szCs w:val="17"/>
              </w:rPr>
              <w:t>ingresar a una carpeta</w:t>
            </w:r>
          </w:p>
        </w:tc>
      </w:tr>
      <w:tr xmlns:wp14="http://schemas.microsoft.com/office/word/2010/wordml" w:rsidR="00000000" w14:paraId="0340BEDA" wp14:textId="77777777">
        <w:trPr>
          <w:divId w:val="44376764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8C4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B0ADE6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F45FC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4D33B468" wp14:textId="77777777">
        <w:trPr>
          <w:divId w:val="4437676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950705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C2E6A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escanear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5C05A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abra la cámara</w:t>
            </w:r>
          </w:p>
        </w:tc>
      </w:tr>
      <w:tr xmlns:wp14="http://schemas.microsoft.com/office/word/2010/wordml" w:rsidR="00000000" w14:paraId="535882E5" wp14:textId="77777777">
        <w:trPr>
          <w:divId w:val="4437676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A9DB5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70207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Capturar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295E34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imagen se capture</w:t>
            </w:r>
          </w:p>
        </w:tc>
      </w:tr>
      <w:tr xmlns:wp14="http://schemas.microsoft.com/office/word/2010/wordml" w:rsidR="00000000" w14:paraId="7E29CACD" wp14:textId="77777777">
        <w:trPr>
          <w:divId w:val="4437676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A2176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56EEE3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Ajustar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524347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Que la </w:t>
            </w:r>
            <w:r>
              <w:rPr>
                <w:rFonts w:ascii="Arial" w:hAnsi="Arial" w:cs="Arial"/>
                <w:sz w:val="17"/>
                <w:szCs w:val="17"/>
              </w:rPr>
              <w:t>imagen se ajuste según las necesidades del usuario</w:t>
            </w:r>
          </w:p>
        </w:tc>
      </w:tr>
      <w:tr xmlns:wp14="http://schemas.microsoft.com/office/word/2010/wordml" w:rsidR="00000000" w14:paraId="3FE9AC2E" wp14:textId="77777777">
        <w:trPr>
          <w:divId w:val="44376764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79935F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01A90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82F30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imagen y el documento word en la carpeta</w:t>
            </w:r>
          </w:p>
        </w:tc>
      </w:tr>
      <w:tr xmlns:wp14="http://schemas.microsoft.com/office/word/2010/wordml" w:rsidR="00000000" w14:paraId="0FB78278" wp14:textId="77777777">
        <w:trPr>
          <w:divId w:val="44376764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FC3994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5650D5D" wp14:textId="77777777">
        <w:trPr>
          <w:divId w:val="4437676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C12252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D33B8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E2F57EB" wp14:textId="77777777">
        <w:trPr>
          <w:divId w:val="4437676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51A1A0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8193EE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3CEB18F4" wp14:textId="77777777">
        <w:trPr>
          <w:divId w:val="4437676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0BBBF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5B9C0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9828D2A" wp14:textId="77777777">
        <w:trPr>
          <w:divId w:val="4437676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0FEED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32E912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genera un documento word correctamente</w:t>
            </w:r>
          </w:p>
        </w:tc>
      </w:tr>
      <w:tr xmlns:wp14="http://schemas.microsoft.com/office/word/2010/wordml" w:rsidR="00000000" w14:paraId="3A110FA4" wp14:textId="77777777">
        <w:trPr>
          <w:divId w:val="44376764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FF110A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C37BF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10EF99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33" w:id="12"/>
      <w:bookmarkEnd w:id="1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26"/>
        <w:gridCol w:w="4279"/>
      </w:tblGrid>
      <w:tr xmlns:wp14="http://schemas.microsoft.com/office/word/2010/wordml" w:rsidR="00000000" w14:paraId="11408485" wp14:textId="77777777">
        <w:trPr>
          <w:divId w:val="1701860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49E66ED2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hs-51: Generar documento word (imagen desajustada)</w:t>
            </w:r>
          </w:p>
        </w:tc>
      </w:tr>
      <w:tr xmlns:wp14="http://schemas.microsoft.com/office/word/2010/wordml" w:rsidR="00000000" w14:paraId="29B85719" wp14:textId="77777777">
        <w:trPr>
          <w:divId w:val="1701860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7856B3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2DF800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92B88D3" wp14:textId="77777777">
        <w:trPr>
          <w:divId w:val="1701860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68AFE54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4C9F1EB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Generar documento word </w:t>
            </w:r>
            <w:r>
              <w:rPr>
                <w:rFonts w:ascii="Arial" w:hAnsi="Arial" w:cs="Arial"/>
                <w:sz w:val="17"/>
                <w:szCs w:val="17"/>
              </w:rPr>
              <w:t>en base al escaneo de la imagen</w:t>
            </w:r>
          </w:p>
        </w:tc>
      </w:tr>
      <w:tr xmlns:wp14="http://schemas.microsoft.com/office/word/2010/wordml" w:rsidR="00000000" w14:paraId="7DA81E2E" wp14:textId="77777777">
        <w:trPr>
          <w:divId w:val="1701860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E9599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51490C9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Crear e ingresar a una carpeta</w:t>
            </w:r>
          </w:p>
        </w:tc>
      </w:tr>
      <w:tr xmlns:wp14="http://schemas.microsoft.com/office/word/2010/wordml" w:rsidR="00000000" w14:paraId="741E087B" wp14:textId="77777777">
        <w:trPr>
          <w:divId w:val="170186010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7C0941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78B366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7ED28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2B9F7BB" wp14:textId="77777777">
        <w:trPr>
          <w:divId w:val="170186010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29533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2AA4B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botón de escanear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07B058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se abra la cámara</w:t>
            </w:r>
          </w:p>
        </w:tc>
      </w:tr>
      <w:tr xmlns:wp14="http://schemas.microsoft.com/office/word/2010/wordml" w:rsidR="00000000" w14:paraId="07AABC79" wp14:textId="77777777">
        <w:trPr>
          <w:divId w:val="170186010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BC033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7F8892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Capturar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4D3DE9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imagen se capture</w:t>
            </w:r>
          </w:p>
        </w:tc>
      </w:tr>
      <w:tr xmlns:wp14="http://schemas.microsoft.com/office/word/2010/wordml" w:rsidR="00000000" w14:paraId="68D93EBD" wp14:textId="77777777">
        <w:trPr>
          <w:divId w:val="170186010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C1ED14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6DC55D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Desajustar </w:t>
            </w:r>
            <w:r>
              <w:rPr>
                <w:rFonts w:ascii="Arial" w:hAnsi="Arial" w:cs="Arial"/>
                <w:sz w:val="17"/>
                <w:szCs w:val="17"/>
              </w:rPr>
              <w:t>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FA722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Desajustar la imagen fuera de los parámetros</w:t>
            </w:r>
          </w:p>
        </w:tc>
      </w:tr>
      <w:tr xmlns:wp14="http://schemas.microsoft.com/office/word/2010/wordml" w:rsidR="00000000" w14:paraId="72B4F0B5" wp14:textId="77777777">
        <w:trPr>
          <w:divId w:val="170186010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C964D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57C10F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Confirmar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DFCB30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la imagen y el documento word en la carpeta</w:t>
            </w:r>
          </w:p>
        </w:tc>
      </w:tr>
      <w:tr xmlns:wp14="http://schemas.microsoft.com/office/word/2010/wordml" w:rsidR="00000000" w14:paraId="0562CB0E" wp14:textId="77777777">
        <w:trPr>
          <w:divId w:val="170186010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4CE0A4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2A827143" wp14:textId="77777777">
        <w:trPr>
          <w:divId w:val="1701860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364C11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C9CE15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31AA701" wp14:textId="77777777">
        <w:trPr>
          <w:divId w:val="1701860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6B2F48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BFDFB6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4799AAC" wp14:textId="77777777">
        <w:trPr>
          <w:divId w:val="1701860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3B410C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C8429B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62F9329" wp14:textId="77777777">
        <w:trPr>
          <w:divId w:val="1701860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7D1FAA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2D9C05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sistema genera un documento word correctamente</w:t>
            </w:r>
          </w:p>
        </w:tc>
      </w:tr>
      <w:tr xmlns:wp14="http://schemas.microsoft.com/office/word/2010/wordml" w:rsidR="00000000" w14:paraId="2278596E" wp14:textId="77777777">
        <w:trPr>
          <w:divId w:val="170186010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5D36D5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617CC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5E3886A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54" w:id="13"/>
      <w:bookmarkEnd w:id="1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37"/>
        <w:gridCol w:w="4268"/>
      </w:tblGrid>
      <w:tr xmlns:wp14="http://schemas.microsoft.com/office/word/2010/wordml" w:rsidR="00000000" w14:paraId="341F2048" wp14:textId="77777777">
        <w:trPr>
          <w:divId w:val="188455411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6BEBAA2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hs-55: Eliminar imagen</w:t>
            </w:r>
          </w:p>
        </w:tc>
      </w:tr>
      <w:tr xmlns:wp14="http://schemas.microsoft.com/office/word/2010/wordml" w:rsidR="00000000" w14:paraId="3E728D5E" wp14:textId="77777777">
        <w:trPr>
          <w:divId w:val="188455411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9BB8B2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BE45C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1084B45" wp14:textId="77777777">
        <w:trPr>
          <w:divId w:val="188455411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9A8306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09FE269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 guarda tanto una imagen escaneada como un documento word, </w:t>
            </w:r>
            <w:r>
              <w:rPr>
                <w:rFonts w:ascii="Arial" w:hAnsi="Arial" w:cs="Arial"/>
                <w:sz w:val="17"/>
                <w:szCs w:val="17"/>
              </w:rPr>
              <w:t>en este caso se debe eliminar una imagen</w:t>
            </w:r>
          </w:p>
        </w:tc>
      </w:tr>
      <w:tr xmlns:wp14="http://schemas.microsoft.com/office/word/2010/wordml" w:rsidR="00000000" w14:paraId="2D2A03B0" wp14:textId="77777777">
        <w:trPr>
          <w:divId w:val="188455411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7EF79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71A199A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Escanear una imagen y guardarla</w:t>
            </w:r>
          </w:p>
        </w:tc>
      </w:tr>
      <w:tr xmlns:wp14="http://schemas.microsoft.com/office/word/2010/wordml" w:rsidR="00000000" w14:paraId="2ABDA785" wp14:textId="77777777">
        <w:trPr>
          <w:divId w:val="1884554113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8C6104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B5420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C1F0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5C97224" wp14:textId="77777777">
        <w:trPr>
          <w:divId w:val="188455411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1CBAB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11828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D1AF83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Visualizar documentos adjuntos (imagen y .docx)</w:t>
            </w:r>
          </w:p>
        </w:tc>
      </w:tr>
      <w:tr xmlns:wp14="http://schemas.microsoft.com/office/word/2010/wordml" w:rsidR="00000000" w14:paraId="2BF983A4" wp14:textId="77777777">
        <w:trPr>
          <w:divId w:val="1884554113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4DED8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5DA1E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eliminar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87F9E8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el archivo</w:t>
            </w:r>
          </w:p>
        </w:tc>
      </w:tr>
      <w:tr xmlns:wp14="http://schemas.microsoft.com/office/word/2010/wordml" w:rsidR="00000000" w14:paraId="62EBF3C5" wp14:textId="77777777">
        <w:trPr>
          <w:divId w:val="1884554113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98A12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4002D99" wp14:textId="77777777">
        <w:trPr>
          <w:divId w:val="188455411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7ECA97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408B2A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5CBEFC4" wp14:textId="77777777">
        <w:trPr>
          <w:divId w:val="188455411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FCF8FF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34D62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87A40B" wp14:textId="77777777">
        <w:trPr>
          <w:divId w:val="188455411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B82462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4399B2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C765D69" wp14:textId="77777777">
        <w:trPr>
          <w:divId w:val="188455411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4F2E77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69E00D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5FCE1227" wp14:textId="77777777">
        <w:trPr>
          <w:divId w:val="1884554113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03BB7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DB8B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4ECEB114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258" w:id="14"/>
      <w:bookmarkEnd w:id="14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447"/>
        <w:gridCol w:w="4258"/>
      </w:tblGrid>
      <w:tr xmlns:wp14="http://schemas.microsoft.com/office/word/2010/wordml" w:rsidR="00000000" w14:paraId="4A983A34" wp14:textId="77777777">
        <w:trPr>
          <w:divId w:val="7897870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2ED193B6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  <w:lang w:val="en-US"/>
              </w:rPr>
              <w:t>Test Case hs-56: Eliminar word</w:t>
            </w:r>
          </w:p>
        </w:tc>
      </w:tr>
      <w:tr xmlns:wp14="http://schemas.microsoft.com/office/word/2010/wordml" w:rsidR="00000000" w14:paraId="25910405" wp14:textId="77777777">
        <w:trPr>
          <w:divId w:val="7897870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9A29DB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82F43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9649BF0" wp14:textId="77777777">
        <w:trPr>
          <w:divId w:val="7897870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00A825E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29FFA5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Se guarda </w:t>
            </w:r>
            <w:r>
              <w:rPr>
                <w:rFonts w:ascii="Arial" w:hAnsi="Arial" w:cs="Arial"/>
                <w:sz w:val="17"/>
                <w:szCs w:val="17"/>
              </w:rPr>
              <w:t>tanto una imagen escaneada como un documento word, en este caso se debe eliminar un documento word</w:t>
            </w:r>
          </w:p>
        </w:tc>
      </w:tr>
      <w:tr xmlns:wp14="http://schemas.microsoft.com/office/word/2010/wordml" w:rsidR="00000000" w14:paraId="64905D4E" wp14:textId="77777777">
        <w:trPr>
          <w:divId w:val="7897870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92DCC6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585BE92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Escanear una imagen y guardarla</w:t>
            </w:r>
          </w:p>
        </w:tc>
      </w:tr>
      <w:tr xmlns:wp14="http://schemas.microsoft.com/office/word/2010/wordml" w:rsidR="00000000" w14:paraId="71543EDE" wp14:textId="77777777">
        <w:trPr>
          <w:divId w:val="789787077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6200E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FD74B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5E57A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8A51171" wp14:textId="77777777">
        <w:trPr>
          <w:divId w:val="7897870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EA808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19D16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DB2D19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Visualizar </w:t>
            </w:r>
            <w:r>
              <w:rPr>
                <w:rFonts w:ascii="Arial" w:hAnsi="Arial" w:cs="Arial"/>
                <w:sz w:val="17"/>
                <w:szCs w:val="17"/>
              </w:rPr>
              <w:t>documentos adjuntos (imagen y .docx)</w:t>
            </w:r>
          </w:p>
        </w:tc>
      </w:tr>
      <w:tr xmlns:wp14="http://schemas.microsoft.com/office/word/2010/wordml" w:rsidR="00000000" w14:paraId="015872DB" wp14:textId="77777777">
        <w:trPr>
          <w:divId w:val="789787077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D63D2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4C3503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el botón eliminar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D5C588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el archivo</w:t>
            </w:r>
          </w:p>
        </w:tc>
      </w:tr>
      <w:tr xmlns:wp14="http://schemas.microsoft.com/office/word/2010/wordml" w:rsidR="00000000" w14:paraId="2946DB82" wp14:textId="77777777">
        <w:trPr>
          <w:divId w:val="789787077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997CC1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79A423BD" wp14:textId="77777777">
        <w:trPr>
          <w:divId w:val="7897870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49F22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983C5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24BD6614" wp14:textId="77777777">
        <w:trPr>
          <w:divId w:val="7897870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685271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7B37AD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1D1C68E7" wp14:textId="77777777">
        <w:trPr>
          <w:divId w:val="7897870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3395F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E0BA16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2A929C" wp14:textId="77777777">
        <w:trPr>
          <w:divId w:val="7897870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241087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C4AF5F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4F1F4025" wp14:textId="77777777">
        <w:trPr>
          <w:divId w:val="789787077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DE25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BE133E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0D8BF34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95" w:id="15"/>
      <w:bookmarkEnd w:id="15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16"/>
        <w:gridCol w:w="4689"/>
      </w:tblGrid>
      <w:tr xmlns:wp14="http://schemas.microsoft.com/office/word/2010/wordml" w:rsidR="00000000" w14:paraId="368216C1" wp14:textId="77777777">
        <w:trPr>
          <w:divId w:val="19194854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2B90A67F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hs-91: Presionar una imagen jpg (vista previa)</w:t>
            </w:r>
          </w:p>
        </w:tc>
      </w:tr>
      <w:tr xmlns:wp14="http://schemas.microsoft.com/office/word/2010/wordml" w:rsidR="00000000" w14:paraId="31375B65" wp14:textId="77777777">
        <w:trPr>
          <w:divId w:val="19194854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93C61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9FC3DEC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1D2B03ED" wp14:textId="77777777">
        <w:trPr>
          <w:divId w:val="19194854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3697A2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413E752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una imagen para obtener su vista previa del formato jpg</w:t>
            </w:r>
          </w:p>
        </w:tc>
      </w:tr>
      <w:tr xmlns:wp14="http://schemas.microsoft.com/office/word/2010/wordml" w:rsidR="00000000" w14:paraId="2BFDE356" wp14:textId="77777777">
        <w:trPr>
          <w:divId w:val="19194854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743CE3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445B714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Haber </w:t>
            </w:r>
            <w:r>
              <w:rPr>
                <w:rFonts w:ascii="Arial" w:hAnsi="Arial" w:cs="Arial"/>
                <w:sz w:val="17"/>
                <w:szCs w:val="17"/>
              </w:rPr>
              <w:t>cargado un archivo desde el entorno móvil</w:t>
            </w:r>
          </w:p>
        </w:tc>
      </w:tr>
      <w:tr xmlns:wp14="http://schemas.microsoft.com/office/word/2010/wordml" w:rsidR="00000000" w14:paraId="37B59324" wp14:textId="77777777">
        <w:trPr>
          <w:divId w:val="191948541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8067B2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C9901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35349D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64AEBC0A" wp14:textId="77777777">
        <w:trPr>
          <w:divId w:val="191948541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3A66D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9283063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552DCA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Abrir la carpeta</w:t>
            </w:r>
          </w:p>
        </w:tc>
      </w:tr>
      <w:tr xmlns:wp14="http://schemas.microsoft.com/office/word/2010/wordml" w:rsidR="00000000" w14:paraId="0FB2926D" wp14:textId="77777777">
        <w:trPr>
          <w:divId w:val="191948541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FD71FB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134AF0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2E0D3E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la imagen se muestre en un modal de vista previa</w:t>
            </w:r>
          </w:p>
        </w:tc>
      </w:tr>
      <w:tr xmlns:wp14="http://schemas.microsoft.com/office/word/2010/wordml" w:rsidR="00000000" w14:paraId="110FFD37" wp14:textId="77777777">
        <w:trPr>
          <w:divId w:val="191948541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B699379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0615D4BD" wp14:textId="77777777">
        <w:trPr>
          <w:divId w:val="19194854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14B1D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A24F46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0B252348" wp14:textId="77777777">
        <w:trPr>
          <w:divId w:val="19194854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1FF1B6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95B0E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8A7D6C5" wp14:textId="77777777">
        <w:trPr>
          <w:divId w:val="19194854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5A9AD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ABA92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035FD79" wp14:textId="77777777">
        <w:trPr>
          <w:divId w:val="19194854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E055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6950F4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 la imagen perfectamente</w:t>
            </w:r>
          </w:p>
        </w:tc>
      </w:tr>
      <w:tr xmlns:wp14="http://schemas.microsoft.com/office/word/2010/wordml" w:rsidR="00000000" w14:paraId="50898490" wp14:textId="77777777">
        <w:trPr>
          <w:divId w:val="191948541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7D4728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559600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5EDB29A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99" w:id="16"/>
      <w:bookmarkEnd w:id="16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2"/>
        <w:gridCol w:w="4673"/>
      </w:tblGrid>
      <w:tr xmlns:wp14="http://schemas.microsoft.com/office/word/2010/wordml" w:rsidR="00000000" w14:paraId="06524CC4" wp14:textId="77777777">
        <w:trPr>
          <w:divId w:val="58172014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25FF90C1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hs-92: Presionar una imagen png (vista previa)</w:t>
            </w:r>
          </w:p>
        </w:tc>
      </w:tr>
      <w:tr xmlns:wp14="http://schemas.microsoft.com/office/word/2010/wordml" w:rsidR="00000000" w14:paraId="52403F0D" wp14:textId="77777777">
        <w:trPr>
          <w:divId w:val="58172014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724BF2D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8181B7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37998AA" wp14:textId="77777777">
        <w:trPr>
          <w:divId w:val="58172014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500CFE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76C287E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una imagen para obtener su vista previa del formato png</w:t>
            </w:r>
          </w:p>
        </w:tc>
      </w:tr>
      <w:tr xmlns:wp14="http://schemas.microsoft.com/office/word/2010/wordml" w:rsidR="00000000" w14:paraId="17323BE1" wp14:textId="77777777">
        <w:trPr>
          <w:divId w:val="58172014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F70296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75137015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54F0B9D0" wp14:textId="77777777">
        <w:trPr>
          <w:divId w:val="581720144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B31C08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C7822C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6AC3C7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22BA9EDD" wp14:textId="77777777">
        <w:trPr>
          <w:divId w:val="58172014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474E53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FC320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13F9E1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 </w:t>
            </w:r>
          </w:p>
        </w:tc>
      </w:tr>
      <w:tr xmlns:wp14="http://schemas.microsoft.com/office/word/2010/wordml" w:rsidR="00000000" w14:paraId="14CB55C4" wp14:textId="77777777">
        <w:trPr>
          <w:divId w:val="581720144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9A728A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38C231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A1C15F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muestre en un modal de vista previa</w:t>
            </w:r>
          </w:p>
        </w:tc>
      </w:tr>
      <w:tr xmlns:wp14="http://schemas.microsoft.com/office/word/2010/wordml" w:rsidR="00000000" w14:paraId="3FE9F23F" wp14:textId="77777777">
        <w:trPr>
          <w:divId w:val="581720144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F72F64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1D0CBBCC" wp14:textId="77777777">
        <w:trPr>
          <w:divId w:val="58172014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989A9B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ADB71B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9EEEAE4" wp14:textId="77777777">
        <w:trPr>
          <w:divId w:val="58172014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5788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F8AA8E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291F7E01" wp14:textId="77777777">
        <w:trPr>
          <w:divId w:val="58172014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7B2B3C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86B67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76D4D2D5" wp14:textId="77777777">
        <w:trPr>
          <w:divId w:val="58172014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B2654E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D79A59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 la imagen perfectamente</w:t>
            </w:r>
          </w:p>
        </w:tc>
      </w:tr>
      <w:tr xmlns:wp14="http://schemas.microsoft.com/office/word/2010/wordml" w:rsidR="00000000" w14:paraId="01DCB7D2" wp14:textId="77777777">
        <w:trPr>
          <w:divId w:val="581720144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FC7B0C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45FC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4474F8A0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03" w:id="17"/>
      <w:bookmarkEnd w:id="17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69"/>
        <w:gridCol w:w="4636"/>
      </w:tblGrid>
      <w:tr xmlns:wp14="http://schemas.microsoft.com/office/word/2010/wordml" w:rsidR="00000000" w14:paraId="080A33AA" wp14:textId="77777777">
        <w:trPr>
          <w:divId w:val="19350441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664FF7E5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hs-93: Presionar una imagen jpeg (vista previa)</w:t>
            </w:r>
          </w:p>
        </w:tc>
      </w:tr>
      <w:tr xmlns:wp14="http://schemas.microsoft.com/office/word/2010/wordml" w:rsidR="00000000" w14:paraId="644DA136" wp14:textId="77777777">
        <w:trPr>
          <w:divId w:val="19350441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B66F63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A81D45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0E999A1" wp14:textId="77777777">
        <w:trPr>
          <w:divId w:val="19350441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1CD46F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38801D0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Presionar una imagen para obtener su vista previa del formato jpeg</w:t>
            </w:r>
          </w:p>
        </w:tc>
      </w:tr>
      <w:tr xmlns:wp14="http://schemas.microsoft.com/office/word/2010/wordml" w:rsidR="00000000" w14:paraId="69DEF30A" wp14:textId="77777777">
        <w:trPr>
          <w:divId w:val="19350441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EBC121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2BA5111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0C5B0736" wp14:textId="77777777">
        <w:trPr>
          <w:divId w:val="1935044125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70D3B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C13AAF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BC01B6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 xml:space="preserve">Resultados </w:t>
            </w: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Esperados:</w:t>
            </w:r>
          </w:p>
        </w:tc>
      </w:tr>
      <w:tr xmlns:wp14="http://schemas.microsoft.com/office/word/2010/wordml" w:rsidR="00000000" w14:paraId="55815E71" wp14:textId="77777777">
        <w:trPr>
          <w:divId w:val="193504412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4E14F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491306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 Ingresar a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F33A74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 </w:t>
            </w:r>
          </w:p>
        </w:tc>
      </w:tr>
      <w:tr xmlns:wp14="http://schemas.microsoft.com/office/word/2010/wordml" w:rsidR="00000000" w14:paraId="0B762DB1" wp14:textId="77777777">
        <w:trPr>
          <w:divId w:val="1935044125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8B4C29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2575F8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6AF4A7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muestre en un modal de vista previa</w:t>
            </w:r>
          </w:p>
        </w:tc>
      </w:tr>
      <w:tr xmlns:wp14="http://schemas.microsoft.com/office/word/2010/wordml" w:rsidR="00000000" w14:paraId="08CE6F91" wp14:textId="77777777">
        <w:trPr>
          <w:divId w:val="1935044125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1CDCEAD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662612CD" wp14:textId="77777777">
        <w:trPr>
          <w:divId w:val="19350441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DC83FE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70ED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6DDC210" wp14:textId="77777777">
        <w:trPr>
          <w:divId w:val="19350441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C329D3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F66CB1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D1F9CA9" wp14:textId="77777777">
        <w:trPr>
          <w:divId w:val="19350441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7BC7C0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4BE2B6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2429C2DC" wp14:textId="77777777">
        <w:trPr>
          <w:divId w:val="19350441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2E7037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BD8755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 la imagen perfectamente</w:t>
            </w:r>
          </w:p>
        </w:tc>
      </w:tr>
      <w:tr xmlns:wp14="http://schemas.microsoft.com/office/word/2010/wordml" w:rsidR="00000000" w14:paraId="2C666809" wp14:textId="77777777">
        <w:trPr>
          <w:divId w:val="19350441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99D365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4585A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5E6F60B5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07" w:id="18"/>
      <w:bookmarkEnd w:id="18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2032"/>
        <w:gridCol w:w="4673"/>
      </w:tblGrid>
      <w:tr xmlns:wp14="http://schemas.microsoft.com/office/word/2010/wordml" w:rsidR="00000000" w14:paraId="464F8F22" wp14:textId="77777777">
        <w:trPr>
          <w:divId w:val="82922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2ED8C688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hs-94: Presionar una imagen gif (vista previa)</w:t>
            </w:r>
          </w:p>
        </w:tc>
      </w:tr>
      <w:tr xmlns:wp14="http://schemas.microsoft.com/office/word/2010/wordml" w:rsidR="00000000" w14:paraId="0475167A" wp14:textId="77777777">
        <w:trPr>
          <w:divId w:val="82922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CE4D90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00AB021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D490ED7" wp14:textId="77777777">
        <w:trPr>
          <w:divId w:val="82922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37352D2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4DFA99C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</w:t>
            </w:r>
            <w:r>
              <w:rPr>
                <w:rFonts w:ascii="Arial" w:hAnsi="Arial" w:cs="Arial"/>
                <w:sz w:val="17"/>
                <w:szCs w:val="17"/>
              </w:rPr>
              <w:t>una imagen para obtener su vista previa del formato gif</w:t>
            </w:r>
          </w:p>
        </w:tc>
      </w:tr>
      <w:tr xmlns:wp14="http://schemas.microsoft.com/office/word/2010/wordml" w:rsidR="00000000" w14:paraId="27478E84" wp14:textId="77777777">
        <w:trPr>
          <w:divId w:val="82922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6BBBEB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252F3CA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3B020B13" wp14:textId="77777777">
        <w:trPr>
          <w:divId w:val="82922269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D8053E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470C33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8493E4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0426AD03" wp14:textId="77777777">
        <w:trPr>
          <w:divId w:val="8292226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470A0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A603CF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3DE3F0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Abrir la carpeta </w:t>
            </w:r>
          </w:p>
        </w:tc>
      </w:tr>
      <w:tr xmlns:wp14="http://schemas.microsoft.com/office/word/2010/wordml" w:rsidR="00000000" w14:paraId="58E55F46" wp14:textId="77777777">
        <w:trPr>
          <w:divId w:val="82922269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EB948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517A97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la imagen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94520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muestre en un modal de vista previa</w:t>
            </w:r>
          </w:p>
        </w:tc>
      </w:tr>
      <w:tr xmlns:wp14="http://schemas.microsoft.com/office/word/2010/wordml" w:rsidR="00000000" w14:paraId="6BB9E253" wp14:textId="77777777">
        <w:trPr>
          <w:divId w:val="82922269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3DE523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186962C2" wp14:textId="77777777">
        <w:trPr>
          <w:divId w:val="82922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B51A3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E6F013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3D83772F" wp14:textId="77777777">
        <w:trPr>
          <w:divId w:val="82922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F5CBFD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6C6B3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564BD969" wp14:textId="77777777">
        <w:trPr>
          <w:divId w:val="82922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4F665E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D83CAA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678E6B7" wp14:textId="77777777">
        <w:trPr>
          <w:divId w:val="82922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37DDF0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FCC3F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El modal muestra una vista previa de la imagen perfectamente</w:t>
            </w:r>
          </w:p>
        </w:tc>
      </w:tr>
      <w:tr xmlns:wp14="http://schemas.microsoft.com/office/word/2010/wordml" w:rsidR="00000000" w14:paraId="290C92C9" wp14:textId="77777777">
        <w:trPr>
          <w:divId w:val="82922269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DF954D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5AEAA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1DF8BA61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11" w:id="19"/>
      <w:bookmarkEnd w:id="19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87"/>
        <w:gridCol w:w="2718"/>
      </w:tblGrid>
      <w:tr xmlns:wp14="http://schemas.microsoft.com/office/word/2010/wordml" w:rsidR="00000000" w14:paraId="459A4ADD" wp14:textId="77777777">
        <w:trPr>
          <w:divId w:val="11194504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2394499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hs-95: Eliminar una imagen jpg</w:t>
            </w:r>
          </w:p>
        </w:tc>
      </w:tr>
      <w:tr xmlns:wp14="http://schemas.microsoft.com/office/word/2010/wordml" w:rsidR="00000000" w14:paraId="267152D3" wp14:textId="77777777">
        <w:trPr>
          <w:divId w:val="11194504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08ECA0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768B9B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671F5C7" wp14:textId="77777777">
        <w:trPr>
          <w:divId w:val="11194504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461A0C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5408F82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del formato jpg</w:t>
            </w:r>
          </w:p>
        </w:tc>
      </w:tr>
      <w:tr xmlns:wp14="http://schemas.microsoft.com/office/word/2010/wordml" w:rsidR="00000000" w14:paraId="77F337D0" wp14:textId="77777777">
        <w:trPr>
          <w:divId w:val="11194504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DC740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0FD5383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058311D8" wp14:textId="77777777">
        <w:trPr>
          <w:divId w:val="1119450488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038F22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68888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D68F99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EB591E5" wp14:textId="77777777">
        <w:trPr>
          <w:divId w:val="11194504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B8E35E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3517D3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3F9349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 </w:t>
            </w:r>
          </w:p>
        </w:tc>
      </w:tr>
      <w:tr xmlns:wp14="http://schemas.microsoft.com/office/word/2010/wordml" w:rsidR="00000000" w14:paraId="24F9B1E8" wp14:textId="77777777">
        <w:trPr>
          <w:divId w:val="1119450488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C4263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D08969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boton eliminar de la imagen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357EB8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elimine </w:t>
            </w:r>
          </w:p>
        </w:tc>
      </w:tr>
      <w:tr xmlns:wp14="http://schemas.microsoft.com/office/word/2010/wordml" w:rsidR="00000000" w14:paraId="52E56223" wp14:textId="77777777">
        <w:trPr>
          <w:divId w:val="1119450488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547A01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469CDA97" wp14:textId="77777777">
        <w:trPr>
          <w:divId w:val="11194504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CA600D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836D3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63DCC703" wp14:textId="77777777">
        <w:trPr>
          <w:divId w:val="11194504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E6007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7BC53B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53C6804" wp14:textId="77777777">
        <w:trPr>
          <w:divId w:val="11194504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5D1E81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05713F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3BC02E3" wp14:textId="77777777">
        <w:trPr>
          <w:divId w:val="11194504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E581F0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D3B7E5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0982F0D6" wp14:textId="77777777">
        <w:trPr>
          <w:divId w:val="1119450488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BBDD05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8D2DD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365DB198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15" w:id="20"/>
      <w:bookmarkEnd w:id="20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87"/>
        <w:gridCol w:w="2718"/>
      </w:tblGrid>
      <w:tr xmlns:wp14="http://schemas.microsoft.com/office/word/2010/wordml" w:rsidR="00000000" w14:paraId="2BD19503" wp14:textId="77777777">
        <w:trPr>
          <w:divId w:val="10785570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75ED4E4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hs-96: Eliminar una imagen png</w:t>
            </w:r>
          </w:p>
        </w:tc>
      </w:tr>
      <w:tr xmlns:wp14="http://schemas.microsoft.com/office/word/2010/wordml" w:rsidR="00000000" w14:paraId="7BCFFF00" wp14:textId="77777777">
        <w:trPr>
          <w:divId w:val="10785570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19C0438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A28F96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0FBA5E89" wp14:textId="77777777">
        <w:trPr>
          <w:divId w:val="10785570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A0358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1241899A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el formato png</w:t>
            </w:r>
          </w:p>
        </w:tc>
      </w:tr>
      <w:tr xmlns:wp14="http://schemas.microsoft.com/office/word/2010/wordml" w:rsidR="00000000" w14:paraId="0415DD0E" wp14:textId="77777777">
        <w:trPr>
          <w:divId w:val="10785570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289C9A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4B7DABA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5FA25AF4" wp14:textId="77777777">
        <w:trPr>
          <w:divId w:val="1078557030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0C130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7EB265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16C824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3084DE98" wp14:textId="77777777">
        <w:trPr>
          <w:divId w:val="107855703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CF4B1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E6A1AA1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77E127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 </w:t>
            </w:r>
          </w:p>
        </w:tc>
      </w:tr>
      <w:tr xmlns:wp14="http://schemas.microsoft.com/office/word/2010/wordml" w:rsidR="00000000" w14:paraId="41B62693" wp14:textId="77777777">
        <w:trPr>
          <w:divId w:val="1078557030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6783CD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900BB5B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botón eliminar de la imagen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F040AD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elimine </w:t>
            </w:r>
          </w:p>
        </w:tc>
      </w:tr>
      <w:tr xmlns:wp14="http://schemas.microsoft.com/office/word/2010/wordml" w:rsidR="00000000" w14:paraId="5043CB0F" wp14:textId="77777777">
        <w:trPr>
          <w:divId w:val="1078557030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7459315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9CAD233" wp14:textId="77777777">
        <w:trPr>
          <w:divId w:val="10785570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43DD83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7BB05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1D19ADE2" wp14:textId="77777777">
        <w:trPr>
          <w:divId w:val="10785570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1BA1D4A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8357DE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034B415A" wp14:textId="77777777">
        <w:trPr>
          <w:divId w:val="10785570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2B90C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FC1B25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4E75E2E3" wp14:textId="77777777">
        <w:trPr>
          <w:divId w:val="10785570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AECB94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99C1F21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741AFEA0" wp14:textId="77777777">
        <w:trPr>
          <w:divId w:val="1078557030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E66020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D2601B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1D5BCD6B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19" w:id="21"/>
      <w:bookmarkEnd w:id="21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987"/>
        <w:gridCol w:w="2718"/>
      </w:tblGrid>
      <w:tr xmlns:wp14="http://schemas.microsoft.com/office/word/2010/wordml" w:rsidR="00000000" w14:paraId="7C307227" wp14:textId="77777777">
        <w:trPr>
          <w:divId w:val="161863450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54861DDB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hs-97: Eliminar una imagen jpeg</w:t>
            </w:r>
          </w:p>
        </w:tc>
      </w:tr>
      <w:tr xmlns:wp14="http://schemas.microsoft.com/office/word/2010/wordml" w:rsidR="00000000" w14:paraId="523AE14E" wp14:textId="77777777">
        <w:trPr>
          <w:divId w:val="161863450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E83F1E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D2AC18D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6A979A32" wp14:textId="77777777">
        <w:trPr>
          <w:divId w:val="161863450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3D22283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44EE4D16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del formato jpeg</w:t>
            </w:r>
          </w:p>
        </w:tc>
      </w:tr>
      <w:tr xmlns:wp14="http://schemas.microsoft.com/office/word/2010/wordml" w:rsidR="00000000" w14:paraId="22E957E8" wp14:textId="77777777">
        <w:trPr>
          <w:divId w:val="161863450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08C62B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62EE765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1ACE11CB" wp14:textId="77777777">
        <w:trPr>
          <w:divId w:val="1618634502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A58DB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E3181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79D8D3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14:paraId="11983E8D" wp14:textId="77777777">
        <w:trPr>
          <w:divId w:val="161863450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63A60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C13E75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Ingresar a una carpeta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6A3FF82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Abrir la </w:t>
            </w:r>
            <w:r>
              <w:rPr>
                <w:rFonts w:ascii="Arial" w:hAnsi="Arial" w:cs="Arial"/>
                <w:sz w:val="17"/>
                <w:szCs w:val="17"/>
              </w:rPr>
              <w:t>carpeta</w:t>
            </w:r>
            <w:r>
              <w:rPr>
                <w:rFonts w:ascii="Arial" w:hAnsi="Arial" w:cs="Arial"/>
                <w:sz w:val="17"/>
                <w:szCs w:val="17"/>
              </w:rPr>
              <w:br/>
            </w: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</w:tc>
      </w:tr>
      <w:tr xmlns:wp14="http://schemas.microsoft.com/office/word/2010/wordml" w:rsidR="00000000" w14:paraId="57B61CA0" wp14:textId="77777777">
        <w:trPr>
          <w:divId w:val="1618634502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B89603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28F446CE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botón eliminar de la imagen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265D56D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Que la imagen se elimine </w:t>
            </w:r>
          </w:p>
        </w:tc>
      </w:tr>
      <w:tr xmlns:wp14="http://schemas.microsoft.com/office/word/2010/wordml" w:rsidR="00000000" w14:paraId="6537F28F" wp14:textId="77777777">
        <w:trPr>
          <w:divId w:val="1618634502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DFB9E20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33BE202C" wp14:textId="77777777">
        <w:trPr>
          <w:divId w:val="161863450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8D1F3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66232CC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150E8469" wp14:textId="77777777">
        <w:trPr>
          <w:divId w:val="161863450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578294E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25E73F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8179E3B" wp14:textId="77777777">
        <w:trPr>
          <w:divId w:val="161863450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488C3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E44D5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3EF19765" wp14:textId="77777777">
        <w:trPr>
          <w:divId w:val="161863450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BB15E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E7E041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327BA45F" wp14:textId="77777777">
        <w:trPr>
          <w:divId w:val="1618634502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02A573C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DFEF56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3BC5EC03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23" w:id="22"/>
      <w:bookmarkEnd w:id="2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6705"/>
      </w:tblGrid>
      <w:tr xmlns:wp14="http://schemas.microsoft.com/office/word/2010/wordml" w:rsidR="00000000" w14:paraId="3E60B3B7" wp14:textId="77777777">
        <w:trPr>
          <w:divId w:val="209520162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vAlign w:val="center"/>
            <w:hideMark/>
          </w:tcPr>
          <w:p w:rsidR="00864A28" w:rsidRDefault="00864A28" w14:paraId="65710494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 xml:space="preserve">Test </w:t>
            </w: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Case hs-98: Eliminar una imagen gif</w:t>
            </w:r>
          </w:p>
        </w:tc>
      </w:tr>
      <w:tr xmlns:wp14="http://schemas.microsoft.com/office/word/2010/wordml" w:rsidR="00000000" w14:paraId="7789C5B2" wp14:textId="77777777">
        <w:trPr>
          <w:divId w:val="20952016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168EBB7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3E2CBF65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D98710D" wp14:textId="77777777">
        <w:trPr>
          <w:divId w:val="209520162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A757729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17CE826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Eliminar una imagen del formato gif</w:t>
            </w:r>
          </w:p>
        </w:tc>
      </w:tr>
      <w:tr xmlns:wp14="http://schemas.microsoft.com/office/word/2010/wordml" w:rsidR="00000000" w14:paraId="4D32C025" wp14:textId="77777777">
        <w:trPr>
          <w:divId w:val="209520162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00C9D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6D2282B8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14:paraId="70DF9E56" wp14:textId="77777777">
        <w:trPr>
          <w:divId w:val="2095201625"/>
        </w:trPr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44E871BC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14:paraId="11D34C18" wp14:textId="77777777">
        <w:trPr>
          <w:divId w:val="20952016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D859E7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7FE07214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14:paraId="4318C630" wp14:textId="77777777">
        <w:trPr>
          <w:divId w:val="20952016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63E0D5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A64D6D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14:paraId="4A736743" wp14:textId="77777777">
        <w:trPr>
          <w:divId w:val="20952016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3244FB7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5132AFF5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14:paraId="5E3C07BD" wp14:textId="77777777">
        <w:trPr>
          <w:divId w:val="20952016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4466748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1AA21C7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Se elimina la imagen correctamente</w:t>
            </w:r>
          </w:p>
        </w:tc>
      </w:tr>
      <w:tr xmlns:wp14="http://schemas.microsoft.com/office/word/2010/wordml" w:rsidR="00000000" w14:paraId="371856EF" wp14:textId="77777777">
        <w:trPr>
          <w:divId w:val="2095201625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hideMark/>
          </w:tcPr>
          <w:p w:rsidR="00864A28" w:rsidRDefault="00864A28" w14:paraId="22D4E7D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vAlign w:val="center"/>
            <w:hideMark/>
          </w:tcPr>
          <w:p w:rsidR="00864A28" w:rsidRDefault="00864A28" w14:paraId="05BF0A0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RDefault="00864A28" w14:paraId="3751300F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425" w:id="23"/>
      <w:bookmarkEnd w:id="23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1955"/>
        <w:gridCol w:w="4750"/>
      </w:tblGrid>
      <w:tr xmlns:wp14="http://schemas.microsoft.com/office/word/2010/wordml" w:rsidR="00000000" w:rsidTr="14D526D0" w14:paraId="1326D579" wp14:textId="77777777">
        <w:trPr>
          <w:divId w:val="11969630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864A28" w:rsidRDefault="00864A28" w14:paraId="24B5D443" wp14:textId="77777777">
            <w:pPr>
              <w:spacing w:before="75" w:after="75"/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sz w:val="17"/>
                <w:szCs w:val="17"/>
              </w:rPr>
              <w:t>Test Case hs-99: Presionar un documento .docx (vista previa)</w:t>
            </w:r>
          </w:p>
        </w:tc>
      </w:tr>
      <w:tr xmlns:wp14="http://schemas.microsoft.com/office/word/2010/wordml" w:rsidR="00000000" w:rsidTr="14D526D0" w14:paraId="46220376" wp14:textId="77777777">
        <w:trPr>
          <w:divId w:val="11969630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864A28" w:rsidRDefault="00864A28" w14:paraId="599C571F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4438FE1B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4D526D0" w14:paraId="5E83B7C2" wp14:textId="77777777">
        <w:trPr>
          <w:divId w:val="11969630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35C52C7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864A28" w:rsidRDefault="00864A28" w14:paraId="67B4447F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 Presionar un documento word </w:t>
            </w:r>
            <w:r>
              <w:rPr>
                <w:rFonts w:ascii="Arial" w:hAnsi="Arial" w:cs="Arial"/>
                <w:sz w:val="17"/>
                <w:szCs w:val="17"/>
              </w:rPr>
              <w:t>para obtener su vista previa del formato pdf</w:t>
            </w:r>
          </w:p>
        </w:tc>
      </w:tr>
      <w:tr xmlns:wp14="http://schemas.microsoft.com/office/word/2010/wordml" w:rsidR="00000000" w:rsidTr="14D526D0" w14:paraId="2326E525" wp14:textId="77777777">
        <w:trPr>
          <w:divId w:val="11969630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4C732FF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864A28" w:rsidRDefault="00864A28" w14:paraId="37A788DC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xmlns:wp14="http://schemas.microsoft.com/office/word/2010/wordml" w:rsidR="00000000" w:rsidTr="14D526D0" w14:paraId="147C163D" wp14:textId="77777777">
        <w:trPr>
          <w:divId w:val="1196963026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7E4CEAA7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4F82B6F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584B828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14D526D0" w14:paraId="39AF35E1" wp14:textId="77777777">
        <w:trPr>
          <w:divId w:val="11969630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5290AB1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5EAD5044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Ingresar a una carpeta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00CD6707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Abrir la carpeta</w:t>
            </w:r>
          </w:p>
        </w:tc>
      </w:tr>
      <w:tr xmlns:wp14="http://schemas.microsoft.com/office/word/2010/wordml" w:rsidR="00000000" w:rsidTr="14D526D0" w14:paraId="7A87BCA5" wp14:textId="77777777">
        <w:trPr>
          <w:divId w:val="1196963026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0E86812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6126DA59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Presionar el documento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42D569F0" wp14:textId="7777777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Que el documento se muestre en un modal de vista previa</w:t>
            </w:r>
          </w:p>
        </w:tc>
      </w:tr>
      <w:tr xmlns:wp14="http://schemas.microsoft.com/office/word/2010/wordml" w:rsidR="00000000" w:rsidTr="14D526D0" w14:paraId="144A5D23" wp14:textId="77777777">
        <w:trPr>
          <w:divId w:val="1196963026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738610EB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14D526D0" w14:paraId="2992D894" wp14:textId="77777777">
        <w:trPr>
          <w:divId w:val="11969630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864A28" w:rsidRDefault="00864A28" w14:paraId="5EDDEEC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P="14D526D0" w:rsidRDefault="00864A28" w14:paraId="09B379B8" wp14:textId="1665DC98">
            <w:pPr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4D526D0" w:rsidR="3E090CF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Pasado</w:t>
            </w:r>
          </w:p>
        </w:tc>
      </w:tr>
      <w:tr xmlns:wp14="http://schemas.microsoft.com/office/word/2010/wordml" w:rsidR="00000000" w:rsidTr="14D526D0" w14:paraId="0421E5AE" wp14:textId="77777777">
        <w:trPr>
          <w:divId w:val="11969630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864A28" w:rsidRDefault="00864A28" w14:paraId="4BCF8890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108690B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14D526D0" w14:paraId="2BC196A0" wp14:textId="77777777">
        <w:trPr>
          <w:divId w:val="11969630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864A28" w:rsidRDefault="00864A28" w14:paraId="1B2FC79D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4892C72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14D526D0" w14:paraId="0375CE96" wp14:textId="77777777">
        <w:trPr>
          <w:divId w:val="11969630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864A28" w:rsidRDefault="00864A28" w14:paraId="4306657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765E3FB0" wp14:textId="629A87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4D526D0" w:rsidR="00864A28">
              <w:rPr>
                <w:rFonts w:ascii="Arial" w:hAnsi="Arial" w:eastAsia="Times New Roman" w:cs="Arial"/>
                <w:sz w:val="17"/>
                <w:szCs w:val="17"/>
              </w:rPr>
              <w:t xml:space="preserve">El documento </w:t>
            </w:r>
            <w:r w:rsidRPr="14D526D0" w:rsidR="07B60788">
              <w:rPr>
                <w:rFonts w:ascii="Arial" w:hAnsi="Arial" w:eastAsia="Times New Roman" w:cs="Arial"/>
                <w:sz w:val="17"/>
                <w:szCs w:val="17"/>
              </w:rPr>
              <w:t>muestra vista previa correctamente</w:t>
            </w:r>
          </w:p>
        </w:tc>
      </w:tr>
      <w:tr xmlns:wp14="http://schemas.microsoft.com/office/word/2010/wordml" w:rsidR="00000000" w:rsidTr="14D526D0" w14:paraId="3FAC3D0C" wp14:textId="77777777">
        <w:trPr>
          <w:divId w:val="1196963026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864A28" w:rsidRDefault="00864A28" w14:paraId="4AE8BF8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864A28" w:rsidRDefault="00864A28" w14:paraId="2DD5358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864A28" w:rsidP="438C0DE3" w:rsidRDefault="00864A28" w14:paraId="637805D2" wp14:textId="77777777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1955"/>
        <w:gridCol w:w="4750"/>
      </w:tblGrid>
      <w:tr w:rsidR="438C0DE3" w:rsidTr="14D526D0" w14:paraId="0EA445FA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438C0DE3" w:rsidP="438C0DE3" w:rsidRDefault="438C0DE3" w14:paraId="11297024" w14:textId="1AB89BBC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hs-99: </w:t>
            </w:r>
            <w:r w:rsidRPr="438C0DE3" w:rsidR="0E17393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Filtrar archivos</w:t>
            </w:r>
          </w:p>
        </w:tc>
      </w:tr>
      <w:tr w:rsidR="438C0DE3" w:rsidTr="14D526D0" w14:paraId="412306A7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38C0DE3" w:rsidP="438C0DE3" w:rsidRDefault="438C0DE3" w14:paraId="23A57346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5FEFE52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438C0DE3" w:rsidTr="14D526D0" w14:paraId="34F2A15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412A112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38C0DE3" w:rsidP="438C0DE3" w:rsidRDefault="438C0DE3" w14:paraId="2CCC49CE" w14:textId="02B0AEB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38C0DE3" w:rsidR="438C0DE3">
              <w:rPr>
                <w:rFonts w:ascii="Arial" w:hAnsi="Arial" w:cs="Arial"/>
                <w:sz w:val="17"/>
                <w:szCs w:val="17"/>
              </w:rPr>
              <w:t> </w:t>
            </w:r>
            <w:r w:rsidRPr="438C0DE3" w:rsidR="570643DF">
              <w:rPr>
                <w:rFonts w:ascii="Arial" w:hAnsi="Arial" w:cs="Arial"/>
                <w:sz w:val="17"/>
                <w:szCs w:val="17"/>
              </w:rPr>
              <w:t>Ordenar documentos por fecha, nombre o tipo</w:t>
            </w:r>
          </w:p>
        </w:tc>
      </w:tr>
      <w:tr w:rsidR="438C0DE3" w:rsidTr="14D526D0" w14:paraId="6936DF2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03ADAA4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438C0DE3" w:rsidP="438C0DE3" w:rsidRDefault="438C0DE3" w14:paraId="0F8A1A4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38C0DE3" w:rsidR="438C0DE3">
              <w:rPr>
                <w:rFonts w:ascii="Arial" w:hAnsi="Arial" w:cs="Arial"/>
                <w:sz w:val="17"/>
                <w:szCs w:val="17"/>
              </w:rPr>
              <w:t> Haber cargado un archivo desde el entorno móvil</w:t>
            </w:r>
          </w:p>
        </w:tc>
      </w:tr>
      <w:tr w:rsidR="438C0DE3" w:rsidTr="14D526D0" w14:paraId="64D4A21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3529035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195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5BA9834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47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7ED827C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438C0DE3" w:rsidTr="14D526D0" w14:paraId="5F0F126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6049B38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195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08AA788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38C0DE3" w:rsidR="438C0DE3">
              <w:rPr>
                <w:rFonts w:ascii="Arial" w:hAnsi="Arial" w:cs="Arial"/>
                <w:sz w:val="17"/>
                <w:szCs w:val="17"/>
              </w:rPr>
              <w:t> Ingresar a una carpeta</w:t>
            </w:r>
          </w:p>
        </w:tc>
        <w:tc>
          <w:tcPr>
            <w:tcW w:w="47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67D6065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38C0DE3" w:rsidR="438C0DE3">
              <w:rPr>
                <w:rFonts w:ascii="Arial" w:hAnsi="Arial" w:cs="Arial"/>
                <w:sz w:val="17"/>
                <w:szCs w:val="17"/>
              </w:rPr>
              <w:t> Abrir la carpeta</w:t>
            </w:r>
          </w:p>
        </w:tc>
      </w:tr>
      <w:tr w:rsidR="438C0DE3" w:rsidTr="14D526D0" w14:paraId="241C876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364E80E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2</w:t>
            </w:r>
          </w:p>
        </w:tc>
        <w:tc>
          <w:tcPr>
            <w:tcW w:w="195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1163A23D" w14:textId="79968FC6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38C0DE3" w:rsidR="438C0DE3">
              <w:rPr>
                <w:rFonts w:ascii="Arial" w:hAnsi="Arial" w:cs="Arial"/>
                <w:sz w:val="17"/>
                <w:szCs w:val="17"/>
              </w:rPr>
              <w:t xml:space="preserve">Presionar </w:t>
            </w:r>
            <w:r w:rsidRPr="438C0DE3" w:rsidR="1A6744B4">
              <w:rPr>
                <w:rFonts w:ascii="Arial" w:hAnsi="Arial" w:cs="Arial"/>
                <w:sz w:val="17"/>
                <w:szCs w:val="17"/>
              </w:rPr>
              <w:t>filtros deseado</w:t>
            </w:r>
          </w:p>
        </w:tc>
        <w:tc>
          <w:tcPr>
            <w:tcW w:w="47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649149A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438C0DE3" w:rsidR="438C0DE3">
              <w:rPr>
                <w:rFonts w:ascii="Arial" w:hAnsi="Arial" w:cs="Arial"/>
                <w:sz w:val="17"/>
                <w:szCs w:val="17"/>
              </w:rPr>
              <w:t> Que el documento se muestre en un modal de vista previa</w:t>
            </w:r>
          </w:p>
        </w:tc>
      </w:tr>
      <w:tr w:rsidR="438C0DE3" w:rsidTr="14D526D0" w14:paraId="411223E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7BB898A3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438C0DE3" w:rsidTr="14D526D0" w14:paraId="2C44A50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38C0DE3" w:rsidP="438C0DE3" w:rsidRDefault="438C0DE3" w14:paraId="3278F69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6711FF79" w:rsidP="14D526D0" w:rsidRDefault="6711FF79" w14:paraId="6A969965" w14:textId="1268769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4D526D0" w:rsidR="1201783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Fallado</w:t>
            </w:r>
          </w:p>
        </w:tc>
      </w:tr>
      <w:tr w:rsidR="438C0DE3" w:rsidTr="14D526D0" w14:paraId="77B218E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38C0DE3" w:rsidP="438C0DE3" w:rsidRDefault="438C0DE3" w14:paraId="44DE80E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0D7577D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438C0DE3" w:rsidTr="14D526D0" w14:paraId="0007EF6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38C0DE3" w:rsidP="438C0DE3" w:rsidRDefault="438C0DE3" w14:paraId="3577B87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63C3EF7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438C0DE3" w:rsidTr="14D526D0" w14:paraId="72B209B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38C0DE3" w:rsidP="438C0DE3" w:rsidRDefault="438C0DE3" w14:paraId="0418EF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70163C70" w14:textId="056B0E0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4D526D0" w:rsidR="4796D0A6">
              <w:rPr>
                <w:rFonts w:ascii="Arial" w:hAnsi="Arial" w:eastAsia="Times New Roman" w:cs="Arial"/>
                <w:sz w:val="17"/>
                <w:szCs w:val="17"/>
              </w:rPr>
              <w:t>No hay filtro para los archivos</w:t>
            </w:r>
          </w:p>
        </w:tc>
      </w:tr>
      <w:tr w:rsidR="438C0DE3" w:rsidTr="14D526D0" w14:paraId="4657258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438C0DE3" w:rsidP="438C0DE3" w:rsidRDefault="438C0DE3" w14:paraId="2E82B57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438C0DE3" w:rsidP="438C0DE3" w:rsidRDefault="438C0DE3" w14:paraId="1448FA9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438C0DE3" w:rsidR="438C0DE3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438C0DE3" w:rsidP="37BA66B2" w:rsidRDefault="438C0DE3" w14:paraId="794FD57E" w14:textId="18C07FA9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1955"/>
        <w:gridCol w:w="4750"/>
      </w:tblGrid>
      <w:tr w:rsidR="37BA66B2" w:rsidTr="14D526D0" w14:paraId="291F4665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37BA66B2" w:rsidP="37BA66B2" w:rsidRDefault="37BA66B2" w14:paraId="45302173" w14:textId="0287BA6C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hs-99: </w:t>
            </w:r>
            <w:r w:rsidRPr="37BA66B2" w:rsidR="0C59811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Interrumpir subida de archivos</w:t>
            </w:r>
          </w:p>
        </w:tc>
      </w:tr>
      <w:tr w:rsidR="37BA66B2" w:rsidTr="14D526D0" w14:paraId="2BE0BAB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7BA66B2" w:rsidP="37BA66B2" w:rsidRDefault="37BA66B2" w14:paraId="7911D9E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02F1B08B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7BA66B2" w:rsidTr="14D526D0" w14:paraId="1E55369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27D0625D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37BA66B2" w:rsidP="37BA66B2" w:rsidRDefault="37BA66B2" w14:paraId="23580BC6" w14:textId="73CEE21C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7BA66B2" w:rsidR="37BA66B2">
              <w:rPr>
                <w:rFonts w:ascii="Arial" w:hAnsi="Arial" w:cs="Arial"/>
                <w:sz w:val="17"/>
                <w:szCs w:val="17"/>
              </w:rPr>
              <w:t> </w:t>
            </w:r>
            <w:r w:rsidRPr="37BA66B2" w:rsidR="0E6C2613">
              <w:rPr>
                <w:rFonts w:ascii="Arial" w:hAnsi="Arial" w:cs="Arial"/>
                <w:sz w:val="17"/>
                <w:szCs w:val="17"/>
              </w:rPr>
              <w:t>Cancelar o perder conexión durante la subida</w:t>
            </w:r>
          </w:p>
        </w:tc>
      </w:tr>
      <w:tr w:rsidR="37BA66B2" w:rsidTr="14D526D0" w14:paraId="34E62379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0E7C45D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37BA66B2" w:rsidP="37BA66B2" w:rsidRDefault="37BA66B2" w14:paraId="5FDF9A32" w14:textId="32223B7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7BA66B2" w:rsidR="37BA66B2">
              <w:rPr>
                <w:rFonts w:ascii="Arial" w:hAnsi="Arial" w:cs="Arial"/>
                <w:sz w:val="17"/>
                <w:szCs w:val="17"/>
              </w:rPr>
              <w:t> </w:t>
            </w:r>
            <w:r w:rsidRPr="37BA66B2" w:rsidR="75995407">
              <w:rPr>
                <w:rFonts w:ascii="Arial" w:hAnsi="Arial" w:cs="Arial"/>
                <w:sz w:val="17"/>
                <w:szCs w:val="17"/>
              </w:rPr>
              <w:t>Cargar un archivo al sistema</w:t>
            </w:r>
          </w:p>
        </w:tc>
      </w:tr>
      <w:tr w:rsidR="37BA66B2" w:rsidTr="14D526D0" w14:paraId="6D0D22B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6E522B9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195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6E8743A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47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7CE3934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37BA66B2" w:rsidTr="14D526D0" w14:paraId="1BA745D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55FE54C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1955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2630DC1A" w14:textId="0854A67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7BA66B2" w:rsidR="37BA66B2">
              <w:rPr>
                <w:rFonts w:ascii="Arial" w:hAnsi="Arial" w:cs="Arial"/>
                <w:sz w:val="17"/>
                <w:szCs w:val="17"/>
              </w:rPr>
              <w:t> </w:t>
            </w:r>
            <w:r w:rsidRPr="37BA66B2" w:rsidR="6BF0383F">
              <w:rPr>
                <w:rFonts w:ascii="Arial" w:hAnsi="Arial" w:cs="Arial"/>
                <w:sz w:val="17"/>
                <w:szCs w:val="17"/>
              </w:rPr>
              <w:t>Escanear un documento y cerrar la app</w:t>
            </w:r>
          </w:p>
        </w:tc>
        <w:tc>
          <w:tcPr>
            <w:tcW w:w="4750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177A4A23" w14:textId="0A37CB84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37BA66B2" w:rsidR="37BA66B2">
              <w:rPr>
                <w:rFonts w:ascii="Arial" w:hAnsi="Arial" w:cs="Arial"/>
                <w:sz w:val="17"/>
                <w:szCs w:val="17"/>
              </w:rPr>
              <w:t> </w:t>
            </w:r>
            <w:r w:rsidRPr="37BA66B2" w:rsidR="34386E32">
              <w:rPr>
                <w:rFonts w:ascii="Arial" w:hAnsi="Arial" w:cs="Arial"/>
                <w:sz w:val="17"/>
                <w:szCs w:val="17"/>
              </w:rPr>
              <w:t>Sistema no genera el documento</w:t>
            </w:r>
          </w:p>
        </w:tc>
      </w:tr>
      <w:tr w:rsidR="37BA66B2" w:rsidTr="14D526D0" w14:paraId="759D816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145836BB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37BA66B2" w:rsidTr="14D526D0" w14:paraId="7A1CF02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7BA66B2" w:rsidP="37BA66B2" w:rsidRDefault="37BA66B2" w14:paraId="3AEDA51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14D526D0" w:rsidRDefault="37BA66B2" w14:paraId="3094EE72" w14:textId="2A6EF53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14D526D0" w:rsidR="26F3F2F2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14D526D0" w:rsidR="170AFC0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37BA66B2" w:rsidTr="14D526D0" w14:paraId="058BEC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7BA66B2" w:rsidP="37BA66B2" w:rsidRDefault="37BA66B2" w14:paraId="577A783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3DE0B0C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37BA66B2" w:rsidTr="14D526D0" w14:paraId="4667989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7BA66B2" w:rsidP="37BA66B2" w:rsidRDefault="37BA66B2" w14:paraId="1E8B390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13BEFDD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7BA66B2" w:rsidTr="14D526D0" w14:paraId="1629C26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7BA66B2" w:rsidP="37BA66B2" w:rsidRDefault="37BA66B2" w14:paraId="281A506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13B574E4" w14:textId="243C7AF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14D526D0" w:rsidR="224EB4AE">
              <w:rPr>
                <w:rFonts w:ascii="Arial" w:hAnsi="Arial" w:eastAsia="Times New Roman" w:cs="Arial"/>
                <w:sz w:val="17"/>
                <w:szCs w:val="17"/>
              </w:rPr>
              <w:t>El sistema no genera</w:t>
            </w:r>
            <w:r w:rsidRPr="14D526D0" w:rsidR="2F6BA358">
              <w:rPr>
                <w:rFonts w:ascii="Arial" w:hAnsi="Arial" w:eastAsia="Times New Roman" w:cs="Arial"/>
                <w:sz w:val="17"/>
                <w:szCs w:val="17"/>
              </w:rPr>
              <w:t xml:space="preserve"> el documento, pero si la foto escaneada</w:t>
            </w:r>
          </w:p>
        </w:tc>
      </w:tr>
      <w:tr w:rsidR="37BA66B2" w:rsidTr="14D526D0" w14:paraId="35CBDCC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7BA66B2" w:rsidP="37BA66B2" w:rsidRDefault="37BA66B2" w14:paraId="04D3176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7BA66B2" w:rsidP="37BA66B2" w:rsidRDefault="37BA66B2" w14:paraId="06C9E99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7BA66B2" w:rsidR="37BA66B2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37BA66B2" w:rsidP="37BA66B2" w:rsidRDefault="37BA66B2" w14:paraId="2979B7E1" w14:textId="5D89F254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28"/>
    <w:rsid w:val="005651DB"/>
    <w:rsid w:val="00864A28"/>
    <w:rsid w:val="027F13DA"/>
    <w:rsid w:val="07B60788"/>
    <w:rsid w:val="0C598113"/>
    <w:rsid w:val="0E17393A"/>
    <w:rsid w:val="0E6C2613"/>
    <w:rsid w:val="12017831"/>
    <w:rsid w:val="14D526D0"/>
    <w:rsid w:val="170AFC0B"/>
    <w:rsid w:val="1A6744B4"/>
    <w:rsid w:val="224EB4AE"/>
    <w:rsid w:val="26F3F2F2"/>
    <w:rsid w:val="2CEF003E"/>
    <w:rsid w:val="2F6BA358"/>
    <w:rsid w:val="34386E32"/>
    <w:rsid w:val="3536B148"/>
    <w:rsid w:val="37BA66B2"/>
    <w:rsid w:val="3E090CF1"/>
    <w:rsid w:val="40CB4552"/>
    <w:rsid w:val="438C0DE3"/>
    <w:rsid w:val="44E915AA"/>
    <w:rsid w:val="4796D0A6"/>
    <w:rsid w:val="51478455"/>
    <w:rsid w:val="570643DF"/>
    <w:rsid w:val="6711FF79"/>
    <w:rsid w:val="6BF0383F"/>
    <w:rsid w:val="6E8D5DBA"/>
    <w:rsid w:val="75995407"/>
    <w:rsid w:val="7701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B0F0B0"/>
  <w15:chartTrackingRefBased/>
  <w15:docId w15:val="{09F0FF5F-6381-4DD7-B2A9-DEA189610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64515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3800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352271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0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3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8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5297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Escaneo de documentos Movil</dc:title>
  <dc:subject/>
  <dc:creator>Cristian Lara</dc:creator>
  <keywords/>
  <dc:description/>
  <lastModifiedBy>CRISTIAN JAVIER LARA FLORES</lastModifiedBy>
  <revision>5</revision>
  <dcterms:created xsi:type="dcterms:W3CDTF">2024-11-23T01:29:00.0000000Z</dcterms:created>
  <dcterms:modified xsi:type="dcterms:W3CDTF">2024-11-27T04:06:11.7389019Z</dcterms:modified>
</coreProperties>
</file>