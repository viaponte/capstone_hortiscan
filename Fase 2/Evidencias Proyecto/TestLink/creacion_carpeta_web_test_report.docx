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1A31CE" w:rsidRDefault="001A31CE" w14:paraId="672A6659" wp14:textId="77777777">
      <w:pPr>
        <w:jc w:val="center"/>
        <w:divId w:val="1725988421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D8382DE">
          <v:rect id="_x0000_i1025" style="width:441.9pt;height:1.5pt" o:hr="t" o:hrstd="t" o:hralign="center" fillcolor="#a0a0a0" stroked="f"/>
        </w:pict>
      </w:r>
    </w:p>
    <w:p xmlns:wp14="http://schemas.microsoft.com/office/word/2010/wordml" w:rsidR="001A31CE" w:rsidRDefault="001A31CE" w14:paraId="0A37501D" wp14:textId="77777777">
      <w:pPr>
        <w:pStyle w:val="NormalWeb"/>
        <w:jc w:val="center"/>
        <w:divId w:val="1725988421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389EB8D9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A31CE" w:rsidRDefault="001A31CE" w14:paraId="1DC70F7F" wp14:textId="77777777">
      <w:pPr>
        <w:pStyle w:val="NormalWeb"/>
        <w:jc w:val="center"/>
        <w:divId w:val="1391490785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Creación de carpeta Web</w:t>
      </w:r>
    </w:p>
    <w:p xmlns:wp14="http://schemas.microsoft.com/office/word/2010/wordml" w:rsidR="001A31CE" w:rsidRDefault="001A31CE" w14:paraId="43CEEF23" wp14:textId="77777777">
      <w:pPr>
        <w:pStyle w:val="NormalWeb"/>
        <w:jc w:val="center"/>
        <w:divId w:val="1391490785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1A31CE" w:rsidRDefault="001A31CE" w14:paraId="51F738E7" wp14:textId="77777777">
      <w:pPr>
        <w:pStyle w:val="NormalWeb"/>
        <w:divId w:val="96700846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1A31CE" w:rsidRDefault="001A31CE" w14:paraId="5DFF2345" wp14:textId="77777777">
      <w:pPr>
        <w:pStyle w:val="NormalWeb"/>
        <w:divId w:val="96700846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1A31CE" w:rsidRDefault="001A31CE" w14:paraId="4C0D323D" wp14:textId="77777777">
      <w:pPr>
        <w:pStyle w:val="NormalWeb"/>
        <w:divId w:val="96700846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1A31CE" w:rsidRDefault="001A31CE" w14:paraId="6E72FAE9" wp14:textId="77777777">
      <w:pPr>
        <w:divId w:val="814955758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1A31CE" w:rsidRDefault="001A31CE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1A31CE" w:rsidRDefault="001A31CE" w14:paraId="5DAB6C7B" wp14:textId="77777777">
      <w:pPr>
        <w:divId w:val="2144419191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1A31CE" w:rsidRDefault="001A31CE" w14:paraId="66B00425" wp14:textId="77777777">
      <w:pPr>
        <w:pStyle w:val="NormalWeb"/>
        <w:divId w:val="2144419191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Creación de carpeta Web</w:t>
        </w:r>
      </w:hyperlink>
    </w:p>
    <w:p xmlns:wp14="http://schemas.microsoft.com/office/word/2010/wordml" w:rsidR="001A31CE" w:rsidRDefault="001A31CE" w14:paraId="16C7D1E4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152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carpeta</w:t>
        </w:r>
      </w:hyperlink>
    </w:p>
    <w:p xmlns:wp14="http://schemas.microsoft.com/office/word/2010/wordml" w:rsidR="001A31CE" w:rsidRDefault="001A31CE" w14:paraId="4F0E64C2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15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carpeta</w:t>
        </w:r>
      </w:hyperlink>
    </w:p>
    <w:p xmlns:wp14="http://schemas.microsoft.com/office/word/2010/wordml" w:rsidR="001A31CE" w:rsidRDefault="001A31CE" w14:paraId="2CC17562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15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carpeta (vacío)</w:t>
        </w:r>
      </w:hyperlink>
    </w:p>
    <w:p xmlns:wp14="http://schemas.microsoft.com/office/word/2010/wordml" w:rsidR="001A31CE" w:rsidRDefault="001A31CE" w14:paraId="571B956D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158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</w:t>
        </w:r>
      </w:hyperlink>
    </w:p>
    <w:p xmlns:wp14="http://schemas.microsoft.com/office/word/2010/wordml" w:rsidR="001A31CE" w:rsidRDefault="001A31CE" w14:paraId="6CABCF46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16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Carpeta</w:t>
        </w:r>
      </w:hyperlink>
    </w:p>
    <w:p xmlns:wp14="http://schemas.microsoft.com/office/word/2010/wordml" w:rsidR="001A31CE" w:rsidRDefault="001A31CE" w14:paraId="0440D9CA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51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</w:t>
        </w:r>
      </w:hyperlink>
    </w:p>
    <w:p xmlns:wp14="http://schemas.microsoft.com/office/word/2010/wordml" w:rsidR="001A31CE" w:rsidRDefault="001A31CE" w14:paraId="34805913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51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caracteres especiales</w:t>
        </w:r>
      </w:hyperlink>
    </w:p>
    <w:p xmlns:wp14="http://schemas.microsoft.com/office/word/2010/wordml" w:rsidR="001A31CE" w:rsidRDefault="001A31CE" w14:paraId="20BA39B9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51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 y caracteres especiales</w:t>
        </w:r>
      </w:hyperlink>
    </w:p>
    <w:p xmlns:wp14="http://schemas.microsoft.com/office/word/2010/wordml" w:rsidR="001A31CE" w:rsidRDefault="001A31CE" w14:paraId="49EC81A9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51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carpeta con números, caracteres especiales y letras</w:t>
        </w:r>
      </w:hyperlink>
    </w:p>
    <w:p xmlns:wp14="http://schemas.microsoft.com/office/word/2010/wordml" w:rsidR="001A31CE" w:rsidRDefault="001A31CE" w14:paraId="3C708F00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5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carpeta</w:t>
        </w:r>
      </w:hyperlink>
    </w:p>
    <w:p xmlns:wp14="http://schemas.microsoft.com/office/word/2010/wordml" w:rsidR="001A31CE" w:rsidRDefault="001A31CE" w14:paraId="51212022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68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carpeta con caracteres especiales prohibidos (como &lt;&gt;, /, etc.).</w:t>
        </w:r>
      </w:hyperlink>
    </w:p>
    <w:p xmlns:wp14="http://schemas.microsoft.com/office/word/2010/wordml" w:rsidR="001A31CE" w:rsidRDefault="001A31CE" w14:paraId="20FA999F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69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a uno ya existente</w:t>
        </w:r>
      </w:hyperlink>
    </w:p>
    <w:p xmlns:wp14="http://schemas.microsoft.com/office/word/2010/wordml" w:rsidR="001A31CE" w:rsidRDefault="001A31CE" w14:paraId="47274EF2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6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extremadamente largo</w:t>
        </w:r>
      </w:hyperlink>
    </w:p>
    <w:p xmlns:wp14="http://schemas.microsoft.com/office/word/2010/wordml" w:rsidR="001A31CE" w:rsidRDefault="001A31CE" w14:paraId="233EA1B0" wp14:textId="77777777">
      <w:pPr>
        <w:pStyle w:val="NormalWeb"/>
        <w:divId w:val="2144419191"/>
        <w:rPr>
          <w:rFonts w:ascii="Arial" w:hAnsi="Arial" w:cs="Arial"/>
          <w:sz w:val="18"/>
          <w:szCs w:val="18"/>
          <w:lang w:val="es-CL"/>
        </w:rPr>
      </w:pPr>
      <w:hyperlink w:history="1" w:anchor="toc_tc6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carpeta con combinación de idiomas</w:t>
        </w:r>
      </w:hyperlink>
    </w:p>
    <w:p w:rsidR="001A31CE" w:rsidP="395F87B4" w:rsidRDefault="001A31CE" w14:paraId="3E48CC29" w14:textId="4A4FCFC2">
      <w:pPr>
        <w:pStyle w:val="NormalWeb"/>
        <w:rPr>
          <w:rFonts w:ascii="Arial" w:hAnsi="Arial" w:cs="Arial"/>
          <w:sz w:val="18"/>
          <w:szCs w:val="18"/>
          <w:lang w:val="es-CL"/>
        </w:rPr>
      </w:pPr>
      <w:hyperlink w:anchor="toc_tc699">
        <w:r w:rsidRPr="395F87B4" w:rsidR="001A31CE"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carpeta con emojis en el nombre de usuario.</w:t>
        </w:r>
      </w:hyperlink>
    </w:p>
    <w:p w:rsidR="395F87B4" w:rsidP="7F99E9A2" w:rsidRDefault="395F87B4" w14:paraId="179407FA" w14:textId="0CE2DED4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7F99E9A2" w:rsidR="5B41B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Renombrar carpeta</w:t>
      </w:r>
    </w:p>
    <w:p xmlns:wp14="http://schemas.microsoft.com/office/word/2010/wordml" w:rsidR="001A31CE" w:rsidRDefault="001A31CE" w14:paraId="020C8AC4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 xml:space="preserve">1.1. Test Suite : </w:t>
      </w:r>
      <w:r>
        <w:rPr>
          <w:rFonts w:ascii="Arial" w:hAnsi="Arial" w:eastAsia="Times New Roman" w:cs="Arial"/>
          <w:sz w:val="22"/>
          <w:szCs w:val="22"/>
          <w:lang w:val="es-CL"/>
        </w:rPr>
        <w:t>Creación de carpeta Web</w:t>
      </w:r>
    </w:p>
    <w:p xmlns:wp14="http://schemas.microsoft.com/office/word/2010/wordml" w:rsidR="001A31CE" w:rsidRDefault="001A31CE" w14:paraId="33CE783A" wp14:textId="77777777">
      <w:pPr>
        <w:pStyle w:val="NormalWeb"/>
        <w:divId w:val="552891408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para la creación de una carpeta </w:t>
      </w:r>
    </w:p>
    <w:p xmlns:wp14="http://schemas.microsoft.com/office/word/2010/wordml" w:rsidR="001A31CE" w:rsidRDefault="001A31CE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52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77"/>
        <w:gridCol w:w="3928"/>
      </w:tblGrid>
      <w:tr xmlns:wp14="http://schemas.microsoft.com/office/word/2010/wordml" w:rsidR="00000000" w14:paraId="3796DB04" wp14:textId="77777777">
        <w:trPr>
          <w:divId w:val="296477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326911B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hs-33: Ingresar una carpeta</w:t>
            </w:r>
          </w:p>
        </w:tc>
      </w:tr>
      <w:tr xmlns:wp14="http://schemas.microsoft.com/office/word/2010/wordml" w:rsidR="00000000" w14:paraId="3A4F3965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AB0D699" wp14:textId="77777777">
        <w:trPr>
          <w:divId w:val="296477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1572724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Proceso para crear una carpeta</w:t>
            </w:r>
          </w:p>
        </w:tc>
      </w:tr>
      <w:tr xmlns:wp14="http://schemas.microsoft.com/office/word/2010/wordml" w:rsidR="00000000" w14:paraId="0875E382" wp14:textId="77777777">
        <w:trPr>
          <w:divId w:val="296477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6BC6986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sesion</w:t>
            </w:r>
          </w:p>
        </w:tc>
      </w:tr>
      <w:tr xmlns:wp14="http://schemas.microsoft.com/office/word/2010/wordml" w:rsidR="00000000" w14:paraId="47252C5A" wp14:textId="77777777">
        <w:trPr>
          <w:divId w:val="2964779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4123EE96" wp14:textId="77777777">
        <w:trPr>
          <w:divId w:val="296477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9F5D6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"Crear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8D9D29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al formulario de crear carpeta</w:t>
            </w:r>
          </w:p>
        </w:tc>
      </w:tr>
      <w:tr xmlns:wp14="http://schemas.microsoft.com/office/word/2010/wordml" w:rsidR="00000000" w14:paraId="02EB378F" wp14:textId="77777777">
        <w:trPr>
          <w:divId w:val="296477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4DA28E5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A97D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para crear carpeta se abre correctamente</w:t>
            </w:r>
          </w:p>
        </w:tc>
      </w:tr>
      <w:tr xmlns:wp14="http://schemas.microsoft.com/office/word/2010/wordml" w:rsidR="00000000" w14:paraId="57E4FC9A" wp14:textId="77777777">
        <w:trPr>
          <w:divId w:val="296477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54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09"/>
        <w:gridCol w:w="2296"/>
      </w:tblGrid>
      <w:tr xmlns:wp14="http://schemas.microsoft.com/office/word/2010/wordml" w:rsidR="00000000" w14:paraId="183A711D" wp14:textId="77777777">
        <w:trPr>
          <w:divId w:val="3001110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4074CDA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hs-34: Ingresar nombre carpeta</w:t>
            </w:r>
          </w:p>
        </w:tc>
      </w:tr>
      <w:tr xmlns:wp14="http://schemas.microsoft.com/office/word/2010/wordml" w:rsidR="00000000" w14:paraId="5E2ADEB2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0604B84" wp14:textId="77777777">
        <w:trPr>
          <w:divId w:val="3001110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646A6B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carpeta</w:t>
            </w:r>
          </w:p>
        </w:tc>
      </w:tr>
      <w:tr xmlns:wp14="http://schemas.microsoft.com/office/word/2010/wordml" w:rsidR="00000000" w14:paraId="51378EE5" wp14:textId="77777777">
        <w:trPr>
          <w:divId w:val="3001110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652A78E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Seleccionar "Crear carpeta"</w:t>
            </w:r>
          </w:p>
        </w:tc>
      </w:tr>
      <w:tr xmlns:wp14="http://schemas.microsoft.com/office/word/2010/wordml" w:rsidR="00000000" w14:paraId="2C2868BC" wp14:textId="77777777">
        <w:trPr>
          <w:divId w:val="30011104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C537C66" wp14:textId="77777777">
        <w:trPr>
          <w:divId w:val="30011104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5ECEF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Click </w:t>
            </w:r>
            <w:r>
              <w:rPr>
                <w:rFonts w:ascii="Arial" w:hAnsi="Arial" w:cs="Arial"/>
                <w:sz w:val="17"/>
                <w:szCs w:val="17"/>
              </w:rPr>
              <w:t>en el campo de ingreso del nombre de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6FCE3E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Poder escribir</w:t>
            </w:r>
          </w:p>
        </w:tc>
      </w:tr>
      <w:tr xmlns:wp14="http://schemas.microsoft.com/office/word/2010/wordml" w:rsidR="00000000" w14:paraId="0B0FC7CD" wp14:textId="77777777">
        <w:trPr>
          <w:divId w:val="30011104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9239DA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DE17E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escrito</w:t>
            </w:r>
          </w:p>
        </w:tc>
      </w:tr>
      <w:tr xmlns:wp14="http://schemas.microsoft.com/office/word/2010/wordml" w:rsidR="00000000" w14:paraId="5A39BBE3" wp14:textId="77777777">
        <w:trPr>
          <w:divId w:val="30011104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C34BB7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CD9D8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carpeta se ingresa correctamente</w:t>
            </w:r>
          </w:p>
        </w:tc>
      </w:tr>
      <w:tr xmlns:wp14="http://schemas.microsoft.com/office/word/2010/wordml" w:rsidR="00000000" w14:paraId="617B1916" wp14:textId="77777777">
        <w:trPr>
          <w:divId w:val="30011104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56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88"/>
        <w:gridCol w:w="3317"/>
      </w:tblGrid>
      <w:tr xmlns:wp14="http://schemas.microsoft.com/office/word/2010/wordml" w:rsidR="00000000" w14:paraId="26D0E38A" wp14:textId="77777777">
        <w:trPr>
          <w:divId w:val="18837123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6EDEE9E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hs-35: Ingresar nombre carpeta (vacío)</w:t>
            </w:r>
          </w:p>
        </w:tc>
      </w:tr>
      <w:tr xmlns:wp14="http://schemas.microsoft.com/office/word/2010/wordml" w:rsidR="00000000" w14:paraId="4B6C1EE6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26479B" wp14:textId="77777777">
        <w:trPr>
          <w:divId w:val="18837123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4C9316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 vacío </w:t>
            </w:r>
          </w:p>
        </w:tc>
      </w:tr>
      <w:tr xmlns:wp14="http://schemas.microsoft.com/office/word/2010/wordml" w:rsidR="00000000" w14:paraId="2E5ABFD1" wp14:textId="77777777">
        <w:trPr>
          <w:divId w:val="18837123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2402930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la opción "</w:t>
            </w:r>
            <w:r>
              <w:rPr>
                <w:rFonts w:ascii="Arial" w:hAnsi="Arial" w:cs="Arial"/>
                <w:sz w:val="17"/>
                <w:szCs w:val="17"/>
              </w:rPr>
              <w:t>Crear carpeta"</w:t>
            </w:r>
          </w:p>
        </w:tc>
      </w:tr>
      <w:tr xmlns:wp14="http://schemas.microsoft.com/office/word/2010/wordml" w:rsidR="00000000" w14:paraId="795C61F7" wp14:textId="77777777">
        <w:trPr>
          <w:divId w:val="188371233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E4B1673" wp14:textId="77777777">
        <w:trPr>
          <w:divId w:val="188371233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650738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el campo de ingreso del nombre de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5C3AA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escribir</w:t>
            </w:r>
          </w:p>
        </w:tc>
      </w:tr>
      <w:tr xmlns:wp14="http://schemas.microsoft.com/office/word/2010/wordml" w:rsidR="00000000" w14:paraId="7750BAD3" wp14:textId="77777777">
        <w:trPr>
          <w:divId w:val="188371233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3F0A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"Crear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CBDFE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Mensaje emergente de que deba agregar un nombre </w:t>
            </w:r>
          </w:p>
        </w:tc>
      </w:tr>
      <w:tr xmlns:wp14="http://schemas.microsoft.com/office/word/2010/wordml" w:rsidR="00000000" w14:paraId="72A3D3EC" wp14:textId="77777777">
        <w:trPr>
          <w:divId w:val="18837123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424B70E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9E850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la carpeta debe tener un nombre</w:t>
            </w:r>
          </w:p>
        </w:tc>
      </w:tr>
      <w:tr xmlns:wp14="http://schemas.microsoft.com/office/word/2010/wordml" w:rsidR="00000000" w14:paraId="28780193" wp14:textId="77777777">
        <w:trPr>
          <w:divId w:val="18837123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58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23"/>
        <w:gridCol w:w="3182"/>
      </w:tblGrid>
      <w:tr xmlns:wp14="http://schemas.microsoft.com/office/word/2010/wordml" w:rsidR="00000000" w14:paraId="741869CE" wp14:textId="77777777">
        <w:trPr>
          <w:divId w:val="187376418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3E6D2BD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hs-36: Crear carpeta</w:t>
            </w:r>
          </w:p>
        </w:tc>
      </w:tr>
      <w:tr xmlns:wp14="http://schemas.microsoft.com/office/word/2010/wordml" w:rsidR="00000000" w14:paraId="4E9033CC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0C52D3C" wp14:textId="77777777">
        <w:trPr>
          <w:divId w:val="187376418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50D23D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Creación </w:t>
            </w:r>
            <w:r>
              <w:rPr>
                <w:rFonts w:ascii="Arial" w:hAnsi="Arial" w:cs="Arial"/>
                <w:sz w:val="17"/>
                <w:szCs w:val="17"/>
              </w:rPr>
              <w:t>de carpeta con el nombre ingresado</w:t>
            </w:r>
          </w:p>
        </w:tc>
      </w:tr>
      <w:tr xmlns:wp14="http://schemas.microsoft.com/office/word/2010/wordml" w:rsidR="00000000" w14:paraId="2012A52B" wp14:textId="77777777">
        <w:trPr>
          <w:divId w:val="187376418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DE3AEDB" wp14:textId="77777777">
        <w:trPr>
          <w:divId w:val="187376418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C61044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46A222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el nombre escrito </w:t>
            </w:r>
          </w:p>
        </w:tc>
      </w:tr>
      <w:tr xmlns:wp14="http://schemas.microsoft.com/office/word/2010/wordml" w:rsidR="00000000" w14:paraId="16EA64BF" wp14:textId="77777777">
        <w:trPr>
          <w:divId w:val="187376418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7206F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"Crear carpeta"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5FF5F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la carpeta creada </w:t>
            </w:r>
          </w:p>
        </w:tc>
      </w:tr>
      <w:tr xmlns:wp14="http://schemas.microsoft.com/office/word/2010/wordml" w:rsidR="00000000" w14:paraId="0E27B00A" wp14:textId="77777777">
        <w:trPr>
          <w:divId w:val="187376418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92FC95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B7CA8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carpeta se crea y se lista correctamente</w:t>
            </w:r>
          </w:p>
        </w:tc>
      </w:tr>
      <w:tr xmlns:wp14="http://schemas.microsoft.com/office/word/2010/wordml" w:rsidR="00000000" w14:paraId="28C6E526" wp14:textId="77777777">
        <w:trPr>
          <w:divId w:val="187376418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60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97"/>
        <w:gridCol w:w="3908"/>
      </w:tblGrid>
      <w:tr xmlns:wp14="http://schemas.microsoft.com/office/word/2010/wordml" w:rsidR="00000000" w14:paraId="3DC5B8EB" wp14:textId="77777777">
        <w:trPr>
          <w:divId w:val="4709005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22E76B6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hs-37: Eliminar Carpeta</w:t>
            </w:r>
          </w:p>
        </w:tc>
      </w:tr>
      <w:tr xmlns:wp14="http://schemas.microsoft.com/office/word/2010/wordml" w:rsidR="00000000" w14:paraId="26972378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C74F88" wp14:textId="77777777">
        <w:trPr>
          <w:divId w:val="4709005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062F63E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Eliminar una carpeta creada</w:t>
            </w:r>
          </w:p>
        </w:tc>
      </w:tr>
      <w:tr xmlns:wp14="http://schemas.microsoft.com/office/word/2010/wordml" w:rsidR="00000000" w14:paraId="4805DCE1" wp14:textId="77777777">
        <w:trPr>
          <w:divId w:val="4709005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608B1D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Tener </w:t>
            </w:r>
            <w:r>
              <w:rPr>
                <w:rFonts w:ascii="Arial" w:hAnsi="Arial" w:cs="Arial"/>
                <w:sz w:val="17"/>
                <w:szCs w:val="17"/>
              </w:rPr>
              <w:t>una carpeta creada</w:t>
            </w:r>
          </w:p>
        </w:tc>
      </w:tr>
      <w:tr xmlns:wp14="http://schemas.microsoft.com/office/word/2010/wordml" w:rsidR="00000000" w14:paraId="7ED37D23" wp14:textId="77777777">
        <w:trPr>
          <w:divId w:val="47090056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B6E9BB7" wp14:textId="77777777">
        <w:trPr>
          <w:divId w:val="47090056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55B5B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Identificar la carpeta a eliminar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6473D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un botón rojo que diga "Eliminar"</w:t>
            </w:r>
          </w:p>
        </w:tc>
      </w:tr>
      <w:tr xmlns:wp14="http://schemas.microsoft.com/office/word/2010/wordml" w:rsidR="00000000" w14:paraId="3E34FC81" wp14:textId="77777777">
        <w:trPr>
          <w:divId w:val="47090056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7ED7A4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botón "Eliminar"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879D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carpeta se elimine</w:t>
            </w:r>
          </w:p>
        </w:tc>
      </w:tr>
      <w:tr xmlns:wp14="http://schemas.microsoft.com/office/word/2010/wordml" w:rsidR="00000000" w14:paraId="44EAFD9C" wp14:textId="77777777">
        <w:trPr>
          <w:divId w:val="47090056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D9FD8E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23DD4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carpeta se elimina correctamente</w:t>
            </w:r>
          </w:p>
        </w:tc>
      </w:tr>
      <w:tr xmlns:wp14="http://schemas.microsoft.com/office/word/2010/wordml" w:rsidR="00000000" w14:paraId="540DA757" wp14:textId="77777777">
        <w:trPr>
          <w:divId w:val="47090056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11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8"/>
        <w:gridCol w:w="3437"/>
      </w:tblGrid>
      <w:tr xmlns:wp14="http://schemas.microsoft.com/office/word/2010/wordml" w:rsidR="00000000" w14:paraId="155A12EB" wp14:textId="77777777">
        <w:trPr>
          <w:divId w:val="2364025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585F8B4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hs-136: Crear carpeta con números</w:t>
            </w:r>
          </w:p>
        </w:tc>
      </w:tr>
      <w:tr xmlns:wp14="http://schemas.microsoft.com/office/word/2010/wordml" w:rsidR="00000000" w14:paraId="2C1E042C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0F993B3" wp14:textId="77777777">
        <w:trPr>
          <w:divId w:val="2364025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0AC676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números como nombre</w:t>
            </w:r>
          </w:p>
        </w:tc>
      </w:tr>
      <w:tr xmlns:wp14="http://schemas.microsoft.com/office/word/2010/wordml" w:rsidR="00000000" w14:paraId="40D4921E" wp14:textId="77777777">
        <w:trPr>
          <w:divId w:val="2364025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1CC4D591" wp14:textId="77777777">
        <w:trPr>
          <w:divId w:val="2364025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8C25763" wp14:textId="77777777">
        <w:trPr>
          <w:divId w:val="2364025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BADA81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números como nombre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52C75B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La </w:t>
            </w:r>
            <w:r>
              <w:rPr>
                <w:rFonts w:ascii="Arial" w:hAnsi="Arial" w:cs="Arial"/>
                <w:sz w:val="17"/>
                <w:szCs w:val="17"/>
              </w:rPr>
              <w:t>carpeta debería crearse con el nombre escrito por el usuario</w:t>
            </w:r>
          </w:p>
        </w:tc>
      </w:tr>
      <w:tr xmlns:wp14="http://schemas.microsoft.com/office/word/2010/wordml" w:rsidR="00000000" w14:paraId="3DEEC669" wp14:textId="77777777">
        <w:trPr>
          <w:divId w:val="2364025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537BFBD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AEA0D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1A2564E" wp14:textId="77777777">
        <w:trPr>
          <w:divId w:val="2364025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1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71"/>
        <w:gridCol w:w="3134"/>
      </w:tblGrid>
      <w:tr xmlns:wp14="http://schemas.microsoft.com/office/word/2010/wordml" w:rsidR="00000000" w14:paraId="00A6EBC4" wp14:textId="77777777">
        <w:trPr>
          <w:divId w:val="574805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5167A52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hs-137: Crear carpeta con caracteres especiales</w:t>
            </w:r>
          </w:p>
        </w:tc>
      </w:tr>
      <w:tr xmlns:wp14="http://schemas.microsoft.com/office/word/2010/wordml" w:rsidR="00000000" w14:paraId="4527610A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2786550" wp14:textId="77777777">
        <w:trPr>
          <w:divId w:val="574805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1E913A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crear una carpeta con caracteres especiales como nombre</w:t>
            </w:r>
          </w:p>
        </w:tc>
      </w:tr>
      <w:tr xmlns:wp14="http://schemas.microsoft.com/office/word/2010/wordml" w:rsidR="00000000" w14:paraId="16FB85BD" wp14:textId="77777777">
        <w:trPr>
          <w:divId w:val="574805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2E4C042E" wp14:textId="77777777">
        <w:trPr>
          <w:divId w:val="574805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315DE4E" wp14:textId="77777777">
        <w:trPr>
          <w:divId w:val="574805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65590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caracteres especiales como nombre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35C19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escrito por el usuario </w:t>
            </w:r>
          </w:p>
        </w:tc>
      </w:tr>
      <w:tr xmlns:wp14="http://schemas.microsoft.com/office/word/2010/wordml" w:rsidR="00000000" w14:paraId="45FB0818" wp14:textId="77777777">
        <w:trPr>
          <w:divId w:val="574805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3D2452D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D457B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CFAEEC4" wp14:textId="77777777">
        <w:trPr>
          <w:divId w:val="574805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15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03"/>
        <w:gridCol w:w="3002"/>
      </w:tblGrid>
      <w:tr xmlns:wp14="http://schemas.microsoft.com/office/word/2010/wordml" w:rsidR="00000000" w14:paraId="396095F9" wp14:textId="77777777">
        <w:trPr>
          <w:divId w:val="124703192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55841C3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hs-138: Crear carpeta con números y caracteres especiales</w:t>
            </w:r>
          </w:p>
        </w:tc>
      </w:tr>
      <w:tr xmlns:wp14="http://schemas.microsoft.com/office/word/2010/wordml" w:rsidR="00000000" w14:paraId="2AE94CC5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D2C8566" wp14:textId="77777777">
        <w:trPr>
          <w:divId w:val="124703192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329188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</w:t>
            </w:r>
            <w:r>
              <w:rPr>
                <w:rFonts w:ascii="Arial" w:hAnsi="Arial" w:cs="Arial"/>
                <w:sz w:val="17"/>
                <w:szCs w:val="17"/>
              </w:rPr>
              <w:t>crear una carpeta con números y caracteres especiales como nombre</w:t>
            </w:r>
          </w:p>
        </w:tc>
      </w:tr>
      <w:tr xmlns:wp14="http://schemas.microsoft.com/office/word/2010/wordml" w:rsidR="00000000" w14:paraId="33BA83C9" wp14:textId="77777777">
        <w:trPr>
          <w:divId w:val="124703192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76C78C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FACE287" wp14:textId="77777777">
        <w:trPr>
          <w:divId w:val="1247031920"/>
          <w:trHeight w:val="20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A3DF9B1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220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B619D60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179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76A2466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1A571CC" wp14:textId="77777777">
        <w:trPr>
          <w:divId w:val="1247031920"/>
          <w:trHeight w:val="34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50B3AD0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220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E836A57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números y caracteres especiales como nombre </w:t>
            </w:r>
          </w:p>
        </w:tc>
        <w:tc>
          <w:tcPr>
            <w:tcW w:w="179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6BE2200" wp14:textId="7777777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escrito por el usuario </w:t>
            </w:r>
          </w:p>
        </w:tc>
      </w:tr>
      <w:tr xmlns:wp14="http://schemas.microsoft.com/office/word/2010/wordml" w:rsidR="00000000" w14:paraId="0D256449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75CD22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3B9DB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27482E2" wp14:textId="77777777">
        <w:trPr>
          <w:divId w:val="124703192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17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65"/>
        <w:gridCol w:w="2840"/>
      </w:tblGrid>
      <w:tr xmlns:wp14="http://schemas.microsoft.com/office/word/2010/wordml" w:rsidR="00000000" w14:paraId="73DE5C77" wp14:textId="77777777">
        <w:trPr>
          <w:divId w:val="1121191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1919509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hs-139: Crear carpeta con números, caracteres especiales y letras</w:t>
            </w:r>
          </w:p>
        </w:tc>
      </w:tr>
      <w:tr xmlns:wp14="http://schemas.microsoft.com/office/word/2010/wordml" w:rsidR="00000000" w14:paraId="0459564A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0E4FF7" wp14:textId="77777777">
        <w:trPr>
          <w:divId w:val="1121191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6D1D3A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</w:t>
            </w:r>
            <w:r>
              <w:rPr>
                <w:rFonts w:ascii="Arial" w:hAnsi="Arial" w:cs="Arial"/>
                <w:sz w:val="17"/>
                <w:szCs w:val="17"/>
              </w:rPr>
              <w:t>crear una carpeta con números, caracteres especiales y letras como nombre</w:t>
            </w:r>
          </w:p>
        </w:tc>
      </w:tr>
      <w:tr xmlns:wp14="http://schemas.microsoft.com/office/word/2010/wordml" w:rsidR="00000000" w14:paraId="15E6BDF6" wp14:textId="77777777">
        <w:trPr>
          <w:divId w:val="1121191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789743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01B1CC76" wp14:textId="77777777">
        <w:trPr>
          <w:divId w:val="112119133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0E0A71E" wp14:textId="77777777">
        <w:trPr>
          <w:divId w:val="1121191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BB677E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crear una carpeta con números, caracteres especiales y letras como nombre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9FD1E5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escrito por el usuario </w:t>
            </w:r>
          </w:p>
        </w:tc>
      </w:tr>
      <w:tr xmlns:wp14="http://schemas.microsoft.com/office/word/2010/wordml" w:rsidR="00000000" w14:paraId="53128261" wp14:textId="77777777">
        <w:trPr>
          <w:divId w:val="1121191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879325E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284F8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682698BE" wp14:textId="77777777">
        <w:trPr>
          <w:divId w:val="1121191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5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52"/>
        <w:gridCol w:w="3953"/>
      </w:tblGrid>
      <w:tr xmlns:wp14="http://schemas.microsoft.com/office/word/2010/wordml" w:rsidR="00000000" w14:paraId="75F03B88" wp14:textId="77777777">
        <w:trPr>
          <w:divId w:val="4702492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0DF8E67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hs-158: Usuario copia y pega un nombre de carpeta</w:t>
            </w:r>
          </w:p>
        </w:tc>
      </w:tr>
      <w:tr xmlns:wp14="http://schemas.microsoft.com/office/word/2010/wordml" w:rsidR="00000000" w14:paraId="7CFAAD5E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DB91F56" wp14:textId="77777777">
        <w:trPr>
          <w:divId w:val="4702492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30AD72C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 nombre de carpeta</w:t>
            </w:r>
          </w:p>
        </w:tc>
      </w:tr>
      <w:tr xmlns:wp14="http://schemas.microsoft.com/office/word/2010/wordml" w:rsidR="00000000" w14:paraId="13987DCA" wp14:textId="77777777">
        <w:trPr>
          <w:divId w:val="4702492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</w:tr>
      <w:tr xmlns:wp14="http://schemas.microsoft.com/office/word/2010/wordml" w:rsidR="00000000" w14:paraId="279AF317" wp14:textId="77777777">
        <w:trPr>
          <w:divId w:val="47024921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8C36336" wp14:textId="77777777">
        <w:trPr>
          <w:divId w:val="47024921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FDF3A9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pegar un nombre de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489F79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 con el nombre pegado por el usuario </w:t>
            </w:r>
          </w:p>
        </w:tc>
      </w:tr>
      <w:tr xmlns:wp14="http://schemas.microsoft.com/office/word/2010/wordml" w:rsidR="00000000" w14:paraId="4101652C" wp14:textId="77777777">
        <w:trPr>
          <w:divId w:val="4702492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D1F0C64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3941F7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9BECA10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6985A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6FC5680" wp14:textId="77777777">
        <w:trPr>
          <w:divId w:val="4702492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9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5022"/>
        <w:gridCol w:w="1683"/>
      </w:tblGrid>
      <w:tr xmlns:wp14="http://schemas.microsoft.com/office/word/2010/wordml" w:rsidR="00000000" w14:paraId="1693F8EF" wp14:textId="77777777">
        <w:trPr>
          <w:divId w:val="8509905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317C596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hs-225: Ingresar nombre de carpeta con caracteres especiales prohibidos (como &lt;&gt;, /, etc.).</w:t>
            </w:r>
          </w:p>
        </w:tc>
      </w:tr>
      <w:tr xmlns:wp14="http://schemas.microsoft.com/office/word/2010/wordml" w:rsidR="00000000" w14:paraId="4C1B1C11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8008D96" wp14:textId="77777777">
        <w:trPr>
          <w:divId w:val="8509905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76862A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un nombre de carpeta con caracteres especiales prohibidos, pero no prohibidos por la app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</w:p>
        </w:tc>
      </w:tr>
      <w:tr xmlns:wp14="http://schemas.microsoft.com/office/word/2010/wordml" w:rsidR="00000000" w14:paraId="22366316" wp14:textId="77777777">
        <w:trPr>
          <w:divId w:val="8509905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1D5E99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0340BEDA" wp14:textId="77777777">
        <w:trPr>
          <w:divId w:val="85099051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DB25588" wp14:textId="77777777">
        <w:trPr>
          <w:divId w:val="85099051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71E7E2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nombre </w:t>
            </w:r>
            <w:r>
              <w:rPr>
                <w:rFonts w:ascii="Arial" w:hAnsi="Arial" w:cs="Arial"/>
                <w:sz w:val="17"/>
                <w:szCs w:val="17"/>
              </w:rPr>
              <w:t>de carpeta con caracteres especiales prohibidos, pero no prohibidos por la app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E7792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 carpeta debería crearse </w:t>
            </w:r>
          </w:p>
        </w:tc>
      </w:tr>
      <w:tr xmlns:wp14="http://schemas.microsoft.com/office/word/2010/wordml" w:rsidR="00000000" w14:paraId="1299C43A" wp14:textId="77777777">
        <w:trPr>
          <w:divId w:val="8509905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E2F57EB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CEB18F4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D5A4BB0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42CA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3A110FA4" wp14:textId="77777777">
        <w:trPr>
          <w:divId w:val="8509905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1A31CE" w:rsidRDefault="001A31CE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91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2"/>
        <w:gridCol w:w="3443"/>
      </w:tblGrid>
      <w:tr xmlns:wp14="http://schemas.microsoft.com/office/word/2010/wordml" w:rsidR="00000000" w14:paraId="02B0C64F" wp14:textId="77777777">
        <w:trPr>
          <w:divId w:val="1345744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5261A32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hs-226: Ingresar un nombre de carpeta a uno ya existente</w:t>
            </w:r>
          </w:p>
        </w:tc>
      </w:tr>
      <w:tr xmlns:wp14="http://schemas.microsoft.com/office/word/2010/wordml" w:rsidR="00000000" w14:paraId="29B85719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3A74479" wp14:textId="77777777">
        <w:trPr>
          <w:divId w:val="1345744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43B5130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carpeta a uno ya existente.</w:t>
            </w:r>
          </w:p>
        </w:tc>
      </w:tr>
      <w:tr xmlns:wp14="http://schemas.microsoft.com/office/word/2010/wordml" w:rsidR="00000000" w14:paraId="45236B67" wp14:textId="77777777">
        <w:trPr>
          <w:divId w:val="1345744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4E8DD4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741E087B" wp14:textId="77777777">
        <w:trPr>
          <w:divId w:val="134574485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0E74C82F" wp14:textId="77777777">
        <w:trPr>
          <w:divId w:val="134574485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B3AB4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carpeta a uno ya existente.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DDD467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rechazar la creación de la carpeta</w:t>
            </w:r>
          </w:p>
        </w:tc>
      </w:tr>
      <w:tr xmlns:wp14="http://schemas.microsoft.com/office/word/2010/wordml" w:rsidR="00000000" w14:paraId="3461D779" wp14:textId="77777777">
        <w:trPr>
          <w:divId w:val="1345744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A827143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1AA701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4799AAC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3D8D726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0B3392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la carpeta</w:t>
            </w:r>
          </w:p>
        </w:tc>
      </w:tr>
      <w:tr xmlns:wp14="http://schemas.microsoft.com/office/word/2010/wordml" w:rsidR="00000000" w14:paraId="2278596E" wp14:textId="77777777">
        <w:trPr>
          <w:divId w:val="1345744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9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96"/>
        <w:gridCol w:w="2509"/>
      </w:tblGrid>
      <w:tr xmlns:wp14="http://schemas.microsoft.com/office/word/2010/wordml" w:rsidR="00000000" w14:paraId="4F8F2512" wp14:textId="77777777">
        <w:trPr>
          <w:divId w:val="5899706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4FA2159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hs-228: Ingresar un nombre de carpeta extremadamente largo</w:t>
            </w:r>
          </w:p>
        </w:tc>
      </w:tr>
      <w:tr xmlns:wp14="http://schemas.microsoft.com/office/word/2010/wordml" w:rsidR="00000000" w14:paraId="3E728D5E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7994576" wp14:textId="77777777">
        <w:trPr>
          <w:divId w:val="5899706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704B58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</w:t>
            </w:r>
            <w:r>
              <w:rPr>
                <w:rFonts w:ascii="Arial" w:hAnsi="Arial" w:cs="Arial"/>
                <w:sz w:val="17"/>
                <w:szCs w:val="17"/>
              </w:rPr>
              <w:t>ingresar un nombre de carpeta largo probando el límite de caracteres permitidos</w:t>
            </w:r>
          </w:p>
        </w:tc>
      </w:tr>
      <w:tr xmlns:wp14="http://schemas.microsoft.com/office/word/2010/wordml" w:rsidR="00000000" w14:paraId="13D7CE2E" wp14:textId="77777777">
        <w:trPr>
          <w:divId w:val="5899706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3F3E28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2ABDA785" wp14:textId="77777777">
        <w:trPr>
          <w:divId w:val="58997061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53DC90F" wp14:textId="77777777">
        <w:trPr>
          <w:divId w:val="5899706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D3625D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</w:t>
            </w:r>
            <w:r>
              <w:rPr>
                <w:rFonts w:ascii="Arial" w:hAnsi="Arial" w:cs="Arial"/>
                <w:sz w:val="17"/>
                <w:szCs w:val="17"/>
              </w:rPr>
              <w:t>ingresar un nombre de carpeta largo probando el límite de caracteres permitidos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38B77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permitir la creación de la carpeta</w:t>
            </w:r>
          </w:p>
        </w:tc>
      </w:tr>
      <w:tr xmlns:wp14="http://schemas.microsoft.com/office/word/2010/wordml" w:rsidR="00000000" w14:paraId="0FB78278" wp14:textId="77777777">
        <w:trPr>
          <w:divId w:val="5899706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4002D99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7B40283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53605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5FCE1227" wp14:textId="77777777">
        <w:trPr>
          <w:divId w:val="5899706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9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318"/>
        <w:gridCol w:w="2387"/>
      </w:tblGrid>
      <w:tr xmlns:wp14="http://schemas.microsoft.com/office/word/2010/wordml" w:rsidR="00000000" w14:paraId="67A7DBA0" wp14:textId="77777777">
        <w:trPr>
          <w:divId w:val="2847792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0DBA702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hs-229: Ingresar un nombre de carpeta con combinación de idiomas</w:t>
            </w:r>
          </w:p>
        </w:tc>
      </w:tr>
      <w:tr xmlns:wp14="http://schemas.microsoft.com/office/word/2010/wordml" w:rsidR="00000000" w14:paraId="25910405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3E72BF" wp14:textId="77777777">
        <w:trPr>
          <w:divId w:val="2847792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4C75F7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carpeta </w:t>
            </w:r>
            <w:r>
              <w:rPr>
                <w:rFonts w:ascii="Arial" w:hAnsi="Arial" w:cs="Arial"/>
                <w:sz w:val="17"/>
                <w:szCs w:val="17"/>
              </w:rPr>
              <w:t>que incluya una combinación de idiomas (caracteres latinos, cirílicos, árabes, etc.).</w:t>
            </w:r>
          </w:p>
        </w:tc>
      </w:tr>
      <w:tr xmlns:wp14="http://schemas.microsoft.com/office/word/2010/wordml" w:rsidR="00000000" w14:paraId="22CFE44E" wp14:textId="77777777">
        <w:trPr>
          <w:divId w:val="2847792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33365F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71543EDE" wp14:textId="77777777">
        <w:trPr>
          <w:divId w:val="28477923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CA93415" wp14:textId="77777777">
        <w:trPr>
          <w:divId w:val="28477923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1A39BF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carpeta </w:t>
            </w:r>
            <w:r>
              <w:rPr>
                <w:rFonts w:ascii="Arial" w:hAnsi="Arial" w:cs="Arial"/>
                <w:sz w:val="17"/>
                <w:szCs w:val="17"/>
              </w:rPr>
              <w:t>que incluya una combinación de idiomas (caracteres latinos, cirílicos, árabes, etc.).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35B991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permitir la creación de la carpeta</w:t>
            </w:r>
          </w:p>
        </w:tc>
      </w:tr>
      <w:tr xmlns:wp14="http://schemas.microsoft.com/office/word/2010/wordml" w:rsidR="00000000" w14:paraId="0562CB0E" wp14:textId="77777777">
        <w:trPr>
          <w:divId w:val="2847792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9A423BD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2953B0E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E204E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4F1F4025" wp14:textId="77777777">
        <w:trPr>
          <w:divId w:val="2847792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RDefault="001A31CE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99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6"/>
        <w:gridCol w:w="3069"/>
      </w:tblGrid>
      <w:tr xmlns:wp14="http://schemas.microsoft.com/office/word/2010/wordml" w:rsidR="00000000" w14:paraId="2F045E42" wp14:textId="77777777">
        <w:trPr>
          <w:divId w:val="15497991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1A31CE" w:rsidRDefault="001A31CE" w14:paraId="44C5CF3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hs-230: Ingresar nombre de carpeta con emojis en el nombre de usuario.</w:t>
            </w:r>
          </w:p>
        </w:tc>
      </w:tr>
      <w:tr xmlns:wp14="http://schemas.microsoft.com/office/word/2010/wordml" w:rsidR="00000000" w14:paraId="31375B65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E91AC03" wp14:textId="77777777">
        <w:trPr>
          <w:divId w:val="15497991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1A31CE" w:rsidRDefault="001A31CE" w14:paraId="68AC4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ingresar </w:t>
            </w:r>
            <w:r>
              <w:rPr>
                <w:rFonts w:ascii="Arial" w:hAnsi="Arial" w:cs="Arial"/>
                <w:sz w:val="17"/>
                <w:szCs w:val="17"/>
              </w:rPr>
              <w:t>un nombre de carpeta usando caracteres emoji </w:t>
            </w:r>
          </w:p>
        </w:tc>
      </w:tr>
      <w:tr xmlns:wp14="http://schemas.microsoft.com/office/word/2010/wordml" w:rsidR="00000000" w14:paraId="47431754" wp14:textId="77777777">
        <w:trPr>
          <w:divId w:val="15497991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1A31CE" w:rsidRDefault="001A31CE" w14:paraId="7896D7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crear carpeta</w:t>
            </w:r>
          </w:p>
        </w:tc>
      </w:tr>
      <w:tr xmlns:wp14="http://schemas.microsoft.com/office/word/2010/wordml" w:rsidR="00000000" w14:paraId="37B59324" wp14:textId="77777777">
        <w:trPr>
          <w:divId w:val="15497991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09D877E" wp14:textId="77777777">
        <w:trPr>
          <w:divId w:val="15497991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40E47D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Intentar ingresar un nombre de carpeta usando caracteres emoji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336F6E6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sistema debería rechazar la creación de la carpeta</w:t>
            </w:r>
          </w:p>
        </w:tc>
      </w:tr>
      <w:tr xmlns:wp14="http://schemas.microsoft.com/office/word/2010/wordml" w:rsidR="00000000" w14:paraId="62EBF3C5" wp14:textId="77777777">
        <w:trPr>
          <w:divId w:val="15497991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615D4BD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B252348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8A7D6C5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288EA04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12E238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la carpeta</w:t>
            </w:r>
          </w:p>
        </w:tc>
      </w:tr>
      <w:tr xmlns:wp14="http://schemas.microsoft.com/office/word/2010/wordml" w:rsidR="00000000" w14:paraId="50898490" wp14:textId="77777777">
        <w:trPr>
          <w:divId w:val="15497991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1A31CE" w:rsidRDefault="001A31CE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1A31CE" w:rsidRDefault="001A31CE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1A31CE" w:rsidP="395F87B4" w:rsidRDefault="001A31CE" w14:paraId="2946DB82" wp14:textId="77777777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395F87B4" w:rsidTr="7F99E9A2" w14:paraId="436242A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3F19BD2D" w14:textId="7E91003A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hs-235: Renombrar carpeta</w:t>
            </w:r>
          </w:p>
        </w:tc>
      </w:tr>
      <w:tr w:rsidR="395F87B4" w:rsidTr="7F99E9A2" w14:paraId="6E75695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0AE9567B" w14:textId="073276DB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0BB71257" w14:textId="680D5FE6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95F87B4" w:rsidTr="7F99E9A2" w14:paraId="37F5B036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5CC034F1" w14:textId="1A77D2C3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395F87B4" w:rsidP="395F87B4" w:rsidRDefault="395F87B4" w14:paraId="75F0277D" w14:textId="141C5316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Cambiar nombre a una carpeta</w:t>
            </w:r>
          </w:p>
        </w:tc>
      </w:tr>
      <w:tr w:rsidR="395F87B4" w:rsidTr="7F99E9A2" w14:paraId="2C6EA4EC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29DDD538" w14:textId="1023C0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395F87B4" w:rsidP="395F87B4" w:rsidRDefault="395F87B4" w14:paraId="097C1877" w14:textId="79F04BBD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Crear una carpeta</w:t>
            </w:r>
          </w:p>
        </w:tc>
      </w:tr>
      <w:tr w:rsidR="395F87B4" w:rsidTr="7F99E9A2" w14:paraId="470D17B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79851619" w14:textId="2D0FCB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59D5180E" w14:textId="0873F6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45F6D6D0" w14:textId="1E3BD7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395F87B4" w:rsidTr="7F99E9A2" w14:paraId="42FE4753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6379BE92" w14:textId="3D6650E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083F3054" w14:textId="24720D1C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Presionar en </w:t>
            </w:r>
            <w:r w:rsidRPr="395F87B4" w:rsidR="569588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botón</w:t>
            </w: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editar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760A3CBE" w14:textId="23FD5618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El sistema </w:t>
            </w:r>
            <w:r w:rsidRPr="395F87B4" w:rsidR="57221F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debería</w:t>
            </w: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abrir un modal para modificar el nombre de la carpeta</w:t>
            </w:r>
          </w:p>
        </w:tc>
      </w:tr>
      <w:tr w:rsidR="395F87B4" w:rsidTr="7F99E9A2" w14:paraId="1155752A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1AB12C8A" w14:textId="7FB9BF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395F87B4" w:rsidTr="7F99E9A2" w14:paraId="64C3F96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7B4D80CD" w14:textId="7BABD7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7B30811" w:rsidRDefault="395F87B4" w14:paraId="68B53E3F" w14:textId="7477619F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7B30811" w:rsidR="3B29F26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Fallado</w:t>
            </w:r>
          </w:p>
        </w:tc>
      </w:tr>
      <w:tr w:rsidR="395F87B4" w:rsidTr="7F99E9A2" w14:paraId="60DEA92A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59161A43" w14:textId="7E6390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6EB80377" w14:textId="251C2B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395F87B4" w:rsidTr="7F99E9A2" w14:paraId="59388EBA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440CEA73" w14:textId="504E35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24EB7BC7" w14:textId="59C3ECF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95F87B4" w:rsidTr="7F99E9A2" w14:paraId="727C149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4352E216" w14:textId="2E5FA6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7B30811" w:rsidRDefault="395F87B4" w14:paraId="43528C55" w14:textId="0C14EE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7B30811" w:rsidR="4EEEFA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  <w:t>No hay una opción para renombrar la carpeta</w:t>
            </w:r>
          </w:p>
        </w:tc>
      </w:tr>
      <w:tr w:rsidR="395F87B4" w:rsidTr="7F99E9A2" w14:paraId="5A155AE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95F87B4" w:rsidP="395F87B4" w:rsidRDefault="395F87B4" w14:paraId="11707E18" w14:textId="584CF2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5F87B4" w:rsidP="395F87B4" w:rsidRDefault="395F87B4" w14:paraId="171497F9" w14:textId="05492D4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95F87B4" w:rsidR="395F87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395F87B4" w:rsidP="395F87B4" w:rsidRDefault="395F87B4" w14:paraId="2FFAB60D" w14:textId="7E9AAC7D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CE"/>
    <w:rsid w:val="001A31CE"/>
    <w:rsid w:val="001D7CE8"/>
    <w:rsid w:val="12FE5E35"/>
    <w:rsid w:val="35F254F9"/>
    <w:rsid w:val="37B30811"/>
    <w:rsid w:val="395F87B4"/>
    <w:rsid w:val="3B29F264"/>
    <w:rsid w:val="4EEEFAB7"/>
    <w:rsid w:val="4F2B0DBB"/>
    <w:rsid w:val="51EC5BA3"/>
    <w:rsid w:val="56958890"/>
    <w:rsid w:val="57221F98"/>
    <w:rsid w:val="5B41B554"/>
    <w:rsid w:val="7027DB87"/>
    <w:rsid w:val="7C37AA18"/>
    <w:rsid w:val="7F99E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C8D9"/>
  <w15:chartTrackingRefBased/>
  <w15:docId w15:val="{DAB2A7FE-D05A-40BC-B2A1-4CAB4E255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5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85099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464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85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Creación de carpeta Web</dc:title>
  <dc:subject/>
  <dc:creator>Cristian Lara</dc:creator>
  <keywords/>
  <dc:description/>
  <lastModifiedBy>CRISTIAN JAVIER LARA FLORES</lastModifiedBy>
  <revision>6</revision>
  <dcterms:created xsi:type="dcterms:W3CDTF">2024-11-23T03:25:00.0000000Z</dcterms:created>
  <dcterms:modified xsi:type="dcterms:W3CDTF">2024-12-04T03:06:05.8708978Z</dcterms:modified>
</coreProperties>
</file>