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xmlns:wp14="http://schemas.microsoft.com/office/word/2010/wordml" w:rsidR="00507995" w:rsidRDefault="00507995" w14:paraId="672A6659" wp14:textId="77777777">
      <w:pPr>
        <w:jc w:val="center"/>
        <w:divId w:val="388579225"/>
        <w:rPr>
          <w:rFonts w:ascii="Arial" w:hAnsi="Arial" w:eastAsia="Times New Roman" w:cs="Arial"/>
          <w:sz w:val="18"/>
          <w:szCs w:val="18"/>
          <w:lang w:val="es-CL"/>
        </w:rPr>
      </w:pPr>
      <w:r>
        <w:rPr>
          <w:rFonts w:ascii="Arial" w:hAnsi="Arial" w:eastAsia="Times New Roman" w:cs="Arial"/>
          <w:sz w:val="18"/>
          <w:szCs w:val="18"/>
          <w:lang w:val="es-CL"/>
        </w:rPr>
        <w:pict w14:anchorId="6D4E88CF">
          <v:rect id="_x0000_i1025" style="width:441.9pt;height:1.5pt" o:hr="t" o:hrstd="t" o:hralign="center" fillcolor="#a0a0a0" stroked="f"/>
        </w:pict>
      </w:r>
    </w:p>
    <w:p xmlns:wp14="http://schemas.microsoft.com/office/word/2010/wordml" w:rsidR="00507995" w:rsidRDefault="00507995" w14:paraId="0A37501D" wp14:textId="77777777">
      <w:pPr>
        <w:pStyle w:val="NormalWeb"/>
        <w:jc w:val="center"/>
        <w:divId w:val="388579225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noProof/>
          <w:sz w:val="18"/>
          <w:szCs w:val="18"/>
          <w:lang w:val="es-CL"/>
        </w:rPr>
        <w:drawing>
          <wp:inline xmlns:wp14="http://schemas.microsoft.com/office/word/2010/wordprocessingDrawing" distT="0" distB="0" distL="0" distR="0" wp14:anchorId="12D367C4" wp14:editId="7777777">
            <wp:extent cx="1476375" cy="504825"/>
            <wp:effectExtent l="0" t="0" r="9525" b="9525"/>
            <wp:docPr id="2" name="Imagen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07995" w:rsidRDefault="00507995" w14:paraId="5BA24BFA" wp14:textId="77777777">
      <w:pPr>
        <w:pStyle w:val="NormalWeb"/>
        <w:jc w:val="center"/>
        <w:divId w:val="1898541657"/>
        <w:rPr>
          <w:rFonts w:ascii="Arial" w:hAnsi="Arial" w:cs="Arial"/>
          <w:sz w:val="36"/>
          <w:szCs w:val="36"/>
          <w:lang w:val="es-CL"/>
        </w:rPr>
      </w:pPr>
      <w:r>
        <w:rPr>
          <w:rFonts w:ascii="Arial" w:hAnsi="Arial" w:cs="Arial"/>
          <w:sz w:val="36"/>
          <w:szCs w:val="36"/>
          <w:lang w:val="es-CL"/>
        </w:rPr>
        <w:t>Inicio de sesión Móvil</w:t>
      </w:r>
    </w:p>
    <w:p xmlns:wp14="http://schemas.microsoft.com/office/word/2010/wordml" w:rsidR="00507995" w:rsidRDefault="00507995" w14:paraId="43CEEF23" wp14:textId="77777777">
      <w:pPr>
        <w:pStyle w:val="NormalWeb"/>
        <w:jc w:val="center"/>
        <w:divId w:val="1898541657"/>
        <w:rPr>
          <w:rFonts w:ascii="Arial" w:hAnsi="Arial" w:cs="Arial"/>
          <w:sz w:val="36"/>
          <w:szCs w:val="36"/>
          <w:lang w:val="es-CL"/>
        </w:rPr>
      </w:pPr>
      <w:r>
        <w:rPr>
          <w:rFonts w:ascii="Arial" w:hAnsi="Arial" w:cs="Arial"/>
          <w:sz w:val="36"/>
          <w:szCs w:val="36"/>
          <w:lang w:val="es-CL"/>
        </w:rPr>
        <w:t>Test Report</w:t>
      </w:r>
    </w:p>
    <w:p xmlns:wp14="http://schemas.microsoft.com/office/word/2010/wordml" w:rsidR="00507995" w:rsidRDefault="00507995" w14:paraId="51F738E7" wp14:textId="77777777">
      <w:pPr>
        <w:pStyle w:val="NormalWeb"/>
        <w:divId w:val="1788423446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Project: HortiScan</w:t>
      </w:r>
    </w:p>
    <w:p xmlns:wp14="http://schemas.microsoft.com/office/word/2010/wordml" w:rsidR="00507995" w:rsidRDefault="00507995" w14:paraId="5DFF2345" wp14:textId="77777777">
      <w:pPr>
        <w:pStyle w:val="NormalWeb"/>
        <w:divId w:val="1788423446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Autor: admin</w:t>
      </w:r>
    </w:p>
    <w:p xmlns:wp14="http://schemas.microsoft.com/office/word/2010/wordml" w:rsidR="00507995" w:rsidRDefault="00507995" w14:paraId="4C0D323D" wp14:textId="77777777">
      <w:pPr>
        <w:pStyle w:val="NormalWeb"/>
        <w:divId w:val="1788423446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Imprimido por TestLink el 16/11/2024</w:t>
      </w:r>
    </w:p>
    <w:p xmlns:wp14="http://schemas.microsoft.com/office/word/2010/wordml" w:rsidR="00507995" w:rsidRDefault="00507995" w14:paraId="6E72FAE9" wp14:textId="77777777">
      <w:pPr>
        <w:divId w:val="953051954"/>
        <w:rPr>
          <w:rFonts w:ascii="Arial" w:hAnsi="Arial" w:eastAsia="Times New Roman" w:cs="Arial"/>
          <w:sz w:val="16"/>
          <w:szCs w:val="16"/>
          <w:lang w:val="en-US"/>
        </w:rPr>
      </w:pPr>
      <w:r>
        <w:rPr>
          <w:rFonts w:ascii="Arial" w:hAnsi="Arial" w:eastAsia="Times New Roman" w:cs="Arial"/>
          <w:sz w:val="16"/>
          <w:szCs w:val="16"/>
          <w:lang w:val="en-US"/>
        </w:rPr>
        <w:t>2009 © TestLink Community</w:t>
      </w:r>
    </w:p>
    <w:p xmlns:wp14="http://schemas.microsoft.com/office/word/2010/wordml" w:rsidR="00507995" w:rsidRDefault="00507995" w14:paraId="0EDF30F2" wp14:textId="77777777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r>
        <w:rPr>
          <w:rFonts w:ascii="Arial" w:hAnsi="Arial" w:eastAsia="Times New Roman" w:cs="Arial"/>
          <w:sz w:val="22"/>
          <w:szCs w:val="22"/>
          <w:lang w:val="es-CL"/>
        </w:rPr>
        <w:t>Tabla de Contenidos</w:t>
      </w:r>
    </w:p>
    <w:p xmlns:wp14="http://schemas.microsoft.com/office/word/2010/wordml" w:rsidR="00507995" w:rsidRDefault="00507995" w14:paraId="5DAB6C7B" wp14:textId="77777777">
      <w:pPr>
        <w:divId w:val="106513887"/>
        <w:rPr>
          <w:rFonts w:ascii="Arial" w:hAnsi="Arial" w:eastAsia="Times New Roman" w:cs="Arial"/>
          <w:b/>
          <w:bCs/>
          <w:sz w:val="18"/>
          <w:szCs w:val="18"/>
          <w:lang w:val="es-CL"/>
        </w:rPr>
      </w:pPr>
    </w:p>
    <w:p xmlns:wp14="http://schemas.microsoft.com/office/word/2010/wordml" w:rsidR="00507995" w:rsidRDefault="00507995" w14:paraId="0B5C3FBC" wp14:textId="77777777">
      <w:pPr>
        <w:pStyle w:val="NormalWeb"/>
        <w:divId w:val="106513887"/>
        <w:rPr>
          <w:rFonts w:ascii="Arial" w:hAnsi="Arial" w:cs="Arial"/>
          <w:b/>
          <w:bCs/>
          <w:sz w:val="18"/>
          <w:szCs w:val="18"/>
          <w:lang w:val="es-CL"/>
        </w:rPr>
      </w:pPr>
      <w:hyperlink w:history="1" w:anchor="toc_1_1">
        <w:r>
          <w:rPr>
            <w:rStyle w:val="Hipervnculo"/>
            <w:rFonts w:ascii="Arial" w:hAnsi="Arial" w:cs="Arial"/>
            <w:b/>
            <w:bCs/>
            <w:sz w:val="18"/>
            <w:szCs w:val="18"/>
            <w:lang w:val="es-CL"/>
          </w:rPr>
          <w:t>1.1. Inicio de sesión Móvil</w:t>
        </w:r>
      </w:hyperlink>
    </w:p>
    <w:p xmlns:wp14="http://schemas.microsoft.com/office/word/2010/wordml" w:rsidR="00507995" w:rsidRDefault="00507995" w14:paraId="3F3615E2" wp14:textId="77777777">
      <w:pPr>
        <w:pStyle w:val="NormalWeb"/>
        <w:divId w:val="106513887"/>
        <w:rPr>
          <w:rFonts w:ascii="Arial" w:hAnsi="Arial" w:cs="Arial"/>
          <w:sz w:val="18"/>
          <w:szCs w:val="18"/>
          <w:lang w:val="es-CL"/>
        </w:rPr>
      </w:pPr>
      <w:hyperlink w:history="1" w:anchor="toc_tc134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de usuario</w:t>
        </w:r>
      </w:hyperlink>
    </w:p>
    <w:p xmlns:wp14="http://schemas.microsoft.com/office/word/2010/wordml" w:rsidR="00507995" w:rsidRDefault="00507995" w14:paraId="02A64C9A" wp14:textId="77777777">
      <w:pPr>
        <w:pStyle w:val="NormalWeb"/>
        <w:divId w:val="106513887"/>
        <w:rPr>
          <w:rFonts w:ascii="Arial" w:hAnsi="Arial" w:cs="Arial"/>
          <w:sz w:val="18"/>
          <w:szCs w:val="18"/>
          <w:lang w:val="es-CL"/>
        </w:rPr>
      </w:pPr>
      <w:hyperlink w:history="1" w:anchor="toc_tc13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de usuario</w:t>
        </w:r>
      </w:hyperlink>
    </w:p>
    <w:p xmlns:wp14="http://schemas.microsoft.com/office/word/2010/wordml" w:rsidR="00507995" w:rsidRDefault="00507995" w14:paraId="4E06967E" wp14:textId="77777777">
      <w:pPr>
        <w:pStyle w:val="NormalWeb"/>
        <w:divId w:val="106513887"/>
        <w:rPr>
          <w:rFonts w:ascii="Arial" w:hAnsi="Arial" w:cs="Arial"/>
          <w:sz w:val="18"/>
          <w:szCs w:val="18"/>
          <w:lang w:val="es-CL"/>
        </w:rPr>
      </w:pPr>
      <w:hyperlink w:history="1" w:anchor="toc_tc140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de usuario (vacío)</w:t>
        </w:r>
      </w:hyperlink>
    </w:p>
    <w:p xmlns:wp14="http://schemas.microsoft.com/office/word/2010/wordml" w:rsidR="00507995" w:rsidRDefault="00507995" w14:paraId="2D23D9E4" wp14:textId="77777777">
      <w:pPr>
        <w:pStyle w:val="NormalWeb"/>
        <w:divId w:val="106513887"/>
        <w:rPr>
          <w:rFonts w:ascii="Arial" w:hAnsi="Arial" w:cs="Arial"/>
          <w:sz w:val="18"/>
          <w:szCs w:val="18"/>
          <w:lang w:val="es-CL"/>
        </w:rPr>
      </w:pPr>
      <w:hyperlink w:history="1" w:anchor="toc_tc14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de usuario (vacío)</w:t>
        </w:r>
      </w:hyperlink>
    </w:p>
    <w:p xmlns:wp14="http://schemas.microsoft.com/office/word/2010/wordml" w:rsidR="00507995" w:rsidRDefault="00507995" w14:paraId="677FCD8E" wp14:textId="77777777">
      <w:pPr>
        <w:pStyle w:val="NormalWeb"/>
        <w:divId w:val="106513887"/>
        <w:rPr>
          <w:rFonts w:ascii="Arial" w:hAnsi="Arial" w:cs="Arial"/>
          <w:sz w:val="18"/>
          <w:szCs w:val="18"/>
          <w:lang w:val="es-CL"/>
        </w:rPr>
      </w:pPr>
      <w:hyperlink w:history="1" w:anchor="toc_tc146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Iniciar sesión con nombre y contraseña (invalido)</w:t>
        </w:r>
      </w:hyperlink>
    </w:p>
    <w:p xmlns:wp14="http://schemas.microsoft.com/office/word/2010/wordml" w:rsidR="00507995" w:rsidRDefault="00507995" w14:paraId="6549AC49" wp14:textId="77777777">
      <w:pPr>
        <w:pStyle w:val="NormalWeb"/>
        <w:divId w:val="106513887"/>
        <w:rPr>
          <w:rFonts w:ascii="Arial" w:hAnsi="Arial" w:cs="Arial"/>
          <w:sz w:val="18"/>
          <w:szCs w:val="18"/>
          <w:lang w:val="es-CL"/>
        </w:rPr>
      </w:pPr>
      <w:hyperlink w:history="1" w:anchor="toc_tc390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Iniciar sesión</w:t>
        </w:r>
      </w:hyperlink>
    </w:p>
    <w:p xmlns:wp14="http://schemas.microsoft.com/office/word/2010/wordml" w:rsidR="00507995" w:rsidRDefault="00507995" w14:paraId="4742EA18" wp14:textId="77777777">
      <w:pPr>
        <w:pStyle w:val="NormalWeb"/>
        <w:divId w:val="106513887"/>
        <w:rPr>
          <w:rFonts w:ascii="Arial" w:hAnsi="Arial" w:cs="Arial"/>
          <w:sz w:val="18"/>
          <w:szCs w:val="18"/>
          <w:lang w:val="es-CL"/>
        </w:rPr>
      </w:pPr>
      <w:hyperlink w:history="1" w:anchor="toc_tc506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Iniciar sesión con nombre y contraseña (vacío)</w:t>
        </w:r>
      </w:hyperlink>
    </w:p>
    <w:p xmlns:wp14="http://schemas.microsoft.com/office/word/2010/wordml" w:rsidR="00507995" w:rsidRDefault="00507995" w14:paraId="3C14A4EE" wp14:textId="77777777">
      <w:pPr>
        <w:pStyle w:val="NormalWeb"/>
        <w:divId w:val="106513887"/>
        <w:rPr>
          <w:rFonts w:ascii="Arial" w:hAnsi="Arial" w:cs="Arial"/>
          <w:sz w:val="18"/>
          <w:szCs w:val="18"/>
          <w:lang w:val="es-CL"/>
        </w:rPr>
      </w:pPr>
      <w:hyperlink w:history="1" w:anchor="toc_tc55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Usuario copia y pega un nombre de usuario</w:t>
        </w:r>
      </w:hyperlink>
    </w:p>
    <w:p xmlns:wp14="http://schemas.microsoft.com/office/word/2010/wordml" w:rsidR="00507995" w:rsidRDefault="00507995" w14:paraId="1EDBD9CE" wp14:textId="77777777">
      <w:pPr>
        <w:pStyle w:val="NormalWeb"/>
        <w:divId w:val="106513887"/>
        <w:rPr>
          <w:rFonts w:ascii="Arial" w:hAnsi="Arial" w:cs="Arial"/>
          <w:sz w:val="18"/>
          <w:szCs w:val="18"/>
          <w:lang w:val="es-CL"/>
        </w:rPr>
      </w:pPr>
      <w:hyperlink w:history="1" w:anchor="toc_tc55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Usuario copia y pega una contraseña</w:t>
        </w:r>
      </w:hyperlink>
    </w:p>
    <w:p xmlns:wp14="http://schemas.microsoft.com/office/word/2010/wordml" w:rsidR="00507995" w:rsidRDefault="00507995" w14:paraId="0C88375B" wp14:textId="77777777">
      <w:pPr>
        <w:pStyle w:val="NormalWeb"/>
        <w:divId w:val="106513887"/>
        <w:rPr>
          <w:rFonts w:ascii="Arial" w:hAnsi="Arial" w:cs="Arial"/>
          <w:sz w:val="18"/>
          <w:szCs w:val="18"/>
          <w:lang w:val="es-CL"/>
        </w:rPr>
      </w:pPr>
      <w:hyperlink w:history="1" w:anchor="toc_tc67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de usuario correcto, pero con espacios antes o después.</w:t>
        </w:r>
      </w:hyperlink>
    </w:p>
    <w:p xmlns:wp14="http://schemas.microsoft.com/office/word/2010/wordml" w:rsidR="00507995" w:rsidRDefault="00507995" w14:paraId="6D597E25" wp14:textId="77777777">
      <w:pPr>
        <w:pStyle w:val="NormalWeb"/>
        <w:divId w:val="106513887"/>
        <w:rPr>
          <w:rFonts w:ascii="Arial" w:hAnsi="Arial" w:cs="Arial"/>
          <w:sz w:val="18"/>
          <w:szCs w:val="18"/>
          <w:lang w:val="es-CL"/>
        </w:rPr>
      </w:pPr>
      <w:hyperlink w:history="1" w:anchor="toc_tc68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de usuario correcto, pero con espacios antes o después.</w:t>
        </w:r>
      </w:hyperlink>
    </w:p>
    <w:p xmlns:wp14="http://schemas.microsoft.com/office/word/2010/wordml" w:rsidR="00507995" w:rsidRDefault="00507995" w14:paraId="080ACEDD" wp14:textId="77777777">
      <w:pPr>
        <w:pStyle w:val="NormalWeb"/>
        <w:divId w:val="106513887"/>
        <w:rPr>
          <w:rFonts w:ascii="Arial" w:hAnsi="Arial" w:cs="Arial"/>
          <w:sz w:val="18"/>
          <w:szCs w:val="18"/>
          <w:lang w:val="es-CL"/>
        </w:rPr>
      </w:pPr>
      <w:hyperlink w:history="1" w:anchor="toc_tc68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Intentar iniciar sesión con una contraseña similar</w:t>
        </w:r>
      </w:hyperlink>
    </w:p>
    <w:p xmlns:wp14="http://schemas.microsoft.com/office/word/2010/wordml" w:rsidR="00507995" w:rsidRDefault="00507995" w14:paraId="1CCD6A11" wp14:textId="77777777">
      <w:pPr>
        <w:pStyle w:val="NormalWeb"/>
        <w:divId w:val="106513887"/>
        <w:rPr>
          <w:rFonts w:ascii="Arial" w:hAnsi="Arial" w:cs="Arial"/>
          <w:sz w:val="18"/>
          <w:szCs w:val="18"/>
          <w:lang w:val="es-CL"/>
        </w:rPr>
      </w:pPr>
      <w:hyperlink w:history="1" w:anchor="toc_tc68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Intentar iniciar sesión después de varios intentos fallidos.</w:t>
        </w:r>
      </w:hyperlink>
    </w:p>
    <w:p xmlns:wp14="http://schemas.microsoft.com/office/word/2010/wordml" w:rsidR="00507995" w:rsidRDefault="00507995" w14:paraId="18BA38AF" wp14:textId="77777777">
      <w:pPr>
        <w:pStyle w:val="NormalWeb"/>
        <w:divId w:val="106513887"/>
        <w:rPr>
          <w:rFonts w:ascii="Arial" w:hAnsi="Arial" w:cs="Arial"/>
          <w:sz w:val="18"/>
          <w:szCs w:val="18"/>
          <w:lang w:val="es-CL"/>
        </w:rPr>
      </w:pPr>
      <w:hyperlink w:history="1" w:anchor="toc_tc68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Intentar iniciar sesión sin conexión a internet</w:t>
        </w:r>
      </w:hyperlink>
    </w:p>
    <w:p xmlns:wp14="http://schemas.microsoft.com/office/word/2010/wordml" w:rsidR="00507995" w:rsidRDefault="00507995" w14:paraId="092BC31F" wp14:textId="77777777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bookmarkStart w:name="toc_1_1" w:id="0"/>
      <w:bookmarkEnd w:id="0"/>
      <w:r>
        <w:rPr>
          <w:rFonts w:ascii="Arial" w:hAnsi="Arial" w:eastAsia="Times New Roman" w:cs="Arial"/>
          <w:sz w:val="22"/>
          <w:szCs w:val="22"/>
          <w:lang w:val="es-CL"/>
        </w:rPr>
        <w:t>1.1. Test Suite : Inicio de sesión Móvil</w:t>
      </w:r>
    </w:p>
    <w:p xmlns:wp14="http://schemas.microsoft.com/office/word/2010/wordml" w:rsidR="00507995" w:rsidRDefault="00507995" w14:paraId="6BAAE583" wp14:textId="77777777">
      <w:pPr>
        <w:pStyle w:val="NormalWeb"/>
        <w:divId w:val="132870910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sz w:val="18"/>
          <w:szCs w:val="18"/>
          <w:lang w:val="es-CL"/>
        </w:rPr>
        <w:t> Pruebas acerca del inicio de sesión en la plataforma web</w:t>
      </w:r>
    </w:p>
    <w:p xmlns:wp14="http://schemas.microsoft.com/office/word/2010/wordml" w:rsidR="00507995" w:rsidRDefault="00507995" w14:paraId="6E7BEAA2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134" w:id="1"/>
      <w:bookmarkEnd w:id="1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403"/>
        <w:gridCol w:w="4302"/>
      </w:tblGrid>
      <w:tr xmlns:wp14="http://schemas.microsoft.com/office/word/2010/wordml" w:rsidR="00000000" w14:paraId="069BC362" wp14:textId="77777777">
        <w:trPr>
          <w:divId w:val="86135886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507995" w:rsidRDefault="00507995" w14:paraId="7C16FC64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hs-28: Ingresar nombre de usuario</w:t>
            </w:r>
          </w:p>
        </w:tc>
      </w:tr>
      <w:tr xmlns:wp14="http://schemas.microsoft.com/office/word/2010/wordml" w:rsidR="00000000" w14:paraId="3A4F3965" wp14:textId="77777777">
        <w:trPr>
          <w:divId w:val="86135886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11E560E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17E34BD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0A387A1" wp14:textId="77777777">
        <w:trPr>
          <w:divId w:val="86135886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3E9A87A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507995" w:rsidRDefault="00507995" w14:paraId="20C8A2C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nombre de usuario para inicio de sesión</w:t>
            </w:r>
          </w:p>
        </w:tc>
      </w:tr>
      <w:tr xmlns:wp14="http://schemas.microsoft.com/office/word/2010/wordml" w:rsidR="00000000" w14:paraId="2D0A1428" wp14:textId="77777777">
        <w:trPr>
          <w:divId w:val="86135886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7C031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507995" w:rsidRDefault="00507995" w14:paraId="3721E89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Tener una cuenta registrada</w:t>
            </w:r>
          </w:p>
        </w:tc>
      </w:tr>
      <w:tr xmlns:wp14="http://schemas.microsoft.com/office/word/2010/wordml" w:rsidR="00000000" w14:paraId="47252C5A" wp14:textId="77777777">
        <w:trPr>
          <w:divId w:val="86135886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ED7738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3C16D28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1FDAAE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6B99476E" wp14:textId="77777777">
        <w:trPr>
          <w:divId w:val="86135886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49841B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24868D8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usuario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A4111C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Visualizar </w:t>
            </w:r>
            <w:r>
              <w:rPr>
                <w:rFonts w:ascii="Arial" w:hAnsi="Arial" w:cs="Arial"/>
                <w:sz w:val="17"/>
                <w:szCs w:val="17"/>
              </w:rPr>
              <w:t>nombre de usuario</w:t>
            </w:r>
          </w:p>
        </w:tc>
      </w:tr>
      <w:tr xmlns:wp14="http://schemas.microsoft.com/office/word/2010/wordml" w:rsidR="00000000" w14:paraId="02EB378F" wp14:textId="77777777">
        <w:trPr>
          <w:divId w:val="86135886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A05A809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49893B1E" wp14:textId="77777777">
        <w:trPr>
          <w:divId w:val="86135886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45C0557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2181790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365E045" wp14:textId="77777777">
        <w:trPr>
          <w:divId w:val="86135886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33A6D3C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7D79161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72DB1E71" wp14:textId="77777777">
        <w:trPr>
          <w:divId w:val="86135886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04134E9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7C13F0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1C0B410" wp14:textId="77777777">
        <w:trPr>
          <w:divId w:val="86135886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230E907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7CF9E5C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nombre de usuario se ingresa correctamente</w:t>
            </w:r>
          </w:p>
        </w:tc>
      </w:tr>
      <w:tr xmlns:wp14="http://schemas.microsoft.com/office/word/2010/wordml" w:rsidR="00000000" w14:paraId="57E4FC9A" wp14:textId="77777777">
        <w:trPr>
          <w:divId w:val="86135886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21C0000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66742C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507995" w:rsidRDefault="00507995" w14:paraId="63E4A9C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137" w:id="2"/>
      <w:bookmarkEnd w:id="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035"/>
        <w:gridCol w:w="4670"/>
      </w:tblGrid>
      <w:tr xmlns:wp14="http://schemas.microsoft.com/office/word/2010/wordml" w:rsidR="00000000" w14:paraId="19212732" wp14:textId="77777777">
        <w:trPr>
          <w:divId w:val="130045187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507995" w:rsidRDefault="00507995" w14:paraId="63C4086D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hs-29: Ingresar contraseña de usuario</w:t>
            </w:r>
          </w:p>
        </w:tc>
      </w:tr>
      <w:tr xmlns:wp14="http://schemas.microsoft.com/office/word/2010/wordml" w:rsidR="00000000" w14:paraId="5E2ADEB2" wp14:textId="77777777">
        <w:trPr>
          <w:divId w:val="130045187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509D5FE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569C050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9CCD4A1" wp14:textId="77777777">
        <w:trPr>
          <w:divId w:val="130045187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5EA7C53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507995" w:rsidRDefault="00507995" w14:paraId="13447A4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nombre de usuario para inicio de sesión</w:t>
            </w:r>
          </w:p>
        </w:tc>
      </w:tr>
      <w:tr xmlns:wp14="http://schemas.microsoft.com/office/word/2010/wordml" w:rsidR="00000000" w14:paraId="45C1C082" wp14:textId="77777777">
        <w:trPr>
          <w:divId w:val="130045187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14D6B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507995" w:rsidRDefault="00507995" w14:paraId="59220D5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Tener una cuenta registrada </w:t>
            </w:r>
          </w:p>
        </w:tc>
      </w:tr>
      <w:tr xmlns:wp14="http://schemas.microsoft.com/office/word/2010/wordml" w:rsidR="00000000" w14:paraId="2C2868BC" wp14:textId="77777777">
        <w:trPr>
          <w:divId w:val="1300451876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E8349F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493A28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2E999E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6A0A649C" wp14:textId="77777777">
        <w:trPr>
          <w:divId w:val="1300451876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56B20A0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162BB8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contraseña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165E487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Visualizar </w:t>
            </w:r>
            <w:r>
              <w:rPr>
                <w:rFonts w:ascii="Arial" w:hAnsi="Arial" w:cs="Arial"/>
                <w:sz w:val="17"/>
                <w:szCs w:val="17"/>
              </w:rPr>
              <w:t>la contraseña en caracteres tipo pass</w:t>
            </w:r>
          </w:p>
        </w:tc>
      </w:tr>
      <w:tr xmlns:wp14="http://schemas.microsoft.com/office/word/2010/wordml" w:rsidR="00000000" w14:paraId="5A39BBE3" wp14:textId="77777777">
        <w:trPr>
          <w:divId w:val="130045187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41C8F396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6584BEE7" wp14:textId="77777777">
        <w:trPr>
          <w:divId w:val="130045187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6650541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7E31C21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887E2D6" wp14:textId="77777777">
        <w:trPr>
          <w:divId w:val="130045187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6D26A5A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310F9D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45B5B017" wp14:textId="77777777">
        <w:trPr>
          <w:divId w:val="130045187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33C4B44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7F59CE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15ED3EC" wp14:textId="77777777">
        <w:trPr>
          <w:divId w:val="130045187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14B9AFB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2B5DBE0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La contraseña se ingresa correctamente en tipo pass</w:t>
            </w:r>
          </w:p>
        </w:tc>
      </w:tr>
      <w:tr xmlns:wp14="http://schemas.microsoft.com/office/word/2010/wordml" w:rsidR="00000000" w14:paraId="617B1916" wp14:textId="77777777">
        <w:trPr>
          <w:divId w:val="130045187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3CD4B3F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7F3EAD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507995" w:rsidRDefault="00507995" w14:paraId="4F6584BE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140" w:id="3"/>
      <w:bookmarkEnd w:id="3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1713"/>
        <w:gridCol w:w="4992"/>
      </w:tblGrid>
      <w:tr xmlns:wp14="http://schemas.microsoft.com/office/word/2010/wordml" w:rsidR="00000000" w14:paraId="7476B0CD" wp14:textId="77777777">
        <w:trPr>
          <w:divId w:val="139585393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507995" w:rsidRDefault="00507995" w14:paraId="233C9797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hs-30: Ingresar nombre de usuario (vacío)</w:t>
            </w:r>
          </w:p>
        </w:tc>
      </w:tr>
      <w:tr xmlns:wp14="http://schemas.microsoft.com/office/word/2010/wordml" w:rsidR="00000000" w14:paraId="4B6C1EE6" wp14:textId="77777777">
        <w:trPr>
          <w:divId w:val="139585393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2C289E3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1034F2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7782E830" wp14:textId="77777777">
        <w:trPr>
          <w:divId w:val="139585393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58B3F64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507995" w:rsidRDefault="00507995" w14:paraId="0E788B8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nombre de usuario para inicio de sesión</w:t>
            </w:r>
          </w:p>
        </w:tc>
      </w:tr>
      <w:tr xmlns:wp14="http://schemas.microsoft.com/office/word/2010/wordml" w:rsidR="00000000" w14:paraId="2A662324" wp14:textId="77777777">
        <w:trPr>
          <w:divId w:val="139585393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75C55B6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507995" w:rsidRDefault="00507995" w14:paraId="039867F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Tener una cuenta registrada</w:t>
            </w:r>
          </w:p>
        </w:tc>
      </w:tr>
      <w:tr xmlns:wp14="http://schemas.microsoft.com/office/word/2010/wordml" w:rsidR="00000000" w14:paraId="795C61F7" wp14:textId="77777777">
        <w:trPr>
          <w:divId w:val="1395853939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35D5E9D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2934DE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584E38A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553C5CDA" wp14:textId="77777777">
        <w:trPr>
          <w:divId w:val="1395853939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249FAA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45BF1A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usuario vacío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65A540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Label </w:t>
            </w:r>
            <w:r>
              <w:rPr>
                <w:rFonts w:ascii="Arial" w:hAnsi="Arial" w:cs="Arial"/>
                <w:sz w:val="17"/>
                <w:szCs w:val="17"/>
              </w:rPr>
              <w:t>emergente que avise sobre el ingreso del nombre de usuario</w:t>
            </w:r>
          </w:p>
        </w:tc>
      </w:tr>
      <w:tr xmlns:wp14="http://schemas.microsoft.com/office/word/2010/wordml" w:rsidR="00000000" w14:paraId="72A3D3EC" wp14:textId="77777777">
        <w:trPr>
          <w:divId w:val="139585393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D0B940D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77689AFE" wp14:textId="77777777">
        <w:trPr>
          <w:divId w:val="139585393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22C8A2B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3013652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08418736" wp14:textId="77777777">
        <w:trPr>
          <w:divId w:val="139585393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40DC838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19A901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551D4533" wp14:textId="77777777">
        <w:trPr>
          <w:divId w:val="139585393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50CAEA3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7C2B4FD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CA8FF19" wp14:textId="77777777">
        <w:trPr>
          <w:divId w:val="139585393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0B5EC1C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15D2511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advierte sobre que faltan campos por rellenar</w:t>
            </w:r>
          </w:p>
        </w:tc>
      </w:tr>
      <w:tr xmlns:wp14="http://schemas.microsoft.com/office/word/2010/wordml" w:rsidR="00000000" w14:paraId="28780193" wp14:textId="77777777">
        <w:trPr>
          <w:divId w:val="139585393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6CAE96A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91788D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507995" w:rsidRDefault="00507995" w14:paraId="09AF38FC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143" w:id="4"/>
      <w:bookmarkEnd w:id="4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1894"/>
        <w:gridCol w:w="4811"/>
      </w:tblGrid>
      <w:tr xmlns:wp14="http://schemas.microsoft.com/office/word/2010/wordml" w:rsidR="00000000" w14:paraId="1B461451" wp14:textId="77777777">
        <w:trPr>
          <w:divId w:val="136455755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507995" w:rsidRDefault="00507995" w14:paraId="36040826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hs-31: Ingresar contraseña de usuario (vacío)</w:t>
            </w:r>
          </w:p>
        </w:tc>
      </w:tr>
      <w:tr xmlns:wp14="http://schemas.microsoft.com/office/word/2010/wordml" w:rsidR="00000000" w14:paraId="4E9033CC" wp14:textId="77777777">
        <w:trPr>
          <w:divId w:val="136455755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7B56C97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402E219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CB37DA6" wp14:textId="77777777">
        <w:trPr>
          <w:divId w:val="136455755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1B808A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507995" w:rsidRDefault="00507995" w14:paraId="765605D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nombre de usuario para inicio de sesión</w:t>
            </w:r>
          </w:p>
        </w:tc>
      </w:tr>
      <w:tr xmlns:wp14="http://schemas.microsoft.com/office/word/2010/wordml" w:rsidR="00000000" w14:paraId="3638B115" wp14:textId="77777777">
        <w:trPr>
          <w:divId w:val="136455755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AFE6A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507995" w:rsidRDefault="00507995" w14:paraId="3902EAE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Tener una cuenta registrada </w:t>
            </w:r>
          </w:p>
        </w:tc>
      </w:tr>
      <w:tr xmlns:wp14="http://schemas.microsoft.com/office/word/2010/wordml" w:rsidR="00000000" w14:paraId="2012A52B" wp14:textId="77777777">
        <w:trPr>
          <w:divId w:val="1364557550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32DC76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3D0C32F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9CE15B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7B74BD56" wp14:textId="77777777">
        <w:trPr>
          <w:divId w:val="1364557550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19F14E3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491BA48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Ingresar </w:t>
            </w:r>
            <w:r>
              <w:rPr>
                <w:rFonts w:ascii="Arial" w:hAnsi="Arial" w:cs="Arial"/>
                <w:sz w:val="17"/>
                <w:szCs w:val="17"/>
              </w:rPr>
              <w:t>contraseña vacía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FD8539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Label emergente que avise sobre el ingreso de la contraseña de usuario</w:t>
            </w:r>
          </w:p>
          <w:p w:rsidR="00507995" w:rsidRDefault="00507995" w14:paraId="15AA318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xmlns:wp14="http://schemas.microsoft.com/office/word/2010/wordml" w:rsidR="00000000" w14:paraId="0E27B00A" wp14:textId="77777777">
        <w:trPr>
          <w:divId w:val="136455755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0061E4C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677114B3" wp14:textId="77777777">
        <w:trPr>
          <w:divId w:val="136455755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3525E11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D70D67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321905DC" wp14:textId="77777777">
        <w:trPr>
          <w:divId w:val="136455755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097F27B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6D976C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6513BF87" wp14:textId="77777777">
        <w:trPr>
          <w:divId w:val="136455755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22BD8A3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36BEE08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4F1F201C" wp14:textId="77777777">
        <w:trPr>
          <w:divId w:val="136455755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7E52B76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E9F97C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advierte sobre que faltan campos por rellenar</w:t>
            </w:r>
          </w:p>
        </w:tc>
      </w:tr>
      <w:tr xmlns:wp14="http://schemas.microsoft.com/office/word/2010/wordml" w:rsidR="00000000" w14:paraId="28C6E526" wp14:textId="77777777">
        <w:trPr>
          <w:divId w:val="136455755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648443A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7E86493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507995" w:rsidRDefault="00507995" w14:paraId="01512BE8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146" w:id="5"/>
      <w:bookmarkEnd w:id="5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510"/>
        <w:gridCol w:w="4195"/>
      </w:tblGrid>
      <w:tr xmlns:wp14="http://schemas.microsoft.com/office/word/2010/wordml" w:rsidR="00000000" w14:paraId="482854C2" wp14:textId="77777777">
        <w:trPr>
          <w:divId w:val="29899431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507995" w:rsidRDefault="00507995" w14:paraId="0487E09B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hs-32: Iniciar sesión con nombre y contraseña (invalido)</w:t>
            </w:r>
          </w:p>
        </w:tc>
      </w:tr>
      <w:tr xmlns:wp14="http://schemas.microsoft.com/office/word/2010/wordml" w:rsidR="00000000" w14:paraId="26972378" wp14:textId="77777777">
        <w:trPr>
          <w:divId w:val="2989943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010F440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25A03C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5EC4C343" wp14:textId="77777777">
        <w:trPr>
          <w:divId w:val="29899431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9419FA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507995" w:rsidRDefault="00507995" w14:paraId="0E98B2E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ambas credenciales erróneas o vacías</w:t>
            </w:r>
          </w:p>
        </w:tc>
      </w:tr>
      <w:tr xmlns:wp14="http://schemas.microsoft.com/office/word/2010/wordml" w:rsidR="00000000" w14:paraId="75C6EC68" wp14:textId="77777777">
        <w:trPr>
          <w:divId w:val="29899431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B13378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507995" w:rsidRDefault="00507995" w14:paraId="5D6F143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Tener una cuenta registrada o no</w:t>
            </w:r>
          </w:p>
        </w:tc>
      </w:tr>
      <w:tr xmlns:wp14="http://schemas.microsoft.com/office/word/2010/wordml" w:rsidR="00000000" w14:paraId="7ED37D23" wp14:textId="77777777">
        <w:trPr>
          <w:divId w:val="298994310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3241D4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02DE6F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54B19CE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57C69BD5" wp14:textId="77777777">
        <w:trPr>
          <w:divId w:val="298994310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65D241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3DA8B33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nombre de usuario vacío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5F25CE0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No visualizar nombre de usuario</w:t>
            </w:r>
          </w:p>
        </w:tc>
      </w:tr>
      <w:tr xmlns:wp14="http://schemas.microsoft.com/office/word/2010/wordml" w:rsidR="00000000" w14:paraId="40791DC5" wp14:textId="77777777">
        <w:trPr>
          <w:divId w:val="298994310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18F999B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3DAF3C1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contraseña de usuario vacío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10AA2C1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visualizar contraseña de usuario</w:t>
            </w:r>
          </w:p>
        </w:tc>
      </w:tr>
      <w:tr xmlns:wp14="http://schemas.microsoft.com/office/word/2010/wordml" w:rsidR="00000000" w14:paraId="5D4BF7ED" wp14:textId="77777777">
        <w:trPr>
          <w:divId w:val="298994310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5FCD5EC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7BEDA4C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Iniciar sesión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25DC750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Label emergente que indique </w:t>
            </w:r>
            <w:r>
              <w:rPr>
                <w:rFonts w:ascii="Arial" w:hAnsi="Arial" w:cs="Arial"/>
                <w:sz w:val="17"/>
                <w:szCs w:val="17"/>
              </w:rPr>
              <w:t>que debe ingresar sus credenciales</w:t>
            </w:r>
          </w:p>
        </w:tc>
      </w:tr>
      <w:tr xmlns:wp14="http://schemas.microsoft.com/office/word/2010/wordml" w:rsidR="00000000" w14:paraId="44EAFD9C" wp14:textId="77777777">
        <w:trPr>
          <w:divId w:val="29899431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4B94D5A5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25B61027" wp14:textId="77777777">
        <w:trPr>
          <w:divId w:val="2989943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79A623A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7F1E2C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2206DFB" wp14:textId="77777777">
        <w:trPr>
          <w:divId w:val="2989943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2B9EE9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7951B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794CCEF2" wp14:textId="77777777">
        <w:trPr>
          <w:divId w:val="2989943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1404F76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2C4A8F8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04A7A6A" wp14:textId="77777777">
        <w:trPr>
          <w:divId w:val="2989943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63269B0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39460B9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advierte sobre que faltan campos por rellenar</w:t>
            </w:r>
          </w:p>
        </w:tc>
      </w:tr>
      <w:tr xmlns:wp14="http://schemas.microsoft.com/office/word/2010/wordml" w:rsidR="00000000" w14:paraId="540DA757" wp14:textId="77777777">
        <w:trPr>
          <w:divId w:val="2989943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336DAAC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1699B33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507995" w:rsidRDefault="00507995" w14:paraId="0DA70637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390" w:id="6"/>
      <w:bookmarkEnd w:id="6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736"/>
        <w:gridCol w:w="2969"/>
      </w:tblGrid>
      <w:tr xmlns:wp14="http://schemas.microsoft.com/office/word/2010/wordml" w:rsidR="00000000" w:rsidTr="129E7B3B" w14:paraId="1A7308BE" wp14:textId="77777777">
        <w:trPr>
          <w:divId w:val="121739772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507995" w:rsidRDefault="00507995" w14:paraId="695A29B5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  <w:lang w:val="en-US"/>
              </w:rPr>
              <w:t>Test Case hs-90: Iniciar sesión</w:t>
            </w:r>
          </w:p>
        </w:tc>
      </w:tr>
      <w:tr xmlns:wp14="http://schemas.microsoft.com/office/word/2010/wordml" w:rsidR="00000000" w:rsidTr="129E7B3B" w14:paraId="2C1E042C" wp14:textId="77777777">
        <w:trPr>
          <w:divId w:val="121739772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7297A28C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781F554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29E7B3B" w14:paraId="0B5EF010" wp14:textId="77777777">
        <w:trPr>
          <w:divId w:val="121739772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5859594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507995" w:rsidRDefault="00507995" w14:paraId="338A8B8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Inicio de sesión al sistema</w:t>
            </w:r>
          </w:p>
        </w:tc>
      </w:tr>
      <w:tr xmlns:wp14="http://schemas.microsoft.com/office/word/2010/wordml" w:rsidR="00000000" w:rsidTr="129E7B3B" w14:paraId="764F56AC" wp14:textId="77777777">
        <w:trPr>
          <w:divId w:val="121739772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640BC0C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507995" w:rsidRDefault="00507995" w14:paraId="5247858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Crear una cuenta</w:t>
            </w:r>
          </w:p>
        </w:tc>
      </w:tr>
      <w:tr xmlns:wp14="http://schemas.microsoft.com/office/word/2010/wordml" w:rsidR="00000000" w:rsidTr="129E7B3B" w14:paraId="1CC4D591" wp14:textId="77777777">
        <w:trPr>
          <w:divId w:val="1217397722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3D8A142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2277749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2A635A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129E7B3B" w14:paraId="7754395A" wp14:textId="77777777">
        <w:trPr>
          <w:divId w:val="1217397722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2E32D52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457D85A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nombre de usuario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291ABB1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Visualizar nombre</w:t>
            </w:r>
          </w:p>
        </w:tc>
      </w:tr>
      <w:tr xmlns:wp14="http://schemas.microsoft.com/office/word/2010/wordml" w:rsidR="00000000" w:rsidTr="129E7B3B" w14:paraId="317CE09C" wp14:textId="77777777">
        <w:trPr>
          <w:divId w:val="1217397722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7144751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46A50E5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contraseña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7CF071C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Visualizar contraseña</w:t>
            </w:r>
          </w:p>
        </w:tc>
      </w:tr>
      <w:tr xmlns:wp14="http://schemas.microsoft.com/office/word/2010/wordml" w:rsidR="00000000" w:rsidTr="129E7B3B" w14:paraId="135E3445" wp14:textId="77777777">
        <w:trPr>
          <w:divId w:val="1217397722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0B7781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0D1D3994" wp14:textId="56D442C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129E7B3B" w:rsidR="00507995">
              <w:rPr>
                <w:rFonts w:ascii="Arial" w:hAnsi="Arial" w:cs="Arial"/>
                <w:sz w:val="17"/>
                <w:szCs w:val="17"/>
              </w:rPr>
              <w:t> Presionar botón "</w:t>
            </w:r>
            <w:r w:rsidRPr="129E7B3B" w:rsidR="784AFD69">
              <w:rPr>
                <w:rFonts w:ascii="Arial" w:hAnsi="Arial" w:cs="Arial"/>
                <w:sz w:val="17"/>
                <w:szCs w:val="17"/>
              </w:rPr>
              <w:t>ENTRAR</w:t>
            </w:r>
            <w:r w:rsidRPr="129E7B3B" w:rsidR="00507995">
              <w:rPr>
                <w:rFonts w:ascii="Arial" w:hAnsi="Arial" w:cs="Arial"/>
                <w:sz w:val="17"/>
                <w:szCs w:val="17"/>
              </w:rPr>
              <w:t>"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6415641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Entrar al sistema</w:t>
            </w:r>
          </w:p>
        </w:tc>
      </w:tr>
      <w:tr xmlns:wp14="http://schemas.microsoft.com/office/word/2010/wordml" w:rsidR="00000000" w:rsidTr="129E7B3B" w14:paraId="3DEEC669" wp14:textId="77777777">
        <w:trPr>
          <w:divId w:val="121739772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3656B9AB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129E7B3B" w14:paraId="56B46A64" wp14:textId="77777777">
        <w:trPr>
          <w:divId w:val="121739772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4E60742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70478A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129E7B3B" w14:paraId="7AA6F71F" wp14:textId="77777777">
        <w:trPr>
          <w:divId w:val="121739772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7089F95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66B80DF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129E7B3B" w14:paraId="3E9EA052" wp14:textId="77777777">
        <w:trPr>
          <w:divId w:val="121739772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559FA97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4B5817E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29E7B3B" w14:paraId="39EA6230" wp14:textId="77777777">
        <w:trPr>
          <w:divId w:val="121739772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1963853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43CF006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usuario ingresa al sistema correctamente</w:t>
            </w:r>
          </w:p>
        </w:tc>
      </w:tr>
      <w:tr xmlns:wp14="http://schemas.microsoft.com/office/word/2010/wordml" w:rsidR="00000000" w:rsidTr="129E7B3B" w14:paraId="41A2564E" wp14:textId="77777777">
        <w:trPr>
          <w:divId w:val="121739772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733933A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3E2A0D9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507995" w:rsidRDefault="00507995" w14:paraId="46624170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06" w:id="7"/>
      <w:bookmarkEnd w:id="7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510"/>
        <w:gridCol w:w="4195"/>
      </w:tblGrid>
      <w:tr xmlns:wp14="http://schemas.microsoft.com/office/word/2010/wordml" w:rsidR="00000000" w14:paraId="16FB8E8A" wp14:textId="77777777">
        <w:trPr>
          <w:divId w:val="13121762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507995" w:rsidRDefault="00507995" w14:paraId="06609D62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hs-135: Iniciar sesión con nombre y contraseña (vacío)</w:t>
            </w:r>
          </w:p>
        </w:tc>
      </w:tr>
      <w:tr xmlns:wp14="http://schemas.microsoft.com/office/word/2010/wordml" w:rsidR="00000000" w14:paraId="4527610A" wp14:textId="77777777">
        <w:trPr>
          <w:divId w:val="13121762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3FDBDA9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35F4F5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5D383E7" wp14:textId="77777777">
        <w:trPr>
          <w:divId w:val="13121762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0CD11F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507995" w:rsidRDefault="00507995" w14:paraId="31A9CBA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ambas credenciales vacías</w:t>
            </w:r>
          </w:p>
        </w:tc>
      </w:tr>
      <w:tr xmlns:wp14="http://schemas.microsoft.com/office/word/2010/wordml" w:rsidR="00000000" w14:paraId="46B421BF" wp14:textId="77777777">
        <w:trPr>
          <w:divId w:val="13121762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7999F92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507995" w:rsidRDefault="00507995" w14:paraId="32EC9FC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Tener una cuenta registrada o no</w:t>
            </w:r>
          </w:p>
        </w:tc>
      </w:tr>
      <w:tr xmlns:wp14="http://schemas.microsoft.com/office/word/2010/wordml" w:rsidR="00000000" w14:paraId="2E4C042E" wp14:textId="77777777">
        <w:trPr>
          <w:divId w:val="131217622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583C8B4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1DA7A47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6DB9E6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4FD3E98C" wp14:textId="77777777">
        <w:trPr>
          <w:divId w:val="131217622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C50080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58A3480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Ingresar </w:t>
            </w:r>
            <w:r>
              <w:rPr>
                <w:rFonts w:ascii="Arial" w:hAnsi="Arial" w:cs="Arial"/>
                <w:sz w:val="17"/>
                <w:szCs w:val="17"/>
              </w:rPr>
              <w:t>nombre de usuario vacío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06B8C9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No visualizar nombre de usuario</w:t>
            </w:r>
          </w:p>
        </w:tc>
      </w:tr>
      <w:tr xmlns:wp14="http://schemas.microsoft.com/office/word/2010/wordml" w:rsidR="00000000" w14:paraId="34A00E15" wp14:textId="77777777">
        <w:trPr>
          <w:divId w:val="131217622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78E884C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861123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contraseña de usuario vacío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78FA9FB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visualizar contraseña de usuario</w:t>
            </w:r>
          </w:p>
        </w:tc>
      </w:tr>
      <w:tr xmlns:wp14="http://schemas.microsoft.com/office/word/2010/wordml" w:rsidR="00000000" w14:paraId="53ACDC14" wp14:textId="77777777">
        <w:trPr>
          <w:divId w:val="131217622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7A036E3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EA8342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Iniciar sesión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386FAB2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Label emergente que indique que debe ingresar sus credenciales</w:t>
            </w:r>
          </w:p>
        </w:tc>
      </w:tr>
      <w:tr xmlns:wp14="http://schemas.microsoft.com/office/word/2010/wordml" w:rsidR="00000000" w14:paraId="45FB0818" wp14:textId="77777777">
        <w:trPr>
          <w:divId w:val="13121762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49F31CB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278BE537" wp14:textId="77777777">
        <w:trPr>
          <w:divId w:val="13121762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5FC8921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1D96F73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6067ABCA" wp14:textId="77777777">
        <w:trPr>
          <w:divId w:val="13121762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0708E10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37C41A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58C537B0" wp14:textId="77777777">
        <w:trPr>
          <w:divId w:val="13121762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315FF2A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4FD164F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004AA5A" wp14:textId="77777777">
        <w:trPr>
          <w:divId w:val="13121762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042486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740C17E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iniciar sesión</w:t>
            </w:r>
          </w:p>
        </w:tc>
      </w:tr>
      <w:tr xmlns:wp14="http://schemas.microsoft.com/office/word/2010/wordml" w:rsidR="00000000" w14:paraId="3CFAEEC4" wp14:textId="77777777">
        <w:trPr>
          <w:divId w:val="13121762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432470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46D895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507995" w:rsidRDefault="00507995" w14:paraId="4B8484D5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51" w:id="8"/>
      <w:bookmarkEnd w:id="8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998"/>
        <w:gridCol w:w="2707"/>
      </w:tblGrid>
      <w:tr xmlns:wp14="http://schemas.microsoft.com/office/word/2010/wordml" w:rsidR="00000000" w14:paraId="3123DED8" wp14:textId="77777777">
        <w:trPr>
          <w:divId w:val="44573994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507995" w:rsidRDefault="00507995" w14:paraId="1C9E83BF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hs-156: Usuario copia y pega un nombre de usuario</w:t>
            </w:r>
          </w:p>
        </w:tc>
      </w:tr>
      <w:tr xmlns:wp14="http://schemas.microsoft.com/office/word/2010/wordml" w:rsidR="00000000" w14:paraId="2AE94CC5" wp14:textId="77777777">
        <w:trPr>
          <w:divId w:val="44573994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43BCF64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2030C1B1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1BA92BE" wp14:textId="77777777">
        <w:trPr>
          <w:divId w:val="44573994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410FBEE3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507995" w:rsidRDefault="00507995" w14:paraId="545AD34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Usuario </w:t>
            </w:r>
            <w:r>
              <w:rPr>
                <w:rFonts w:ascii="Arial" w:hAnsi="Arial" w:cs="Arial"/>
                <w:sz w:val="17"/>
                <w:szCs w:val="17"/>
              </w:rPr>
              <w:t>intenta pegar un nombre de usuario desde una fuente externa</w:t>
            </w:r>
          </w:p>
        </w:tc>
      </w:tr>
      <w:tr xmlns:wp14="http://schemas.microsoft.com/office/word/2010/wordml" w:rsidR="00000000" w14:paraId="40D4921E" wp14:textId="77777777">
        <w:trPr>
          <w:divId w:val="44573994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1B51590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507995" w:rsidRDefault="00507995" w14:paraId="6298967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Haber iniciado sesión</w:t>
            </w:r>
          </w:p>
        </w:tc>
      </w:tr>
      <w:tr xmlns:wp14="http://schemas.microsoft.com/office/word/2010/wordml" w:rsidR="00000000" w14:paraId="5FACE287" wp14:textId="77777777">
        <w:trPr>
          <w:divId w:val="445739948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7A3DF9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1B619D6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76A246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167EF94B" wp14:textId="77777777">
        <w:trPr>
          <w:divId w:val="445739948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50B3AD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774FD87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 xml:space="preserve">intenta pegar un nombre de usuario desde una fuente externa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15E7E93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debería permitir el pegar y copiar </w:t>
            </w:r>
          </w:p>
        </w:tc>
      </w:tr>
      <w:tr xmlns:wp14="http://schemas.microsoft.com/office/word/2010/wordml" w:rsidR="00000000" w14:paraId="53128261" wp14:textId="77777777">
        <w:trPr>
          <w:divId w:val="44573994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2486C05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0D256449" wp14:textId="77777777">
        <w:trPr>
          <w:divId w:val="44573994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265FCC8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5AB552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BCD3F73" wp14:textId="77777777">
        <w:trPr>
          <w:divId w:val="44573994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41D2885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76D3018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1DA38682" wp14:textId="77777777">
        <w:trPr>
          <w:divId w:val="44573994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0018924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5B08B1F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56129F4" wp14:textId="77777777">
        <w:trPr>
          <w:divId w:val="44573994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6FF65F3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79DC2E5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pegarlo</w:t>
            </w:r>
          </w:p>
        </w:tc>
      </w:tr>
      <w:tr xmlns:wp14="http://schemas.microsoft.com/office/word/2010/wordml" w:rsidR="00000000" w14:paraId="327482E2" wp14:textId="77777777">
        <w:trPr>
          <w:divId w:val="44573994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7FBA1BC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15267C5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507995" w:rsidRDefault="00507995" w14:paraId="4F8F56C0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53" w:id="9"/>
      <w:bookmarkEnd w:id="9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091"/>
        <w:gridCol w:w="2614"/>
      </w:tblGrid>
      <w:tr xmlns:wp14="http://schemas.microsoft.com/office/word/2010/wordml" w:rsidR="00000000" w14:paraId="1DA6F379" wp14:textId="77777777">
        <w:trPr>
          <w:divId w:val="39539412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507995" w:rsidRDefault="00507995" w14:paraId="11C18264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hs-157: Usuario copia y pega una contraseña</w:t>
            </w:r>
          </w:p>
        </w:tc>
      </w:tr>
      <w:tr xmlns:wp14="http://schemas.microsoft.com/office/word/2010/wordml" w:rsidR="00000000" w14:paraId="0459564A" wp14:textId="77777777">
        <w:trPr>
          <w:divId w:val="39539412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5E8C3071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7C2CE67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127F7902" wp14:textId="77777777">
        <w:trPr>
          <w:divId w:val="39539412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DD8642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507995" w:rsidRDefault="00507995" w14:paraId="7729C5A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Usuario intenta pegar una contraseña de usuario desde una fuente externa</w:t>
            </w:r>
          </w:p>
        </w:tc>
      </w:tr>
      <w:tr xmlns:wp14="http://schemas.microsoft.com/office/word/2010/wordml" w:rsidR="00000000" w14:paraId="16FB85BD" wp14:textId="77777777">
        <w:trPr>
          <w:divId w:val="39539412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5B5A0B5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507995" w:rsidRDefault="00507995" w14:paraId="40D1595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Haber iniciado sesión</w:t>
            </w:r>
          </w:p>
        </w:tc>
      </w:tr>
      <w:tr xmlns:wp14="http://schemas.microsoft.com/office/word/2010/wordml" w:rsidR="00000000" w14:paraId="01B1CC76" wp14:textId="77777777">
        <w:trPr>
          <w:divId w:val="395394127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2ACA9AC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30C98A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2088863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5B54C4C1" wp14:textId="77777777">
        <w:trPr>
          <w:divId w:val="395394127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B965A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19A129B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intenta pegar una contraseña de usuario desde una fuente externa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5373F9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debería permitir el pegar y copiar  </w:t>
            </w:r>
          </w:p>
        </w:tc>
      </w:tr>
      <w:tr xmlns:wp14="http://schemas.microsoft.com/office/word/2010/wordml" w:rsidR="00000000" w14:paraId="4101652C" wp14:textId="77777777">
        <w:trPr>
          <w:divId w:val="39539412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4B99056E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7EEE61AA" wp14:textId="77777777">
        <w:trPr>
          <w:divId w:val="39539412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137E58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375A75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05B82D0C" wp14:textId="77777777">
        <w:trPr>
          <w:divId w:val="39539412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237B0D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1CCA6F4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4787DAFD" wp14:textId="77777777">
        <w:trPr>
          <w:divId w:val="39539412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23B49F1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51B87C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DC923F8" wp14:textId="77777777">
        <w:trPr>
          <w:divId w:val="39539412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44300B5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904F73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pegarlo</w:t>
            </w:r>
          </w:p>
        </w:tc>
      </w:tr>
      <w:tr xmlns:wp14="http://schemas.microsoft.com/office/word/2010/wordml" w:rsidR="00000000" w14:paraId="682698BE" wp14:textId="77777777">
        <w:trPr>
          <w:divId w:val="39539412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565DA47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450F64B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507995" w:rsidRDefault="00507995" w14:paraId="649CC1FA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79" w:id="10"/>
      <w:bookmarkEnd w:id="10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178"/>
        <w:gridCol w:w="2527"/>
      </w:tblGrid>
      <w:tr xmlns:wp14="http://schemas.microsoft.com/office/word/2010/wordml" w:rsidR="00000000" w:rsidTr="544423AE" w14:paraId="14062B67" wp14:textId="77777777">
        <w:trPr>
          <w:divId w:val="158048232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507995" w:rsidRDefault="00507995" w14:paraId="79B0FBF9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hs-220: Ingresar nombre de usuario correcto, pero con espacios antes o después.</w:t>
            </w:r>
          </w:p>
        </w:tc>
      </w:tr>
      <w:tr xmlns:wp14="http://schemas.microsoft.com/office/word/2010/wordml" w:rsidR="00000000" w:rsidTr="544423AE" w14:paraId="7CFAAD5E" wp14:textId="77777777">
        <w:trPr>
          <w:divId w:val="15804823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395A4E9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7ED9C89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44423AE" w14:paraId="1E2EEA03" wp14:textId="77777777">
        <w:trPr>
          <w:divId w:val="158048232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1126984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507995" w:rsidRDefault="00507995" w14:paraId="4ACA9E4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Usuario </w:t>
            </w:r>
            <w:r>
              <w:rPr>
                <w:rFonts w:ascii="Arial" w:hAnsi="Arial" w:cs="Arial"/>
                <w:sz w:val="17"/>
                <w:szCs w:val="17"/>
              </w:rPr>
              <w:t>intenta ingresar un nombre de usuario con espacio antes y después ejemplo ( user ).</w:t>
            </w:r>
          </w:p>
        </w:tc>
      </w:tr>
      <w:tr xmlns:wp14="http://schemas.microsoft.com/office/word/2010/wordml" w:rsidR="00000000" w:rsidTr="544423AE" w14:paraId="2288DBFF" wp14:textId="77777777">
        <w:trPr>
          <w:divId w:val="158048232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01021F3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507995" w:rsidRDefault="00507995" w14:paraId="4179504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Tener una cuenta registrada</w:t>
            </w:r>
          </w:p>
        </w:tc>
      </w:tr>
      <w:tr xmlns:wp14="http://schemas.microsoft.com/office/word/2010/wordml" w:rsidR="00000000" w:rsidTr="544423AE" w14:paraId="279AF317" wp14:textId="77777777">
        <w:trPr>
          <w:divId w:val="1580482324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0C5E21B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1163382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6D495FB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544423AE" w14:paraId="29A87D2F" wp14:textId="77777777">
        <w:trPr>
          <w:divId w:val="1580482324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511F3A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46D9B4D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 xml:space="preserve">intenta ingresar un nombre de usuario con espacio antes y después ejemplo ( user ).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07049CF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debería rechazar el nombre de usuario </w:t>
            </w:r>
          </w:p>
        </w:tc>
      </w:tr>
      <w:tr xmlns:wp14="http://schemas.microsoft.com/office/word/2010/wordml" w:rsidR="00000000" w:rsidTr="544423AE" w14:paraId="1299C43A" wp14:textId="77777777">
        <w:trPr>
          <w:divId w:val="158048232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4DDBEF00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544423AE" w14:paraId="2992D894" wp14:textId="77777777">
        <w:trPr>
          <w:divId w:val="15804823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43F625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P="544423AE" w:rsidRDefault="00507995" w14:paraId="09B379B8" wp14:textId="3952EA26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44423AE" w:rsidR="4FECB131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44423AE" w14:paraId="4D1F0C64" wp14:textId="77777777">
        <w:trPr>
          <w:divId w:val="15804823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38282D0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65620CC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44423AE" w14:paraId="583941F7" wp14:textId="77777777">
        <w:trPr>
          <w:divId w:val="15804823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6C4044C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394009B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44423AE" w14:paraId="5578F352" wp14:textId="77777777">
        <w:trPr>
          <w:divId w:val="15804823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2C56E07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426873CC" wp14:textId="49B68262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44423AE" w:rsidR="00507995">
              <w:rPr>
                <w:rFonts w:ascii="Arial" w:hAnsi="Arial" w:eastAsia="Times New Roman" w:cs="Arial"/>
                <w:sz w:val="17"/>
                <w:szCs w:val="17"/>
              </w:rPr>
              <w:t xml:space="preserve">El sistema </w:t>
            </w:r>
            <w:r w:rsidRPr="544423AE" w:rsidR="5FAFDFED">
              <w:rPr>
                <w:rFonts w:ascii="Arial" w:hAnsi="Arial" w:eastAsia="Times New Roman" w:cs="Arial"/>
                <w:sz w:val="17"/>
                <w:szCs w:val="17"/>
              </w:rPr>
              <w:t xml:space="preserve">no </w:t>
            </w:r>
            <w:r w:rsidRPr="544423AE" w:rsidR="00507995">
              <w:rPr>
                <w:rFonts w:ascii="Arial" w:hAnsi="Arial" w:eastAsia="Times New Roman" w:cs="Arial"/>
                <w:sz w:val="17"/>
                <w:szCs w:val="17"/>
              </w:rPr>
              <w:t>permite iniciar sesión</w:t>
            </w:r>
          </w:p>
        </w:tc>
      </w:tr>
      <w:tr xmlns:wp14="http://schemas.microsoft.com/office/word/2010/wordml" w:rsidR="00000000" w:rsidTr="544423AE" w14:paraId="46FC5680" wp14:textId="77777777">
        <w:trPr>
          <w:divId w:val="15804823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54DFBD8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2F870C7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507995" w:rsidRDefault="00507995" w14:paraId="10EF996B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81" w:id="11"/>
      <w:bookmarkEnd w:id="11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200"/>
        <w:gridCol w:w="2505"/>
      </w:tblGrid>
      <w:tr xmlns:wp14="http://schemas.microsoft.com/office/word/2010/wordml" w:rsidR="00000000" w:rsidTr="544423AE" w14:paraId="1CBBC525" wp14:textId="77777777">
        <w:trPr>
          <w:divId w:val="1423261993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507995" w:rsidRDefault="00507995" w14:paraId="0F44321F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hs-221: Ingresar contraseña de usuario correcto, pero con espacios antes o después.</w:t>
            </w:r>
          </w:p>
        </w:tc>
      </w:tr>
      <w:tr xmlns:wp14="http://schemas.microsoft.com/office/word/2010/wordml" w:rsidR="00000000" w:rsidTr="544423AE" w14:paraId="4C1B1C11" wp14:textId="77777777">
        <w:trPr>
          <w:divId w:val="142326199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2E117D5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5BA62D2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44423AE" w14:paraId="43478428" wp14:textId="77777777">
        <w:trPr>
          <w:divId w:val="1423261993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588E200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507995" w:rsidRDefault="00507995" w14:paraId="39ADB54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Usuario </w:t>
            </w:r>
            <w:r>
              <w:rPr>
                <w:rFonts w:ascii="Arial" w:hAnsi="Arial" w:cs="Arial"/>
                <w:sz w:val="17"/>
                <w:szCs w:val="17"/>
              </w:rPr>
              <w:t>intenta ingresar una contraseña de usuario con espacio antes y después ejemplo ( pass ).</w:t>
            </w:r>
          </w:p>
        </w:tc>
      </w:tr>
      <w:tr xmlns:wp14="http://schemas.microsoft.com/office/word/2010/wordml" w:rsidR="00000000" w:rsidTr="544423AE" w14:paraId="4836C75B" wp14:textId="77777777">
        <w:trPr>
          <w:divId w:val="1423261993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04FC9AA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507995" w:rsidRDefault="00507995" w14:paraId="590130D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Tener una cuenta registrada</w:t>
            </w:r>
          </w:p>
        </w:tc>
      </w:tr>
      <w:tr xmlns:wp14="http://schemas.microsoft.com/office/word/2010/wordml" w:rsidR="00000000" w:rsidTr="544423AE" w14:paraId="0340BEDA" wp14:textId="77777777">
        <w:trPr>
          <w:divId w:val="1423261993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518C43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4B0ADE6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07F45FC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544423AE" w14:paraId="62055909" wp14:textId="77777777">
        <w:trPr>
          <w:divId w:val="1423261993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3950705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29C7019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intenta ingresar un nombre de usuario con espacio antes y después ejemplo ( user ). 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248EAC8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debería rechazar el nombre de usuario </w:t>
            </w:r>
          </w:p>
        </w:tc>
      </w:tr>
      <w:tr xmlns:wp14="http://schemas.microsoft.com/office/word/2010/wordml" w:rsidR="00000000" w:rsidTr="544423AE" w14:paraId="3461D779" wp14:textId="77777777">
        <w:trPr>
          <w:divId w:val="1423261993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3CF2D8B6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544423AE" w14:paraId="1C2DD602" wp14:textId="77777777">
        <w:trPr>
          <w:divId w:val="142326199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1C12252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P="544423AE" w:rsidRDefault="00507995" w14:paraId="0ED18F0A" wp14:textId="026A08EB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44423AE" w:rsidR="14B711CD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44423AE" w14:paraId="3E2F57EB" wp14:textId="77777777">
        <w:trPr>
          <w:divId w:val="142326199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651A1A0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08193E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44423AE" w14:paraId="3CEB18F4" wp14:textId="77777777">
        <w:trPr>
          <w:divId w:val="142326199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20BBBFF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75B9C01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44423AE" w14:paraId="194F098E" wp14:textId="77777777">
        <w:trPr>
          <w:divId w:val="142326199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20FEED7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1C811335" wp14:textId="4810E92E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44423AE" w:rsidR="00507995">
              <w:rPr>
                <w:rFonts w:ascii="Arial" w:hAnsi="Arial" w:eastAsia="Times New Roman" w:cs="Arial"/>
                <w:sz w:val="17"/>
                <w:szCs w:val="17"/>
              </w:rPr>
              <w:t>El sistema</w:t>
            </w:r>
            <w:r w:rsidRPr="544423AE" w:rsidR="1CD9EA00">
              <w:rPr>
                <w:rFonts w:ascii="Arial" w:hAnsi="Arial" w:eastAsia="Times New Roman" w:cs="Arial"/>
                <w:sz w:val="17"/>
                <w:szCs w:val="17"/>
              </w:rPr>
              <w:t xml:space="preserve"> no</w:t>
            </w:r>
            <w:r w:rsidRPr="544423AE" w:rsidR="00507995">
              <w:rPr>
                <w:rFonts w:ascii="Arial" w:hAnsi="Arial" w:eastAsia="Times New Roman" w:cs="Arial"/>
                <w:sz w:val="17"/>
                <w:szCs w:val="17"/>
              </w:rPr>
              <w:t xml:space="preserve"> permite iniciar sesión</w:t>
            </w:r>
          </w:p>
        </w:tc>
      </w:tr>
      <w:tr xmlns:wp14="http://schemas.microsoft.com/office/word/2010/wordml" w:rsidR="00000000" w:rsidTr="544423AE" w14:paraId="3A110FA4" wp14:textId="77777777">
        <w:trPr>
          <w:divId w:val="142326199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5FF110A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5C37BF0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507995" w:rsidRDefault="00507995" w14:paraId="5E3886A4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83" w:id="12"/>
      <w:bookmarkEnd w:id="1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734"/>
        <w:gridCol w:w="1971"/>
      </w:tblGrid>
      <w:tr xmlns:wp14="http://schemas.microsoft.com/office/word/2010/wordml" w:rsidR="00000000" w:rsidTr="7EA8B427" w14:paraId="4DFB9E4D" wp14:textId="77777777">
        <w:trPr>
          <w:divId w:val="30377549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507995" w:rsidRDefault="00507995" w14:paraId="426DD904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hs-222: Intentar iniciar sesión con una contraseña similar</w:t>
            </w:r>
          </w:p>
        </w:tc>
      </w:tr>
      <w:tr xmlns:wp14="http://schemas.microsoft.com/office/word/2010/wordml" w:rsidR="00000000" w:rsidTr="7EA8B427" w14:paraId="29B85719" wp14:textId="77777777">
        <w:trPr>
          <w:divId w:val="30377549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67856B3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72DF800E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EA8B427" w14:paraId="39AE8A83" wp14:textId="77777777">
        <w:trPr>
          <w:divId w:val="30377549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668AFE5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507995" w:rsidRDefault="00507995" w14:paraId="55E5C9D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Intentar </w:t>
            </w:r>
            <w:r>
              <w:rPr>
                <w:rFonts w:ascii="Arial" w:hAnsi="Arial" w:cs="Arial"/>
                <w:sz w:val="17"/>
                <w:szCs w:val="17"/>
              </w:rPr>
              <w:t>iniciar sesión con una contraseña similar, pero incorrecta (por ejemplo, password1 en lugar de password).</w:t>
            </w:r>
          </w:p>
        </w:tc>
      </w:tr>
      <w:tr xmlns:wp14="http://schemas.microsoft.com/office/word/2010/wordml" w:rsidR="00000000" w:rsidTr="7EA8B427" w14:paraId="2C58FA07" wp14:textId="77777777">
        <w:trPr>
          <w:divId w:val="30377549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7FE9599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507995" w:rsidRDefault="00507995" w14:paraId="1340A9F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Tener una cuenta registrada</w:t>
            </w:r>
          </w:p>
        </w:tc>
      </w:tr>
      <w:tr xmlns:wp14="http://schemas.microsoft.com/office/word/2010/wordml" w:rsidR="00000000" w:rsidTr="7EA8B427" w14:paraId="741E087B" wp14:textId="77777777">
        <w:trPr>
          <w:divId w:val="303775495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77C0941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278B366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37ED28E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7EA8B427" w14:paraId="38018032" wp14:textId="77777777">
        <w:trPr>
          <w:divId w:val="30377549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0295336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615F62C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Intentar </w:t>
            </w:r>
            <w:r>
              <w:rPr>
                <w:rFonts w:ascii="Arial" w:hAnsi="Arial" w:cs="Arial"/>
                <w:sz w:val="17"/>
                <w:szCs w:val="17"/>
              </w:rPr>
              <w:t xml:space="preserve">iniciar sesión con una contraseña similar, pero incorrecta (por ejemplo, password1 en lugar de password).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3B4503D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aprobar la contraseña </w:t>
            </w:r>
          </w:p>
        </w:tc>
      </w:tr>
      <w:tr xmlns:wp14="http://schemas.microsoft.com/office/word/2010/wordml" w:rsidR="00000000" w:rsidTr="7EA8B427" w14:paraId="0FB78278" wp14:textId="77777777">
        <w:trPr>
          <w:divId w:val="30377549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1FC39945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7EA8B427" w14:paraId="2C384F2E" wp14:textId="77777777">
        <w:trPr>
          <w:divId w:val="30377549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0364C11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P="7EA8B427" w:rsidRDefault="00507995" w14:paraId="2E87B8A8" wp14:textId="1D18B7C5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7EA8B427" w:rsidR="4E18DD02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7EA8B427" w14:paraId="631AA701" wp14:textId="77777777">
        <w:trPr>
          <w:divId w:val="30377549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36B2F48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2BFDFB6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7EA8B427" w14:paraId="14799AAC" wp14:textId="77777777">
        <w:trPr>
          <w:divId w:val="30377549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63B410C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4C8429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EA8B427" w14:paraId="4D2156AA" wp14:textId="77777777">
        <w:trPr>
          <w:divId w:val="30377549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57D1FAA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193A67B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iniciar sesión</w:t>
            </w:r>
          </w:p>
        </w:tc>
      </w:tr>
      <w:tr xmlns:wp14="http://schemas.microsoft.com/office/word/2010/wordml" w:rsidR="00000000" w:rsidTr="7EA8B427" w14:paraId="2278596E" wp14:textId="77777777">
        <w:trPr>
          <w:divId w:val="30377549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507995" w:rsidRDefault="00507995" w14:paraId="75D36D5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507995" w:rsidRDefault="00507995" w14:paraId="7617CC2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507995" w:rsidRDefault="00507995" w14:paraId="4ECEB114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85" w:id="13"/>
      <w:bookmarkEnd w:id="13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550"/>
        <w:gridCol w:w="2155"/>
      </w:tblGrid>
      <w:tr xmlns:wp14="http://schemas.microsoft.com/office/word/2010/wordml" w:rsidR="00000000" w14:paraId="61B0C424" wp14:textId="77777777">
        <w:trPr>
          <w:divId w:val="111752649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507995" w:rsidRDefault="00507995" w14:paraId="24DE136C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hs-223: Intentar iniciar sesión después de varios intentos fallidos.</w:t>
            </w:r>
          </w:p>
        </w:tc>
      </w:tr>
      <w:tr xmlns:wp14="http://schemas.microsoft.com/office/word/2010/wordml" w:rsidR="00000000" w14:paraId="3E728D5E" wp14:textId="77777777">
        <w:trPr>
          <w:divId w:val="111752649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09BB8B2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4BE45C6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410F1B96" wp14:textId="77777777">
        <w:trPr>
          <w:divId w:val="111752649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9A8306E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507995" w:rsidRDefault="00507995" w14:paraId="577B92F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Intentar </w:t>
            </w:r>
            <w:r>
              <w:rPr>
                <w:rFonts w:ascii="Arial" w:hAnsi="Arial" w:cs="Arial"/>
                <w:sz w:val="17"/>
                <w:szCs w:val="17"/>
              </w:rPr>
              <w:t>iniciar sesión después de varios intentos fallidos para verificar si hay algún bloqueo temporal.</w:t>
            </w:r>
          </w:p>
        </w:tc>
      </w:tr>
      <w:tr xmlns:wp14="http://schemas.microsoft.com/office/word/2010/wordml" w:rsidR="00000000" w14:paraId="3572390E" wp14:textId="77777777">
        <w:trPr>
          <w:divId w:val="111752649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77EF795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507995" w:rsidRDefault="00507995" w14:paraId="671F331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Tener una cuenta registrada</w:t>
            </w:r>
          </w:p>
        </w:tc>
      </w:tr>
      <w:tr xmlns:wp14="http://schemas.microsoft.com/office/word/2010/wordml" w:rsidR="00000000" w14:paraId="2ABDA785" wp14:textId="77777777">
        <w:trPr>
          <w:divId w:val="1117526498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8C6104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4B54208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51C1F0F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4A7F1F02" wp14:textId="77777777">
        <w:trPr>
          <w:divId w:val="1117526498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71CBABF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3736D6F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Intentar </w:t>
            </w:r>
            <w:r>
              <w:rPr>
                <w:rFonts w:ascii="Arial" w:hAnsi="Arial" w:cs="Arial"/>
                <w:sz w:val="17"/>
                <w:szCs w:val="17"/>
              </w:rPr>
              <w:t>iniciar sesión después de varios intentos fallidos para verificar si hay algún bloqueo temporal. 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32DAB6D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no debería bloquear el usuario </w:t>
            </w:r>
          </w:p>
        </w:tc>
      </w:tr>
      <w:tr xmlns:wp14="http://schemas.microsoft.com/office/word/2010/wordml" w:rsidR="00000000" w14:paraId="0562CB0E" wp14:textId="77777777">
        <w:trPr>
          <w:divId w:val="111752649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34CE0A41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0B0A0080" wp14:textId="77777777">
        <w:trPr>
          <w:divId w:val="111752649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77ECA97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295C469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05CBEFC4" wp14:textId="77777777">
        <w:trPr>
          <w:divId w:val="111752649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6FCF8FF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434D62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0387A40B" wp14:textId="77777777">
        <w:trPr>
          <w:divId w:val="111752649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3B82462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4399B2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57E24F12" wp14:textId="77777777">
        <w:trPr>
          <w:divId w:val="111752649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34F2E77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7C8AA88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iniciar sesión</w:t>
            </w:r>
          </w:p>
        </w:tc>
      </w:tr>
      <w:tr xmlns:wp14="http://schemas.microsoft.com/office/word/2010/wordml" w:rsidR="00000000" w14:paraId="5FCE1227" wp14:textId="77777777">
        <w:trPr>
          <w:divId w:val="111752649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103BB7A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2DB8B24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507995" w:rsidRDefault="00507995" w14:paraId="0D8BF348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87" w:id="14"/>
      <w:bookmarkEnd w:id="14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519"/>
        <w:gridCol w:w="2186"/>
      </w:tblGrid>
      <w:tr xmlns:wp14="http://schemas.microsoft.com/office/word/2010/wordml" w:rsidR="00000000" w14:paraId="15B6D2AF" wp14:textId="77777777">
        <w:trPr>
          <w:divId w:val="38209804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507995" w:rsidRDefault="00507995" w14:paraId="42063D7F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hs-224: Intentar iniciar sesión sin conexión a internet</w:t>
            </w:r>
          </w:p>
        </w:tc>
      </w:tr>
      <w:tr xmlns:wp14="http://schemas.microsoft.com/office/word/2010/wordml" w:rsidR="00000000" w14:paraId="25910405" wp14:textId="77777777">
        <w:trPr>
          <w:divId w:val="38209804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59A29DB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782F433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73E6D3B" wp14:textId="77777777">
        <w:trPr>
          <w:divId w:val="38209804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00A825E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507995" w:rsidRDefault="00507995" w14:paraId="479FE2D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Intentar </w:t>
            </w:r>
            <w:r>
              <w:rPr>
                <w:rFonts w:ascii="Arial" w:hAnsi="Arial" w:cs="Arial"/>
                <w:sz w:val="17"/>
                <w:szCs w:val="17"/>
              </w:rPr>
              <w:t>iniciar sesión sin conexión a internet (para verificar el comportamiento offline). </w:t>
            </w:r>
          </w:p>
        </w:tc>
      </w:tr>
      <w:tr xmlns:wp14="http://schemas.microsoft.com/office/word/2010/wordml" w:rsidR="00000000" w14:paraId="563BB178" wp14:textId="77777777">
        <w:trPr>
          <w:divId w:val="38209804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292DCC6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507995" w:rsidRDefault="00507995" w14:paraId="08B3D39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Tener una cuenta registrada</w:t>
            </w:r>
          </w:p>
        </w:tc>
      </w:tr>
      <w:tr xmlns:wp14="http://schemas.microsoft.com/office/word/2010/wordml" w:rsidR="00000000" w14:paraId="71543EDE" wp14:textId="77777777">
        <w:trPr>
          <w:divId w:val="382098049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6200EE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FD74BE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15E57A7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03019E57" wp14:textId="77777777">
        <w:trPr>
          <w:divId w:val="382098049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EA8084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23A3E2F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Intentar </w:t>
            </w:r>
            <w:r>
              <w:rPr>
                <w:rFonts w:ascii="Arial" w:hAnsi="Arial" w:cs="Arial"/>
                <w:sz w:val="17"/>
                <w:szCs w:val="17"/>
              </w:rPr>
              <w:t xml:space="preserve">iniciar sesión sin conexión a internet (para verificar el comportamiento offline).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095F004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no debiera acceder al login </w:t>
            </w:r>
          </w:p>
        </w:tc>
      </w:tr>
      <w:tr xmlns:wp14="http://schemas.microsoft.com/office/word/2010/wordml" w:rsidR="00000000" w14:paraId="62EBF3C5" wp14:textId="77777777">
        <w:trPr>
          <w:divId w:val="38209804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6D98A12B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35650D5D" wp14:textId="77777777">
        <w:trPr>
          <w:divId w:val="38209804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449F223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1D33B8E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24BD6614" wp14:textId="77777777">
        <w:trPr>
          <w:divId w:val="38209804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4685271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57B37AD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1D1C68E7" wp14:textId="77777777">
        <w:trPr>
          <w:divId w:val="38209804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03395F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4E0BA16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9723877" wp14:textId="77777777">
        <w:trPr>
          <w:divId w:val="38209804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2241087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321CD86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iniciar sesión</w:t>
            </w:r>
          </w:p>
        </w:tc>
      </w:tr>
      <w:tr xmlns:wp14="http://schemas.microsoft.com/office/word/2010/wordml" w:rsidR="00000000" w14:paraId="4F1F4025" wp14:textId="77777777">
        <w:trPr>
          <w:divId w:val="38209804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507995" w:rsidRDefault="00507995" w14:paraId="2DE25CC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507995" w:rsidRDefault="00507995" w14:paraId="7BE133E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507995" w:rsidRDefault="00507995" w14:paraId="2946DB82" wp14:textId="77777777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</w:p>
    <w:sectPr w:rsidR="00000000">
      <w:pgSz w:w="12240" w:h="15840" w:orient="portrait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attachedTemplate r:id="rId1"/>
  <w:trackRevisions w:val="false"/>
  <w:defaultTabStop w:val="708"/>
  <w:hyphenationZone w:val="4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95"/>
    <w:rsid w:val="00507995"/>
    <w:rsid w:val="00CE552A"/>
    <w:rsid w:val="129E7B3B"/>
    <w:rsid w:val="14B711CD"/>
    <w:rsid w:val="1CD9EA00"/>
    <w:rsid w:val="4E18DD02"/>
    <w:rsid w:val="4FECB131"/>
    <w:rsid w:val="544423AE"/>
    <w:rsid w:val="5FAFDFED"/>
    <w:rsid w:val="784AFD69"/>
    <w:rsid w:val="7EA8B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337C12"/>
  <w15:chartTrackingRefBased/>
  <w15:docId w15:val="{0AB9BA4C-C356-4495-AAAF-A0C4CBE943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Ttulo1Car" w:customStyle="1">
    <w:name w:val="Título 1 Car"/>
    <w:basedOn w:val="Fuentedeprrafopredeter"/>
    <w:link w:val="Ttulo1"/>
    <w:uiPriority w:val="9"/>
    <w:locked/>
    <w:rPr>
      <w:rFonts w:hint="default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semiHidden/>
    <w:locked/>
    <w:rPr>
      <w:rFonts w:hint="default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semiHidden/>
    <w:locked/>
    <w:rPr>
      <w:rFonts w:hint="default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/>
    <w:locked/>
    <w:rPr>
      <w:rFonts w:hint="default" w:asciiTheme="majorHAnsi" w:hAnsiTheme="majorHAnsi" w:eastAsiaTheme="majorEastAsia" w:cstheme="majorBidi"/>
      <w:i/>
      <w:iCs/>
      <w:color w:val="2F5496" w:themeColor="accent1" w:themeShade="B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locked/>
    <w:rPr>
      <w:rFonts w:hint="default" w:ascii="Consolas" w:hAnsi="Consolas" w:eastAsiaTheme="minorEastAsia"/>
    </w:rPr>
  </w:style>
  <w:style w:type="paragraph" w:styleId="msonormal0" w:customStyle="1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important" w:customStyle="1">
    <w:name w:val="important"/>
    <w:basedOn w:val="Normal"/>
    <w:uiPriority w:val="99"/>
    <w:semiHidden/>
    <w:pPr>
      <w:spacing w:before="100" w:beforeAutospacing="1" w:after="100" w:afterAutospacing="1"/>
    </w:pPr>
    <w:rPr>
      <w:b/>
      <w:bCs/>
      <w:sz w:val="26"/>
      <w:szCs w:val="26"/>
    </w:rPr>
  </w:style>
  <w:style w:type="paragraph" w:styleId="notprintable" w:customStyle="1">
    <w:name w:val="notprintab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character" w:styleId="label" w:customStyle="1">
    <w:name w:val="label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13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4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5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9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9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954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1117526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7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3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1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446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657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http://localhost/testlink/gui/themes/default/images/company_logo.png" TargetMode="Externa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testreport Inicio de sesion Movil</dc:title>
  <dc:subject/>
  <dc:creator>Cristian Lara</dc:creator>
  <keywords/>
  <dc:description/>
  <lastModifiedBy>CRISTIAN JAVIER LARA FLORES</lastModifiedBy>
  <revision>5</revision>
  <dcterms:created xsi:type="dcterms:W3CDTF">2024-11-16T23:50:00.0000000Z</dcterms:created>
  <dcterms:modified xsi:type="dcterms:W3CDTF">2024-11-20T03:08:40.7803288Z</dcterms:modified>
</coreProperties>
</file>