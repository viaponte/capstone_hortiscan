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3448BF" w:rsidRDefault="003448BF" w14:paraId="672A6659" wp14:textId="77777777">
      <w:pPr>
        <w:jc w:val="center"/>
        <w:divId w:val="1175918934"/>
        <w:rPr>
          <w:rFonts w:ascii="Arial" w:hAnsi="Arial" w:eastAsia="Times New Roman" w:cs="Arial"/>
          <w:sz w:val="18"/>
          <w:szCs w:val="18"/>
          <w:lang w:val="es-CL"/>
        </w:rPr>
      </w:pPr>
      <w:r>
        <w:rPr>
          <w:rFonts w:ascii="Arial" w:hAnsi="Arial" w:eastAsia="Times New Roman" w:cs="Arial"/>
          <w:sz w:val="18"/>
          <w:szCs w:val="18"/>
          <w:lang w:val="es-CL"/>
        </w:rPr>
        <w:pict w14:anchorId="6958FD8A">
          <v:rect id="_x0000_i1025" style="width:441.9pt;height:1.5pt" o:hr="t" o:hrstd="t" o:hralign="center" fillcolor="#a0a0a0" stroked="f"/>
        </w:pict>
      </w:r>
    </w:p>
    <w:p xmlns:wp14="http://schemas.microsoft.com/office/word/2010/wordml" w:rsidR="003448BF" w:rsidRDefault="003448BF" w14:paraId="0A37501D" wp14:textId="77777777">
      <w:pPr>
        <w:pStyle w:val="NormalWeb"/>
        <w:jc w:val="center"/>
        <w:divId w:val="1175918934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noProof/>
          <w:sz w:val="18"/>
          <w:szCs w:val="18"/>
          <w:lang w:val="es-CL"/>
        </w:rPr>
        <w:drawing>
          <wp:inline xmlns:wp14="http://schemas.microsoft.com/office/word/2010/wordprocessingDrawing" distT="0" distB="0" distL="0" distR="0" wp14:anchorId="7632B4AF" wp14:editId="7777777">
            <wp:extent cx="1476375" cy="504825"/>
            <wp:effectExtent l="0" t="0" r="9525" b="9525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448BF" w:rsidRDefault="003448BF" w14:paraId="6AD13EFF" wp14:textId="77777777">
      <w:pPr>
        <w:pStyle w:val="NormalWeb"/>
        <w:jc w:val="center"/>
        <w:divId w:val="2133090122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Notificaciones Web</w:t>
      </w:r>
    </w:p>
    <w:p xmlns:wp14="http://schemas.microsoft.com/office/word/2010/wordml" w:rsidR="003448BF" w:rsidRDefault="003448BF" w14:paraId="43CEEF23" wp14:textId="77777777">
      <w:pPr>
        <w:pStyle w:val="NormalWeb"/>
        <w:jc w:val="center"/>
        <w:divId w:val="2133090122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Test Report</w:t>
      </w:r>
    </w:p>
    <w:p xmlns:wp14="http://schemas.microsoft.com/office/word/2010/wordml" w:rsidR="003448BF" w:rsidRDefault="003448BF" w14:paraId="51F738E7" wp14:textId="77777777">
      <w:pPr>
        <w:pStyle w:val="NormalWeb"/>
        <w:divId w:val="930548414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Project: HortiScan</w:t>
      </w:r>
    </w:p>
    <w:p xmlns:wp14="http://schemas.microsoft.com/office/word/2010/wordml" w:rsidR="003448BF" w:rsidRDefault="003448BF" w14:paraId="5DFF2345" wp14:textId="77777777">
      <w:pPr>
        <w:pStyle w:val="NormalWeb"/>
        <w:divId w:val="930548414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sz w:val="18"/>
          <w:szCs w:val="18"/>
          <w:lang w:val="es-CL"/>
        </w:rPr>
        <w:t>Autor: admin</w:t>
      </w:r>
    </w:p>
    <w:p xmlns:wp14="http://schemas.microsoft.com/office/word/2010/wordml" w:rsidR="003448BF" w:rsidRDefault="003448BF" w14:paraId="4C0D323D" wp14:textId="77777777">
      <w:pPr>
        <w:pStyle w:val="NormalWeb"/>
        <w:divId w:val="930548414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sz w:val="18"/>
          <w:szCs w:val="18"/>
          <w:lang w:val="es-CL"/>
        </w:rPr>
        <w:t>Imprimido por TestLink el 16/11/2024</w:t>
      </w:r>
    </w:p>
    <w:p xmlns:wp14="http://schemas.microsoft.com/office/word/2010/wordml" w:rsidR="003448BF" w:rsidRDefault="003448BF" w14:paraId="6E72FAE9" wp14:textId="77777777">
      <w:pPr>
        <w:divId w:val="426121769"/>
        <w:rPr>
          <w:rFonts w:ascii="Arial" w:hAnsi="Arial" w:eastAsia="Times New Roman" w:cs="Arial"/>
          <w:sz w:val="16"/>
          <w:szCs w:val="16"/>
          <w:lang w:val="es-CL"/>
        </w:rPr>
      </w:pPr>
      <w:r>
        <w:rPr>
          <w:rFonts w:ascii="Arial" w:hAnsi="Arial" w:eastAsia="Times New Roman" w:cs="Arial"/>
          <w:sz w:val="16"/>
          <w:szCs w:val="16"/>
          <w:lang w:val="es-CL"/>
        </w:rPr>
        <w:t>2009 © TestLink Community</w:t>
      </w:r>
    </w:p>
    <w:p xmlns:wp14="http://schemas.microsoft.com/office/word/2010/wordml" w:rsidR="003448BF" w:rsidRDefault="003448BF" w14:paraId="0EDF30F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r>
        <w:rPr>
          <w:rFonts w:ascii="Arial" w:hAnsi="Arial" w:eastAsia="Times New Roman" w:cs="Arial"/>
          <w:sz w:val="22"/>
          <w:szCs w:val="22"/>
          <w:lang w:val="es-CL"/>
        </w:rPr>
        <w:t>Tabla de Contenidos</w:t>
      </w:r>
    </w:p>
    <w:p xmlns:wp14="http://schemas.microsoft.com/office/word/2010/wordml" w:rsidR="003448BF" w:rsidRDefault="003448BF" w14:paraId="5DAB6C7B" wp14:textId="77777777">
      <w:pPr>
        <w:divId w:val="778262514"/>
        <w:rPr>
          <w:rFonts w:ascii="Arial" w:hAnsi="Arial" w:eastAsia="Times New Roman" w:cs="Arial"/>
          <w:b/>
          <w:bCs/>
          <w:sz w:val="18"/>
          <w:szCs w:val="18"/>
          <w:lang w:val="es-CL"/>
        </w:rPr>
      </w:pPr>
    </w:p>
    <w:p xmlns:wp14="http://schemas.microsoft.com/office/word/2010/wordml" w:rsidR="003448BF" w:rsidRDefault="003448BF" w14:paraId="079BC93F" wp14:textId="77777777">
      <w:pPr>
        <w:pStyle w:val="NormalWeb"/>
        <w:divId w:val="778262514"/>
        <w:rPr>
          <w:rFonts w:ascii="Arial" w:hAnsi="Arial" w:cs="Arial"/>
          <w:b/>
          <w:bCs/>
          <w:sz w:val="18"/>
          <w:szCs w:val="18"/>
          <w:lang w:val="es-CL"/>
        </w:rPr>
      </w:pPr>
      <w:hyperlink w:history="1" w:anchor="toc_1_1">
        <w:r>
          <w:rPr>
            <w:rStyle w:val="Hipervnculo"/>
            <w:rFonts w:ascii="Arial" w:hAnsi="Arial" w:cs="Arial"/>
            <w:b/>
            <w:bCs/>
            <w:sz w:val="18"/>
            <w:szCs w:val="18"/>
            <w:lang w:val="es-CL"/>
          </w:rPr>
          <w:t>1.1. Notificaciones Web</w:t>
        </w:r>
      </w:hyperlink>
    </w:p>
    <w:p xmlns:wp14="http://schemas.microsoft.com/office/word/2010/wordml" w:rsidR="003448BF" w:rsidRDefault="003448BF" w14:paraId="7A752E75" wp14:textId="77777777">
      <w:pPr>
        <w:pStyle w:val="NormalWeb"/>
        <w:divId w:val="778262514"/>
        <w:rPr>
          <w:rFonts w:ascii="Arial" w:hAnsi="Arial" w:cs="Arial"/>
          <w:sz w:val="18"/>
          <w:szCs w:val="18"/>
          <w:lang w:val="es-CL"/>
        </w:rPr>
      </w:pPr>
      <w:hyperlink w:history="1" w:anchor="toc_tc33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Recibir notificación "Carpeta Creada"</w:t>
        </w:r>
      </w:hyperlink>
    </w:p>
    <w:p xmlns:wp14="http://schemas.microsoft.com/office/word/2010/wordml" w:rsidR="003448BF" w:rsidRDefault="003448BF" w14:paraId="07C8A508" wp14:textId="77777777">
      <w:pPr>
        <w:pStyle w:val="NormalWeb"/>
        <w:divId w:val="778262514"/>
        <w:rPr>
          <w:rFonts w:ascii="Arial" w:hAnsi="Arial" w:cs="Arial"/>
          <w:sz w:val="18"/>
          <w:szCs w:val="18"/>
          <w:lang w:val="es-CL"/>
        </w:rPr>
      </w:pPr>
      <w:hyperlink w:history="1" w:anchor="toc_tc340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Recibir notificación "Carpeta Eliminada"</w:t>
        </w:r>
      </w:hyperlink>
    </w:p>
    <w:p xmlns:wp14="http://schemas.microsoft.com/office/word/2010/wordml" w:rsidR="003448BF" w:rsidRDefault="003448BF" w14:paraId="75D6D939" wp14:textId="77777777">
      <w:pPr>
        <w:pStyle w:val="NormalWeb"/>
        <w:divId w:val="778262514"/>
        <w:rPr>
          <w:rFonts w:ascii="Arial" w:hAnsi="Arial" w:cs="Arial"/>
          <w:sz w:val="18"/>
          <w:szCs w:val="18"/>
          <w:lang w:val="es-CL"/>
        </w:rPr>
      </w:pPr>
      <w:hyperlink w:history="1" w:anchor="toc_tc344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Recibir notificación "Imagen Escaneada"</w:t>
        </w:r>
      </w:hyperlink>
    </w:p>
    <w:p xmlns:wp14="http://schemas.microsoft.com/office/word/2010/wordml" w:rsidR="003448BF" w:rsidRDefault="003448BF" w14:paraId="1E8EF24C" wp14:textId="77777777">
      <w:pPr>
        <w:pStyle w:val="NormalWeb"/>
        <w:divId w:val="778262514"/>
        <w:rPr>
          <w:rFonts w:ascii="Arial" w:hAnsi="Arial" w:cs="Arial"/>
          <w:sz w:val="18"/>
          <w:szCs w:val="18"/>
          <w:lang w:val="es-CL"/>
        </w:rPr>
      </w:pPr>
      <w:hyperlink w:history="1" w:anchor="toc_tc34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Recibir notificación "Imagen Eliminada"</w:t>
        </w:r>
      </w:hyperlink>
    </w:p>
    <w:p xmlns:wp14="http://schemas.microsoft.com/office/word/2010/wordml" w:rsidR="003448BF" w:rsidRDefault="003448BF" w14:paraId="13AB3E15" wp14:textId="77777777">
      <w:pPr>
        <w:pStyle w:val="NormalWeb"/>
        <w:divId w:val="778262514"/>
        <w:rPr>
          <w:rFonts w:ascii="Arial" w:hAnsi="Arial" w:cs="Arial"/>
          <w:sz w:val="18"/>
          <w:szCs w:val="18"/>
          <w:lang w:val="es-CL"/>
        </w:rPr>
      </w:pPr>
      <w:hyperlink w:history="1" w:anchor="toc_tc350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Recibir notificación "Documento word Eliminado"</w:t>
        </w:r>
      </w:hyperlink>
    </w:p>
    <w:p xmlns:wp14="http://schemas.microsoft.com/office/word/2010/wordml" w:rsidR="003448BF" w:rsidRDefault="003448BF" w14:paraId="6AB6DA30" wp14:textId="77777777">
      <w:pPr>
        <w:pStyle w:val="NormalWeb"/>
        <w:divId w:val="778262514"/>
        <w:rPr>
          <w:rFonts w:ascii="Arial" w:hAnsi="Arial" w:cs="Arial"/>
          <w:sz w:val="18"/>
          <w:szCs w:val="18"/>
          <w:lang w:val="es-CL"/>
        </w:rPr>
      </w:pPr>
      <w:hyperlink w:history="1" w:anchor="toc_tc35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Recibir notificación "Documento word Modificado"</w:t>
        </w:r>
      </w:hyperlink>
    </w:p>
    <w:p xmlns:wp14="http://schemas.microsoft.com/office/word/2010/wordml" w:rsidR="003448BF" w:rsidRDefault="003448BF" w14:paraId="26ED1025" wp14:textId="77777777">
      <w:pPr>
        <w:pStyle w:val="NormalWeb"/>
        <w:divId w:val="778262514"/>
        <w:rPr>
          <w:rFonts w:ascii="Arial" w:hAnsi="Arial" w:cs="Arial"/>
          <w:sz w:val="18"/>
          <w:szCs w:val="18"/>
          <w:lang w:val="es-CL"/>
        </w:rPr>
      </w:pPr>
      <w:hyperlink w:anchor="toc_tc363">
        <w:r w:rsidRPr="41093B8A" w:rsidR="003448BF">
          <w:rPr>
            <w:rStyle w:val="Hipervnculo"/>
            <w:rFonts w:ascii="Arial" w:hAnsi="Arial" w:cs="Arial"/>
            <w:sz w:val="18"/>
            <w:szCs w:val="18"/>
            <w:lang w:val="es-CL"/>
          </w:rPr>
          <w:t>Eliminar notificaciones</w:t>
        </w:r>
      </w:hyperlink>
    </w:p>
    <w:p w:rsidR="3EDFBC71" w:rsidP="41093B8A" w:rsidRDefault="3EDFBC71" w14:paraId="7CEB0219" w14:textId="34203BAB">
      <w:pPr>
        <w:pStyle w:val="NormalWeb"/>
        <w:rPr>
          <w:rFonts w:ascii="Arial" w:hAnsi="Arial" w:cs="Arial"/>
          <w:strike w:val="0"/>
          <w:dstrike w:val="0"/>
          <w:color w:val="000000" w:themeColor="text1" w:themeTint="FF" w:themeShade="FF"/>
          <w:sz w:val="18"/>
          <w:szCs w:val="18"/>
          <w:u w:val="none"/>
        </w:rPr>
      </w:pPr>
      <w:r w:rsidRPr="41093B8A" w:rsidR="3EDFBC71">
        <w:rPr>
          <w:rFonts w:ascii="Arial" w:hAnsi="Arial" w:eastAsia="" w:cs="Arial" w:eastAsiaTheme="minorEastAsia"/>
          <w:strike w:val="0"/>
          <w:dstrike w:val="0"/>
          <w:color w:val="000000" w:themeColor="text1" w:themeTint="FF" w:themeShade="FF"/>
          <w:sz w:val="18"/>
          <w:szCs w:val="18"/>
          <w:u w:val="none"/>
          <w:lang w:eastAsia="ja-JP" w:bidi="ar-SA"/>
        </w:rPr>
        <w:t>Eliminación notificación masiva</w:t>
      </w:r>
    </w:p>
    <w:p xmlns:wp14="http://schemas.microsoft.com/office/word/2010/wordml" w:rsidR="003448BF" w:rsidRDefault="003448BF" w14:paraId="21959B15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bookmarkStart w:name="toc_1_1" w:id="0"/>
      <w:bookmarkEnd w:id="0"/>
      <w:r>
        <w:rPr>
          <w:rFonts w:ascii="Arial" w:hAnsi="Arial" w:eastAsia="Times New Roman" w:cs="Arial"/>
          <w:sz w:val="22"/>
          <w:szCs w:val="22"/>
          <w:lang w:val="es-CL"/>
        </w:rPr>
        <w:t>1.1. Test Suite : Notificaciones Web</w:t>
      </w:r>
    </w:p>
    <w:p xmlns:wp14="http://schemas.microsoft.com/office/word/2010/wordml" w:rsidR="003448BF" w:rsidRDefault="003448BF" w14:paraId="40B70791" wp14:textId="77777777">
      <w:pPr>
        <w:pStyle w:val="NormalWeb"/>
        <w:divId w:val="1913083335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sz w:val="18"/>
          <w:szCs w:val="18"/>
          <w:lang w:val="es-CL"/>
        </w:rPr>
        <w:t> Pruebas acerca de las notificaciones de los eventos del sistema</w:t>
      </w:r>
    </w:p>
    <w:p xmlns:wp14="http://schemas.microsoft.com/office/word/2010/wordml" w:rsidR="003448BF" w:rsidRDefault="003448BF" w14:paraId="6E7BEAA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37" w:id="1"/>
      <w:bookmarkEnd w:id="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062"/>
        <w:gridCol w:w="4643"/>
      </w:tblGrid>
      <w:tr xmlns:wp14="http://schemas.microsoft.com/office/word/2010/wordml" w:rsidR="00000000" w14:paraId="38DD9692" wp14:textId="77777777">
        <w:trPr>
          <w:divId w:val="156579831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448BF" w:rsidRDefault="003448BF" w14:paraId="52440AC4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hs-77: Recibir notificación "Carpeta Creada"</w:t>
            </w:r>
          </w:p>
        </w:tc>
      </w:tr>
      <w:tr xmlns:wp14="http://schemas.microsoft.com/office/word/2010/wordml" w:rsidR="00000000" w14:paraId="3A4F3965" wp14:textId="77777777">
        <w:trPr>
          <w:divId w:val="156579831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11E560E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17E34BD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81869F3" wp14:textId="77777777">
        <w:trPr>
          <w:divId w:val="156579831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3E9A87A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448BF" w:rsidRDefault="003448BF" w14:paraId="745EC5E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Recibir </w:t>
            </w:r>
            <w:r>
              <w:rPr>
                <w:rFonts w:ascii="Arial" w:hAnsi="Arial" w:cs="Arial"/>
                <w:sz w:val="17"/>
                <w:szCs w:val="17"/>
              </w:rPr>
              <w:t>la notificación de cuando una carpeta se crea</w:t>
            </w:r>
          </w:p>
        </w:tc>
      </w:tr>
      <w:tr xmlns:wp14="http://schemas.microsoft.com/office/word/2010/wordml" w:rsidR="00000000" w14:paraId="20CF813E" wp14:textId="77777777">
        <w:trPr>
          <w:divId w:val="156579831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07C031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448BF" w:rsidRDefault="003448BF" w14:paraId="6300DA0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Crear una carpeta</w:t>
            </w:r>
          </w:p>
        </w:tc>
      </w:tr>
      <w:tr xmlns:wp14="http://schemas.microsoft.com/office/word/2010/wordml" w:rsidR="00000000" w14:paraId="47252C5A" wp14:textId="77777777">
        <w:trPr>
          <w:divId w:val="1565798312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6ED773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3C16D28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1FDAAE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623F0A63" wp14:textId="77777777">
        <w:trPr>
          <w:divId w:val="156579831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649841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4BB8C96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Crear una carpeta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208A3D3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Recibir la notificación de "Carpeta Creada"</w:t>
            </w:r>
          </w:p>
        </w:tc>
      </w:tr>
      <w:tr xmlns:wp14="http://schemas.microsoft.com/office/word/2010/wordml" w:rsidR="00000000" w14:paraId="02EB378F" wp14:textId="77777777">
        <w:trPr>
          <w:divId w:val="156579831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6A05A80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49893B1E" wp14:textId="77777777">
        <w:trPr>
          <w:divId w:val="156579831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45C055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2181790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365E045" wp14:textId="77777777">
        <w:trPr>
          <w:divId w:val="156579831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33A6D3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7D79161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2DB1E71" wp14:textId="77777777">
        <w:trPr>
          <w:divId w:val="156579831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04134E9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67C13F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439652C" wp14:textId="77777777">
        <w:trPr>
          <w:divId w:val="156579831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230E907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5EC53E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Se recibe la notificación correctamente</w:t>
            </w:r>
          </w:p>
        </w:tc>
      </w:tr>
      <w:tr xmlns:wp14="http://schemas.microsoft.com/office/word/2010/wordml" w:rsidR="00000000" w14:paraId="57E4FC9A" wp14:textId="77777777">
        <w:trPr>
          <w:divId w:val="156579831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21C000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066742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448BF" w:rsidRDefault="003448BF" w14:paraId="63E4A9C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40" w:id="2"/>
      <w:bookmarkEnd w:id="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937"/>
        <w:gridCol w:w="3768"/>
      </w:tblGrid>
      <w:tr xmlns:wp14="http://schemas.microsoft.com/office/word/2010/wordml" w:rsidR="00000000" w14:paraId="7E660FB5" wp14:textId="77777777">
        <w:trPr>
          <w:divId w:val="115791547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448BF" w:rsidRDefault="003448BF" w14:paraId="1A939A05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hs-78: Recibir notificación "Carpeta Eliminada"</w:t>
            </w:r>
          </w:p>
        </w:tc>
      </w:tr>
      <w:tr xmlns:wp14="http://schemas.microsoft.com/office/word/2010/wordml" w:rsidR="00000000" w14:paraId="5E2ADEB2" wp14:textId="77777777">
        <w:trPr>
          <w:divId w:val="115791547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509D5FE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569C050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90EB8A4" wp14:textId="77777777">
        <w:trPr>
          <w:divId w:val="115791547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5EA7C5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448BF" w:rsidRDefault="003448BF" w14:paraId="1741CE9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Recibir </w:t>
            </w:r>
            <w:r>
              <w:rPr>
                <w:rFonts w:ascii="Arial" w:hAnsi="Arial" w:cs="Arial"/>
                <w:sz w:val="17"/>
                <w:szCs w:val="17"/>
              </w:rPr>
              <w:t>la notificación de cuando una carpeta se crea</w:t>
            </w:r>
          </w:p>
        </w:tc>
      </w:tr>
      <w:tr xmlns:wp14="http://schemas.microsoft.com/office/word/2010/wordml" w:rsidR="00000000" w14:paraId="17028F82" wp14:textId="77777777">
        <w:trPr>
          <w:divId w:val="115791547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614D6B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448BF" w:rsidRDefault="003448BF" w14:paraId="22B54AB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Crear una carpeta</w:t>
            </w:r>
          </w:p>
        </w:tc>
      </w:tr>
      <w:tr xmlns:wp14="http://schemas.microsoft.com/office/word/2010/wordml" w:rsidR="00000000" w14:paraId="2C2868BC" wp14:textId="77777777">
        <w:trPr>
          <w:divId w:val="115791547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0E8349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493A28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62E999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0587AAD4" wp14:textId="77777777">
        <w:trPr>
          <w:divId w:val="115791547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56B20A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723A178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Crear una carpeta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2575A7D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Recibir la notificación de "Carpeta Creada"</w:t>
            </w:r>
          </w:p>
        </w:tc>
      </w:tr>
      <w:tr xmlns:wp14="http://schemas.microsoft.com/office/word/2010/wordml" w:rsidR="00000000" w14:paraId="2DBD8513" wp14:textId="77777777">
        <w:trPr>
          <w:divId w:val="115791547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18F999B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7918599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botón "Eliminar Carpeta"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7FBAF7A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Recibir </w:t>
            </w:r>
            <w:r>
              <w:rPr>
                <w:rFonts w:ascii="Arial" w:hAnsi="Arial" w:cs="Arial"/>
                <w:sz w:val="17"/>
                <w:szCs w:val="17"/>
              </w:rPr>
              <w:t>la notificación de "Carpeta Eliminada"</w:t>
            </w:r>
          </w:p>
        </w:tc>
      </w:tr>
      <w:tr xmlns:wp14="http://schemas.microsoft.com/office/word/2010/wordml" w:rsidR="00000000" w14:paraId="5A39BBE3" wp14:textId="77777777">
        <w:trPr>
          <w:divId w:val="115791547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41C8F39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584BEE7" wp14:textId="77777777">
        <w:trPr>
          <w:divId w:val="115791547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665054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7E31C2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887E2D6" wp14:textId="77777777">
        <w:trPr>
          <w:divId w:val="115791547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6D26A5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310F9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5B5B017" wp14:textId="77777777">
        <w:trPr>
          <w:divId w:val="115791547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33C4B4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7F59CE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47250AB" wp14:textId="77777777">
        <w:trPr>
          <w:divId w:val="115791547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14B9AF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6A90D6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Se recibe la notificación correctamente</w:t>
            </w:r>
          </w:p>
        </w:tc>
      </w:tr>
      <w:tr xmlns:wp14="http://schemas.microsoft.com/office/word/2010/wordml" w:rsidR="00000000" w14:paraId="617B1916" wp14:textId="77777777">
        <w:trPr>
          <w:divId w:val="115791547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3CD4B3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07F3EA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448BF" w:rsidRDefault="003448BF" w14:paraId="4F6584B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44" w:id="3"/>
      <w:bookmarkEnd w:id="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1699"/>
        <w:gridCol w:w="5006"/>
      </w:tblGrid>
      <w:tr xmlns:wp14="http://schemas.microsoft.com/office/word/2010/wordml" w:rsidR="00000000" w14:paraId="4E4BC275" wp14:textId="77777777">
        <w:trPr>
          <w:divId w:val="2205189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448BF" w:rsidRDefault="003448BF" w14:paraId="3F21A472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hs-79: Recibir notificación "Imagen Escaneada"</w:t>
            </w:r>
          </w:p>
        </w:tc>
      </w:tr>
      <w:tr xmlns:wp14="http://schemas.microsoft.com/office/word/2010/wordml" w:rsidR="00000000" w14:paraId="4B6C1EE6" wp14:textId="77777777">
        <w:trPr>
          <w:divId w:val="2205189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2C289E3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01034F2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D3F1955" wp14:textId="77777777">
        <w:trPr>
          <w:divId w:val="2205189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58B3F64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448BF" w:rsidRDefault="003448BF" w14:paraId="4B0C5F5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Recibir la notificación de cuando una imagen se escanea</w:t>
            </w:r>
          </w:p>
        </w:tc>
      </w:tr>
      <w:tr xmlns:wp14="http://schemas.microsoft.com/office/word/2010/wordml" w:rsidR="00000000" w14:paraId="7AC2AE86" wp14:textId="77777777">
        <w:trPr>
          <w:divId w:val="2205189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75C55B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448BF" w:rsidRDefault="003448BF" w14:paraId="0B06CF0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Escanear una imagen</w:t>
            </w:r>
          </w:p>
        </w:tc>
      </w:tr>
      <w:tr xmlns:wp14="http://schemas.microsoft.com/office/word/2010/wordml" w:rsidR="00000000" w14:paraId="795C61F7" wp14:textId="77777777">
        <w:trPr>
          <w:divId w:val="2205189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35D5E9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2934DE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584E38A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2734C2FC" wp14:textId="77777777">
        <w:trPr>
          <w:divId w:val="2205189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249FAA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49106C6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Escanear una imagen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5A46FFE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Recibir la notificación de "Imagen escaneada y documento generado"</w:t>
            </w:r>
          </w:p>
        </w:tc>
      </w:tr>
      <w:tr xmlns:wp14="http://schemas.microsoft.com/office/word/2010/wordml" w:rsidR="00000000" w14:paraId="72A3D3EC" wp14:textId="77777777">
        <w:trPr>
          <w:divId w:val="2205189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0D0B940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7689AFE" wp14:textId="77777777">
        <w:trPr>
          <w:divId w:val="2205189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22C8A2B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301365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8418736" wp14:textId="77777777">
        <w:trPr>
          <w:divId w:val="2205189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40DC83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19A901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51D4533" wp14:textId="77777777">
        <w:trPr>
          <w:divId w:val="2205189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50CAE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7C2B4F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CA981C4" wp14:textId="77777777">
        <w:trPr>
          <w:divId w:val="2205189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0B5EC1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57084C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Se recibe la notificación correctamente</w:t>
            </w:r>
          </w:p>
        </w:tc>
      </w:tr>
      <w:tr xmlns:wp14="http://schemas.microsoft.com/office/word/2010/wordml" w:rsidR="00000000" w14:paraId="28780193" wp14:textId="77777777">
        <w:trPr>
          <w:divId w:val="2205189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6CAE96A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691788D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448BF" w:rsidRDefault="003448BF" w14:paraId="09AF38FC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47" w:id="4"/>
      <w:bookmarkEnd w:id="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149"/>
        <w:gridCol w:w="4556"/>
      </w:tblGrid>
      <w:tr xmlns:wp14="http://schemas.microsoft.com/office/word/2010/wordml" w:rsidR="00000000" w14:paraId="2223BDE7" wp14:textId="77777777">
        <w:trPr>
          <w:divId w:val="4923568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448BF" w:rsidRDefault="003448BF" w14:paraId="4B7944D5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hs-80: Recibir notificación "Imagen Eliminada"</w:t>
            </w:r>
          </w:p>
        </w:tc>
      </w:tr>
      <w:tr xmlns:wp14="http://schemas.microsoft.com/office/word/2010/wordml" w:rsidR="00000000" w14:paraId="4E9033CC" wp14:textId="77777777">
        <w:trPr>
          <w:divId w:val="4923568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7B56C97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402E219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925161D" wp14:textId="77777777">
        <w:trPr>
          <w:divId w:val="4923568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61B808A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448BF" w:rsidRDefault="003448BF" w14:paraId="1D18BDB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Recibir la notificación de cuando una imagen se elimina</w:t>
            </w:r>
          </w:p>
        </w:tc>
      </w:tr>
      <w:tr xmlns:wp14="http://schemas.microsoft.com/office/word/2010/wordml" w:rsidR="00000000" w14:paraId="2862E1BD" wp14:textId="77777777">
        <w:trPr>
          <w:divId w:val="4923568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6AFE6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448BF" w:rsidRDefault="003448BF" w14:paraId="640B692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Escanear una imagen</w:t>
            </w:r>
          </w:p>
        </w:tc>
      </w:tr>
      <w:tr xmlns:wp14="http://schemas.microsoft.com/office/word/2010/wordml" w:rsidR="00000000" w14:paraId="2012A52B" wp14:textId="77777777">
        <w:trPr>
          <w:divId w:val="49235682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632DC7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3D0C32F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69CE15B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1CB570B0" wp14:textId="77777777">
        <w:trPr>
          <w:divId w:val="4923568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19F14E3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72B2E11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Eliminar una imagen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1985CCE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Recibir la notificación de "Imagen eliminada"</w:t>
            </w:r>
          </w:p>
        </w:tc>
      </w:tr>
      <w:tr xmlns:wp14="http://schemas.microsoft.com/office/word/2010/wordml" w:rsidR="00000000" w14:paraId="0E27B00A" wp14:textId="77777777">
        <w:trPr>
          <w:divId w:val="4923568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60061E4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77114B3" wp14:textId="77777777">
        <w:trPr>
          <w:divId w:val="4923568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3525E11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6D70D67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321905DC" wp14:textId="77777777">
        <w:trPr>
          <w:divId w:val="4923568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097F27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06D976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6513BF87" wp14:textId="77777777">
        <w:trPr>
          <w:divId w:val="4923568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22BD8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36BEE0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D97196C" wp14:textId="77777777">
        <w:trPr>
          <w:divId w:val="4923568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7E52B7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340780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Se recibe la notificación de archivo eliminado</w:t>
            </w:r>
          </w:p>
        </w:tc>
      </w:tr>
      <w:tr xmlns:wp14="http://schemas.microsoft.com/office/word/2010/wordml" w:rsidR="00000000" w14:paraId="28C6E526" wp14:textId="77777777">
        <w:trPr>
          <w:divId w:val="4923568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648443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7E8649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448BF" w:rsidRDefault="003448BF" w14:paraId="15AA318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50" w:id="5"/>
      <w:bookmarkEnd w:id="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097"/>
        <w:gridCol w:w="3608"/>
      </w:tblGrid>
      <w:tr xmlns:wp14="http://schemas.microsoft.com/office/word/2010/wordml" w:rsidR="00000000" w14:paraId="5868A0E3" wp14:textId="77777777">
        <w:trPr>
          <w:divId w:val="14241103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448BF" w:rsidRDefault="003448BF" w14:paraId="765CACA5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hs-81: Recibir notificacion "Documento word Eliminado"</w:t>
            </w:r>
          </w:p>
        </w:tc>
      </w:tr>
      <w:tr xmlns:wp14="http://schemas.microsoft.com/office/word/2010/wordml" w:rsidR="00000000" w14:paraId="26972378" wp14:textId="77777777">
        <w:trPr>
          <w:divId w:val="14241103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010F440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625A03C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2A8BFD0" wp14:textId="77777777">
        <w:trPr>
          <w:divId w:val="14241103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09419FA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448BF" w:rsidRDefault="003448BF" w14:paraId="7718AC1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Recibir la notificación de cuando un documento word se elimina</w:t>
            </w:r>
          </w:p>
        </w:tc>
      </w:tr>
      <w:tr xmlns:wp14="http://schemas.microsoft.com/office/word/2010/wordml" w:rsidR="00000000" w14:paraId="0DEA9B55" wp14:textId="77777777">
        <w:trPr>
          <w:divId w:val="14241103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0B1337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448BF" w:rsidRDefault="003448BF" w14:paraId="6C716FA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Escanear una imagen</w:t>
            </w:r>
          </w:p>
        </w:tc>
      </w:tr>
      <w:tr xmlns:wp14="http://schemas.microsoft.com/office/word/2010/wordml" w:rsidR="00000000" w14:paraId="7ED37D23" wp14:textId="77777777">
        <w:trPr>
          <w:divId w:val="142411032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3241D4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002DE6F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54B19CE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564621A3" wp14:textId="77777777">
        <w:trPr>
          <w:divId w:val="142411032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065D24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4578A62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el botón de eliminar en el documento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123B8FB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Recibir la notificación de "Documento Word Eliminado"</w:t>
            </w:r>
          </w:p>
        </w:tc>
      </w:tr>
      <w:tr xmlns:wp14="http://schemas.microsoft.com/office/word/2010/wordml" w:rsidR="00000000" w14:paraId="44EAFD9C" wp14:textId="77777777">
        <w:trPr>
          <w:divId w:val="142411032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4B94D5A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5B61027" wp14:textId="77777777">
        <w:trPr>
          <w:divId w:val="14241103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79A623A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67F1E2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2206DFB" wp14:textId="77777777">
        <w:trPr>
          <w:divId w:val="14241103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2B9EE9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07951B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94CCEF2" wp14:textId="77777777">
        <w:trPr>
          <w:divId w:val="14241103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1404F7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2C4A8F8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0AFA44A" wp14:textId="77777777">
        <w:trPr>
          <w:divId w:val="14241103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63269B0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60F1E82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Se recibe la notificación de archivo eliminado</w:t>
            </w:r>
          </w:p>
        </w:tc>
      </w:tr>
      <w:tr xmlns:wp14="http://schemas.microsoft.com/office/word/2010/wordml" w:rsidR="00000000" w14:paraId="540DA757" wp14:textId="77777777">
        <w:trPr>
          <w:divId w:val="142411032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336DAA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1699B3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448BF" w:rsidRDefault="003448BF" w14:paraId="01512BE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53" w:id="6"/>
      <w:bookmarkEnd w:id="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993"/>
        <w:gridCol w:w="3712"/>
      </w:tblGrid>
      <w:tr xmlns:wp14="http://schemas.microsoft.com/office/word/2010/wordml" w:rsidR="00000000" w14:paraId="5D34FCC3" wp14:textId="77777777">
        <w:trPr>
          <w:divId w:val="186686201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448BF" w:rsidRDefault="003448BF" w14:paraId="4F9BE716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hs-82: Recibir notificación "Documento word Modificado"</w:t>
            </w:r>
          </w:p>
        </w:tc>
      </w:tr>
      <w:tr xmlns:wp14="http://schemas.microsoft.com/office/word/2010/wordml" w:rsidR="00000000" w14:paraId="2C1E042C" wp14:textId="77777777">
        <w:trPr>
          <w:divId w:val="186686201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7297A28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781F55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15167DB" wp14:textId="77777777">
        <w:trPr>
          <w:divId w:val="186686201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585959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448BF" w:rsidRDefault="003448BF" w14:paraId="26AC8CE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Recibir la notificación de cuando un documento word se modifica</w:t>
            </w:r>
          </w:p>
        </w:tc>
      </w:tr>
      <w:tr xmlns:wp14="http://schemas.microsoft.com/office/word/2010/wordml" w:rsidR="00000000" w14:paraId="3C372AB4" wp14:textId="77777777">
        <w:trPr>
          <w:divId w:val="186686201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640BC0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448BF" w:rsidRDefault="003448BF" w14:paraId="37D5C4B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Escanear una imagen</w:t>
            </w:r>
          </w:p>
        </w:tc>
      </w:tr>
      <w:tr xmlns:wp14="http://schemas.microsoft.com/office/word/2010/wordml" w:rsidR="00000000" w14:paraId="1CC4D591" wp14:textId="77777777">
        <w:trPr>
          <w:divId w:val="1866862012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3D8A14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227774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2A635A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236AB42A" wp14:textId="77777777">
        <w:trPr>
          <w:divId w:val="186686201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2E32D5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2EE3F40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el botón de editar en el documento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5C954B4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Recibir la notificación de "Documento Word Modificado"</w:t>
            </w:r>
          </w:p>
        </w:tc>
      </w:tr>
      <w:tr xmlns:wp14="http://schemas.microsoft.com/office/word/2010/wordml" w:rsidR="00000000" w14:paraId="3DEEC669" wp14:textId="77777777">
        <w:trPr>
          <w:divId w:val="186686201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3656B9A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992D894" wp14:textId="77777777">
        <w:trPr>
          <w:divId w:val="186686201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4E6074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09B379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Fallado</w:t>
            </w:r>
          </w:p>
        </w:tc>
      </w:tr>
      <w:tr xmlns:wp14="http://schemas.microsoft.com/office/word/2010/wordml" w:rsidR="00000000" w14:paraId="7AA6F71F" wp14:textId="77777777">
        <w:trPr>
          <w:divId w:val="186686201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7089F9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66B80DF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3E9EA052" wp14:textId="77777777">
        <w:trPr>
          <w:divId w:val="186686201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559FA9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4B5817E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D3530B7" wp14:textId="77777777">
        <w:trPr>
          <w:divId w:val="186686201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1963853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1A027F2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 se recibe la notificación debido a que se guarda automático</w:t>
            </w:r>
          </w:p>
        </w:tc>
      </w:tr>
      <w:tr xmlns:wp14="http://schemas.microsoft.com/office/word/2010/wordml" w:rsidR="00000000" w14:paraId="41A2564E" wp14:textId="77777777">
        <w:trPr>
          <w:divId w:val="186686201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733933A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3E2A0D9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448BF" w:rsidRDefault="003448BF" w14:paraId="0DA70637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63" w:id="7"/>
      <w:bookmarkEnd w:id="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300"/>
        <w:gridCol w:w="3405"/>
      </w:tblGrid>
      <w:tr xmlns:wp14="http://schemas.microsoft.com/office/word/2010/wordml" w:rsidR="00000000" w14:paraId="3A08477D" wp14:textId="77777777">
        <w:trPr>
          <w:divId w:val="58399421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3448BF" w:rsidRDefault="003448BF" w14:paraId="3BD777DD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hs-84: Eliminar notificaciones</w:t>
            </w:r>
          </w:p>
        </w:tc>
      </w:tr>
      <w:tr xmlns:wp14="http://schemas.microsoft.com/office/word/2010/wordml" w:rsidR="00000000" w14:paraId="4527610A" wp14:textId="77777777">
        <w:trPr>
          <w:divId w:val="58399421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3FDBDA9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035F4F5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FD076C2" wp14:textId="77777777">
        <w:trPr>
          <w:divId w:val="58399421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00CD11F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3448BF" w:rsidRDefault="003448BF" w14:paraId="2EF2219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Eliminar </w:t>
            </w:r>
            <w:r>
              <w:rPr>
                <w:rFonts w:ascii="Arial" w:hAnsi="Arial" w:cs="Arial"/>
                <w:sz w:val="17"/>
                <w:szCs w:val="17"/>
              </w:rPr>
              <w:t>notificaciones de la barra de notificaciones</w:t>
            </w:r>
          </w:p>
        </w:tc>
      </w:tr>
      <w:tr xmlns:wp14="http://schemas.microsoft.com/office/word/2010/wordml" w:rsidR="00000000" w14:paraId="1EB17021" wp14:textId="77777777">
        <w:trPr>
          <w:divId w:val="58399421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7999F92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3448BF" w:rsidRDefault="003448BF" w14:paraId="5158CEE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Generar un evento de notificación</w:t>
            </w:r>
          </w:p>
        </w:tc>
      </w:tr>
      <w:tr xmlns:wp14="http://schemas.microsoft.com/office/word/2010/wordml" w:rsidR="00000000" w14:paraId="2E4C042E" wp14:textId="77777777">
        <w:trPr>
          <w:divId w:val="583994216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583C8B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1DA7A4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06DB9E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51C83B2D" wp14:textId="77777777">
        <w:trPr>
          <w:divId w:val="58399421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0C50080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785F62E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Generar un evento de notificación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629F2A6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Recibir notificaciones</w:t>
            </w:r>
          </w:p>
        </w:tc>
      </w:tr>
      <w:tr xmlns:wp14="http://schemas.microsoft.com/office/word/2010/wordml" w:rsidR="00000000" w14:paraId="2D206D8F" wp14:textId="77777777">
        <w:trPr>
          <w:divId w:val="58399421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714475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537D027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Desplegar dropbox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6CEA649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Que el </w:t>
            </w:r>
            <w:r>
              <w:rPr>
                <w:rFonts w:ascii="Arial" w:hAnsi="Arial" w:cs="Arial"/>
                <w:sz w:val="17"/>
                <w:szCs w:val="17"/>
              </w:rPr>
              <w:t>dropbox se despliegue</w:t>
            </w:r>
          </w:p>
        </w:tc>
      </w:tr>
      <w:tr xmlns:wp14="http://schemas.microsoft.com/office/word/2010/wordml" w:rsidR="00000000" w14:paraId="566F6F30" wp14:textId="77777777">
        <w:trPr>
          <w:divId w:val="58399421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5FCD5E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43C52AE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notificaciones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025397E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Poder ver las notificaciones</w:t>
            </w:r>
          </w:p>
        </w:tc>
      </w:tr>
      <w:tr xmlns:wp14="http://schemas.microsoft.com/office/word/2010/wordml" w:rsidR="00000000" w14:paraId="4E507716" wp14:textId="77777777">
        <w:trPr>
          <w:divId w:val="58399421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2598DE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1627187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en botón eliminar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5880FDC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botón elimine la notificación</w:t>
            </w:r>
          </w:p>
        </w:tc>
      </w:tr>
      <w:tr xmlns:wp14="http://schemas.microsoft.com/office/word/2010/wordml" w:rsidR="00000000" w14:paraId="45FB0818" wp14:textId="77777777">
        <w:trPr>
          <w:divId w:val="58399421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049F31C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56B46A64" wp14:textId="77777777">
        <w:trPr>
          <w:divId w:val="58399421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5FC8921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70478A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6067ABCA" wp14:textId="77777777">
        <w:trPr>
          <w:divId w:val="58399421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0708E1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37C41A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8C537B0" wp14:textId="77777777">
        <w:trPr>
          <w:divId w:val="58399421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315FF2A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4FD164F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A2766F9" wp14:textId="77777777">
        <w:trPr>
          <w:divId w:val="58399421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042486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09A5DE1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Las notificaciones se eliminan correctamente</w:t>
            </w:r>
          </w:p>
        </w:tc>
      </w:tr>
      <w:tr xmlns:wp14="http://schemas.microsoft.com/office/word/2010/wordml" w:rsidR="00000000" w14:paraId="3CFAEEC4" wp14:textId="77777777">
        <w:trPr>
          <w:divId w:val="58399421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3448BF" w:rsidRDefault="003448BF" w14:paraId="432470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3448BF" w:rsidRDefault="003448BF" w14:paraId="046D89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3448BF" w:rsidP="41093B8A" w:rsidRDefault="003448BF" w14:paraId="53128261" wp14:textId="77777777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3300"/>
        <w:gridCol w:w="3405"/>
      </w:tblGrid>
      <w:tr w:rsidR="41093B8A" w:rsidTr="6E5243DF" w14:paraId="3D12A87E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41093B8A" w:rsidP="41093B8A" w:rsidRDefault="41093B8A" w14:paraId="777BFAD9" w14:textId="1160247E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41093B8A" w:rsidR="41093B8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hs-84: Elimina</w:t>
            </w:r>
            <w:r w:rsidRPr="41093B8A" w:rsidR="43A8BA5F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ción </w:t>
            </w:r>
            <w:r w:rsidRPr="41093B8A" w:rsidR="43A8BA5F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notificación</w:t>
            </w:r>
            <w:r w:rsidRPr="41093B8A" w:rsidR="43A8BA5F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 masiva</w:t>
            </w:r>
          </w:p>
        </w:tc>
      </w:tr>
      <w:tr w:rsidR="41093B8A" w:rsidTr="6E5243DF" w14:paraId="386D1E48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41093B8A" w:rsidP="41093B8A" w:rsidRDefault="41093B8A" w14:paraId="05176D55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41093B8A" w:rsidR="41093B8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1093B8A" w:rsidP="41093B8A" w:rsidRDefault="41093B8A" w14:paraId="46DF4D9E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41093B8A" w:rsidR="41093B8A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41093B8A" w:rsidTr="6E5243DF" w14:paraId="7CFE4D3D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1093B8A" w:rsidP="41093B8A" w:rsidRDefault="41093B8A" w14:paraId="097D19F8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41093B8A" w:rsidR="41093B8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41093B8A" w:rsidP="41093B8A" w:rsidRDefault="41093B8A" w14:paraId="6BD71552" w14:textId="45A4AFD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41093B8A" w:rsidR="41093B8A">
              <w:rPr>
                <w:rFonts w:ascii="Arial" w:hAnsi="Arial" w:cs="Arial"/>
                <w:sz w:val="17"/>
                <w:szCs w:val="17"/>
              </w:rPr>
              <w:t> </w:t>
            </w:r>
            <w:r w:rsidRPr="41093B8A" w:rsidR="63C2CCEE">
              <w:rPr>
                <w:rFonts w:ascii="Arial" w:hAnsi="Arial" w:cs="Arial"/>
                <w:sz w:val="17"/>
                <w:szCs w:val="17"/>
              </w:rPr>
              <w:t>Opcion</w:t>
            </w:r>
            <w:r w:rsidRPr="41093B8A" w:rsidR="63C2CCEE">
              <w:rPr>
                <w:rFonts w:ascii="Arial" w:hAnsi="Arial" w:cs="Arial"/>
                <w:sz w:val="17"/>
                <w:szCs w:val="17"/>
              </w:rPr>
              <w:t xml:space="preserve"> para eliminar todas las opciones</w:t>
            </w:r>
          </w:p>
        </w:tc>
      </w:tr>
      <w:tr w:rsidR="41093B8A" w:rsidTr="6E5243DF" w14:paraId="5B77EDED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1093B8A" w:rsidP="41093B8A" w:rsidRDefault="41093B8A" w14:paraId="36B2EC5C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1093B8A" w:rsidR="41093B8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41093B8A" w:rsidP="41093B8A" w:rsidRDefault="41093B8A" w14:paraId="0AD5F115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41093B8A" w:rsidR="41093B8A">
              <w:rPr>
                <w:rFonts w:ascii="Arial" w:hAnsi="Arial" w:cs="Arial"/>
                <w:sz w:val="17"/>
                <w:szCs w:val="17"/>
              </w:rPr>
              <w:t> Generar un evento de notificación</w:t>
            </w:r>
          </w:p>
        </w:tc>
      </w:tr>
      <w:tr w:rsidR="41093B8A" w:rsidTr="6E5243DF" w14:paraId="4CC48DA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1093B8A" w:rsidP="41093B8A" w:rsidRDefault="41093B8A" w14:paraId="43D3AE2C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1093B8A" w:rsidR="41093B8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330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1093B8A" w:rsidP="41093B8A" w:rsidRDefault="41093B8A" w14:paraId="32F9CC4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1093B8A" w:rsidR="41093B8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34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1093B8A" w:rsidP="41093B8A" w:rsidRDefault="41093B8A" w14:paraId="1F89596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1093B8A" w:rsidR="41093B8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41093B8A" w:rsidTr="6E5243DF" w14:paraId="10B8A8C6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1093B8A" w:rsidP="41093B8A" w:rsidRDefault="41093B8A" w14:paraId="05D2425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1093B8A" w:rsidR="41093B8A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330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1093B8A" w:rsidP="41093B8A" w:rsidRDefault="41093B8A" w14:paraId="5D8C7E64" w14:textId="7B66321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41093B8A" w:rsidR="41093B8A">
              <w:rPr>
                <w:rFonts w:ascii="Arial" w:hAnsi="Arial" w:cs="Arial"/>
                <w:sz w:val="17"/>
                <w:szCs w:val="17"/>
              </w:rPr>
              <w:t> </w:t>
            </w:r>
            <w:r w:rsidRPr="41093B8A" w:rsidR="3D01F725">
              <w:rPr>
                <w:rFonts w:ascii="Arial" w:hAnsi="Arial" w:cs="Arial"/>
                <w:sz w:val="17"/>
                <w:szCs w:val="17"/>
              </w:rPr>
              <w:t>abrir apartado de notificaciones</w:t>
            </w:r>
          </w:p>
        </w:tc>
        <w:tc>
          <w:tcPr>
            <w:tcW w:w="34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1093B8A" w:rsidP="41093B8A" w:rsidRDefault="41093B8A" w14:paraId="6540AABA" w14:textId="2DFE7F4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6E5243DF" w:rsidR="5467449A">
              <w:rPr>
                <w:rFonts w:ascii="Arial" w:hAnsi="Arial" w:cs="Arial"/>
                <w:sz w:val="17"/>
                <w:szCs w:val="17"/>
              </w:rPr>
              <w:t>D</w:t>
            </w:r>
            <w:r w:rsidRPr="6E5243DF" w:rsidR="127693C0">
              <w:rPr>
                <w:rFonts w:ascii="Arial" w:hAnsi="Arial" w:cs="Arial"/>
                <w:sz w:val="17"/>
                <w:szCs w:val="17"/>
              </w:rPr>
              <w:t>esplegar las notificaciones</w:t>
            </w:r>
          </w:p>
        </w:tc>
      </w:tr>
      <w:tr w:rsidR="41093B8A" w:rsidTr="6E5243DF" w14:paraId="773F1B81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127693C0" w:rsidP="41093B8A" w:rsidRDefault="127693C0" w14:paraId="438D3BD0" w14:textId="4C57DF11">
            <w:pPr>
              <w:pStyle w:val="Normal"/>
              <w:rPr>
                <w:rFonts w:ascii="Arial" w:hAnsi="Arial" w:eastAsia="Times New Roman" w:cs="Arial"/>
                <w:sz w:val="17"/>
                <w:szCs w:val="17"/>
              </w:rPr>
            </w:pPr>
            <w:r w:rsidRPr="41093B8A" w:rsidR="127693C0"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330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127693C0" w:rsidP="41093B8A" w:rsidRDefault="127693C0" w14:paraId="208727F5" w14:textId="35CC60F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41093B8A" w:rsidR="127693C0">
              <w:rPr>
                <w:rFonts w:ascii="Arial" w:hAnsi="Arial" w:cs="Arial"/>
                <w:sz w:val="17"/>
                <w:szCs w:val="17"/>
              </w:rPr>
              <w:t>Click en eliminar todas</w:t>
            </w:r>
          </w:p>
        </w:tc>
        <w:tc>
          <w:tcPr>
            <w:tcW w:w="340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127693C0" w:rsidP="41093B8A" w:rsidRDefault="127693C0" w14:paraId="2BFC42A4" w14:textId="0773060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41093B8A" w:rsidR="127693C0">
              <w:rPr>
                <w:rFonts w:ascii="Arial" w:hAnsi="Arial" w:cs="Arial"/>
                <w:sz w:val="17"/>
                <w:szCs w:val="17"/>
              </w:rPr>
              <w:t>Todas las notificaciones se eliminan</w:t>
            </w:r>
          </w:p>
        </w:tc>
      </w:tr>
      <w:tr w:rsidR="41093B8A" w:rsidTr="6E5243DF" w14:paraId="15978647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1093B8A" w:rsidP="41093B8A" w:rsidRDefault="41093B8A" w14:paraId="4A4F6AC6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41093B8A" w:rsidTr="6E5243DF" w14:paraId="2AC92BB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41093B8A" w:rsidP="41093B8A" w:rsidRDefault="41093B8A" w14:paraId="4E58DB4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1093B8A" w:rsidR="41093B8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1093B8A" w:rsidP="6E5243DF" w:rsidRDefault="41093B8A" w14:paraId="4BC0A8A3" w14:textId="4DBEE1DF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6E5243DF" w:rsidR="10E6169C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Fallado</w:t>
            </w:r>
          </w:p>
        </w:tc>
      </w:tr>
      <w:tr w:rsidR="41093B8A" w:rsidTr="6E5243DF" w14:paraId="528F037E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41093B8A" w:rsidP="41093B8A" w:rsidRDefault="41093B8A" w14:paraId="3F6CA74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1093B8A" w:rsidR="41093B8A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1093B8A" w:rsidP="41093B8A" w:rsidRDefault="41093B8A" w14:paraId="4E8EE2A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1093B8A" w:rsidR="41093B8A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41093B8A" w:rsidTr="6E5243DF" w14:paraId="4DD27FE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41093B8A" w:rsidP="41093B8A" w:rsidRDefault="41093B8A" w14:paraId="5698598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1093B8A" w:rsidR="41093B8A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1093B8A" w:rsidP="41093B8A" w:rsidRDefault="41093B8A" w14:paraId="703B735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1093B8A" w:rsidR="41093B8A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41093B8A" w:rsidTr="6E5243DF" w14:paraId="5155653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41093B8A" w:rsidP="41093B8A" w:rsidRDefault="41093B8A" w14:paraId="7750EDF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1093B8A" w:rsidR="41093B8A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1093B8A" w:rsidP="6E5243DF" w:rsidRDefault="41093B8A" w14:paraId="02AC0470" w14:textId="5288E93C">
            <w:pPr>
              <w:rPr>
                <w:rFonts w:ascii="Arial" w:hAnsi="Arial" w:eastAsia="Arial" w:cs="Arial"/>
                <w:noProof w:val="0"/>
                <w:sz w:val="17"/>
                <w:szCs w:val="17"/>
                <w:lang w:val="es-ES"/>
              </w:rPr>
            </w:pPr>
            <w:r w:rsidRPr="6E5243DF" w:rsidR="2542D6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7"/>
                <w:szCs w:val="17"/>
                <w:lang w:val="es-ES"/>
              </w:rPr>
              <w:t>No existe botón para eliminar notificaciones masivas</w:t>
            </w:r>
          </w:p>
        </w:tc>
      </w:tr>
      <w:tr w:rsidR="41093B8A" w:rsidTr="6E5243DF" w14:paraId="0494E28A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41093B8A" w:rsidP="41093B8A" w:rsidRDefault="41093B8A" w14:paraId="69953FF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1093B8A" w:rsidR="41093B8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1093B8A" w:rsidP="41093B8A" w:rsidRDefault="41093B8A" w14:paraId="10637D0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1093B8A" w:rsidR="41093B8A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41093B8A" w:rsidP="41093B8A" w:rsidRDefault="41093B8A" w14:paraId="019B4C8F" w14:textId="3F29FB24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</w:p>
    <w:sectPr w:rsidR="00000000">
      <w:pgSz w:w="12240" w:h="15840" w:orient="portrait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BF"/>
    <w:rsid w:val="003448BF"/>
    <w:rsid w:val="00AE244C"/>
    <w:rsid w:val="0B485BCA"/>
    <w:rsid w:val="10E6169C"/>
    <w:rsid w:val="127693C0"/>
    <w:rsid w:val="145351D7"/>
    <w:rsid w:val="21662A6C"/>
    <w:rsid w:val="2542D616"/>
    <w:rsid w:val="3D01F725"/>
    <w:rsid w:val="3EDFBC71"/>
    <w:rsid w:val="41093B8A"/>
    <w:rsid w:val="43A8BA5F"/>
    <w:rsid w:val="4D7F4B42"/>
    <w:rsid w:val="4D7F4B42"/>
    <w:rsid w:val="5467449A"/>
    <w:rsid w:val="63C2CCEE"/>
    <w:rsid w:val="6482F406"/>
    <w:rsid w:val="6E5243DF"/>
    <w:rsid w:val="70DAD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3A2FB"/>
  <w15:chartTrackingRefBased/>
  <w15:docId w15:val="{04569491-8746-48A2-A7F3-B3A305B90A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Ttulo1Car" w:customStyle="1">
    <w:name w:val="Título 1 Car"/>
    <w:basedOn w:val="Fuentedeprrafopredeter"/>
    <w:link w:val="Ttulo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locked/>
    <w:rPr>
      <w:rFonts w:hint="defaul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locked/>
    <w:rPr>
      <w:rFonts w:hint="defaul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locked/>
    <w:rPr>
      <w:rFonts w:hint="default"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locked/>
    <w:rPr>
      <w:rFonts w:hint="default" w:ascii="Consolas" w:hAnsi="Consolas" w:eastAsiaTheme="minorEastAsia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important" w:customStyle="1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styleId="notprintable" w:customStyle="1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styleId="label" w:customStyle="1">
    <w:name w:val="label"/>
    <w:basedOn w:val="Fuentedeprrafopredeter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51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769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583994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414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8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122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http://localhost/testlink/gui/themes/default/images/company_logo.png" TargetMode="Externa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testreport Notificaciones Web</dc:title>
  <dc:subject/>
  <dc:creator>Cristian Lara</dc:creator>
  <keywords/>
  <dc:description/>
  <lastModifiedBy>CRISTIAN JAVIER LARA FLORES</lastModifiedBy>
  <revision>5</revision>
  <dcterms:created xsi:type="dcterms:W3CDTF">2024-11-23T00:59:00.0000000Z</dcterms:created>
  <dcterms:modified xsi:type="dcterms:W3CDTF">2024-11-27T19:37:42.7486898Z</dcterms:modified>
</coreProperties>
</file>