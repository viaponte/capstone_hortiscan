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xmlns:wp14="http://schemas.microsoft.com/office/word/2010/wordml" w:rsidR="00A855DA" w:rsidRDefault="00A855DA" w14:paraId="672A6659" wp14:textId="77777777">
      <w:pPr>
        <w:jc w:val="center"/>
        <w:divId w:val="1062678954"/>
        <w:rPr>
          <w:rFonts w:ascii="Arial" w:hAnsi="Arial" w:eastAsia="Times New Roman" w:cs="Arial"/>
          <w:sz w:val="18"/>
          <w:szCs w:val="18"/>
          <w:lang w:val="es-CL"/>
        </w:rPr>
      </w:pPr>
      <w:r>
        <w:rPr>
          <w:rFonts w:ascii="Arial" w:hAnsi="Arial" w:eastAsia="Times New Roman" w:cs="Arial"/>
          <w:sz w:val="18"/>
          <w:szCs w:val="18"/>
          <w:lang w:val="es-CL"/>
        </w:rPr>
        <w:pict w14:anchorId="2482553E">
          <v:rect id="_x0000_i1025" style="width:441.9pt;height:1.5pt" o:hr="t" o:hrstd="t" o:hralign="center" fillcolor="#a0a0a0" stroked="f"/>
        </w:pict>
      </w:r>
    </w:p>
    <w:p xmlns:wp14="http://schemas.microsoft.com/office/word/2010/wordml" w:rsidR="00A855DA" w:rsidRDefault="00A855DA" w14:paraId="0A37501D" wp14:textId="77777777">
      <w:pPr>
        <w:pStyle w:val="NormalWeb"/>
        <w:jc w:val="center"/>
        <w:divId w:val="1062678954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noProof/>
          <w:sz w:val="18"/>
          <w:szCs w:val="18"/>
          <w:lang w:val="es-CL"/>
        </w:rPr>
        <w:drawing>
          <wp:inline xmlns:wp14="http://schemas.microsoft.com/office/word/2010/wordprocessingDrawing" distT="0" distB="0" distL="0" distR="0" wp14:anchorId="7B3D9991" wp14:editId="7777777">
            <wp:extent cx="1476375" cy="504825"/>
            <wp:effectExtent l="0" t="0" r="9525" b="9525"/>
            <wp:docPr id="2" name="Imagen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A855DA" w:rsidRDefault="00A855DA" w14:paraId="670188A6" wp14:textId="77777777">
      <w:pPr>
        <w:pStyle w:val="NormalWeb"/>
        <w:jc w:val="center"/>
        <w:divId w:val="1499661530"/>
        <w:rPr>
          <w:rFonts w:ascii="Arial" w:hAnsi="Arial" w:cs="Arial"/>
          <w:sz w:val="36"/>
          <w:szCs w:val="36"/>
          <w:lang w:val="es-CL"/>
        </w:rPr>
      </w:pPr>
      <w:r>
        <w:rPr>
          <w:rFonts w:ascii="Arial" w:hAnsi="Arial" w:cs="Arial"/>
          <w:sz w:val="36"/>
          <w:szCs w:val="36"/>
          <w:lang w:val="es-CL"/>
        </w:rPr>
        <w:t>Cierre de sesión Móvil</w:t>
      </w:r>
    </w:p>
    <w:p xmlns:wp14="http://schemas.microsoft.com/office/word/2010/wordml" w:rsidR="00A855DA" w:rsidRDefault="00A855DA" w14:paraId="43CEEF23" wp14:textId="77777777">
      <w:pPr>
        <w:pStyle w:val="NormalWeb"/>
        <w:jc w:val="center"/>
        <w:divId w:val="1499661530"/>
        <w:rPr>
          <w:rFonts w:ascii="Arial" w:hAnsi="Arial" w:cs="Arial"/>
          <w:sz w:val="36"/>
          <w:szCs w:val="36"/>
          <w:lang w:val="es-CL"/>
        </w:rPr>
      </w:pPr>
      <w:r>
        <w:rPr>
          <w:rFonts w:ascii="Arial" w:hAnsi="Arial" w:cs="Arial"/>
          <w:sz w:val="36"/>
          <w:szCs w:val="36"/>
          <w:lang w:val="es-CL"/>
        </w:rPr>
        <w:t>Test Report</w:t>
      </w:r>
    </w:p>
    <w:p xmlns:wp14="http://schemas.microsoft.com/office/word/2010/wordml" w:rsidR="00A855DA" w:rsidRDefault="00A855DA" w14:paraId="51F738E7" wp14:textId="77777777">
      <w:pPr>
        <w:pStyle w:val="NormalWeb"/>
        <w:divId w:val="756288033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Project: HortiScan</w:t>
      </w:r>
    </w:p>
    <w:p xmlns:wp14="http://schemas.microsoft.com/office/word/2010/wordml" w:rsidR="00A855DA" w:rsidRDefault="00A855DA" w14:paraId="5DFF2345" wp14:textId="77777777">
      <w:pPr>
        <w:pStyle w:val="NormalWeb"/>
        <w:divId w:val="756288033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Autor: admin</w:t>
      </w:r>
    </w:p>
    <w:p xmlns:wp14="http://schemas.microsoft.com/office/word/2010/wordml" w:rsidR="00A855DA" w:rsidRDefault="00A855DA" w14:paraId="4C0D323D" wp14:textId="77777777">
      <w:pPr>
        <w:pStyle w:val="NormalWeb"/>
        <w:divId w:val="756288033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Imprimido por TestLink el 16/11/2024</w:t>
      </w:r>
    </w:p>
    <w:p xmlns:wp14="http://schemas.microsoft.com/office/word/2010/wordml" w:rsidR="00A855DA" w:rsidRDefault="00A855DA" w14:paraId="6E72FAE9" wp14:textId="77777777">
      <w:pPr>
        <w:divId w:val="333381916"/>
        <w:rPr>
          <w:rFonts w:ascii="Arial" w:hAnsi="Arial" w:eastAsia="Times New Roman" w:cs="Arial"/>
          <w:sz w:val="16"/>
          <w:szCs w:val="16"/>
          <w:lang w:val="en-US"/>
        </w:rPr>
      </w:pPr>
      <w:r>
        <w:rPr>
          <w:rFonts w:ascii="Arial" w:hAnsi="Arial" w:eastAsia="Times New Roman" w:cs="Arial"/>
          <w:sz w:val="16"/>
          <w:szCs w:val="16"/>
          <w:lang w:val="en-US"/>
        </w:rPr>
        <w:t>2009 © TestLink Community</w:t>
      </w:r>
    </w:p>
    <w:p xmlns:wp14="http://schemas.microsoft.com/office/word/2010/wordml" w:rsidR="00A855DA" w:rsidRDefault="00A855DA" w14:paraId="0EDF30F2" wp14:textId="77777777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  <w:r>
        <w:rPr>
          <w:rFonts w:ascii="Arial" w:hAnsi="Arial" w:eastAsia="Times New Roman" w:cs="Arial"/>
          <w:sz w:val="22"/>
          <w:szCs w:val="22"/>
          <w:lang w:val="es-CL"/>
        </w:rPr>
        <w:t>Tabla de Contenidos</w:t>
      </w:r>
    </w:p>
    <w:p xmlns:wp14="http://schemas.microsoft.com/office/word/2010/wordml" w:rsidR="00A855DA" w:rsidRDefault="00A855DA" w14:paraId="5DAB6C7B" wp14:textId="77777777">
      <w:pPr>
        <w:divId w:val="150680922"/>
        <w:rPr>
          <w:rFonts w:ascii="Arial" w:hAnsi="Arial" w:eastAsia="Times New Roman" w:cs="Arial"/>
          <w:b/>
          <w:bCs/>
          <w:sz w:val="18"/>
          <w:szCs w:val="18"/>
          <w:lang w:val="es-CL"/>
        </w:rPr>
      </w:pPr>
    </w:p>
    <w:p xmlns:wp14="http://schemas.microsoft.com/office/word/2010/wordml" w:rsidR="00A855DA" w:rsidRDefault="00A855DA" w14:paraId="2819B571" wp14:textId="77777777">
      <w:pPr>
        <w:pStyle w:val="NormalWeb"/>
        <w:divId w:val="150680922"/>
        <w:rPr>
          <w:rFonts w:ascii="Arial" w:hAnsi="Arial" w:cs="Arial"/>
          <w:b/>
          <w:bCs/>
          <w:sz w:val="18"/>
          <w:szCs w:val="18"/>
          <w:lang w:val="es-CL"/>
        </w:rPr>
      </w:pPr>
      <w:hyperlink w:history="1" w:anchor="toc_1_1">
        <w:r>
          <w:rPr>
            <w:rStyle w:val="Hipervnculo"/>
            <w:rFonts w:ascii="Arial" w:hAnsi="Arial" w:cs="Arial"/>
            <w:b/>
            <w:bCs/>
            <w:sz w:val="18"/>
            <w:szCs w:val="18"/>
            <w:lang w:val="es-CL"/>
          </w:rPr>
          <w:t>1.1. Cierre de sesión Móvil</w:t>
        </w:r>
      </w:hyperlink>
    </w:p>
    <w:p xmlns:wp14="http://schemas.microsoft.com/office/word/2010/wordml" w:rsidR="00A855DA" w:rsidRDefault="00A855DA" w14:paraId="5A26200D" wp14:textId="77777777">
      <w:pPr>
        <w:pStyle w:val="NormalWeb"/>
        <w:divId w:val="150680922"/>
        <w:rPr>
          <w:rFonts w:ascii="Arial" w:hAnsi="Arial" w:cs="Arial"/>
          <w:sz w:val="18"/>
          <w:szCs w:val="18"/>
          <w:lang w:val="es-CL"/>
        </w:rPr>
      </w:pPr>
      <w:hyperlink w:history="1" w:anchor="toc_tc37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Cerrar sesión</w:t>
        </w:r>
      </w:hyperlink>
    </w:p>
    <w:p xmlns:wp14="http://schemas.microsoft.com/office/word/2010/wordml" w:rsidR="00A855DA" w:rsidRDefault="00A855DA" w14:paraId="27C80545" wp14:textId="77777777">
      <w:pPr>
        <w:pStyle w:val="NormalWeb"/>
        <w:divId w:val="150680922"/>
        <w:rPr>
          <w:rFonts w:ascii="Arial" w:hAnsi="Arial" w:cs="Arial"/>
          <w:sz w:val="18"/>
          <w:szCs w:val="18"/>
          <w:lang w:val="es-CL"/>
        </w:rPr>
      </w:pPr>
      <w:hyperlink w:history="1" w:anchor="toc_tc56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Cerrar sesión desde el main de carpetas</w:t>
        </w:r>
      </w:hyperlink>
    </w:p>
    <w:p xmlns:wp14="http://schemas.microsoft.com/office/word/2010/wordml" w:rsidR="00A855DA" w:rsidRDefault="00A855DA" w14:paraId="736F6476" wp14:textId="77777777">
      <w:pPr>
        <w:pStyle w:val="NormalWeb"/>
        <w:divId w:val="150680922"/>
        <w:rPr>
          <w:rFonts w:ascii="Arial" w:hAnsi="Arial" w:cs="Arial"/>
          <w:sz w:val="18"/>
          <w:szCs w:val="18"/>
          <w:lang w:val="es-CL"/>
        </w:rPr>
      </w:pPr>
      <w:hyperlink w:history="1" w:anchor="toc_tc56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Cerrar sesión desde la sección de Archivos</w:t>
        </w:r>
      </w:hyperlink>
    </w:p>
    <w:p xmlns:wp14="http://schemas.microsoft.com/office/word/2010/wordml" w:rsidR="00A855DA" w:rsidRDefault="00A855DA" w14:paraId="7874B3BE" wp14:textId="77777777">
      <w:pPr>
        <w:pStyle w:val="NormalWeb"/>
        <w:divId w:val="150680922"/>
        <w:rPr>
          <w:rFonts w:ascii="Arial" w:hAnsi="Arial" w:cs="Arial"/>
          <w:sz w:val="18"/>
          <w:szCs w:val="18"/>
          <w:lang w:val="es-CL"/>
        </w:rPr>
      </w:pPr>
      <w:hyperlink w:history="1" w:anchor="toc_tc57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Cerrar sesión desde la sección después se escanear un documento</w:t>
        </w:r>
      </w:hyperlink>
    </w:p>
    <w:p xmlns:wp14="http://schemas.microsoft.com/office/word/2010/wordml" w:rsidR="00A855DA" w:rsidRDefault="00A855DA" w14:paraId="69A3593A" wp14:textId="77777777">
      <w:pPr>
        <w:pStyle w:val="NormalWeb"/>
        <w:divId w:val="150680922"/>
        <w:rPr>
          <w:rFonts w:ascii="Arial" w:hAnsi="Arial" w:cs="Arial"/>
          <w:sz w:val="18"/>
          <w:szCs w:val="18"/>
          <w:lang w:val="es-CL"/>
        </w:rPr>
      </w:pPr>
      <w:hyperlink w:anchor="toc_tc573">
        <w:r w:rsidRPr="07FAC3F7" w:rsidR="00A855DA">
          <w:rPr>
            <w:rStyle w:val="Hipervnculo"/>
            <w:rFonts w:ascii="Arial" w:hAnsi="Arial" w:cs="Arial"/>
            <w:sz w:val="18"/>
            <w:szCs w:val="18"/>
            <w:lang w:val="es-CL"/>
          </w:rPr>
          <w:t>Cerrar sesión desde la sección de edición de documento</w:t>
        </w:r>
      </w:hyperlink>
    </w:p>
    <w:p w:rsidR="0C63A4AF" w:rsidP="07FAC3F7" w:rsidRDefault="0C63A4AF" w14:paraId="28791026" w14:textId="523A4B2B">
      <w:pPr>
        <w:pStyle w:val="NormalWeb"/>
        <w:rPr>
          <w:rFonts w:ascii="Arial" w:hAnsi="Arial" w:cs="Arial"/>
          <w:sz w:val="18"/>
          <w:szCs w:val="18"/>
          <w:lang w:val="es-CL"/>
        </w:rPr>
      </w:pPr>
      <w:r w:rsidRPr="07FAC3F7" w:rsidR="0C63A4AF">
        <w:rPr>
          <w:rFonts w:ascii="Arial" w:hAnsi="Arial" w:cs="Arial"/>
          <w:sz w:val="18"/>
          <w:szCs w:val="18"/>
          <w:lang w:val="es-CL"/>
        </w:rPr>
        <w:t>Cerrar sesión sin conexión</w:t>
      </w:r>
    </w:p>
    <w:p xmlns:wp14="http://schemas.microsoft.com/office/word/2010/wordml" w:rsidR="00A855DA" w:rsidRDefault="00A855DA" w14:paraId="6BC4F1FD" wp14:textId="77777777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  <w:bookmarkStart w:name="toc_1_1" w:id="0"/>
      <w:bookmarkEnd w:id="0"/>
      <w:r>
        <w:rPr>
          <w:rFonts w:ascii="Arial" w:hAnsi="Arial" w:eastAsia="Times New Roman" w:cs="Arial"/>
          <w:sz w:val="22"/>
          <w:szCs w:val="22"/>
          <w:lang w:val="es-CL"/>
        </w:rPr>
        <w:t>1.1. Test Suite : Cierre de sesión Móvil</w:t>
      </w:r>
    </w:p>
    <w:p xmlns:wp14="http://schemas.microsoft.com/office/word/2010/wordml" w:rsidR="00A855DA" w:rsidRDefault="00A855DA" w14:paraId="60EFF97A" wp14:textId="77777777">
      <w:pPr>
        <w:pStyle w:val="NormalWeb"/>
        <w:divId w:val="1333070374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sz w:val="18"/>
          <w:szCs w:val="18"/>
          <w:lang w:val="es-CL"/>
        </w:rPr>
        <w:t> Pruebas acerca del cierre de sesión móvil</w:t>
      </w:r>
    </w:p>
    <w:p xmlns:wp14="http://schemas.microsoft.com/office/word/2010/wordml" w:rsidR="00A855DA" w:rsidRDefault="00A855DA" w14:paraId="6E7BEAA2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373" w:id="1"/>
      <w:bookmarkEnd w:id="1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33"/>
        <w:gridCol w:w="3372"/>
      </w:tblGrid>
      <w:tr xmlns:wp14="http://schemas.microsoft.com/office/word/2010/wordml" w:rsidR="00000000" w14:paraId="723166CA" wp14:textId="77777777">
        <w:trPr>
          <w:divId w:val="136979598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A855DA" w:rsidRDefault="00A855DA" w14:paraId="1D7A2A30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hs-86: Cerrar sesión</w:t>
            </w:r>
          </w:p>
        </w:tc>
      </w:tr>
      <w:tr xmlns:wp14="http://schemas.microsoft.com/office/word/2010/wordml" w:rsidR="00000000" w14:paraId="3A4F3965" wp14:textId="77777777">
        <w:trPr>
          <w:divId w:val="136979598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A855DA" w:rsidRDefault="00A855DA" w14:paraId="11E560E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17E34BD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5E24D2E8" wp14:textId="77777777">
        <w:trPr>
          <w:divId w:val="136979598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3E9A87A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A855DA" w:rsidRDefault="00A855DA" w14:paraId="4A9B7CA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Cerrar </w:t>
            </w:r>
            <w:r>
              <w:rPr>
                <w:rFonts w:ascii="Arial" w:hAnsi="Arial" w:cs="Arial"/>
                <w:sz w:val="17"/>
                <w:szCs w:val="17"/>
              </w:rPr>
              <w:t>sesión del usuario</w:t>
            </w:r>
          </w:p>
        </w:tc>
      </w:tr>
      <w:tr xmlns:wp14="http://schemas.microsoft.com/office/word/2010/wordml" w:rsidR="00000000" w14:paraId="13987DCA" wp14:textId="77777777">
        <w:trPr>
          <w:divId w:val="136979598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07C031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A855DA" w:rsidRDefault="00A855DA" w14:paraId="7BEDA4C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Iniciar sesión</w:t>
            </w:r>
          </w:p>
        </w:tc>
      </w:tr>
      <w:tr xmlns:wp14="http://schemas.microsoft.com/office/word/2010/wordml" w:rsidR="00000000" w14:paraId="47252C5A" wp14:textId="77777777">
        <w:trPr>
          <w:divId w:val="1369795986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6ED7738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3C16D28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1FDAAE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037C4E4D" wp14:textId="77777777">
        <w:trPr>
          <w:divId w:val="1369795986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649841B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5192866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Presionar el botón cerrar sesión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23CA347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Redireccionar al inicio de sesión</w:t>
            </w:r>
          </w:p>
        </w:tc>
      </w:tr>
      <w:tr xmlns:wp14="http://schemas.microsoft.com/office/word/2010/wordml" w:rsidR="00000000" w14:paraId="02EB378F" wp14:textId="77777777">
        <w:trPr>
          <w:divId w:val="136979598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6A05A809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49893B1E" wp14:textId="77777777">
        <w:trPr>
          <w:divId w:val="136979598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A855DA" w:rsidRDefault="00A855DA" w14:paraId="45C0557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2181790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365E045" wp14:textId="77777777">
        <w:trPr>
          <w:divId w:val="136979598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A855DA" w:rsidRDefault="00A855DA" w14:paraId="33A6D3C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7D79161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72DB1E71" wp14:textId="77777777">
        <w:trPr>
          <w:divId w:val="136979598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A855DA" w:rsidRDefault="00A855DA" w14:paraId="04134E9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67C13F0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8A4ABB7" wp14:textId="77777777">
        <w:trPr>
          <w:divId w:val="136979598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A855DA" w:rsidRDefault="00A855DA" w14:paraId="230E907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728FF53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cierra sesión correctamente</w:t>
            </w:r>
          </w:p>
        </w:tc>
      </w:tr>
      <w:tr xmlns:wp14="http://schemas.microsoft.com/office/word/2010/wordml" w:rsidR="00000000" w14:paraId="57E4FC9A" wp14:textId="77777777">
        <w:trPr>
          <w:divId w:val="136979598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A855DA" w:rsidRDefault="00A855DA" w14:paraId="21C0000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066742C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A855DA" w:rsidRDefault="00A855DA" w14:paraId="63E4A9C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67" w:id="2"/>
      <w:bookmarkEnd w:id="2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831"/>
        <w:gridCol w:w="2874"/>
      </w:tblGrid>
      <w:tr xmlns:wp14="http://schemas.microsoft.com/office/word/2010/wordml" w:rsidR="00000000" w14:paraId="36D860C4" wp14:textId="77777777">
        <w:trPr>
          <w:divId w:val="30385230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A855DA" w:rsidRDefault="00A855DA" w14:paraId="004FE09E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hs-164: Cerrar sesión desde el main de carpetas</w:t>
            </w:r>
          </w:p>
        </w:tc>
      </w:tr>
      <w:tr xmlns:wp14="http://schemas.microsoft.com/office/word/2010/wordml" w:rsidR="00000000" w14:paraId="5E2ADEB2" wp14:textId="77777777">
        <w:trPr>
          <w:divId w:val="3038523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A855DA" w:rsidRDefault="00A855DA" w14:paraId="509D5FE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569C050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1BEE1654" wp14:textId="77777777">
        <w:trPr>
          <w:divId w:val="30385230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5EA7C53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A855DA" w:rsidRDefault="00A855DA" w14:paraId="38D3863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Usuario cierra sesión en la sección main "Carpetas"</w:t>
            </w:r>
          </w:p>
        </w:tc>
      </w:tr>
      <w:tr xmlns:wp14="http://schemas.microsoft.com/office/word/2010/wordml" w:rsidR="00000000" w14:paraId="226A89F8" wp14:textId="77777777">
        <w:trPr>
          <w:divId w:val="30385230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614D6B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A855DA" w:rsidRDefault="00A855DA" w14:paraId="7EEE3AE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Haber iniciado sesión</w:t>
            </w:r>
          </w:p>
        </w:tc>
      </w:tr>
      <w:tr xmlns:wp14="http://schemas.microsoft.com/office/word/2010/wordml" w:rsidR="00000000" w14:paraId="2C2868BC" wp14:textId="77777777">
        <w:trPr>
          <w:divId w:val="30385230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0E8349F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493A28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62E999E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77C664C6" wp14:textId="77777777">
        <w:trPr>
          <w:divId w:val="30385230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56B20A0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037691C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cierra sesión en la sección main "Carpetas"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447B96E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El usuario debería poder cerrar sesión</w:t>
            </w:r>
          </w:p>
        </w:tc>
      </w:tr>
      <w:tr xmlns:wp14="http://schemas.microsoft.com/office/word/2010/wordml" w:rsidR="00000000" w14:paraId="5A39BBE3" wp14:textId="77777777">
        <w:trPr>
          <w:divId w:val="30385230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41C8F396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6584BEE7" wp14:textId="77777777">
        <w:trPr>
          <w:divId w:val="3038523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A855DA" w:rsidRDefault="00A855DA" w14:paraId="6650541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7E31C21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887E2D6" wp14:textId="77777777">
        <w:trPr>
          <w:divId w:val="3038523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A855DA" w:rsidRDefault="00A855DA" w14:paraId="6D26A5A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310F9D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45B5B017" wp14:textId="77777777">
        <w:trPr>
          <w:divId w:val="3038523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A855DA" w:rsidRDefault="00A855DA" w14:paraId="33C4B44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7F59CE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7580420" wp14:textId="77777777">
        <w:trPr>
          <w:divId w:val="3038523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A855DA" w:rsidRDefault="00A855DA" w14:paraId="14B9AFB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37B0D8E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cerrar sesión</w:t>
            </w:r>
          </w:p>
        </w:tc>
      </w:tr>
      <w:tr xmlns:wp14="http://schemas.microsoft.com/office/word/2010/wordml" w:rsidR="00000000" w14:paraId="617B1916" wp14:textId="77777777">
        <w:trPr>
          <w:divId w:val="3038523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A855DA" w:rsidRDefault="00A855DA" w14:paraId="3CD4B3F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07F3EAD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A855DA" w:rsidRDefault="00A855DA" w14:paraId="4F6584BE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69" w:id="3"/>
      <w:bookmarkEnd w:id="3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745"/>
        <w:gridCol w:w="2960"/>
      </w:tblGrid>
      <w:tr xmlns:wp14="http://schemas.microsoft.com/office/word/2010/wordml" w:rsidR="00000000" w14:paraId="671168B1" wp14:textId="77777777">
        <w:trPr>
          <w:divId w:val="198797588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A855DA" w:rsidRDefault="00A855DA" w14:paraId="4BC2D2AC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hs-165: Cerrar sesión desde la sección de Archivos</w:t>
            </w:r>
          </w:p>
        </w:tc>
      </w:tr>
      <w:tr xmlns:wp14="http://schemas.microsoft.com/office/word/2010/wordml" w:rsidR="00000000" w14:paraId="4B6C1EE6" wp14:textId="77777777">
        <w:trPr>
          <w:divId w:val="198797588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A855DA" w:rsidRDefault="00A855DA" w14:paraId="2C289E3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01034F2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52C58D96" wp14:textId="77777777">
        <w:trPr>
          <w:divId w:val="198797588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58B3F64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A855DA" w:rsidRDefault="00A855DA" w14:paraId="03854A4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Usuario cierra sesión en la sección de "Archivos"</w:t>
            </w:r>
          </w:p>
        </w:tc>
      </w:tr>
      <w:tr xmlns:wp14="http://schemas.microsoft.com/office/word/2010/wordml" w:rsidR="00000000" w14:paraId="7BF0D22C" wp14:textId="77777777">
        <w:trPr>
          <w:divId w:val="198797588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75C55B6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A855DA" w:rsidRDefault="00A855DA" w14:paraId="2F163F5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Haber iniciado sesión</w:t>
            </w:r>
          </w:p>
        </w:tc>
      </w:tr>
      <w:tr xmlns:wp14="http://schemas.microsoft.com/office/word/2010/wordml" w:rsidR="00000000" w14:paraId="795C61F7" wp14:textId="77777777">
        <w:trPr>
          <w:divId w:val="1987975889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35D5E9D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2934DE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584E38A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3928DA35" wp14:textId="77777777">
        <w:trPr>
          <w:divId w:val="1987975889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249FAA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0C64C01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cierra sesión en la sección de "Archivos"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1924FEF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usuario debería poder cerrar sesión </w:t>
            </w:r>
          </w:p>
        </w:tc>
      </w:tr>
      <w:tr xmlns:wp14="http://schemas.microsoft.com/office/word/2010/wordml" w:rsidR="00000000" w14:paraId="72A3D3EC" wp14:textId="77777777">
        <w:trPr>
          <w:divId w:val="198797588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0D0B940D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77689AFE" wp14:textId="77777777">
        <w:trPr>
          <w:divId w:val="198797588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A855DA" w:rsidRDefault="00A855DA" w14:paraId="22C8A2B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3013652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08418736" wp14:textId="77777777">
        <w:trPr>
          <w:divId w:val="198797588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A855DA" w:rsidRDefault="00A855DA" w14:paraId="40DC838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19A901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551D4533" wp14:textId="77777777">
        <w:trPr>
          <w:divId w:val="198797588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A855DA" w:rsidRDefault="00A855DA" w14:paraId="50CAEA3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7C2B4FD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91D4D01" wp14:textId="77777777">
        <w:trPr>
          <w:divId w:val="198797588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A855DA" w:rsidRDefault="00A855DA" w14:paraId="0B5EC1C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5BBDAD7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cerrar sesión</w:t>
            </w:r>
          </w:p>
        </w:tc>
      </w:tr>
      <w:tr xmlns:wp14="http://schemas.microsoft.com/office/word/2010/wordml" w:rsidR="00000000" w14:paraId="28780193" wp14:textId="77777777">
        <w:trPr>
          <w:divId w:val="198797588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A855DA" w:rsidRDefault="00A855DA" w14:paraId="6CAE96A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691788D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A855DA" w:rsidRDefault="00A855DA" w14:paraId="09AF38FC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71" w:id="4"/>
      <w:bookmarkEnd w:id="4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460"/>
        <w:gridCol w:w="2245"/>
      </w:tblGrid>
      <w:tr xmlns:wp14="http://schemas.microsoft.com/office/word/2010/wordml" w:rsidR="00000000" w14:paraId="6A03FD3B" wp14:textId="77777777">
        <w:trPr>
          <w:divId w:val="163271438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A855DA" w:rsidRDefault="00A855DA" w14:paraId="04B19B61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hs-166: Cerrar sesión desde la sección después se escanear un documento</w:t>
            </w:r>
          </w:p>
        </w:tc>
      </w:tr>
      <w:tr xmlns:wp14="http://schemas.microsoft.com/office/word/2010/wordml" w:rsidR="00000000" w14:paraId="4E9033CC" wp14:textId="77777777">
        <w:trPr>
          <w:divId w:val="163271438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A855DA" w:rsidRDefault="00A855DA" w14:paraId="7B56C97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402E219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4D041C70" wp14:textId="77777777">
        <w:trPr>
          <w:divId w:val="163271438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61B808A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A855DA" w:rsidRDefault="00A855DA" w14:paraId="1E0047D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Usuario </w:t>
            </w:r>
            <w:r>
              <w:rPr>
                <w:rFonts w:ascii="Arial" w:hAnsi="Arial" w:cs="Arial"/>
                <w:sz w:val="17"/>
                <w:szCs w:val="17"/>
              </w:rPr>
              <w:t>cierra sesión en la sección de archivos después de escanear un documento</w:t>
            </w:r>
          </w:p>
        </w:tc>
      </w:tr>
      <w:tr xmlns:wp14="http://schemas.microsoft.com/office/word/2010/wordml" w:rsidR="00000000" w14:paraId="74BB163B" wp14:textId="77777777">
        <w:trPr>
          <w:divId w:val="163271438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6AFE6A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A855DA" w:rsidRDefault="00A855DA" w14:paraId="00F932F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Haber iniciado sesión</w:t>
            </w:r>
          </w:p>
        </w:tc>
      </w:tr>
      <w:tr xmlns:wp14="http://schemas.microsoft.com/office/word/2010/wordml" w:rsidR="00000000" w14:paraId="2012A52B" wp14:textId="77777777">
        <w:trPr>
          <w:divId w:val="163271438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632DC76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3D0C32F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69CE15B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2840EDE7" wp14:textId="77777777">
        <w:trPr>
          <w:divId w:val="163271438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19F14E3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1619C51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cierra </w:t>
            </w:r>
            <w:r>
              <w:rPr>
                <w:rFonts w:ascii="Arial" w:hAnsi="Arial" w:cs="Arial"/>
                <w:sz w:val="17"/>
                <w:szCs w:val="17"/>
              </w:rPr>
              <w:t>sesión en la sección de archivos después de escanear un documento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73635F5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usuario debería poder cerrar sesión </w:t>
            </w:r>
          </w:p>
        </w:tc>
      </w:tr>
      <w:tr xmlns:wp14="http://schemas.microsoft.com/office/word/2010/wordml" w:rsidR="00000000" w14:paraId="0E27B00A" wp14:textId="77777777">
        <w:trPr>
          <w:divId w:val="163271438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60061E4C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677114B3" wp14:textId="77777777">
        <w:trPr>
          <w:divId w:val="163271438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A855DA" w:rsidRDefault="00A855DA" w14:paraId="3525E11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6D70D67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321905DC" wp14:textId="77777777">
        <w:trPr>
          <w:divId w:val="163271438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A855DA" w:rsidRDefault="00A855DA" w14:paraId="097F27B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06D976C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6513BF87" wp14:textId="77777777">
        <w:trPr>
          <w:divId w:val="163271438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A855DA" w:rsidRDefault="00A855DA" w14:paraId="22BD8A3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36BEE08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A79C88D" wp14:textId="77777777">
        <w:trPr>
          <w:divId w:val="163271438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A855DA" w:rsidRDefault="00A855DA" w14:paraId="7E52B76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21F0482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cerrar sesión</w:t>
            </w:r>
          </w:p>
        </w:tc>
      </w:tr>
      <w:tr xmlns:wp14="http://schemas.microsoft.com/office/word/2010/wordml" w:rsidR="00000000" w14:paraId="28C6E526" wp14:textId="77777777">
        <w:trPr>
          <w:divId w:val="163271438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A855DA" w:rsidRDefault="00A855DA" w14:paraId="648443A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7E86493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A855DA" w:rsidRDefault="00A855DA" w14:paraId="15AA318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73" w:id="5"/>
      <w:bookmarkEnd w:id="5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804"/>
        <w:gridCol w:w="2901"/>
      </w:tblGrid>
      <w:tr xmlns:wp14="http://schemas.microsoft.com/office/word/2010/wordml" w:rsidR="00000000" w14:paraId="7BA798BD" wp14:textId="77777777">
        <w:trPr>
          <w:divId w:val="103858175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A855DA" w:rsidRDefault="00A855DA" w14:paraId="21CE711D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hs-167: Cerrar sesión desde la sección de edición de documento</w:t>
            </w:r>
          </w:p>
        </w:tc>
      </w:tr>
      <w:tr xmlns:wp14="http://schemas.microsoft.com/office/word/2010/wordml" w:rsidR="00000000" w14:paraId="26972378" wp14:textId="77777777">
        <w:trPr>
          <w:divId w:val="10385817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A855DA" w:rsidRDefault="00A855DA" w14:paraId="010F440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625A03C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07B122B" wp14:textId="77777777">
        <w:trPr>
          <w:divId w:val="103858175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09419FA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A855DA" w:rsidRDefault="00A855DA" w14:paraId="571FAF2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Usuario cierra sesión mientras edita un documento</w:t>
            </w:r>
          </w:p>
        </w:tc>
      </w:tr>
      <w:tr xmlns:wp14="http://schemas.microsoft.com/office/word/2010/wordml" w:rsidR="00000000" w14:paraId="2B2F9C9D" wp14:textId="77777777">
        <w:trPr>
          <w:divId w:val="103858175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0B13378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A855DA" w:rsidRDefault="00A855DA" w14:paraId="7FE7A73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Haber iniciado sesión</w:t>
            </w:r>
          </w:p>
        </w:tc>
      </w:tr>
      <w:tr xmlns:wp14="http://schemas.microsoft.com/office/word/2010/wordml" w:rsidR="00000000" w14:paraId="7ED37D23" wp14:textId="77777777">
        <w:trPr>
          <w:divId w:val="103858175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3241D4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002DE6F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54B19CE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30BB10AA" wp14:textId="77777777">
        <w:trPr>
          <w:divId w:val="103858175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065D241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139D4AA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cierra sesión mientras edita un documento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50371CD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usuario debería poder cerrar sesión </w:t>
            </w:r>
          </w:p>
        </w:tc>
      </w:tr>
      <w:tr xmlns:wp14="http://schemas.microsoft.com/office/word/2010/wordml" w:rsidR="00000000" w14:paraId="44EAFD9C" wp14:textId="77777777">
        <w:trPr>
          <w:divId w:val="103858175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4B94D5A5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25B61027" wp14:textId="77777777">
        <w:trPr>
          <w:divId w:val="10385817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A855DA" w:rsidRDefault="00A855DA" w14:paraId="79A623A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67F1E2C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2206DFB" wp14:textId="77777777">
        <w:trPr>
          <w:divId w:val="10385817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A855DA" w:rsidRDefault="00A855DA" w14:paraId="2B9EE9E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07951B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794CCEF2" wp14:textId="77777777">
        <w:trPr>
          <w:divId w:val="10385817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A855DA" w:rsidRDefault="00A855DA" w14:paraId="1404F76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2C4A8F8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4C5A4601" wp14:textId="77777777">
        <w:trPr>
          <w:divId w:val="10385817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A855DA" w:rsidRDefault="00A855DA" w14:paraId="63269B0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37A74D7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cerrar sesión</w:t>
            </w:r>
          </w:p>
        </w:tc>
      </w:tr>
      <w:tr xmlns:wp14="http://schemas.microsoft.com/office/word/2010/wordml" w:rsidR="00000000" w14:paraId="540DA757" wp14:textId="77777777">
        <w:trPr>
          <w:divId w:val="10385817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A855DA" w:rsidRDefault="00A855DA" w14:paraId="336DAAC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A855DA" w:rsidRDefault="00A855DA" w14:paraId="1699B33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A855DA" w:rsidP="07FAC3F7" w:rsidRDefault="00A855DA" w14:paraId="3DEEC669" wp14:textId="77777777">
      <w:pPr>
        <w:pStyle w:val="NoSpacing"/>
        <w:rPr>
          <w:lang w:val="es-CL"/>
        </w:rPr>
      </w:pPr>
    </w:p>
    <w:tbl>
      <w:tblPr>
        <w:tblW w:w="0" w:type="auto"/>
        <w:tblBorders>
          <w:top w:val="single" w:color="DDDDDD" w:sz="6"/>
          <w:left w:val="single" w:color="DDDDDD" w:sz="6"/>
          <w:bottom w:val="single" w:color="DDDDDD" w:sz="6"/>
          <w:right w:val="single" w:color="DDDDDD" w:sz="6"/>
        </w:tblBorders>
        <w:tblLook w:val="04A0" w:firstRow="1" w:lastRow="0" w:firstColumn="1" w:lastColumn="0" w:noHBand="0" w:noVBand="1"/>
      </w:tblPr>
      <w:tblGrid>
        <w:gridCol w:w="1676"/>
        <w:gridCol w:w="3804"/>
        <w:gridCol w:w="2901"/>
      </w:tblGrid>
      <w:tr w:rsidR="07FAC3F7" w:rsidTr="1957CF82" w14:paraId="66FDFEEE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/>
            <w:vAlign w:val="center"/>
          </w:tcPr>
          <w:p w:rsidR="07FAC3F7" w:rsidP="07FAC3F7" w:rsidRDefault="07FAC3F7" w14:paraId="03498703" w14:textId="4A94CDF9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07FAC3F7" w:rsidR="07FAC3F7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Test Case hs-167: Cerrar sesión </w:t>
            </w:r>
            <w:r w:rsidRPr="07FAC3F7" w:rsidR="0B166ED6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sin conexión</w:t>
            </w:r>
          </w:p>
        </w:tc>
      </w:tr>
      <w:tr w:rsidR="07FAC3F7" w:rsidTr="1957CF82" w14:paraId="4A83EFD9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07FAC3F7" w:rsidP="07FAC3F7" w:rsidRDefault="07FAC3F7" w14:paraId="422704A9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07FAC3F7" w:rsidR="07FAC3F7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7FAC3F7" w:rsidP="07FAC3F7" w:rsidRDefault="07FAC3F7" w14:paraId="2C625D33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07FAC3F7" w:rsidR="07FAC3F7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07FAC3F7" w:rsidTr="1957CF82" w14:paraId="05538F27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7FAC3F7" w:rsidP="07FAC3F7" w:rsidRDefault="07FAC3F7" w14:paraId="75EFE10D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07FAC3F7" w:rsidR="07FAC3F7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7FAC3F7" w:rsidP="07FAC3F7" w:rsidRDefault="07FAC3F7" w14:paraId="191A3F89" w14:textId="5CBBBFA5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7FAC3F7" w:rsidR="07FAC3F7">
              <w:rPr>
                <w:rFonts w:ascii="Arial" w:hAnsi="Arial" w:cs="Arial"/>
                <w:sz w:val="17"/>
                <w:szCs w:val="17"/>
              </w:rPr>
              <w:t xml:space="preserve"> Usuario cierra sesión </w:t>
            </w:r>
            <w:r w:rsidRPr="07FAC3F7" w:rsidR="3EECA7F4">
              <w:rPr>
                <w:rFonts w:ascii="Arial" w:hAnsi="Arial" w:cs="Arial"/>
                <w:sz w:val="17"/>
                <w:szCs w:val="17"/>
              </w:rPr>
              <w:t>simulando una desconexión del sistema</w:t>
            </w:r>
          </w:p>
        </w:tc>
      </w:tr>
      <w:tr w:rsidR="07FAC3F7" w:rsidTr="1957CF82" w14:paraId="782BD7A7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7FAC3F7" w:rsidP="07FAC3F7" w:rsidRDefault="07FAC3F7" w14:paraId="159194CF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7FAC3F7" w:rsidR="07FAC3F7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7FAC3F7" w:rsidP="07FAC3F7" w:rsidRDefault="07FAC3F7" w14:paraId="4114B108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7FAC3F7" w:rsidR="07FAC3F7">
              <w:rPr>
                <w:rFonts w:ascii="Arial" w:hAnsi="Arial" w:cs="Arial"/>
                <w:sz w:val="17"/>
                <w:szCs w:val="17"/>
              </w:rPr>
              <w:t> Haber iniciado sesión</w:t>
            </w:r>
          </w:p>
        </w:tc>
      </w:tr>
      <w:tr w:rsidR="07FAC3F7" w:rsidTr="1957CF82" w14:paraId="1AB330D5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7FAC3F7" w:rsidP="07FAC3F7" w:rsidRDefault="07FAC3F7" w14:paraId="7C265FD2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7FAC3F7" w:rsidR="07FAC3F7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380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7FAC3F7" w:rsidP="07FAC3F7" w:rsidRDefault="07FAC3F7" w14:paraId="28C83531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7FAC3F7" w:rsidR="07FAC3F7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290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7FAC3F7" w:rsidP="07FAC3F7" w:rsidRDefault="07FAC3F7" w14:paraId="655E7E59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7FAC3F7" w:rsidR="07FAC3F7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w:rsidR="07FAC3F7" w:rsidTr="1957CF82" w14:paraId="6F9A6497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7FAC3F7" w:rsidP="07FAC3F7" w:rsidRDefault="07FAC3F7" w14:paraId="2960F93C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7FAC3F7" w:rsidR="07FAC3F7"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380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7FAC3F7" w:rsidP="07FAC3F7" w:rsidRDefault="07FAC3F7" w14:paraId="5A89298A" w14:textId="2D82192F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7FAC3F7" w:rsidR="07FAC3F7">
              <w:rPr>
                <w:rFonts w:ascii="Arial" w:hAnsi="Arial" w:cs="Arial"/>
                <w:sz w:val="17"/>
                <w:szCs w:val="17"/>
              </w:rPr>
              <w:t xml:space="preserve">Usuario cierra sesión </w:t>
            </w:r>
            <w:r w:rsidRPr="07FAC3F7" w:rsidR="4C450FD7">
              <w:rPr>
                <w:rFonts w:ascii="Arial" w:hAnsi="Arial" w:cs="Arial"/>
                <w:sz w:val="17"/>
                <w:szCs w:val="17"/>
              </w:rPr>
              <w:t>sin conexión</w:t>
            </w:r>
          </w:p>
        </w:tc>
        <w:tc>
          <w:tcPr>
            <w:tcW w:w="290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C450FD7" w:rsidP="07FAC3F7" w:rsidRDefault="4C450FD7" w14:paraId="6DE4B8AA" w14:textId="51EE560B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  <w:rPr>
                <w:rFonts w:ascii="Arial" w:hAnsi="Arial" w:cs="Arial"/>
                <w:sz w:val="17"/>
                <w:szCs w:val="17"/>
              </w:rPr>
            </w:pPr>
            <w:r w:rsidRPr="07FAC3F7" w:rsidR="4C450FD7">
              <w:rPr>
                <w:rFonts w:ascii="Arial" w:hAnsi="Arial" w:cs="Arial"/>
                <w:sz w:val="17"/>
                <w:szCs w:val="17"/>
              </w:rPr>
              <w:t>Al perder la conexión, la sesión deberia cerrarse automaticamente</w:t>
            </w:r>
          </w:p>
        </w:tc>
      </w:tr>
      <w:tr w:rsidR="07FAC3F7" w:rsidTr="1957CF82" w14:paraId="079BEC64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7FAC3F7" w:rsidP="07FAC3F7" w:rsidRDefault="07FAC3F7" w14:paraId="3A21F8E0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7FAC3F7" w:rsidTr="1957CF82" w14:paraId="18A817D5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07FAC3F7" w:rsidP="07FAC3F7" w:rsidRDefault="07FAC3F7" w14:paraId="1CA79F55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7FAC3F7" w:rsidR="07FAC3F7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7FAC3F7" w:rsidP="07FAC3F7" w:rsidRDefault="07FAC3F7" w14:paraId="5B2F3FBD" w14:textId="61790579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1957CF82" w:rsidR="07FAC3F7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</w:t>
            </w:r>
            <w:r w:rsidRPr="1957CF82" w:rsidR="1BD65C77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asado</w:t>
            </w:r>
          </w:p>
        </w:tc>
      </w:tr>
      <w:tr w:rsidR="07FAC3F7" w:rsidTr="1957CF82" w14:paraId="5BDEBFC7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07FAC3F7" w:rsidP="07FAC3F7" w:rsidRDefault="07FAC3F7" w14:paraId="0726CB1F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7FAC3F7" w:rsidR="07FAC3F7"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7FAC3F7" w:rsidP="07FAC3F7" w:rsidRDefault="07FAC3F7" w14:paraId="6C6F858F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7FAC3F7" w:rsidR="07FAC3F7"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w:rsidR="07FAC3F7" w:rsidTr="1957CF82" w14:paraId="234AE5A4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07FAC3F7" w:rsidP="07FAC3F7" w:rsidRDefault="07FAC3F7" w14:paraId="5FFEADD9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7FAC3F7" w:rsidR="07FAC3F7"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7FAC3F7" w:rsidP="07FAC3F7" w:rsidRDefault="07FAC3F7" w14:paraId="2930A5F5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7FAC3F7" w:rsidR="07FAC3F7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07FAC3F7" w:rsidTr="1957CF82" w14:paraId="6F50E115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07FAC3F7" w:rsidP="07FAC3F7" w:rsidRDefault="07FAC3F7" w14:paraId="1308E66A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7FAC3F7" w:rsidR="07FAC3F7"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7FAC3F7" w:rsidP="07FAC3F7" w:rsidRDefault="07FAC3F7" w14:paraId="0E614C85" w14:textId="240B0012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1957CF82" w:rsidR="4D496277">
              <w:rPr>
                <w:rFonts w:ascii="Arial" w:hAnsi="Arial" w:eastAsia="Times New Roman" w:cs="Arial"/>
                <w:sz w:val="17"/>
                <w:szCs w:val="17"/>
              </w:rPr>
              <w:t>El sistema cierra sesión</w:t>
            </w:r>
          </w:p>
        </w:tc>
      </w:tr>
      <w:tr w:rsidR="07FAC3F7" w:rsidTr="1957CF82" w14:paraId="476F439A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07FAC3F7" w:rsidP="07FAC3F7" w:rsidRDefault="07FAC3F7" w14:paraId="477896B1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7FAC3F7" w:rsidR="07FAC3F7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7FAC3F7" w:rsidP="07FAC3F7" w:rsidRDefault="07FAC3F7" w14:paraId="4FE4E074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7FAC3F7" w:rsidR="07FAC3F7"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w:rsidR="07FAC3F7" w:rsidP="07FAC3F7" w:rsidRDefault="07FAC3F7" w14:paraId="167E88AE" w14:textId="155B6453">
      <w:pPr>
        <w:pStyle w:val="NoSpacing"/>
        <w:rPr>
          <w:lang w:val="es-CL"/>
        </w:rPr>
      </w:pPr>
    </w:p>
    <w:sectPr w:rsidR="00000000">
      <w:pgSz w:w="12240" w:h="15840" w:orient="portrait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attachedTemplate r:id="rId1"/>
  <w:trackRevisions w:val="false"/>
  <w:defaultTabStop w:val="708"/>
  <w:hyphenationZone w:val="4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DA"/>
    <w:rsid w:val="003C5FD0"/>
    <w:rsid w:val="00A855DA"/>
    <w:rsid w:val="07FAC3F7"/>
    <w:rsid w:val="0B166ED6"/>
    <w:rsid w:val="0C63A4AF"/>
    <w:rsid w:val="1957CF82"/>
    <w:rsid w:val="1BD65C77"/>
    <w:rsid w:val="3EECA7F4"/>
    <w:rsid w:val="40CCA3C2"/>
    <w:rsid w:val="4C450FD7"/>
    <w:rsid w:val="4D41C869"/>
    <w:rsid w:val="4D496277"/>
    <w:rsid w:val="533E14B3"/>
    <w:rsid w:val="5864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6B783B"/>
  <w15:chartTrackingRefBased/>
  <w15:docId w15:val="{DD012313-36AC-4E17-A0DB-D4332E9379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Ttulo1Car" w:customStyle="1">
    <w:name w:val="Título 1 Car"/>
    <w:basedOn w:val="Fuentedeprrafopredeter"/>
    <w:link w:val="Ttulo1"/>
    <w:uiPriority w:val="9"/>
    <w:locked/>
    <w:rPr>
      <w:rFonts w:hint="default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semiHidden/>
    <w:locked/>
    <w:rPr>
      <w:rFonts w:hint="default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semiHidden/>
    <w:locked/>
    <w:rPr>
      <w:rFonts w:hint="default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/>
    <w:locked/>
    <w:rPr>
      <w:rFonts w:hint="default" w:asciiTheme="majorHAnsi" w:hAnsiTheme="majorHAnsi" w:eastAsiaTheme="majorEastAsia" w:cstheme="majorBidi"/>
      <w:i/>
      <w:iCs/>
      <w:color w:val="2F5496" w:themeColor="accent1" w:themeShade="B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locked/>
    <w:rPr>
      <w:rFonts w:hint="default" w:ascii="Consolas" w:hAnsi="Consolas" w:eastAsiaTheme="minorEastAsia"/>
    </w:rPr>
  </w:style>
  <w:style w:type="paragraph" w:styleId="msonormal0" w:customStyle="1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important" w:customStyle="1">
    <w:name w:val="important"/>
    <w:basedOn w:val="Normal"/>
    <w:uiPriority w:val="99"/>
    <w:semiHidden/>
    <w:pPr>
      <w:spacing w:before="100" w:beforeAutospacing="1" w:after="100" w:afterAutospacing="1"/>
    </w:pPr>
    <w:rPr>
      <w:b/>
      <w:bCs/>
      <w:sz w:val="26"/>
      <w:szCs w:val="26"/>
    </w:rPr>
  </w:style>
  <w:style w:type="paragraph" w:styleId="notprintable" w:customStyle="1">
    <w:name w:val="notprintabl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character" w:styleId="label" w:customStyle="1">
    <w:name w:val="label"/>
    <w:basedOn w:val="Fuentedeprrafopredeter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80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2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1916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756288033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8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530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4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5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http://localhost/testlink/gui/themes/default/images/company_logo.png" TargetMode="Externa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testreport Cierre de sesión Movil</dc:title>
  <dc:subject/>
  <dc:creator>Cristian Lara</dc:creator>
  <keywords/>
  <dc:description/>
  <lastModifiedBy>CRISTIAN JAVIER LARA FLORES</lastModifiedBy>
  <revision>7</revision>
  <dcterms:created xsi:type="dcterms:W3CDTF">2024-11-23T03:33:00.0000000Z</dcterms:created>
  <dcterms:modified xsi:type="dcterms:W3CDTF">2024-11-27T04:15:47.2803873Z</dcterms:modified>
</coreProperties>
</file>