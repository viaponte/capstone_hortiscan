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B960D2" w:rsidRDefault="00B960D2" w14:paraId="672A6659" wp14:textId="77777777">
      <w:pPr>
        <w:jc w:val="center"/>
        <w:divId w:val="43328754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0F84CEF">
          <v:rect id="_x0000_i1025" style="width:441.9pt;height:1.5pt" o:hr="t" o:hrstd="t" o:hralign="center" fillcolor="#a0a0a0" stroked="f"/>
        </w:pict>
      </w:r>
    </w:p>
    <w:p xmlns:wp14="http://schemas.microsoft.com/office/word/2010/wordml" w:rsidR="00B960D2" w:rsidRDefault="00B960D2" w14:paraId="0A37501D" wp14:textId="77777777">
      <w:pPr>
        <w:pStyle w:val="NormalWeb"/>
        <w:jc w:val="center"/>
        <w:divId w:val="43328754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1C534AA4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960D2" w:rsidRDefault="00B960D2" w14:paraId="212FC9EA" wp14:textId="77777777">
      <w:pPr>
        <w:pStyle w:val="NormalWeb"/>
        <w:jc w:val="center"/>
        <w:divId w:val="1007249385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Edición de documentos</w:t>
      </w:r>
    </w:p>
    <w:p xmlns:wp14="http://schemas.microsoft.com/office/word/2010/wordml" w:rsidR="00B960D2" w:rsidRDefault="00B960D2" w14:paraId="43CEEF23" wp14:textId="77777777">
      <w:pPr>
        <w:pStyle w:val="NormalWeb"/>
        <w:jc w:val="center"/>
        <w:divId w:val="1007249385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B960D2" w:rsidRDefault="00B960D2" w14:paraId="51F738E7" wp14:textId="77777777">
      <w:pPr>
        <w:pStyle w:val="NormalWeb"/>
        <w:divId w:val="204760307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Project: HortiScan</w:t>
      </w:r>
    </w:p>
    <w:p xmlns:wp14="http://schemas.microsoft.com/office/word/2010/wordml" w:rsidR="00B960D2" w:rsidRDefault="00B960D2" w14:paraId="5DFF2345" wp14:textId="77777777">
      <w:pPr>
        <w:pStyle w:val="NormalWeb"/>
        <w:divId w:val="204760307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Autor: admin</w:t>
      </w:r>
    </w:p>
    <w:p xmlns:wp14="http://schemas.microsoft.com/office/word/2010/wordml" w:rsidR="00B960D2" w:rsidRDefault="00B960D2" w14:paraId="4C0D323D" wp14:textId="77777777">
      <w:pPr>
        <w:pStyle w:val="NormalWeb"/>
        <w:divId w:val="204760307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Imprimido por TestLink el 16/11/2024</w:t>
      </w:r>
    </w:p>
    <w:p xmlns:wp14="http://schemas.microsoft.com/office/word/2010/wordml" w:rsidR="00B960D2" w:rsidRDefault="00B960D2" w14:paraId="6E72FAE9" wp14:textId="77777777">
      <w:pPr>
        <w:divId w:val="1951545825"/>
        <w:rPr>
          <w:rFonts w:ascii="Arial" w:hAnsi="Arial" w:eastAsia="Times New Roman" w:cs="Arial"/>
          <w:sz w:val="16"/>
          <w:szCs w:val="16"/>
          <w:lang w:val="es-CL"/>
        </w:rPr>
      </w:pPr>
      <w:r>
        <w:rPr>
          <w:rFonts w:ascii="Arial" w:hAnsi="Arial" w:eastAsia="Times New Roman" w:cs="Arial"/>
          <w:sz w:val="16"/>
          <w:szCs w:val="16"/>
          <w:lang w:val="es-CL"/>
        </w:rPr>
        <w:t>2009 © TestLink Community</w:t>
      </w:r>
    </w:p>
    <w:p xmlns:wp14="http://schemas.microsoft.com/office/word/2010/wordml" w:rsidR="00B960D2" w:rsidRDefault="00B960D2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B960D2" w:rsidRDefault="00B960D2" w14:paraId="5DAB6C7B" wp14:textId="77777777">
      <w:pPr>
        <w:divId w:val="2055419777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B960D2" w:rsidRDefault="00B960D2" w14:paraId="681EEEEC" wp14:textId="77777777">
      <w:pPr>
        <w:pStyle w:val="NormalWeb"/>
        <w:divId w:val="2055419777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Edición de documentos</w:t>
        </w:r>
      </w:hyperlink>
    </w:p>
    <w:p xmlns:wp14="http://schemas.microsoft.com/office/word/2010/wordml" w:rsidR="00B960D2" w:rsidRDefault="00B960D2" w14:paraId="33D163D6" wp14:textId="77777777">
      <w:pPr>
        <w:pStyle w:val="NormalWeb"/>
        <w:divId w:val="2055419777"/>
        <w:rPr>
          <w:rFonts w:ascii="Arial" w:hAnsi="Arial" w:cs="Arial"/>
          <w:sz w:val="18"/>
          <w:szCs w:val="18"/>
          <w:lang w:val="es-CL"/>
        </w:rPr>
      </w:pPr>
      <w:hyperlink w:history="1" w:anchor="toc_tc302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 documento .docx (vista previa)</w:t>
        </w:r>
      </w:hyperlink>
    </w:p>
    <w:p xmlns:wp14="http://schemas.microsoft.com/office/word/2010/wordml" w:rsidR="00B960D2" w:rsidRDefault="00B960D2" w14:paraId="007AE1A2" wp14:textId="77777777">
      <w:pPr>
        <w:pStyle w:val="NormalWeb"/>
        <w:divId w:val="2055419777"/>
        <w:rPr>
          <w:rFonts w:ascii="Arial" w:hAnsi="Arial" w:cs="Arial"/>
          <w:sz w:val="18"/>
          <w:szCs w:val="18"/>
          <w:lang w:val="es-CL"/>
        </w:rPr>
      </w:pPr>
      <w:hyperlink w:history="1" w:anchor="toc_tc30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Edición de documento</w:t>
        </w:r>
      </w:hyperlink>
    </w:p>
    <w:p xmlns:wp14="http://schemas.microsoft.com/office/word/2010/wordml" w:rsidR="00B960D2" w:rsidRDefault="00B960D2" w14:paraId="7BA105BC" wp14:textId="77777777">
      <w:pPr>
        <w:pStyle w:val="NormalWeb"/>
        <w:divId w:val="2055419777"/>
        <w:rPr>
          <w:rFonts w:ascii="Arial" w:hAnsi="Arial" w:cs="Arial"/>
          <w:sz w:val="18"/>
          <w:szCs w:val="18"/>
          <w:lang w:val="es-CL"/>
        </w:rPr>
      </w:pPr>
      <w:hyperlink w:history="1" w:anchor="toc_tc31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Edición de documentos sin hacer cambios</w:t>
        </w:r>
      </w:hyperlink>
    </w:p>
    <w:p xmlns:wp14="http://schemas.microsoft.com/office/word/2010/wordml" w:rsidR="00B960D2" w:rsidRDefault="00B960D2" w14:paraId="1DF01982" wp14:textId="77777777">
      <w:pPr>
        <w:pStyle w:val="NormalWeb"/>
        <w:divId w:val="2055419777"/>
        <w:rPr>
          <w:rFonts w:ascii="Arial" w:hAnsi="Arial" w:cs="Arial"/>
          <w:sz w:val="18"/>
          <w:szCs w:val="18"/>
          <w:lang w:val="es-CL"/>
        </w:rPr>
      </w:pPr>
      <w:hyperlink w:history="1" w:anchor="toc_tc5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Descargar documento editado</w:t>
        </w:r>
      </w:hyperlink>
    </w:p>
    <w:p xmlns:wp14="http://schemas.microsoft.com/office/word/2010/wordml" w:rsidR="00B960D2" w:rsidRDefault="00B960D2" w14:paraId="7E946F68" wp14:textId="77777777">
      <w:pPr>
        <w:pStyle w:val="NormalWeb"/>
        <w:divId w:val="2055419777"/>
        <w:rPr>
          <w:rFonts w:ascii="Arial" w:hAnsi="Arial" w:cs="Arial"/>
          <w:sz w:val="18"/>
          <w:szCs w:val="18"/>
          <w:lang w:val="es-CL"/>
        </w:rPr>
      </w:pPr>
      <w:hyperlink w:history="1" w:anchor="toc_tc5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Descargar documento generado</w:t>
        </w:r>
      </w:hyperlink>
    </w:p>
    <w:p xmlns:wp14="http://schemas.microsoft.com/office/word/2010/wordml" w:rsidR="00B960D2" w:rsidRDefault="00B960D2" w14:paraId="1670E9D5" wp14:textId="77777777">
      <w:pPr>
        <w:pStyle w:val="NormalWeb"/>
        <w:divId w:val="2055419777"/>
        <w:rPr>
          <w:rFonts w:ascii="Arial" w:hAnsi="Arial" w:cs="Arial"/>
          <w:sz w:val="18"/>
          <w:szCs w:val="18"/>
          <w:lang w:val="es-CL"/>
        </w:rPr>
      </w:pPr>
      <w:hyperlink w:history="1" w:anchor="toc_tc5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Imprimir documento editado</w:t>
        </w:r>
      </w:hyperlink>
    </w:p>
    <w:p xmlns:wp14="http://schemas.microsoft.com/office/word/2010/wordml" w:rsidR="00B960D2" w:rsidRDefault="00B960D2" w14:paraId="68E0E6DA" wp14:textId="77777777">
      <w:pPr>
        <w:pStyle w:val="NormalWeb"/>
        <w:divId w:val="2055419777"/>
        <w:rPr>
          <w:rFonts w:ascii="Arial" w:hAnsi="Arial" w:cs="Arial"/>
          <w:sz w:val="18"/>
          <w:szCs w:val="18"/>
          <w:lang w:val="es-CL"/>
        </w:rPr>
      </w:pPr>
      <w:hyperlink w:anchor="toc_tc565">
        <w:r w:rsidRPr="634B086F" w:rsidR="00B960D2">
          <w:rPr>
            <w:rStyle w:val="Hipervnculo"/>
            <w:rFonts w:ascii="Arial" w:hAnsi="Arial" w:cs="Arial"/>
            <w:sz w:val="18"/>
            <w:szCs w:val="18"/>
            <w:lang w:val="es-CL"/>
          </w:rPr>
          <w:t>Imprimir documento generado</w:t>
        </w:r>
      </w:hyperlink>
    </w:p>
    <w:p w:rsidR="48DD56C0" w:rsidP="634B086F" w:rsidRDefault="48DD56C0" w14:paraId="3986CE67" w14:textId="384A123A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634B086F" w:rsidR="48DD56C0">
        <w:rPr>
          <w:rFonts w:ascii="Arial" w:hAnsi="Arial" w:cs="Arial"/>
          <w:sz w:val="18"/>
          <w:szCs w:val="18"/>
          <w:lang w:val="es-CL"/>
        </w:rPr>
        <w:t>Historial de versiones</w:t>
      </w:r>
    </w:p>
    <w:p w:rsidR="48DD56C0" w:rsidP="634B086F" w:rsidRDefault="48DD56C0" w14:paraId="36DF0608" w14:textId="1258B150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634B086F" w:rsidR="48DD56C0">
        <w:rPr>
          <w:rFonts w:ascii="Arial" w:hAnsi="Arial" w:cs="Arial"/>
          <w:sz w:val="18"/>
          <w:szCs w:val="18"/>
          <w:lang w:val="es-CL"/>
        </w:rPr>
        <w:t>Deshacer y Rehacer cambios</w:t>
      </w:r>
    </w:p>
    <w:p w:rsidR="48DD56C0" w:rsidP="634B086F" w:rsidRDefault="48DD56C0" w14:paraId="5F45713E" w14:textId="6CA0412B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634B086F" w:rsidR="48DD56C0">
        <w:rPr>
          <w:rFonts w:ascii="Arial" w:hAnsi="Arial" w:cs="Arial"/>
          <w:sz w:val="18"/>
          <w:szCs w:val="18"/>
          <w:lang w:val="es-CL"/>
        </w:rPr>
        <w:t>Error al guardar por perdida de conexión</w:t>
      </w:r>
    </w:p>
    <w:p xmlns:wp14="http://schemas.microsoft.com/office/word/2010/wordml" w:rsidR="00B960D2" w:rsidRDefault="00B960D2" w14:paraId="7F4A303C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Edición de documentos</w:t>
      </w:r>
    </w:p>
    <w:p xmlns:wp14="http://schemas.microsoft.com/office/word/2010/wordml" w:rsidR="00B960D2" w:rsidRDefault="00B960D2" w14:paraId="47A4C799" wp14:textId="77777777">
      <w:pPr>
        <w:pStyle w:val="NormalWeb"/>
        <w:divId w:val="1750227856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 la edición de documentos</w:t>
      </w:r>
    </w:p>
    <w:p xmlns:wp14="http://schemas.microsoft.com/office/word/2010/wordml" w:rsidR="00B960D2" w:rsidRDefault="00B960D2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02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24"/>
        <w:gridCol w:w="3381"/>
      </w:tblGrid>
      <w:tr xmlns:wp14="http://schemas.microsoft.com/office/word/2010/wordml" w:rsidR="00000000" w14:paraId="5F083EEA" wp14:textId="77777777">
        <w:trPr>
          <w:divId w:val="13463234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960D2" w:rsidRDefault="00B960D2" w14:paraId="527EF43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hs-67: Presionar un documento .docx (vista previa)</w:t>
            </w:r>
          </w:p>
        </w:tc>
      </w:tr>
      <w:tr xmlns:wp14="http://schemas.microsoft.com/office/word/2010/wordml" w:rsidR="00000000" w14:paraId="3A4F3965" wp14:textId="77777777">
        <w:trPr>
          <w:divId w:val="13463234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8A499DF" wp14:textId="77777777">
        <w:trPr>
          <w:divId w:val="13463234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960D2" w:rsidRDefault="00B960D2" w14:paraId="34F9F0A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un documento word </w:t>
            </w:r>
          </w:p>
        </w:tc>
      </w:tr>
      <w:tr xmlns:wp14="http://schemas.microsoft.com/office/word/2010/wordml" w:rsidR="00000000" w14:paraId="4E9DB258" wp14:textId="77777777">
        <w:trPr>
          <w:divId w:val="13463234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960D2" w:rsidRDefault="00B960D2" w14:paraId="6638496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Generar un documente desde el entorno móvil</w:t>
            </w:r>
          </w:p>
        </w:tc>
      </w:tr>
      <w:tr xmlns:wp14="http://schemas.microsoft.com/office/word/2010/wordml" w:rsidR="00000000" w14:paraId="47252C5A" wp14:textId="77777777">
        <w:trPr>
          <w:divId w:val="134632342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91D23EB" wp14:textId="77777777">
        <w:trPr>
          <w:divId w:val="13463234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B9974D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Abrir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4E267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Entrar a la carpeta</w:t>
            </w:r>
          </w:p>
        </w:tc>
      </w:tr>
      <w:tr xmlns:wp14="http://schemas.microsoft.com/office/word/2010/wordml" w:rsidR="00000000" w14:paraId="5459707B" wp14:textId="77777777">
        <w:trPr>
          <w:divId w:val="13463234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1DE7B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Seleccionar un documento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805F9F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Vista previa del documento</w:t>
            </w:r>
          </w:p>
        </w:tc>
      </w:tr>
      <w:tr xmlns:wp14="http://schemas.microsoft.com/office/word/2010/wordml" w:rsidR="00000000" w14:paraId="02EB378F" wp14:textId="77777777">
        <w:trPr>
          <w:divId w:val="13463234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3463234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3463234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3463234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633A598" wp14:textId="77777777">
        <w:trPr>
          <w:divId w:val="13463234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34ABD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documento se muestra en vista previa correctamente</w:t>
            </w:r>
          </w:p>
        </w:tc>
      </w:tr>
      <w:tr xmlns:wp14="http://schemas.microsoft.com/office/word/2010/wordml" w:rsidR="00000000" w14:paraId="57E4FC9A" wp14:textId="77777777">
        <w:trPr>
          <w:divId w:val="13463234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960D2" w:rsidRDefault="00B960D2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06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91"/>
        <w:gridCol w:w="3414"/>
      </w:tblGrid>
      <w:tr xmlns:wp14="http://schemas.microsoft.com/office/word/2010/wordml" w:rsidR="00000000" w14:paraId="0AA6546A" wp14:textId="77777777">
        <w:trPr>
          <w:divId w:val="3069793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960D2" w:rsidRDefault="00B960D2" w14:paraId="0FBFACC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hs-68: Edición de documento</w:t>
            </w:r>
          </w:p>
        </w:tc>
      </w:tr>
      <w:tr xmlns:wp14="http://schemas.microsoft.com/office/word/2010/wordml" w:rsidR="00000000" w14:paraId="5E2ADEB2" wp14:textId="77777777">
        <w:trPr>
          <w:divId w:val="3069793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30F290A" wp14:textId="77777777">
        <w:trPr>
          <w:divId w:val="3069793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960D2" w:rsidRDefault="00B960D2" w14:paraId="354DF4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Edición del documento mediante el servicio de only office</w:t>
            </w:r>
          </w:p>
        </w:tc>
      </w:tr>
      <w:tr xmlns:wp14="http://schemas.microsoft.com/office/word/2010/wordml" w:rsidR="00000000" w14:paraId="349E73AC" wp14:textId="77777777">
        <w:trPr>
          <w:divId w:val="3069793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960D2" w:rsidRDefault="00B960D2" w14:paraId="5F0366F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Generar </w:t>
            </w:r>
            <w:r>
              <w:rPr>
                <w:rFonts w:ascii="Arial" w:hAnsi="Arial" w:cs="Arial"/>
                <w:sz w:val="17"/>
                <w:szCs w:val="17"/>
              </w:rPr>
              <w:t>un archivo mediante el entorno móvil</w:t>
            </w:r>
          </w:p>
        </w:tc>
      </w:tr>
      <w:tr xmlns:wp14="http://schemas.microsoft.com/office/word/2010/wordml" w:rsidR="00000000" w14:paraId="2C2868BC" wp14:textId="77777777">
        <w:trPr>
          <w:divId w:val="30697932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C1A1EE0" wp14:textId="77777777">
        <w:trPr>
          <w:divId w:val="3069793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4DF15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"Editar"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C1B1E9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entorno de Only Office</w:t>
            </w:r>
          </w:p>
        </w:tc>
      </w:tr>
      <w:tr xmlns:wp14="http://schemas.microsoft.com/office/word/2010/wordml" w:rsidR="00000000" w14:paraId="332FB3F2" wp14:textId="77777777">
        <w:trPr>
          <w:divId w:val="3069793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5FCE8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Realizar los cambios pertinentes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B5559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Guardado automático</w:t>
            </w:r>
          </w:p>
        </w:tc>
      </w:tr>
      <w:tr xmlns:wp14="http://schemas.microsoft.com/office/word/2010/wordml" w:rsidR="00000000" w14:paraId="5A39BBE3" wp14:textId="77777777">
        <w:trPr>
          <w:divId w:val="3069793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3069793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3069793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3069793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092B374" wp14:textId="77777777">
        <w:trPr>
          <w:divId w:val="3069793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5722A0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guarda los cambios hechos en el documento automáticamente</w:t>
            </w:r>
          </w:p>
        </w:tc>
      </w:tr>
      <w:tr xmlns:wp14="http://schemas.microsoft.com/office/word/2010/wordml" w:rsidR="00000000" w14:paraId="617B1916" wp14:textId="77777777">
        <w:trPr>
          <w:divId w:val="3069793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960D2" w:rsidRDefault="00B960D2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14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6705"/>
      </w:tblGrid>
      <w:tr xmlns:wp14="http://schemas.microsoft.com/office/word/2010/wordml" w:rsidR="00000000" w14:paraId="0755F623" wp14:textId="77777777">
        <w:trPr>
          <w:divId w:val="1028605581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960D2" w:rsidRDefault="00B960D2" w14:paraId="304DF31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hs-70: Edición de documentos sin hacer cambios</w:t>
            </w:r>
          </w:p>
        </w:tc>
      </w:tr>
      <w:tr xmlns:wp14="http://schemas.microsoft.com/office/word/2010/wordml" w:rsidR="00000000" w14:paraId="4B6C1EE6" wp14:textId="77777777">
        <w:trPr>
          <w:divId w:val="10286055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EDE810C" wp14:textId="77777777">
        <w:trPr>
          <w:divId w:val="1028605581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960D2" w:rsidRDefault="00B960D2" w14:paraId="26CC8B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Realizar </w:t>
            </w:r>
            <w:r>
              <w:rPr>
                <w:rFonts w:ascii="Arial" w:hAnsi="Arial" w:cs="Arial"/>
                <w:sz w:val="17"/>
                <w:szCs w:val="17"/>
              </w:rPr>
              <w:t>una edición sin hacer cambios</w:t>
            </w:r>
          </w:p>
        </w:tc>
      </w:tr>
      <w:tr xmlns:wp14="http://schemas.microsoft.com/office/word/2010/wordml" w:rsidR="00000000" w14:paraId="7B3ED1DB" wp14:textId="77777777">
        <w:trPr>
          <w:divId w:val="1028605581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960D2" w:rsidRDefault="00B960D2" w14:paraId="28B593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Generar un documento desde el entorno móvil</w:t>
            </w:r>
          </w:p>
        </w:tc>
      </w:tr>
      <w:tr xmlns:wp14="http://schemas.microsoft.com/office/word/2010/wordml" w:rsidR="00000000" w14:paraId="72A3D3EC" wp14:textId="77777777">
        <w:trPr>
          <w:divId w:val="1028605581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0286055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0286055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0286055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157E8E7" wp14:textId="77777777">
        <w:trPr>
          <w:divId w:val="10286055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D7402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documento mantiene su formato al no hacer cambios</w:t>
            </w:r>
          </w:p>
        </w:tc>
      </w:tr>
      <w:tr xmlns:wp14="http://schemas.microsoft.com/office/word/2010/wordml" w:rsidR="00000000" w14:paraId="28780193" wp14:textId="77777777">
        <w:trPr>
          <w:divId w:val="10286055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960D2" w:rsidRDefault="00B960D2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59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453"/>
        <w:gridCol w:w="3252"/>
      </w:tblGrid>
      <w:tr xmlns:wp14="http://schemas.microsoft.com/office/word/2010/wordml" w:rsidR="00000000" w14:paraId="1E1A15FA" wp14:textId="77777777">
        <w:trPr>
          <w:divId w:val="751329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960D2" w:rsidRDefault="00B960D2" w14:paraId="78BBE99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hs-160: Descargar documento editado</w:t>
            </w:r>
          </w:p>
        </w:tc>
      </w:tr>
      <w:tr xmlns:wp14="http://schemas.microsoft.com/office/word/2010/wordml" w:rsidR="00000000" w14:paraId="4E9033CC" wp14:textId="77777777">
        <w:trPr>
          <w:divId w:val="751329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0567431" wp14:textId="77777777">
        <w:trPr>
          <w:divId w:val="751329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960D2" w:rsidRDefault="00B960D2" w14:paraId="17A3E00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Descargar un documento editado</w:t>
            </w:r>
          </w:p>
        </w:tc>
      </w:tr>
      <w:tr xmlns:wp14="http://schemas.microsoft.com/office/word/2010/wordml" w:rsidR="00000000" w14:paraId="5C153136" wp14:textId="77777777">
        <w:trPr>
          <w:divId w:val="751329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960D2" w:rsidRDefault="00B960D2" w14:paraId="2CAB166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escaneado un documento</w:t>
            </w:r>
          </w:p>
        </w:tc>
      </w:tr>
      <w:tr xmlns:wp14="http://schemas.microsoft.com/office/word/2010/wordml" w:rsidR="00000000" w14:paraId="795C61F7" wp14:textId="77777777">
        <w:trPr>
          <w:divId w:val="7513296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E6D591C" wp14:textId="77777777">
        <w:trPr>
          <w:divId w:val="7513296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713ECE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Descargar un documento editado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8A7487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documento se descarga</w:t>
            </w:r>
          </w:p>
        </w:tc>
      </w:tr>
      <w:tr xmlns:wp14="http://schemas.microsoft.com/office/word/2010/wordml" w:rsidR="00000000" w14:paraId="0E27B00A" wp14:textId="77777777">
        <w:trPr>
          <w:divId w:val="751329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751329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751329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751329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9719BE3" wp14:textId="77777777">
        <w:trPr>
          <w:divId w:val="751329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BF9F7D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descargar el documento</w:t>
            </w:r>
          </w:p>
        </w:tc>
      </w:tr>
      <w:tr xmlns:wp14="http://schemas.microsoft.com/office/word/2010/wordml" w:rsidR="00000000" w14:paraId="28C6E526" wp14:textId="77777777">
        <w:trPr>
          <w:divId w:val="751329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960D2" w:rsidRDefault="00B960D2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1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52"/>
        <w:gridCol w:w="3153"/>
      </w:tblGrid>
      <w:tr xmlns:wp14="http://schemas.microsoft.com/office/word/2010/wordml" w:rsidR="00000000" w14:paraId="578270D6" wp14:textId="77777777">
        <w:trPr>
          <w:divId w:val="8318732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960D2" w:rsidRDefault="00B960D2" w14:paraId="770DAD9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hs-161: Descargar documento generado</w:t>
            </w:r>
          </w:p>
        </w:tc>
      </w:tr>
      <w:tr xmlns:wp14="http://schemas.microsoft.com/office/word/2010/wordml" w:rsidR="00000000" w14:paraId="26972378" wp14:textId="77777777">
        <w:trPr>
          <w:divId w:val="8318732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40952DB" wp14:textId="77777777">
        <w:trPr>
          <w:divId w:val="8318732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960D2" w:rsidRDefault="00B960D2" w14:paraId="14F475F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Descargar un documento generado</w:t>
            </w:r>
          </w:p>
        </w:tc>
      </w:tr>
      <w:tr xmlns:wp14="http://schemas.microsoft.com/office/word/2010/wordml" w:rsidR="00000000" w14:paraId="6DFD38F3" wp14:textId="77777777">
        <w:trPr>
          <w:divId w:val="8318732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960D2" w:rsidRDefault="00B960D2" w14:paraId="4EE2A49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escaneado un documento</w:t>
            </w:r>
          </w:p>
        </w:tc>
      </w:tr>
      <w:tr xmlns:wp14="http://schemas.microsoft.com/office/word/2010/wordml" w:rsidR="00000000" w14:paraId="2012A52B" wp14:textId="77777777">
        <w:trPr>
          <w:divId w:val="83187328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EE714A5" wp14:textId="77777777">
        <w:trPr>
          <w:divId w:val="83187328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705D37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Descargar un documento generado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98B828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documento se descarga</w:t>
            </w:r>
          </w:p>
        </w:tc>
      </w:tr>
      <w:tr xmlns:wp14="http://schemas.microsoft.com/office/word/2010/wordml" w:rsidR="00000000" w14:paraId="44EAFD9C" wp14:textId="77777777">
        <w:trPr>
          <w:divId w:val="8318732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8318732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8318732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8318732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F2A84F6" wp14:textId="77777777">
        <w:trPr>
          <w:divId w:val="8318732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9F30D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descargar el documento</w:t>
            </w:r>
          </w:p>
        </w:tc>
      </w:tr>
      <w:tr xmlns:wp14="http://schemas.microsoft.com/office/word/2010/wordml" w:rsidR="00000000" w14:paraId="540DA757" wp14:textId="77777777">
        <w:trPr>
          <w:divId w:val="8318732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960D2" w:rsidRDefault="00B960D2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3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609"/>
        <w:gridCol w:w="4096"/>
      </w:tblGrid>
      <w:tr xmlns:wp14="http://schemas.microsoft.com/office/word/2010/wordml" w:rsidR="00000000" w14:paraId="79C06ECD" wp14:textId="77777777">
        <w:trPr>
          <w:divId w:val="16980452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960D2" w:rsidRDefault="00B960D2" w14:paraId="0988895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hs-162: Imprimir documento editado</w:t>
            </w:r>
          </w:p>
        </w:tc>
      </w:tr>
      <w:tr xmlns:wp14="http://schemas.microsoft.com/office/word/2010/wordml" w:rsidR="00000000" w14:paraId="2C1E042C" wp14:textId="77777777">
        <w:trPr>
          <w:divId w:val="16980452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090D74D" wp14:textId="77777777">
        <w:trPr>
          <w:divId w:val="16980452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960D2" w:rsidRDefault="00B960D2" w14:paraId="64D45E4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Imprimir un documento editado</w:t>
            </w:r>
          </w:p>
        </w:tc>
      </w:tr>
      <w:tr xmlns:wp14="http://schemas.microsoft.com/office/word/2010/wordml" w:rsidR="00000000" w14:paraId="7B349FDE" wp14:textId="77777777">
        <w:trPr>
          <w:divId w:val="16980452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960D2" w:rsidRDefault="00B960D2" w14:paraId="2A9BE3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escaneado un documento</w:t>
            </w:r>
          </w:p>
        </w:tc>
      </w:tr>
      <w:tr xmlns:wp14="http://schemas.microsoft.com/office/word/2010/wordml" w:rsidR="00000000" w14:paraId="7ED37D23" wp14:textId="77777777">
        <w:trPr>
          <w:divId w:val="169804529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E8F8966" wp14:textId="77777777">
        <w:trPr>
          <w:divId w:val="169804529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B8E32A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Imprimir un documento editado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1D75F9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El </w:t>
            </w:r>
            <w:r>
              <w:rPr>
                <w:rFonts w:ascii="Arial" w:hAnsi="Arial" w:cs="Arial"/>
                <w:sz w:val="17"/>
                <w:szCs w:val="17"/>
              </w:rPr>
              <w:t>sistema debería permitir imprimir el documento</w:t>
            </w:r>
          </w:p>
        </w:tc>
      </w:tr>
      <w:tr xmlns:wp14="http://schemas.microsoft.com/office/word/2010/wordml" w:rsidR="00000000" w14:paraId="3DEEC669" wp14:textId="77777777">
        <w:trPr>
          <w:divId w:val="16980452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16980452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16980452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16980452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35B23DB" wp14:textId="77777777">
        <w:trPr>
          <w:divId w:val="16980452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F2CE8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imprimir el documento</w:t>
            </w:r>
          </w:p>
        </w:tc>
      </w:tr>
      <w:tr xmlns:wp14="http://schemas.microsoft.com/office/word/2010/wordml" w:rsidR="00000000" w14:paraId="41A2564E" wp14:textId="77777777">
        <w:trPr>
          <w:divId w:val="16980452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960D2" w:rsidRDefault="00B960D2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5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11"/>
        <w:gridCol w:w="3994"/>
      </w:tblGrid>
      <w:tr xmlns:wp14="http://schemas.microsoft.com/office/word/2010/wordml" w:rsidR="00000000" w14:paraId="05C1EF5E" wp14:textId="77777777">
        <w:trPr>
          <w:divId w:val="18871337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B960D2" w:rsidRDefault="00B960D2" w14:paraId="5C890C5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hs-163: Imprimir documento generado</w:t>
            </w:r>
          </w:p>
        </w:tc>
      </w:tr>
      <w:tr xmlns:wp14="http://schemas.microsoft.com/office/word/2010/wordml" w:rsidR="00000000" w14:paraId="4527610A" wp14:textId="77777777">
        <w:trPr>
          <w:divId w:val="18871337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73C8BCC" wp14:textId="77777777">
        <w:trPr>
          <w:divId w:val="18871337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B960D2" w:rsidRDefault="00B960D2" w14:paraId="7048AD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Imprimir un documento generado</w:t>
            </w:r>
          </w:p>
        </w:tc>
      </w:tr>
      <w:tr xmlns:wp14="http://schemas.microsoft.com/office/word/2010/wordml" w:rsidR="00000000" w14:paraId="72297E9F" wp14:textId="77777777">
        <w:trPr>
          <w:divId w:val="18871337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B960D2" w:rsidRDefault="00B960D2" w14:paraId="6FE9D5E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escaneado un documento</w:t>
            </w:r>
          </w:p>
        </w:tc>
      </w:tr>
      <w:tr xmlns:wp14="http://schemas.microsoft.com/office/word/2010/wordml" w:rsidR="00000000" w14:paraId="1CC4D591" wp14:textId="77777777">
        <w:trPr>
          <w:divId w:val="188713375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8595F7E" wp14:textId="77777777">
        <w:trPr>
          <w:divId w:val="188713375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A929BA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Imprimir un documento generado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9A827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imprimir el documento </w:t>
            </w:r>
          </w:p>
        </w:tc>
      </w:tr>
      <w:tr xmlns:wp14="http://schemas.microsoft.com/office/word/2010/wordml" w:rsidR="00000000" w14:paraId="45FB0818" wp14:textId="77777777">
        <w:trPr>
          <w:divId w:val="18871337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18871337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18871337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18871337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CAD5A22" wp14:textId="77777777">
        <w:trPr>
          <w:divId w:val="18871337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2AC468D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imprimir el documento</w:t>
            </w:r>
          </w:p>
        </w:tc>
      </w:tr>
      <w:tr xmlns:wp14="http://schemas.microsoft.com/office/word/2010/wordml" w:rsidR="00000000" w14:paraId="3CFAEEC4" wp14:textId="77777777">
        <w:trPr>
          <w:divId w:val="18871337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B960D2" w:rsidRDefault="00B960D2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B960D2" w:rsidRDefault="00B960D2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B960D2" w:rsidP="504B9F3E" w:rsidRDefault="00B960D2" w14:paraId="53128261" wp14:textId="77777777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2700"/>
        <w:gridCol w:w="4005"/>
      </w:tblGrid>
      <w:tr w:rsidR="504B9F3E" w:rsidTr="02DBEA6C" w14:paraId="1420EDF1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04B9F3E" w:rsidP="504B9F3E" w:rsidRDefault="504B9F3E" w14:paraId="5384CDA4" w14:textId="5FF76AC0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04B9F3E" w:rsidR="0B0A9E3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242</w:t>
            </w:r>
            <w:r w:rsidRPr="504B9F3E" w:rsidR="504B9F3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504B9F3E" w:rsidR="78857D7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Historial de versiones</w:t>
            </w:r>
          </w:p>
        </w:tc>
      </w:tr>
      <w:tr w:rsidR="504B9F3E" w:rsidTr="02DBEA6C" w14:paraId="76BA1A3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2E54088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746B2A5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4B9F3E" w:rsidTr="02DBEA6C" w14:paraId="3013C04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21D3CFFB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66E82406" w:rsidP="504B9F3E" w:rsidRDefault="66E82406" w14:paraId="1D0941BA" w14:textId="18FA09A9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4B9F3E" w:rsidR="66E82406">
              <w:rPr>
                <w:rFonts w:ascii="Arial" w:hAnsi="Arial" w:cs="Arial"/>
                <w:sz w:val="17"/>
                <w:szCs w:val="17"/>
              </w:rPr>
              <w:t>Acceder a versiones anteriores</w:t>
            </w:r>
          </w:p>
        </w:tc>
      </w:tr>
      <w:tr w:rsidR="504B9F3E" w:rsidTr="02DBEA6C" w14:paraId="3600403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374679C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504B9F3E" w:rsidP="504B9F3E" w:rsidRDefault="504B9F3E" w14:paraId="22016AD1" w14:textId="62E998E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504B9F3E" w:rsidR="504B9F3E">
              <w:rPr>
                <w:rFonts w:ascii="Arial" w:hAnsi="Arial" w:cs="Arial"/>
                <w:sz w:val="17"/>
                <w:szCs w:val="17"/>
              </w:rPr>
              <w:t> </w:t>
            </w:r>
            <w:r w:rsidRPr="504B9F3E" w:rsidR="17A956E6">
              <w:rPr>
                <w:rFonts w:ascii="Arial" w:hAnsi="Arial" w:cs="Arial"/>
                <w:sz w:val="17"/>
                <w:szCs w:val="17"/>
              </w:rPr>
              <w:t>Haber generado y editar un documento</w:t>
            </w:r>
          </w:p>
        </w:tc>
      </w:tr>
      <w:tr w:rsidR="504B9F3E" w:rsidTr="02DBEA6C" w14:paraId="4D40FA8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4AF4BD0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27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1727CFA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40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36558CF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504B9F3E" w:rsidTr="02DBEA6C" w14:paraId="5B49EE3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21E958F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27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39103C5" w:rsidP="504B9F3E" w:rsidRDefault="339103C5" w14:paraId="1E0A59F4" w14:textId="2E1AFA7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504B9F3E" w:rsidR="339103C5">
              <w:rPr>
                <w:rFonts w:ascii="Arial" w:hAnsi="Arial" w:cs="Arial"/>
                <w:sz w:val="17"/>
                <w:szCs w:val="17"/>
              </w:rPr>
              <w:t>Editar un documento y esperar el autoguardado</w:t>
            </w:r>
            <w:r w:rsidRPr="504B9F3E" w:rsidR="504B9F3E"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40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39103C5" w:rsidP="504B9F3E" w:rsidRDefault="339103C5" w14:paraId="79289544" w14:textId="45D08E0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4B9F3E" w:rsidR="339103C5">
              <w:rPr>
                <w:rFonts w:ascii="Arial" w:hAnsi="Arial" w:cs="Arial"/>
                <w:sz w:val="17"/>
                <w:szCs w:val="17"/>
              </w:rPr>
              <w:t>Posibilidad de restaurar versiones anteriores</w:t>
            </w:r>
          </w:p>
        </w:tc>
      </w:tr>
      <w:tr w:rsidR="504B9F3E" w:rsidTr="02DBEA6C" w14:paraId="6C3B8883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1E6E705F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504B9F3E" w:rsidTr="02DBEA6C" w14:paraId="513877D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2F1C3A7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02DBEA6C" w:rsidRDefault="504B9F3E" w14:paraId="59FCACB7" w14:textId="7D84A2B2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2DBEA6C" w:rsidR="1912467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Fallado</w:t>
            </w:r>
          </w:p>
        </w:tc>
      </w:tr>
      <w:tr w:rsidR="504B9F3E" w:rsidTr="02DBEA6C" w14:paraId="0C70AD5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5B09609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4172E06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504B9F3E" w:rsidTr="02DBEA6C" w14:paraId="14264E6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0F14613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349CBB4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4B9F3E" w:rsidTr="02DBEA6C" w14:paraId="309A069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299E9CF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5FC5945D" w14:textId="1209908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5F68B4D3">
              <w:rPr>
                <w:rFonts w:ascii="Arial" w:hAnsi="Arial" w:eastAsia="Times New Roman" w:cs="Arial"/>
                <w:sz w:val="17"/>
                <w:szCs w:val="17"/>
              </w:rPr>
              <w:t>No hay un historial de versiones anteriores</w:t>
            </w:r>
          </w:p>
        </w:tc>
      </w:tr>
      <w:tr w:rsidR="504B9F3E" w:rsidTr="02DBEA6C" w14:paraId="55D8423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0BF1BE8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593A853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504B9F3E" w:rsidP="504B9F3E" w:rsidRDefault="504B9F3E" w14:paraId="2C551E49" w14:textId="7A3AD49A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2711"/>
        <w:gridCol w:w="3994"/>
      </w:tblGrid>
      <w:tr w:rsidR="504B9F3E" w:rsidTr="02DBEA6C" w14:paraId="120A7791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04B9F3E" w:rsidP="504B9F3E" w:rsidRDefault="504B9F3E" w14:paraId="14FFBC27" w14:textId="50051E9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hs-163: </w:t>
            </w:r>
            <w:r w:rsidRPr="504B9F3E" w:rsidR="4EE6052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Deshacer y Rehacer Cambios</w:t>
            </w:r>
          </w:p>
        </w:tc>
      </w:tr>
      <w:tr w:rsidR="504B9F3E" w:rsidTr="02DBEA6C" w14:paraId="3394D7D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6FA4ADD0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63499149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4B9F3E" w:rsidTr="02DBEA6C" w14:paraId="11F17FC8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47CFBC69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57B70DFC" w:rsidP="504B9F3E" w:rsidRDefault="57B70DFC" w14:paraId="2DEBE6AC" w14:textId="5118B057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4B9F3E" w:rsidR="57B70DFC">
              <w:rPr>
                <w:rFonts w:ascii="Arial" w:hAnsi="Arial" w:cs="Arial"/>
                <w:sz w:val="17"/>
                <w:szCs w:val="17"/>
              </w:rPr>
              <w:t>Usar funciones de deshacer y rehacer</w:t>
            </w:r>
          </w:p>
        </w:tc>
      </w:tr>
      <w:tr w:rsidR="504B9F3E" w:rsidTr="02DBEA6C" w14:paraId="7DFC4D4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67AE855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504B9F3E" w:rsidP="504B9F3E" w:rsidRDefault="504B9F3E" w14:paraId="0BBCD9B1" w14:textId="7AB4B57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504B9F3E" w:rsidR="504B9F3E">
              <w:rPr>
                <w:rFonts w:ascii="Arial" w:hAnsi="Arial" w:cs="Arial"/>
                <w:sz w:val="17"/>
                <w:szCs w:val="17"/>
              </w:rPr>
              <w:t> </w:t>
            </w:r>
            <w:r w:rsidRPr="504B9F3E" w:rsidR="15B9FF89">
              <w:rPr>
                <w:rFonts w:ascii="Arial" w:hAnsi="Arial" w:cs="Arial"/>
                <w:sz w:val="17"/>
                <w:szCs w:val="17"/>
              </w:rPr>
              <w:t>haber generado un documento</w:t>
            </w:r>
          </w:p>
        </w:tc>
      </w:tr>
      <w:tr w:rsidR="504B9F3E" w:rsidTr="02DBEA6C" w14:paraId="57B88A6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6234301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271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1BBD0DD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399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0FE704E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504B9F3E" w:rsidTr="02DBEA6C" w14:paraId="0BEEADC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05BC1CD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271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11C24E1" w:rsidP="504B9F3E" w:rsidRDefault="711C24E1" w14:paraId="6D02D849" w14:textId="122A0DA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4B9F3E" w:rsidR="711C24E1">
              <w:rPr>
                <w:rFonts w:ascii="Arial" w:hAnsi="Arial" w:cs="Arial"/>
                <w:sz w:val="17"/>
                <w:szCs w:val="17"/>
              </w:rPr>
              <w:t>Editar un documento</w:t>
            </w:r>
          </w:p>
        </w:tc>
        <w:tc>
          <w:tcPr>
            <w:tcW w:w="399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11C24E1" w:rsidP="504B9F3E" w:rsidRDefault="711C24E1" w14:paraId="64B2EE46" w14:textId="6130AFB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04B9F3E" w:rsidR="711C24E1">
              <w:rPr>
                <w:rFonts w:ascii="Arial" w:hAnsi="Arial" w:cs="Arial"/>
                <w:sz w:val="17"/>
                <w:szCs w:val="17"/>
              </w:rPr>
              <w:t>Cambios se aplican correctamente</w:t>
            </w:r>
          </w:p>
        </w:tc>
      </w:tr>
      <w:tr w:rsidR="504B9F3E" w:rsidTr="02DBEA6C" w14:paraId="2F8D5FD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2C6D7AF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504B9F3E" w:rsidTr="02DBEA6C" w14:paraId="4CA7CE3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7A955D8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206DF14D" w14:textId="36478D4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2DBEA6C" w:rsidR="504B9F3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02DBEA6C" w:rsidR="2B0E0EE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504B9F3E" w:rsidTr="02DBEA6C" w14:paraId="3C959D6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051BB0A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28B126E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504B9F3E" w:rsidTr="02DBEA6C" w14:paraId="21E62D5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75711F0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212262D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504B9F3E" w:rsidTr="02DBEA6C" w14:paraId="015EEFE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4DECA61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34A1CFB0" w14:textId="17EA06D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5EC34907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2DBEA6C" w:rsidR="5EC34907">
              <w:rPr>
                <w:rFonts w:ascii="Arial" w:hAnsi="Arial" w:eastAsia="Times New Roman" w:cs="Arial"/>
                <w:sz w:val="17"/>
                <w:szCs w:val="17"/>
              </w:rPr>
              <w:t>devuelve</w:t>
            </w:r>
            <w:r w:rsidRPr="02DBEA6C" w:rsidR="5EC34907">
              <w:rPr>
                <w:rFonts w:ascii="Arial" w:hAnsi="Arial" w:eastAsia="Times New Roman" w:cs="Arial"/>
                <w:sz w:val="17"/>
                <w:szCs w:val="17"/>
              </w:rPr>
              <w:t xml:space="preserve"> los cambios</w:t>
            </w:r>
          </w:p>
        </w:tc>
      </w:tr>
      <w:tr w:rsidR="504B9F3E" w:rsidTr="02DBEA6C" w14:paraId="38106C6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504B9F3E" w:rsidP="504B9F3E" w:rsidRDefault="504B9F3E" w14:paraId="29694BA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04B9F3E" w:rsidP="504B9F3E" w:rsidRDefault="504B9F3E" w14:paraId="405753E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04B9F3E" w:rsidR="504B9F3E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504B9F3E" w:rsidP="02DBEA6C" w:rsidRDefault="504B9F3E" w14:paraId="10CB8590" w14:textId="15B1C975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2711"/>
        <w:gridCol w:w="3994"/>
      </w:tblGrid>
      <w:tr w:rsidR="02DBEA6C" w:rsidTr="02DBEA6C" w14:paraId="650488C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02DBEA6C" w:rsidP="02DBEA6C" w:rsidRDefault="02DBEA6C" w14:paraId="6496E49D" w14:textId="19DDAD9C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hs-163: </w:t>
            </w:r>
            <w:r w:rsidRPr="02DBEA6C" w:rsidR="02DBEA6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Error al guardar por perdida de conexión</w:t>
            </w:r>
          </w:p>
        </w:tc>
      </w:tr>
      <w:tr w:rsidR="02DBEA6C" w:rsidTr="02DBEA6C" w14:paraId="203BD9F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2DBEA6C" w:rsidP="02DBEA6C" w:rsidRDefault="02DBEA6C" w14:paraId="17E8C0D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54ED2AA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02DBEA6C" w:rsidTr="02DBEA6C" w14:paraId="57E88E16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7B727EBD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2DBEA6C" w:rsidP="02DBEA6C" w:rsidRDefault="02DBEA6C" w14:paraId="7FBA0DFF" w14:textId="3AE9E90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02DBEA6C" w:rsidR="02DBEA6C">
              <w:rPr>
                <w:rFonts w:ascii="Arial" w:hAnsi="Arial" w:cs="Arial"/>
                <w:sz w:val="17"/>
                <w:szCs w:val="17"/>
              </w:rPr>
              <w:t>Simular desconexión al guardar</w:t>
            </w:r>
          </w:p>
        </w:tc>
      </w:tr>
      <w:tr w:rsidR="02DBEA6C" w:rsidTr="02DBEA6C" w14:paraId="07A66BDE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53DC152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2DBEA6C" w:rsidP="02DBEA6C" w:rsidRDefault="02DBEA6C" w14:paraId="4049A8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2DBEA6C" w:rsidR="02DBEA6C">
              <w:rPr>
                <w:rFonts w:ascii="Arial" w:hAnsi="Arial" w:cs="Arial"/>
                <w:sz w:val="17"/>
                <w:szCs w:val="17"/>
              </w:rPr>
              <w:t> Haber escaneado un documento</w:t>
            </w:r>
          </w:p>
        </w:tc>
      </w:tr>
      <w:tr w:rsidR="02DBEA6C" w:rsidTr="02DBEA6C" w14:paraId="2E2F741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2F17A0E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271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12D47F1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399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61FE478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02DBEA6C" w:rsidTr="02DBEA6C" w14:paraId="35DA816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07048B2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271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168BCF4C" w14:textId="5682CAAA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02DBEA6C" w:rsidR="02DBEA6C">
              <w:rPr>
                <w:rFonts w:ascii="Arial" w:hAnsi="Arial" w:cs="Arial"/>
                <w:sz w:val="17"/>
                <w:szCs w:val="17"/>
              </w:rPr>
              <w:t>Desconectar la red en plena edición</w:t>
            </w:r>
          </w:p>
        </w:tc>
        <w:tc>
          <w:tcPr>
            <w:tcW w:w="399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2ED70CEC" w14:textId="6C67EB00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02DBEA6C" w:rsidR="02DBEA6C">
              <w:rPr>
                <w:rFonts w:ascii="Arial" w:hAnsi="Arial" w:cs="Arial"/>
                <w:sz w:val="17"/>
                <w:szCs w:val="17"/>
              </w:rPr>
              <w:t xml:space="preserve">Guardar los </w:t>
            </w:r>
            <w:r w:rsidRPr="02DBEA6C" w:rsidR="02DBEA6C">
              <w:rPr>
                <w:rFonts w:ascii="Arial" w:hAnsi="Arial" w:cs="Arial"/>
                <w:sz w:val="17"/>
                <w:szCs w:val="17"/>
              </w:rPr>
              <w:t>ultimos</w:t>
            </w:r>
            <w:r w:rsidRPr="02DBEA6C" w:rsidR="02DBEA6C">
              <w:rPr>
                <w:rFonts w:ascii="Arial" w:hAnsi="Arial" w:cs="Arial"/>
                <w:sz w:val="17"/>
                <w:szCs w:val="17"/>
              </w:rPr>
              <w:t xml:space="preserve"> cambios antes de la desconexión</w:t>
            </w:r>
          </w:p>
        </w:tc>
      </w:tr>
      <w:tr w:rsidR="02DBEA6C" w:rsidTr="02DBEA6C" w14:paraId="38F414A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1CB5F9C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2DBEA6C" w:rsidTr="02DBEA6C" w14:paraId="78E44A9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2DBEA6C" w:rsidP="02DBEA6C" w:rsidRDefault="02DBEA6C" w14:paraId="0415DA5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495BEC4B" w14:textId="3AA071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02DBEA6C" w:rsidR="202F69F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02DBEA6C" w:rsidTr="02DBEA6C" w14:paraId="71C8AD8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2DBEA6C" w:rsidP="02DBEA6C" w:rsidRDefault="02DBEA6C" w14:paraId="01C660A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40A07AF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02DBEA6C" w:rsidTr="02DBEA6C" w14:paraId="13119BA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2DBEA6C" w:rsidP="02DBEA6C" w:rsidRDefault="02DBEA6C" w14:paraId="3B3812E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7BAA496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02DBEA6C" w:rsidTr="02DBEA6C" w14:paraId="1E33464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2DBEA6C" w:rsidP="02DBEA6C" w:rsidRDefault="02DBEA6C" w14:paraId="7D394E8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1BA1F0A" w:rsidP="02DBEA6C" w:rsidRDefault="11BA1F0A" w14:paraId="6D8CEA67" w14:textId="7E17E8F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11BA1F0A">
              <w:rPr>
                <w:rFonts w:ascii="Arial" w:hAnsi="Arial" w:eastAsia="Times New Roman" w:cs="Arial"/>
                <w:sz w:val="17"/>
                <w:szCs w:val="17"/>
              </w:rPr>
              <w:t xml:space="preserve">El sistema guarda los </w:t>
            </w:r>
            <w:r w:rsidRPr="02DBEA6C" w:rsidR="11BA1F0A">
              <w:rPr>
                <w:rFonts w:ascii="Arial" w:hAnsi="Arial" w:eastAsia="Times New Roman" w:cs="Arial"/>
                <w:sz w:val="17"/>
                <w:szCs w:val="17"/>
              </w:rPr>
              <w:t>ultimos</w:t>
            </w:r>
            <w:r w:rsidRPr="02DBEA6C" w:rsidR="11BA1F0A">
              <w:rPr>
                <w:rFonts w:ascii="Arial" w:hAnsi="Arial" w:eastAsia="Times New Roman" w:cs="Arial"/>
                <w:sz w:val="17"/>
                <w:szCs w:val="17"/>
              </w:rPr>
              <w:t xml:space="preserve"> cambios antes de perder la conexión</w:t>
            </w:r>
          </w:p>
        </w:tc>
      </w:tr>
      <w:tr w:rsidR="02DBEA6C" w:rsidTr="02DBEA6C" w14:paraId="216F3B0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2DBEA6C" w:rsidP="02DBEA6C" w:rsidRDefault="02DBEA6C" w14:paraId="53A8C26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2DBEA6C" w:rsidP="02DBEA6C" w:rsidRDefault="02DBEA6C" w14:paraId="335AF31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2DBEA6C" w:rsidR="02DBEA6C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02DBEA6C" w:rsidP="02DBEA6C" w:rsidRDefault="02DBEA6C" w14:paraId="6B847125" w14:textId="5ACA79DC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2"/>
    <w:rsid w:val="00B06851"/>
    <w:rsid w:val="00B960D2"/>
    <w:rsid w:val="02DBEA6C"/>
    <w:rsid w:val="079878C7"/>
    <w:rsid w:val="0B0A9E3C"/>
    <w:rsid w:val="0B325ECF"/>
    <w:rsid w:val="11BA1F0A"/>
    <w:rsid w:val="15B9FF89"/>
    <w:rsid w:val="17359506"/>
    <w:rsid w:val="17A956E6"/>
    <w:rsid w:val="1817C8A5"/>
    <w:rsid w:val="18DAA29E"/>
    <w:rsid w:val="19124678"/>
    <w:rsid w:val="1BA8579F"/>
    <w:rsid w:val="1C1E57F4"/>
    <w:rsid w:val="202F69F1"/>
    <w:rsid w:val="2B00B558"/>
    <w:rsid w:val="2B0E0EE8"/>
    <w:rsid w:val="339103C5"/>
    <w:rsid w:val="39C87D47"/>
    <w:rsid w:val="3ECA5791"/>
    <w:rsid w:val="4569EE5C"/>
    <w:rsid w:val="45AB00DA"/>
    <w:rsid w:val="48DD56C0"/>
    <w:rsid w:val="4AD9718C"/>
    <w:rsid w:val="4EE6052E"/>
    <w:rsid w:val="504B9F3E"/>
    <w:rsid w:val="57B70DFC"/>
    <w:rsid w:val="5EC34907"/>
    <w:rsid w:val="5F68B4D3"/>
    <w:rsid w:val="619B8BEF"/>
    <w:rsid w:val="634B086F"/>
    <w:rsid w:val="66E82406"/>
    <w:rsid w:val="68545B8C"/>
    <w:rsid w:val="6B69FC6A"/>
    <w:rsid w:val="6E61EA3B"/>
    <w:rsid w:val="6E61EA3B"/>
    <w:rsid w:val="70A4F97D"/>
    <w:rsid w:val="711C24E1"/>
    <w:rsid w:val="7198546B"/>
    <w:rsid w:val="71E5924D"/>
    <w:rsid w:val="78857D79"/>
    <w:rsid w:val="7BB8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41D34"/>
  <w15:chartTrackingRefBased/>
  <w15:docId w15:val="{10CA1EBF-0E30-49F6-99D6-A4115D57F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307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385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825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205541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Edición de documentos</dc:title>
  <dc:subject/>
  <dc:creator>Cristian Lara</dc:creator>
  <keywords/>
  <dc:description/>
  <lastModifiedBy>CRISTIAN JAVIER LARA FLORES</lastModifiedBy>
  <revision>6</revision>
  <dcterms:created xsi:type="dcterms:W3CDTF">2024-11-23T03:12:00.0000000Z</dcterms:created>
  <dcterms:modified xsi:type="dcterms:W3CDTF">2024-11-27T04:09:58.9629419Z</dcterms:modified>
</coreProperties>
</file>