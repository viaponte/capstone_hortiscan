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A855DA" w:rsidRDefault="00A855DA" w14:paraId="672A6659" wp14:textId="77777777">
      <w:pPr>
        <w:jc w:val="center"/>
        <w:divId w:val="1062678954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2482553E">
          <v:rect id="_x0000_i1025" style="width:441.9pt;height:1.5pt" o:hr="t" o:hrstd="t" o:hralign="center" fillcolor="#a0a0a0" stroked="f"/>
        </w:pict>
      </w:r>
    </w:p>
    <w:p xmlns:wp14="http://schemas.microsoft.com/office/word/2010/wordml" w:rsidR="00A855DA" w:rsidRDefault="00A855DA" w14:paraId="0A37501D" wp14:textId="77777777">
      <w:pPr>
        <w:pStyle w:val="NormalWeb"/>
        <w:jc w:val="center"/>
        <w:divId w:val="106267895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7B3D9991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1FBF5A0E" w:rsidP="3C5C5B30" w:rsidRDefault="1FBF5A0E" w14:paraId="697B5B6B" w14:textId="7F534B16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  <w:rPr>
          <w:rFonts w:ascii="Arial" w:hAnsi="Arial" w:cs="Arial"/>
          <w:sz w:val="36"/>
          <w:szCs w:val="36"/>
          <w:lang w:val="es-CL"/>
        </w:rPr>
      </w:pPr>
      <w:r w:rsidRPr="350DF416" w:rsidR="1FBF5A0E">
        <w:rPr>
          <w:rFonts w:ascii="Arial" w:hAnsi="Arial" w:cs="Arial"/>
          <w:sz w:val="36"/>
          <w:szCs w:val="36"/>
          <w:lang w:val="es-CL"/>
        </w:rPr>
        <w:t xml:space="preserve">Pruebas </w:t>
      </w:r>
      <w:r w:rsidRPr="350DF416" w:rsidR="014E31E2">
        <w:rPr>
          <w:rFonts w:ascii="Arial" w:hAnsi="Arial" w:cs="Arial"/>
          <w:sz w:val="36"/>
          <w:szCs w:val="36"/>
          <w:lang w:val="es-CL"/>
        </w:rPr>
        <w:t xml:space="preserve">API </w:t>
      </w:r>
      <w:r w:rsidRPr="350DF416" w:rsidR="014E31E2">
        <w:rPr>
          <w:rFonts w:ascii="Arial" w:hAnsi="Arial" w:cs="Arial"/>
          <w:sz w:val="36"/>
          <w:szCs w:val="36"/>
          <w:lang w:val="es-CL"/>
        </w:rPr>
        <w:t>Service</w:t>
      </w:r>
      <w:r w:rsidRPr="350DF416" w:rsidR="014E31E2">
        <w:rPr>
          <w:rFonts w:ascii="Arial" w:hAnsi="Arial" w:cs="Arial"/>
          <w:sz w:val="36"/>
          <w:szCs w:val="36"/>
          <w:lang w:val="es-CL"/>
        </w:rPr>
        <w:t xml:space="preserve"> WEB</w:t>
      </w:r>
    </w:p>
    <w:p w:rsidR="621456C8" w:rsidP="2DB3A239" w:rsidRDefault="621456C8" w14:paraId="082FBFB4" w14:textId="4C974A5A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  <w:rPr>
          <w:rFonts w:ascii="Arial" w:hAnsi="Arial" w:cs="Arial"/>
          <w:sz w:val="36"/>
          <w:szCs w:val="36"/>
          <w:lang w:val="es-CL"/>
        </w:rPr>
      </w:pPr>
      <w:r w:rsidRPr="2DB3A239" w:rsidR="621456C8">
        <w:rPr>
          <w:rFonts w:ascii="Arial" w:hAnsi="Arial" w:cs="Arial"/>
          <w:sz w:val="36"/>
          <w:szCs w:val="36"/>
          <w:lang w:val="es-CL"/>
        </w:rPr>
        <w:t xml:space="preserve"> Test R</w:t>
      </w:r>
      <w:r w:rsidRPr="2DB3A239" w:rsidR="621456C8">
        <w:rPr>
          <w:rFonts w:ascii="Arial" w:hAnsi="Arial" w:cs="Arial"/>
          <w:sz w:val="36"/>
          <w:szCs w:val="36"/>
          <w:lang w:val="es-CL"/>
        </w:rPr>
        <w:t>eport</w:t>
      </w:r>
    </w:p>
    <w:p xmlns:wp14="http://schemas.microsoft.com/office/word/2010/wordml" w:rsidR="00A855DA" w:rsidRDefault="00A855DA" w14:paraId="51F738E7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A855DA" w:rsidRDefault="00A855DA" w14:paraId="5DFF2345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A855DA" w:rsidRDefault="00A855DA" w14:paraId="4C0D323D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A855DA" w:rsidRDefault="00A855DA" w14:paraId="6E72FAE9" wp14:textId="77777777">
      <w:pPr>
        <w:divId w:val="333381916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A855DA" w:rsidRDefault="00A855DA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A855DA" w:rsidRDefault="00A855DA" w14:paraId="5DAB6C7B" wp14:textId="77777777">
      <w:pPr>
        <w:divId w:val="150680922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A855DA" w:rsidRDefault="00A855DA" w14:paraId="2819B571" wp14:textId="2E307B4C">
      <w:pPr>
        <w:pStyle w:val="NormalWeb"/>
        <w:divId w:val="150680922"/>
        <w:rPr>
          <w:rFonts w:ascii="Arial" w:hAnsi="Arial" w:cs="Arial"/>
          <w:b w:val="1"/>
          <w:bCs w:val="1"/>
          <w:sz w:val="18"/>
          <w:szCs w:val="18"/>
          <w:lang w:val="es-CL"/>
        </w:rPr>
      </w:pPr>
      <w:r w:rsidRPr="350DF416" w:rsidR="00A855DA">
        <w:rPr>
          <w:rFonts w:ascii="Arial" w:hAnsi="Arial" w:cs="Arial"/>
          <w:b w:val="1"/>
          <w:bCs w:val="1"/>
          <w:sz w:val="18"/>
          <w:szCs w:val="18"/>
          <w:lang w:val="es-CL"/>
        </w:rPr>
        <w:t xml:space="preserve">1.1. </w:t>
      </w:r>
      <w:r w:rsidRPr="350DF416" w:rsidR="47CF5FC4">
        <w:rPr>
          <w:rFonts w:ascii="Arial" w:hAnsi="Arial" w:cs="Arial"/>
          <w:b w:val="1"/>
          <w:bCs w:val="1"/>
          <w:sz w:val="18"/>
          <w:szCs w:val="18"/>
          <w:lang w:val="es-CL"/>
        </w:rPr>
        <w:t xml:space="preserve">Pruebas </w:t>
      </w:r>
      <w:r w:rsidRPr="350DF416" w:rsidR="65015DAE">
        <w:rPr>
          <w:rFonts w:ascii="Arial" w:hAnsi="Arial" w:cs="Arial"/>
          <w:b w:val="1"/>
          <w:bCs w:val="1"/>
          <w:sz w:val="18"/>
          <w:szCs w:val="18"/>
          <w:lang w:val="es-CL"/>
        </w:rPr>
        <w:t xml:space="preserve">API </w:t>
      </w:r>
      <w:r w:rsidRPr="350DF416" w:rsidR="65015DAE">
        <w:rPr>
          <w:rFonts w:ascii="Arial" w:hAnsi="Arial" w:cs="Arial"/>
          <w:b w:val="1"/>
          <w:bCs w:val="1"/>
          <w:sz w:val="18"/>
          <w:szCs w:val="18"/>
          <w:lang w:val="es-CL"/>
        </w:rPr>
        <w:t>Service</w:t>
      </w:r>
      <w:r w:rsidRPr="350DF416" w:rsidR="65015DAE">
        <w:rPr>
          <w:rFonts w:ascii="Arial" w:hAnsi="Arial" w:cs="Arial"/>
          <w:b w:val="1"/>
          <w:bCs w:val="1"/>
          <w:sz w:val="18"/>
          <w:szCs w:val="18"/>
          <w:lang w:val="es-CL"/>
        </w:rPr>
        <w:t xml:space="preserve"> WEB</w:t>
      </w:r>
    </w:p>
    <w:p w:rsidR="42060E1D" w:rsidP="350DF416" w:rsidRDefault="42060E1D" w14:paraId="522750A1" w14:textId="0DC3C22B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</w:pPr>
      <w:r w:rsidRPr="5171F945" w:rsidR="42060E1D">
        <w:rPr>
          <w:rFonts w:ascii="Arial" w:hAnsi="Arial" w:cs="Arial"/>
          <w:sz w:val="18"/>
          <w:szCs w:val="18"/>
          <w:lang w:val="es-CL"/>
        </w:rPr>
        <w:t>Prueba End Point</w:t>
      </w:r>
    </w:p>
    <w:p w:rsidR="22339DB8" w:rsidP="5171F945" w:rsidRDefault="22339DB8" w14:paraId="0EFF1FBF" w14:textId="46E32934">
      <w:pPr>
        <w:pStyle w:val="NormalWeb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  <w:lang w:val="es-ES"/>
        </w:rPr>
      </w:pPr>
      <w:r w:rsidRPr="5171F945" w:rsidR="22339DB8">
        <w:rPr>
          <w:rFonts w:ascii="Arial" w:hAnsi="Arial" w:eastAsia="" w:cs="Arial" w:eastAsiaTheme="minorEastAsia"/>
          <w:color w:val="auto"/>
          <w:sz w:val="18"/>
          <w:szCs w:val="18"/>
          <w:lang w:val="es-ES" w:eastAsia="ja-JP" w:bidi="ar-SA"/>
        </w:rPr>
        <w:t xml:space="preserve">Validación de </w:t>
      </w:r>
      <w:r w:rsidRPr="5171F945" w:rsidR="22339DB8">
        <w:rPr>
          <w:rFonts w:ascii="Arial" w:hAnsi="Arial" w:eastAsia="" w:cs="Arial" w:eastAsiaTheme="minorEastAsia"/>
          <w:color w:val="auto"/>
          <w:sz w:val="18"/>
          <w:szCs w:val="18"/>
          <w:lang w:val="es-ES" w:eastAsia="ja-JP" w:bidi="ar-SA"/>
        </w:rPr>
        <w:t>parametros</w:t>
      </w:r>
    </w:p>
    <w:p w:rsidR="22339DB8" w:rsidP="5171F945" w:rsidRDefault="22339DB8" w14:paraId="7DAC3775" w14:textId="2C2B4C18">
      <w:pPr>
        <w:pStyle w:val="NormalWeb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  <w:lang w:val="es-ES"/>
        </w:rPr>
      </w:pPr>
      <w:r w:rsidRPr="5171F945" w:rsidR="22339DB8">
        <w:rPr>
          <w:rFonts w:ascii="Arial" w:hAnsi="Arial" w:eastAsia="" w:cs="Arial" w:eastAsiaTheme="minorEastAsia"/>
          <w:color w:val="auto"/>
          <w:sz w:val="18"/>
          <w:szCs w:val="18"/>
          <w:lang w:val="es-ES" w:eastAsia="ja-JP" w:bidi="ar-SA"/>
        </w:rPr>
        <w:t>Rendimiento y Escalabilidad</w:t>
      </w:r>
    </w:p>
    <w:p w:rsidR="22339DB8" w:rsidP="5171F945" w:rsidRDefault="22339DB8" w14:paraId="37867A2C" w14:textId="31B1FC51">
      <w:pPr>
        <w:pStyle w:val="NormalWeb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  <w:lang w:val="es-ES"/>
        </w:rPr>
      </w:pPr>
      <w:r w:rsidRPr="5171F945" w:rsidR="22339DB8">
        <w:rPr>
          <w:rFonts w:ascii="Arial" w:hAnsi="Arial" w:eastAsia="" w:cs="Arial" w:eastAsiaTheme="minorEastAsia"/>
          <w:color w:val="auto"/>
          <w:sz w:val="18"/>
          <w:szCs w:val="18"/>
          <w:lang w:val="es-ES" w:eastAsia="ja-JP" w:bidi="ar-SA"/>
        </w:rPr>
        <w:t>Pruebas de seguridad</w:t>
      </w:r>
    </w:p>
    <w:p w:rsidR="22339DB8" w:rsidP="5171F945" w:rsidRDefault="22339DB8" w14:paraId="73CEBCD0" w14:textId="374D395E">
      <w:pPr>
        <w:pStyle w:val="NormalWeb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  <w:lang w:val="es-ES"/>
        </w:rPr>
      </w:pPr>
      <w:r w:rsidRPr="5171F945" w:rsidR="22339DB8">
        <w:rPr>
          <w:rFonts w:ascii="Arial" w:hAnsi="Arial" w:eastAsia="" w:cs="Arial" w:eastAsiaTheme="minorEastAsia"/>
          <w:color w:val="auto"/>
          <w:sz w:val="18"/>
          <w:szCs w:val="18"/>
          <w:lang w:val="es-ES" w:eastAsia="ja-JP" w:bidi="ar-SA"/>
        </w:rPr>
        <w:t>Pruebas de documentación</w:t>
      </w:r>
    </w:p>
    <w:p xmlns:wp14="http://schemas.microsoft.com/office/word/2010/wordml" w:rsidR="00A855DA" w:rsidRDefault="00A855DA" w14:paraId="6BC4F1FD" wp14:textId="235EB2F0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 w:rsidRPr="350DF416" w:rsidR="00A855DA">
        <w:rPr>
          <w:rFonts w:ascii="Arial" w:hAnsi="Arial" w:eastAsia="Times New Roman" w:cs="Arial"/>
          <w:sz w:val="22"/>
          <w:szCs w:val="22"/>
          <w:lang w:val="es-CL"/>
        </w:rPr>
        <w:t xml:space="preserve">1.1. Test </w:t>
      </w:r>
      <w:r w:rsidRPr="350DF416" w:rsidR="00A855DA">
        <w:rPr>
          <w:rFonts w:ascii="Arial" w:hAnsi="Arial" w:eastAsia="Times New Roman" w:cs="Arial"/>
          <w:sz w:val="22"/>
          <w:szCs w:val="22"/>
          <w:lang w:val="es-CL"/>
        </w:rPr>
        <w:t>Suite :</w:t>
      </w:r>
      <w:r w:rsidRPr="350DF416" w:rsidR="00A855DA">
        <w:rPr>
          <w:rFonts w:ascii="Arial" w:hAnsi="Arial" w:eastAsia="Times New Roman" w:cs="Arial"/>
          <w:sz w:val="22"/>
          <w:szCs w:val="22"/>
          <w:lang w:val="es-CL"/>
        </w:rPr>
        <w:t xml:space="preserve"> </w:t>
      </w:r>
      <w:r w:rsidRPr="350DF416" w:rsidR="76976BEA">
        <w:rPr>
          <w:rFonts w:ascii="Arial" w:hAnsi="Arial" w:eastAsia="Times New Roman" w:cs="Arial"/>
          <w:sz w:val="22"/>
          <w:szCs w:val="22"/>
          <w:lang w:val="es-CL"/>
        </w:rPr>
        <w:t xml:space="preserve">Pruebas </w:t>
      </w:r>
      <w:r w:rsidRPr="350DF416" w:rsidR="2549A88D">
        <w:rPr>
          <w:rFonts w:ascii="Arial" w:hAnsi="Arial" w:eastAsia="Times New Roman" w:cs="Arial"/>
          <w:sz w:val="22"/>
          <w:szCs w:val="22"/>
          <w:lang w:val="es-CL"/>
        </w:rPr>
        <w:t>API Service WEB</w:t>
      </w:r>
    </w:p>
    <w:p xmlns:wp14="http://schemas.microsoft.com/office/word/2010/wordml" w:rsidR="00A855DA" w:rsidRDefault="00A855DA" w14:paraId="60EFF97A" wp14:textId="682E3ED0">
      <w:pPr>
        <w:pStyle w:val="NormalWeb"/>
        <w:divId w:val="1333070374"/>
        <w:rPr>
          <w:rFonts w:ascii="Arial" w:hAnsi="Arial" w:cs="Arial"/>
          <w:sz w:val="18"/>
          <w:szCs w:val="18"/>
          <w:lang w:val="es-CL"/>
        </w:rPr>
      </w:pPr>
      <w:r w:rsidRPr="350DF416" w:rsidR="00A855DA">
        <w:rPr>
          <w:rFonts w:ascii="Arial" w:hAnsi="Arial" w:cs="Arial"/>
          <w:sz w:val="18"/>
          <w:szCs w:val="18"/>
          <w:lang w:val="es-CL"/>
        </w:rPr>
        <w:t> Pruebas acerca de</w:t>
      </w:r>
      <w:r w:rsidRPr="350DF416" w:rsidR="6164E53B">
        <w:rPr>
          <w:rFonts w:ascii="Arial" w:hAnsi="Arial" w:cs="Arial"/>
          <w:sz w:val="18"/>
          <w:szCs w:val="18"/>
          <w:lang w:val="es-CL"/>
        </w:rPr>
        <w:t xml:space="preserve"> los servicios </w:t>
      </w:r>
      <w:r w:rsidRPr="350DF416" w:rsidR="206C1650">
        <w:rPr>
          <w:rFonts w:ascii="Arial" w:hAnsi="Arial" w:cs="Arial"/>
          <w:sz w:val="18"/>
          <w:szCs w:val="18"/>
          <w:lang w:val="es-CL"/>
        </w:rPr>
        <w:t>del api</w:t>
      </w:r>
      <w:r w:rsidRPr="350DF416" w:rsidR="6164E53B">
        <w:rPr>
          <w:rFonts w:ascii="Arial" w:hAnsi="Arial" w:cs="Arial"/>
          <w:sz w:val="18"/>
          <w:szCs w:val="18"/>
          <w:lang w:val="es-CL"/>
        </w:rPr>
        <w:t xml:space="preserve"> web</w:t>
      </w:r>
    </w:p>
    <w:p xmlns:wp14="http://schemas.microsoft.com/office/word/2010/wordml" w:rsidR="00A855DA" w:rsidRDefault="00A855DA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73" w:id="1"/>
      <w:bookmarkEnd w:id="1"/>
      <w:r w:rsidRPr="2DB3A239" w:rsidR="00A855DA">
        <w:rPr>
          <w:rFonts w:ascii="Arial" w:hAnsi="Arial" w:cs="Arial"/>
          <w:sz w:val="18"/>
          <w:szCs w:val="18"/>
          <w:lang w:val="es-CL"/>
        </w:rPr>
        <w:t> </w:t>
      </w:r>
    </w:p>
    <w:p xmlns:wp14="http://schemas.microsoft.com/office/word/2010/wordml" w:rsidR="00A855DA" w:rsidRDefault="00A855DA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7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1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6705"/>
      </w:tblGrid>
      <w:tr xmlns:wp14="http://schemas.microsoft.com/office/word/2010/wordml" w:rsidR="00000000" w:rsidTr="45265DD5" w14:paraId="36D860C4" wp14:textId="77777777">
        <w:trPr>
          <w:divId w:val="303852301"/>
          <w:trHeight w:val="300"/>
        </w:trPr>
        <w:tc>
          <w:tcPr>
            <w:tcW w:w="838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A855DA" w:rsidRDefault="00A855DA" w14:paraId="004FE09E" wp14:textId="712170F3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350DF416" w:rsidR="00A855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hs-1: </w:t>
            </w:r>
            <w:r w:rsidRPr="350DF416" w:rsidR="69A04A9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Prueba End Point</w:t>
            </w:r>
          </w:p>
        </w:tc>
      </w:tr>
      <w:tr xmlns:wp14="http://schemas.microsoft.com/office/word/2010/wordml" w:rsidR="00000000" w:rsidTr="45265DD5" w14:paraId="5E2ADEB2" wp14:textId="77777777">
        <w:trPr>
          <w:divId w:val="30385230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45265DD5" w14:paraId="1BEE1654" wp14:textId="77777777">
        <w:trPr>
          <w:divId w:val="303852301"/>
          <w:trHeight w:val="300"/>
        </w:trPr>
        <w:tc>
          <w:tcPr>
            <w:tcW w:w="838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50DF416" w:rsidR="00A855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A855DA" w:rsidP="350DF416" w:rsidRDefault="00A855DA" w14:paraId="38D38631" wp14:textId="6E143E64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350DF416" w:rsidR="19CFAB4B">
              <w:rPr>
                <w:rFonts w:ascii="Arial" w:hAnsi="Arial" w:cs="Arial"/>
                <w:sz w:val="17"/>
                <w:szCs w:val="17"/>
              </w:rPr>
              <w:t xml:space="preserve">Verificar que cada </w:t>
            </w:r>
            <w:r w:rsidRPr="350DF416" w:rsidR="19CFAB4B">
              <w:rPr>
                <w:rFonts w:ascii="Arial" w:hAnsi="Arial" w:cs="Arial"/>
                <w:sz w:val="17"/>
                <w:szCs w:val="17"/>
              </w:rPr>
              <w:t>endpoint</w:t>
            </w:r>
            <w:r w:rsidRPr="350DF416" w:rsidR="19CFAB4B">
              <w:rPr>
                <w:rFonts w:ascii="Arial" w:hAnsi="Arial" w:cs="Arial"/>
                <w:sz w:val="17"/>
                <w:szCs w:val="17"/>
              </w:rPr>
              <w:t xml:space="preserve"> responde con el </w:t>
            </w:r>
            <w:r w:rsidRPr="350DF416" w:rsidR="19CFAB4B">
              <w:rPr>
                <w:rFonts w:ascii="Arial" w:hAnsi="Arial" w:cs="Arial"/>
                <w:sz w:val="17"/>
                <w:szCs w:val="17"/>
              </w:rPr>
              <w:t>codigo</w:t>
            </w:r>
            <w:r w:rsidRPr="350DF416" w:rsidR="19CFAB4B">
              <w:rPr>
                <w:rFonts w:ascii="Arial" w:hAnsi="Arial" w:cs="Arial"/>
                <w:sz w:val="17"/>
                <w:szCs w:val="17"/>
              </w:rPr>
              <w:t xml:space="preserve"> de estado HTTP adecuado</w:t>
            </w:r>
          </w:p>
        </w:tc>
      </w:tr>
      <w:tr xmlns:wp14="http://schemas.microsoft.com/office/word/2010/wordml" w:rsidR="00000000" w:rsidTr="45265DD5" w14:paraId="226A89F8" wp14:textId="77777777">
        <w:trPr>
          <w:divId w:val="303852301"/>
          <w:trHeight w:val="300"/>
        </w:trPr>
        <w:tc>
          <w:tcPr>
            <w:tcW w:w="838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50DF416" w:rsidR="00A855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A855DA" w:rsidP="350DF416" w:rsidRDefault="00A855DA" w14:paraId="7EEE3AEB" wp14:textId="4130DE1D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350DF416" w:rsidR="4A6D5536">
              <w:rPr>
                <w:rFonts w:ascii="Arial" w:hAnsi="Arial" w:cs="Arial"/>
                <w:sz w:val="17"/>
                <w:szCs w:val="17"/>
              </w:rPr>
              <w:t>Desplegar el aplicativo</w:t>
            </w:r>
          </w:p>
        </w:tc>
      </w:tr>
      <w:tr xmlns:wp14="http://schemas.microsoft.com/office/word/2010/wordml" w:rsidR="00000000" w:rsidTr="45265DD5" w14:paraId="5A39BBE3" wp14:textId="77777777">
        <w:trPr>
          <w:divId w:val="303852301"/>
          <w:trHeight w:val="300"/>
        </w:trPr>
        <w:tc>
          <w:tcPr>
            <w:tcW w:w="838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45265DD5" w14:paraId="6584BEE7" wp14:textId="77777777">
        <w:trPr>
          <w:divId w:val="30385230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7E31C215" wp14:textId="1EE93BB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5265DD5" w:rsidR="00A855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45265DD5" w:rsidR="612CFBA6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xmlns:wp14="http://schemas.microsoft.com/office/word/2010/wordml" w:rsidR="00000000" w:rsidTr="45265DD5" w14:paraId="4887E2D6" wp14:textId="77777777">
        <w:trPr>
          <w:divId w:val="30385230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45265DD5" w14:paraId="45B5B017" wp14:textId="77777777">
        <w:trPr>
          <w:divId w:val="30385230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45265DD5" w14:paraId="27580420" wp14:textId="77777777">
        <w:trPr>
          <w:divId w:val="30385230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37B0D8E0" wp14:textId="6026474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5265DD5" w:rsidR="39DDB167">
              <w:rPr>
                <w:rFonts w:ascii="Arial" w:hAnsi="Arial" w:eastAsia="Times New Roman" w:cs="Arial"/>
                <w:sz w:val="17"/>
                <w:szCs w:val="17"/>
              </w:rPr>
              <w:t>Las URL redirigen correctamente</w:t>
            </w:r>
          </w:p>
        </w:tc>
      </w:tr>
      <w:tr xmlns:wp14="http://schemas.microsoft.com/office/word/2010/wordml" w:rsidR="00000000" w:rsidTr="45265DD5" w14:paraId="617B1916" wp14:textId="77777777">
        <w:trPr>
          <w:divId w:val="30385230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A855DA" w:rsidRDefault="00A855DA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9" w:id="3"/>
      <w:bookmarkEnd w:id="3"/>
      <w:r w:rsidRPr="5171F945" w:rsidR="00A855DA">
        <w:rPr>
          <w:rFonts w:ascii="Arial" w:hAnsi="Arial" w:cs="Arial"/>
          <w:sz w:val="18"/>
          <w:szCs w:val="18"/>
          <w:lang w:val="es-CL"/>
        </w:rPr>
        <w:t> </w:t>
      </w:r>
    </w:p>
    <w:p w:rsidR="2DB3A239" w:rsidP="5171F945" w:rsidRDefault="2DB3A239" w14:paraId="6014DB94" w14:textId="5ABDEB04">
      <w:pPr>
        <w:pStyle w:val="NormalWeb"/>
        <w:rPr>
          <w:rFonts w:ascii="Arial" w:hAnsi="Arial" w:cs="Arial"/>
          <w:sz w:val="18"/>
          <w:szCs w:val="18"/>
          <w:lang w:val="es-CL"/>
        </w:rPr>
      </w:pPr>
    </w:p>
    <w:p w:rsidR="2DB3A239" w:rsidP="5171F945" w:rsidRDefault="2DB3A239" w14:paraId="2C9DF04D" w14:textId="5496CDF9">
      <w:pPr>
        <w:pStyle w:val="NormalWeb"/>
        <w:rPr>
          <w:rFonts w:ascii="Arial" w:hAnsi="Arial" w:cs="Arial"/>
          <w:sz w:val="18"/>
          <w:szCs w:val="18"/>
          <w:lang w:val="es-CL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6420"/>
      </w:tblGrid>
      <w:tr w:rsidR="5171F945" w:rsidTr="5171F945" w14:paraId="05C2C41F">
        <w:trPr>
          <w:trHeight w:val="300"/>
        </w:trPr>
        <w:tc>
          <w:tcPr>
            <w:tcW w:w="835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4CCED004" w14:textId="0B02DA99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 Case hs-</w:t>
            </w:r>
            <w:r w:rsidRPr="5171F945" w:rsidR="664A5B2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2</w:t>
            </w:r>
            <w:r w:rsidRPr="5171F945" w:rsidR="5171F94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: </w:t>
            </w:r>
            <w:r w:rsidRPr="5171F945" w:rsidR="7113C08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Validación de parametros</w:t>
            </w:r>
          </w:p>
        </w:tc>
      </w:tr>
      <w:tr w:rsidR="5171F945" w:rsidTr="5171F945" w14:paraId="4AA026AE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5CF9C245" w14:textId="3BA05772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2B9B5AFE" w14:textId="5B8DC8E2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171F945" w:rsidTr="5171F945" w14:paraId="0EA4FA84">
        <w:trPr>
          <w:trHeight w:val="300"/>
        </w:trPr>
        <w:tc>
          <w:tcPr>
            <w:tcW w:w="835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769404B8" w14:textId="5CBA03DF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6798807E" w:rsidP="5171F945" w:rsidRDefault="6798807E" w14:paraId="6F427960" w14:textId="522AA416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5171F945" w:rsidR="679880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Enviar solicitudes con parámetros faltantes o inválidos</w:t>
            </w:r>
          </w:p>
        </w:tc>
      </w:tr>
      <w:tr w:rsidR="5171F945" w:rsidTr="5171F945" w14:paraId="2FD9E9D8">
        <w:trPr>
          <w:trHeight w:val="300"/>
        </w:trPr>
        <w:tc>
          <w:tcPr>
            <w:tcW w:w="835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1BFF0947" w14:textId="51A5748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Preconditions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  <w:p w:rsidR="3DD5E01D" w:rsidP="5171F945" w:rsidRDefault="3DD5E01D" w14:paraId="5C1388AF" w14:textId="085309DD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171F945" w:rsidR="3DD5E0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Enviar </w:t>
            </w:r>
            <w:r w:rsidRPr="5171F945" w:rsidR="3DD5E0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parámetros</w:t>
            </w:r>
            <w:r w:rsidRPr="5171F945" w:rsidR="3DD5E0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</w:t>
            </w:r>
          </w:p>
        </w:tc>
      </w:tr>
      <w:tr w:rsidR="5171F945" w:rsidTr="5171F945" w14:paraId="51396EE0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79D60941" w14:textId="61C9883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  <w:p w:rsidR="5171F945" w:rsidP="5171F945" w:rsidRDefault="5171F945" w14:paraId="08FBE011" w14:textId="7A7A1E8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01261DF7" w14:textId="16D0F2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</w:p>
          <w:p w:rsidR="0CD8A580" w:rsidP="5171F945" w:rsidRDefault="0CD8A580" w14:paraId="3D9F9CD8" w14:textId="754F495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171F945" w:rsidR="0CD8A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Que la </w:t>
            </w:r>
            <w:r w:rsidRPr="5171F945" w:rsidR="0CD8A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página</w:t>
            </w:r>
            <w:r w:rsidRPr="5171F945" w:rsidR="0CD8A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genere un error de url</w:t>
            </w:r>
          </w:p>
        </w:tc>
      </w:tr>
      <w:tr w:rsidR="5171F945" w:rsidTr="5171F945" w14:paraId="2059DBBE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541E67B0" w14:textId="03A5AA3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Last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7EB7F422" w14:textId="4FCAD3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Pasado</w:t>
            </w:r>
          </w:p>
        </w:tc>
      </w:tr>
      <w:tr w:rsidR="5171F945" w:rsidTr="5171F945" w14:paraId="7AFC6117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59D42235" w14:textId="00AA519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543F6045" w14:textId="5D1E94E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Version</w:t>
            </w: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1.0</w:t>
            </w:r>
          </w:p>
        </w:tc>
      </w:tr>
      <w:tr w:rsidR="5171F945" w:rsidTr="5171F945" w14:paraId="7157CD58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34839450" w14:textId="33EE2F4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0B0A6E95" w14:textId="07D3575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171F945" w:rsidTr="5171F945" w14:paraId="1054A438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4E2E196B" w14:textId="378A99F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8BA4B26" w:rsidP="5171F945" w:rsidRDefault="38BA4B26" w14:paraId="22426AA6" w14:textId="27CE075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171F945" w:rsidR="38BA4B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La aplicación genera un error de </w:t>
            </w:r>
            <w:r w:rsidRPr="5171F945" w:rsidR="38BA4B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parametros</w:t>
            </w:r>
            <w:r w:rsidRPr="5171F945" w:rsidR="38BA4B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y validación</w:t>
            </w:r>
          </w:p>
        </w:tc>
      </w:tr>
      <w:tr w:rsidR="5171F945" w:rsidTr="5171F945" w14:paraId="637F2305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631946FA" w14:textId="5E5C03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091D48CA" w14:textId="6C8D57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2DB3A239" w:rsidP="2DB3A239" w:rsidRDefault="2DB3A239" w14:paraId="25597BC1" w14:textId="2C809E85">
      <w:pPr>
        <w:pStyle w:val="NoSpacing"/>
        <w:rPr>
          <w:lang w:val="es-CL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6420"/>
      </w:tblGrid>
      <w:tr w:rsidR="5171F945" w:rsidTr="5171F945" w14:paraId="3458F198">
        <w:trPr>
          <w:trHeight w:val="300"/>
        </w:trPr>
        <w:tc>
          <w:tcPr>
            <w:tcW w:w="835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1B1466BD" w14:textId="56172D1C">
            <w:pPr>
              <w:spacing w:before="75" w:after="75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171F945" w:rsidR="5171F94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 Case hs-</w:t>
            </w:r>
            <w:r w:rsidRPr="5171F945" w:rsidR="5A22DB5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3</w:t>
            </w:r>
            <w:r w:rsidRPr="5171F945" w:rsidR="5171F94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: </w:t>
            </w:r>
            <w:r w:rsidRPr="5171F945" w:rsidR="4750EF1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Rendimie</w:t>
            </w:r>
            <w:r w:rsidRPr="5171F945" w:rsidR="099BDBC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n</w:t>
            </w:r>
            <w:r w:rsidRPr="5171F945" w:rsidR="4750EF1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to y Escalabilidad</w:t>
            </w:r>
          </w:p>
        </w:tc>
      </w:tr>
      <w:tr w:rsidR="5171F945" w:rsidTr="5171F945" w14:paraId="73E4E8B2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652AF55E" w14:textId="3BA05772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4482E036" w14:textId="5B8DC8E2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171F945" w:rsidTr="5171F945" w14:paraId="0713E124">
        <w:trPr>
          <w:trHeight w:val="300"/>
        </w:trPr>
        <w:tc>
          <w:tcPr>
            <w:tcW w:w="835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712E34A3" w14:textId="5CBA03DF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4CF3E493" w:rsidP="5171F945" w:rsidRDefault="4CF3E493" w14:paraId="45EDECB0" w14:textId="6BAC110D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5171F945" w:rsidR="4CF3E4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Realizar pruebas de carga en los servicios web para evaluar su rendimiento</w:t>
            </w:r>
          </w:p>
        </w:tc>
      </w:tr>
      <w:tr w:rsidR="5171F945" w:rsidTr="5171F945" w14:paraId="36CDD7A2">
        <w:trPr>
          <w:trHeight w:val="300"/>
        </w:trPr>
        <w:tc>
          <w:tcPr>
            <w:tcW w:w="835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79DB6BE3" w14:textId="51A5748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Preconditions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  <w:p w:rsidR="0C489BE1" w:rsidP="5171F945" w:rsidRDefault="0C489BE1" w14:paraId="3D10C52A" w14:textId="0F158F0A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5171F945" w:rsidR="0C489B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Sobrecargar el sistema</w:t>
            </w:r>
          </w:p>
        </w:tc>
      </w:tr>
      <w:tr w:rsidR="5171F945" w:rsidTr="5171F945" w14:paraId="694D1686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2C5B92E3" w14:textId="61C9883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  <w:p w:rsidR="5171F945" w:rsidP="5171F945" w:rsidRDefault="5171F945" w14:paraId="13CB157C" w14:textId="7A7A1E8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0EC0536D" w14:textId="16D0F2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</w:p>
          <w:p w:rsidR="30DDC725" w:rsidP="5171F945" w:rsidRDefault="30DDC725" w14:paraId="6503F457" w14:textId="7F4471D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71F945" w:rsidR="30DDC7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Poder procesar toda la información sin generar errores o bugs</w:t>
            </w:r>
          </w:p>
        </w:tc>
      </w:tr>
      <w:tr w:rsidR="5171F945" w:rsidTr="5171F945" w14:paraId="298F80BD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1F4B0EF9" w14:textId="03A5AA3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Last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030A2474" w14:textId="4FCAD3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Pasado</w:t>
            </w:r>
          </w:p>
        </w:tc>
      </w:tr>
      <w:tr w:rsidR="5171F945" w:rsidTr="5171F945" w14:paraId="4097DED8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0D87C585" w14:textId="00AA519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1FF1E56B" w14:textId="5D1E94E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Version</w:t>
            </w: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1.0</w:t>
            </w:r>
          </w:p>
        </w:tc>
      </w:tr>
      <w:tr w:rsidR="5171F945" w:rsidTr="5171F945" w14:paraId="55C3453F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3B8F2AFF" w14:textId="33EE2F4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1455EF90" w14:textId="07D3575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171F945" w:rsidTr="5171F945" w14:paraId="3DDA99FB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47B512E1" w14:textId="378A99F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743E038D" w:rsidP="5171F945" w:rsidRDefault="743E038D" w14:paraId="723F6ED2" w14:textId="51D566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71F945" w:rsidR="743E03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La aplicación soporta carga masiva de solicitudes y datos correctamente</w:t>
            </w:r>
          </w:p>
        </w:tc>
      </w:tr>
      <w:tr w:rsidR="5171F945" w:rsidTr="5171F945" w14:paraId="7FEFE1A6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4C969D7A" w14:textId="5E5C03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43D95FF2" w14:textId="6C8D57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5171F945" w:rsidP="5171F945" w:rsidRDefault="5171F945" w14:paraId="19B97294" w14:textId="541838C0">
      <w:pPr>
        <w:pStyle w:val="NoSpacing"/>
        <w:rPr>
          <w:lang w:val="es-CL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6420"/>
      </w:tblGrid>
      <w:tr w:rsidR="5171F945" w:rsidTr="5171F945" w14:paraId="24B9CC28">
        <w:trPr>
          <w:trHeight w:val="300"/>
        </w:trPr>
        <w:tc>
          <w:tcPr>
            <w:tcW w:w="835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20F5774E" w14:textId="3B10B883">
            <w:pPr>
              <w:spacing w:before="75" w:after="75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171F945" w:rsidR="5171F94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 Case hs-</w:t>
            </w:r>
            <w:r w:rsidRPr="5171F945" w:rsidR="2DE64DF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4</w:t>
            </w:r>
            <w:r w:rsidRPr="5171F945" w:rsidR="5171F94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: </w:t>
            </w:r>
            <w:r w:rsidRPr="5171F945" w:rsidR="0A9C91F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Pruebas de seguridad</w:t>
            </w:r>
          </w:p>
        </w:tc>
      </w:tr>
      <w:tr w:rsidR="5171F945" w:rsidTr="5171F945" w14:paraId="7591614A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53E27CF5" w14:textId="3BA05772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6FC44642" w14:textId="5B8DC8E2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171F945" w:rsidTr="5171F945" w14:paraId="684C8246">
        <w:trPr>
          <w:trHeight w:val="300"/>
        </w:trPr>
        <w:tc>
          <w:tcPr>
            <w:tcW w:w="835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21784B92" w14:textId="5CBA03DF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79B3EEF5" w:rsidP="5171F945" w:rsidRDefault="79B3EEF5" w14:paraId="0D54DD91" w14:textId="6A4559D1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5171F945" w:rsidR="79B3EEF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Probar vulnerabilidades como inyección, CSRF y XSS en las API’s</w:t>
            </w:r>
          </w:p>
        </w:tc>
      </w:tr>
      <w:tr w:rsidR="5171F945" w:rsidTr="5171F945" w14:paraId="503E273B">
        <w:trPr>
          <w:trHeight w:val="300"/>
        </w:trPr>
        <w:tc>
          <w:tcPr>
            <w:tcW w:w="835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0CAD635D" w14:textId="51A5748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Preconditions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  <w:p w:rsidR="511C976F" w:rsidP="5171F945" w:rsidRDefault="511C976F" w14:paraId="2A030822" w14:textId="114787F7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171F945" w:rsidR="511C976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codigo malisioso</w:t>
            </w:r>
          </w:p>
        </w:tc>
      </w:tr>
      <w:tr w:rsidR="5171F945" w:rsidTr="5171F945" w14:paraId="35F027E3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333E793F" w14:textId="61C9883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  <w:p w:rsidR="5171F945" w:rsidP="5171F945" w:rsidRDefault="5171F945" w14:paraId="5404B939" w14:textId="7A7A1E8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3909F560" w14:textId="16D0F2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</w:p>
          <w:p w:rsidR="4B16117E" w:rsidP="5171F945" w:rsidRDefault="4B16117E" w14:paraId="1BA95FBC" w14:textId="129A827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71F945" w:rsidR="4B1611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Sanitizar</w:t>
            </w:r>
            <w:r w:rsidRPr="5171F945" w:rsidR="4B1611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o rechazar estas solicitudes</w:t>
            </w:r>
          </w:p>
        </w:tc>
      </w:tr>
      <w:tr w:rsidR="5171F945" w:rsidTr="5171F945" w14:paraId="21DA2979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20CBB734" w14:textId="03A5AA3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Last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6ABD9064" w14:textId="4FCAD3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Pasado</w:t>
            </w:r>
          </w:p>
        </w:tc>
      </w:tr>
      <w:tr w:rsidR="5171F945" w:rsidTr="5171F945" w14:paraId="755905DD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570AB61E" w14:textId="00AA519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3DA915F2" w14:textId="5D1E94E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Version</w:t>
            </w: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1.0</w:t>
            </w:r>
          </w:p>
        </w:tc>
      </w:tr>
      <w:tr w:rsidR="5171F945" w:rsidTr="5171F945" w14:paraId="27BB7A9C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4F851F4F" w14:textId="33EE2F4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71DB2459" w14:textId="07D3575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171F945" w:rsidTr="5171F945" w14:paraId="42B6B561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7972BC38" w14:textId="378A99F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2E629ADC" w14:textId="343FA9A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La aplicación </w:t>
            </w:r>
            <w:r w:rsidRPr="5171F945" w:rsidR="68C7198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rechaza estas solicitudes correctamente</w:t>
            </w:r>
          </w:p>
        </w:tc>
      </w:tr>
      <w:tr w:rsidR="5171F945" w:rsidTr="5171F945" w14:paraId="05FB7959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34E5E1D2" w14:textId="5E5C03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2D50D97F" w14:textId="6C8D57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5171F945" w:rsidP="5171F945" w:rsidRDefault="5171F945" w14:paraId="0F4864D3" w14:textId="324CB696">
      <w:pPr>
        <w:pStyle w:val="NoSpacing"/>
        <w:rPr>
          <w:lang w:val="es-CL"/>
        </w:rPr>
      </w:pPr>
    </w:p>
    <w:p w:rsidR="5171F945" w:rsidP="5171F945" w:rsidRDefault="5171F945" w14:paraId="5C153439" w14:textId="056F463C">
      <w:pPr>
        <w:pStyle w:val="NoSpacing"/>
        <w:rPr>
          <w:lang w:val="es-CL"/>
        </w:rPr>
      </w:pPr>
    </w:p>
    <w:p w:rsidR="5171F945" w:rsidP="5171F945" w:rsidRDefault="5171F945" w14:paraId="6500B032" w14:textId="15727776">
      <w:pPr>
        <w:pStyle w:val="NoSpacing"/>
        <w:rPr>
          <w:lang w:val="es-CL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6420"/>
      </w:tblGrid>
      <w:tr w:rsidR="5171F945" w:rsidTr="5171F945" w14:paraId="19C23A00">
        <w:trPr>
          <w:trHeight w:val="300"/>
        </w:trPr>
        <w:tc>
          <w:tcPr>
            <w:tcW w:w="835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73A76723" w14:textId="7CF51404">
            <w:pPr>
              <w:spacing w:before="75" w:after="75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171F945" w:rsidR="5171F94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 Case hs-</w:t>
            </w:r>
            <w:r w:rsidRPr="5171F945" w:rsidR="3E8AF45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5</w:t>
            </w:r>
            <w:r w:rsidRPr="5171F945" w:rsidR="5171F94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 Pru</w:t>
            </w:r>
            <w:r w:rsidRPr="5171F945" w:rsidR="4C085EC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ebas de documentación</w:t>
            </w:r>
          </w:p>
        </w:tc>
      </w:tr>
      <w:tr w:rsidR="5171F945" w:rsidTr="5171F945" w14:paraId="21E8A02E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698A93A8" w14:textId="3BA05772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29AF7272" w14:textId="5B8DC8E2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171F945" w:rsidTr="5171F945" w14:paraId="113FA3E8">
        <w:trPr>
          <w:trHeight w:val="300"/>
        </w:trPr>
        <w:tc>
          <w:tcPr>
            <w:tcW w:w="835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63B1B1FC" w14:textId="5CBA03DF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6BC58590" w:rsidP="5171F945" w:rsidRDefault="6BC58590" w14:paraId="0B7D115D" w14:textId="3DDC6C96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171F945" w:rsidR="6BC585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Verificar que la </w:t>
            </w:r>
            <w:r w:rsidRPr="5171F945" w:rsidR="48DD4DE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documentación</w:t>
            </w:r>
            <w:r w:rsidRPr="5171F945" w:rsidR="6BC585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de la API esta actualizada y es precisa</w:t>
            </w:r>
          </w:p>
        </w:tc>
      </w:tr>
      <w:tr w:rsidR="5171F945" w:rsidTr="5171F945" w14:paraId="2ED0F716">
        <w:trPr>
          <w:trHeight w:val="300"/>
        </w:trPr>
        <w:tc>
          <w:tcPr>
            <w:tcW w:w="835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40922ED5" w14:textId="51A5748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Preconditions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  <w:p w:rsidR="621ACE0D" w:rsidP="5171F945" w:rsidRDefault="621ACE0D" w14:paraId="0C50804F" w14:textId="40AC302F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171F945" w:rsidR="621ACE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Revisar la documentación</w:t>
            </w:r>
          </w:p>
        </w:tc>
      </w:tr>
      <w:tr w:rsidR="5171F945" w:rsidTr="5171F945" w14:paraId="0FA059F2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730DE462" w14:textId="61C9883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  <w:p w:rsidR="5171F945" w:rsidP="5171F945" w:rsidRDefault="5171F945" w14:paraId="28990AFA" w14:textId="7A7A1E8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3784531F" w14:textId="16D0F2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</w:p>
          <w:p w:rsidR="62601EC0" w:rsidP="5171F945" w:rsidRDefault="62601EC0" w14:paraId="370F33EF" w14:textId="74ACD5E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71F945" w:rsidR="62601E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la documentación de la API sea precisa para las pruebas</w:t>
            </w:r>
          </w:p>
        </w:tc>
      </w:tr>
      <w:tr w:rsidR="5171F945" w:rsidTr="5171F945" w14:paraId="3EB10353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13F361A7" w14:textId="03A5AA3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Last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</w:t>
            </w: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4D0F9444" w14:textId="4FCAD3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Pasado</w:t>
            </w:r>
          </w:p>
        </w:tc>
      </w:tr>
      <w:tr w:rsidR="5171F945" w:rsidTr="5171F945" w14:paraId="54A35B2C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45C124B1" w14:textId="00AA519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2A7A8658" w14:textId="5D1E94E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Version</w:t>
            </w: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1.0</w:t>
            </w:r>
          </w:p>
        </w:tc>
      </w:tr>
      <w:tr w:rsidR="5171F945" w:rsidTr="5171F945" w14:paraId="6B304829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0A0C82D6" w14:textId="33EE2F4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15CCB369" w14:textId="07D3575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171F945" w:rsidTr="5171F945" w14:paraId="19527C76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273D703D" w14:textId="378A99F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76E827FB" w14:textId="6EE676D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La </w:t>
            </w:r>
            <w:r w:rsidRPr="5171F945" w:rsidR="7347D7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doccumentación</w:t>
            </w:r>
            <w:r w:rsidRPr="5171F945" w:rsidR="7347D7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y pruebas son correctas</w:t>
            </w:r>
          </w:p>
        </w:tc>
      </w:tr>
      <w:tr w:rsidR="5171F945" w:rsidTr="5171F945" w14:paraId="5A382E02">
        <w:trPr>
          <w:trHeight w:val="300"/>
        </w:trPr>
        <w:tc>
          <w:tcPr>
            <w:tcW w:w="19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171F945" w:rsidP="5171F945" w:rsidRDefault="5171F945" w14:paraId="3E099263" w14:textId="5E5C03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642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171F945" w:rsidP="5171F945" w:rsidRDefault="5171F945" w14:paraId="73572251" w14:textId="6C8D57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5171F945" w:rsidR="5171F9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5171F945" w:rsidP="5171F945" w:rsidRDefault="5171F945" w14:paraId="04637F8B" w14:textId="2A07621E">
      <w:pPr>
        <w:pStyle w:val="NoSpacing"/>
        <w:rPr>
          <w:lang w:val="es-CL"/>
        </w:rPr>
      </w:pPr>
    </w:p>
    <w:p w:rsidR="36DD0A75" w:rsidP="36DD0A75" w:rsidRDefault="36DD0A75" w14:paraId="37524F0F" w14:textId="285D4D08">
      <w:pPr>
        <w:pStyle w:val="NoSpacing"/>
        <w:rPr>
          <w:lang w:val="es-CL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64"/>
        <w:gridCol w:w="2764"/>
        <w:gridCol w:w="2764"/>
      </w:tblGrid>
      <w:tr w:rsidR="36DD0A75" w:rsidTr="36DD0A75" w14:paraId="30A7804A">
        <w:trPr>
          <w:trHeight w:val="300"/>
        </w:trPr>
        <w:tc>
          <w:tcPr>
            <w:tcW w:w="8292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42CCA76E" w14:textId="3DA0FE40">
            <w:pPr>
              <w:spacing w:before="75" w:after="75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36DD0A75" w:rsidR="36DD0A7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Test Case hs-235: </w:t>
            </w:r>
            <w:r w:rsidRPr="36DD0A75" w:rsidR="32C2505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Rendimiento</w:t>
            </w:r>
            <w:r w:rsidRPr="36DD0A75" w:rsidR="32C2505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de visualización</w:t>
            </w:r>
          </w:p>
        </w:tc>
      </w:tr>
      <w:tr w:rsidR="36DD0A75" w:rsidTr="36DD0A75" w14:paraId="5491FDE1">
        <w:trPr>
          <w:trHeight w:val="300"/>
        </w:trPr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6DD0A75" w:rsidP="36DD0A75" w:rsidRDefault="36DD0A75" w14:paraId="3438E072" w14:textId="697B7729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5528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0F596A2D" w14:textId="2A7B976E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36DD0A75" w:rsidTr="36DD0A75" w14:paraId="58C54B7A">
        <w:trPr>
          <w:trHeight w:val="300"/>
        </w:trPr>
        <w:tc>
          <w:tcPr>
            <w:tcW w:w="8292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0295D292" w14:textId="0082649F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3177E8B5" w:rsidP="36DD0A75" w:rsidRDefault="3177E8B5" w14:paraId="2E5FA013" w14:textId="3DA15E71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6DD0A75" w:rsidR="3177E8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Tiempo de </w:t>
            </w:r>
            <w:r w:rsidRPr="36DD0A75" w:rsidR="3177E8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visualizacion</w:t>
            </w:r>
            <w:r w:rsidRPr="36DD0A75" w:rsidR="3177E8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de vista previa de los archivos</w:t>
            </w:r>
          </w:p>
        </w:tc>
      </w:tr>
      <w:tr w:rsidR="36DD0A75" w:rsidTr="36DD0A75" w14:paraId="1EAF9E26">
        <w:trPr>
          <w:trHeight w:val="300"/>
        </w:trPr>
        <w:tc>
          <w:tcPr>
            <w:tcW w:w="8292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5D3BC0C3" w14:textId="57CC49F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Preconditions:</w:t>
            </w:r>
          </w:p>
          <w:p w:rsidR="27D5E429" w:rsidP="36DD0A75" w:rsidRDefault="27D5E429" w14:paraId="27B059E1" w14:textId="39E7955E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6DD0A75" w:rsidR="27D5E42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Generar un archivo</w:t>
            </w:r>
          </w:p>
        </w:tc>
      </w:tr>
      <w:tr w:rsidR="36DD0A75" w:rsidTr="36DD0A75" w14:paraId="65ABB447">
        <w:trPr>
          <w:trHeight w:val="300"/>
        </w:trPr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1E1D90F6" w14:textId="4E37C07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#:</w:t>
            </w:r>
          </w:p>
        </w:tc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208B4D62" w14:textId="48748FB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6CBDA35F" w14:textId="0A9A5388">
            <w:pPr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  <w:r w:rsidRPr="36DD0A75" w:rsidR="694DB170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Poder visualizar el archivo en menos de 3 segundos</w:t>
            </w:r>
          </w:p>
        </w:tc>
      </w:tr>
      <w:tr w:rsidR="36DD0A75" w:rsidTr="36DD0A75" w14:paraId="31C7EFC4">
        <w:trPr>
          <w:trHeight w:val="300"/>
        </w:trPr>
        <w:tc>
          <w:tcPr>
            <w:tcW w:w="8292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5C0B203A" w14:textId="6E655AA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</w:p>
        </w:tc>
      </w:tr>
      <w:tr w:rsidR="36DD0A75" w:rsidTr="36DD0A75" w14:paraId="03E01B10">
        <w:trPr>
          <w:trHeight w:val="300"/>
        </w:trPr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6DD0A75" w:rsidP="36DD0A75" w:rsidRDefault="36DD0A75" w14:paraId="03907C94" w14:textId="3A232DF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Last Result:</w:t>
            </w:r>
          </w:p>
        </w:tc>
        <w:tc>
          <w:tcPr>
            <w:tcW w:w="5528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075005F9" w14:textId="3CD4C13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Fallado</w:t>
            </w:r>
          </w:p>
        </w:tc>
      </w:tr>
      <w:tr w:rsidR="36DD0A75" w:rsidTr="36DD0A75" w14:paraId="21D41C28">
        <w:trPr>
          <w:trHeight w:val="300"/>
        </w:trPr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6DD0A75" w:rsidP="36DD0A75" w:rsidRDefault="36DD0A75" w14:paraId="1DEA6F70" w14:textId="4EDCF9C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5528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2474C818" w14:textId="424402F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Version 1.0</w:t>
            </w:r>
          </w:p>
        </w:tc>
      </w:tr>
      <w:tr w:rsidR="36DD0A75" w:rsidTr="36DD0A75" w14:paraId="64D0EF8E">
        <w:trPr>
          <w:trHeight w:val="300"/>
        </w:trPr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6DD0A75" w:rsidP="36DD0A75" w:rsidRDefault="36DD0A75" w14:paraId="6B76E7BA" w14:textId="521C642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5528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397BE0A9" w14:textId="4CEB6C5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36DD0A75" w:rsidTr="36DD0A75" w14:paraId="2C8228D3">
        <w:trPr>
          <w:trHeight w:val="300"/>
        </w:trPr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6DD0A75" w:rsidP="36DD0A75" w:rsidRDefault="36DD0A75" w14:paraId="6A3DEC19" w14:textId="3959617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5528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73AEA82" w:rsidP="36DD0A75" w:rsidRDefault="573AEA82" w14:paraId="3A7EAF20" w14:textId="40FCD36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36DD0A75" w:rsidR="573AEA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El archivo se demora en promedio 5 segundos en previsualizarce</w:t>
            </w:r>
          </w:p>
        </w:tc>
      </w:tr>
      <w:tr w:rsidR="36DD0A75" w:rsidTr="36DD0A75" w14:paraId="433BD917">
        <w:trPr>
          <w:trHeight w:val="300"/>
        </w:trPr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6DD0A75" w:rsidP="36DD0A75" w:rsidRDefault="36DD0A75" w14:paraId="089DDD5B" w14:textId="67D2BA6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5528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2DEFE72B" w14:textId="75F9FF2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36DD0A75" w:rsidP="36DD0A75" w:rsidRDefault="36DD0A75" w14:paraId="416E04A2" w14:textId="4A0A5393">
      <w:pPr>
        <w:pStyle w:val="NoSpacing"/>
        <w:rPr>
          <w:lang w:val="es-CL"/>
        </w:rPr>
      </w:pPr>
    </w:p>
    <w:p w:rsidR="36DD0A75" w:rsidP="36DD0A75" w:rsidRDefault="36DD0A75" w14:paraId="1EE91CE7" w14:textId="279D1220">
      <w:pPr>
        <w:pStyle w:val="NoSpacing"/>
        <w:rPr>
          <w:lang w:val="es-CL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64"/>
        <w:gridCol w:w="2764"/>
        <w:gridCol w:w="2764"/>
      </w:tblGrid>
      <w:tr w:rsidR="36DD0A75" w:rsidTr="36DD0A75" w14:paraId="22C7CA9F">
        <w:trPr>
          <w:trHeight w:val="300"/>
        </w:trPr>
        <w:tc>
          <w:tcPr>
            <w:tcW w:w="8292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66D6FE10" w14:textId="73DF6292">
            <w:pPr>
              <w:spacing w:before="75" w:after="75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36DD0A75" w:rsidR="36DD0A7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Test Case hs-235: Rendimiento de </w:t>
            </w:r>
            <w:r w:rsidRPr="36DD0A75" w:rsidR="652447B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generación de documento</w:t>
            </w:r>
          </w:p>
        </w:tc>
      </w:tr>
      <w:tr w:rsidR="36DD0A75" w:rsidTr="36DD0A75" w14:paraId="1E56DF5A">
        <w:trPr>
          <w:trHeight w:val="300"/>
        </w:trPr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6DD0A75" w:rsidP="36DD0A75" w:rsidRDefault="36DD0A75" w14:paraId="4981271F" w14:textId="697B7729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5528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1A424B81" w14:textId="2A7B976E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36DD0A75" w:rsidTr="36DD0A75" w14:paraId="69407B03">
        <w:trPr>
          <w:trHeight w:val="300"/>
        </w:trPr>
        <w:tc>
          <w:tcPr>
            <w:tcW w:w="8292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0B20CA01" w14:textId="0082649F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36DD0A75" w:rsidP="36DD0A75" w:rsidRDefault="36DD0A75" w14:paraId="2BCFE35D" w14:textId="2E32D8D4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Tiempo de </w:t>
            </w:r>
            <w:r w:rsidRPr="36DD0A75" w:rsidR="3B4449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espera </w:t>
            </w:r>
            <w:r w:rsidRPr="36DD0A75" w:rsidR="540350A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para generar</w:t>
            </w: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los archivos</w:t>
            </w:r>
          </w:p>
        </w:tc>
      </w:tr>
      <w:tr w:rsidR="36DD0A75" w:rsidTr="36DD0A75" w14:paraId="67E066AE">
        <w:trPr>
          <w:trHeight w:val="300"/>
        </w:trPr>
        <w:tc>
          <w:tcPr>
            <w:tcW w:w="8292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0C6AFA5E" w14:textId="57CC49F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Preconditions:</w:t>
            </w:r>
          </w:p>
          <w:p w:rsidR="36DD0A75" w:rsidP="36DD0A75" w:rsidRDefault="36DD0A75" w14:paraId="3E424EBD" w14:textId="39E7955E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Generar un archivo</w:t>
            </w:r>
          </w:p>
        </w:tc>
      </w:tr>
      <w:tr w:rsidR="36DD0A75" w:rsidTr="36DD0A75" w14:paraId="4C64207D">
        <w:trPr>
          <w:trHeight w:val="300"/>
        </w:trPr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24FA1827" w14:textId="4E37C07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#:</w:t>
            </w:r>
          </w:p>
        </w:tc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18FB6C8D" w14:textId="48748FB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583C1C38" w14:textId="7AA4E4E1">
            <w:pPr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Resultados Esperados: Poder visualizar el archivo en menos de </w:t>
            </w:r>
            <w:r w:rsidRPr="36DD0A75" w:rsidR="2D31599C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5</w:t>
            </w: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segundos</w:t>
            </w:r>
          </w:p>
        </w:tc>
      </w:tr>
      <w:tr w:rsidR="36DD0A75" w:rsidTr="36DD0A75" w14:paraId="3E0FC84A">
        <w:trPr>
          <w:trHeight w:val="300"/>
        </w:trPr>
        <w:tc>
          <w:tcPr>
            <w:tcW w:w="8292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434144C3" w14:textId="6E655AA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</w:p>
        </w:tc>
      </w:tr>
      <w:tr w:rsidR="36DD0A75" w:rsidTr="36DD0A75" w14:paraId="101C9F40">
        <w:trPr>
          <w:trHeight w:val="300"/>
        </w:trPr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6DD0A75" w:rsidP="36DD0A75" w:rsidRDefault="36DD0A75" w14:paraId="08E292B9" w14:textId="3A232DF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Last Result:</w:t>
            </w:r>
          </w:p>
        </w:tc>
        <w:tc>
          <w:tcPr>
            <w:tcW w:w="5528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4E8B0517" w14:textId="3CD4C13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Fallado</w:t>
            </w:r>
          </w:p>
        </w:tc>
      </w:tr>
      <w:tr w:rsidR="36DD0A75" w:rsidTr="36DD0A75" w14:paraId="0C484F17">
        <w:trPr>
          <w:trHeight w:val="300"/>
        </w:trPr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6DD0A75" w:rsidP="36DD0A75" w:rsidRDefault="36DD0A75" w14:paraId="2514C1D9" w14:textId="4EDCF9C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5528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2A16F64B" w14:textId="424402F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Version 1.0</w:t>
            </w:r>
          </w:p>
        </w:tc>
      </w:tr>
      <w:tr w:rsidR="36DD0A75" w:rsidTr="36DD0A75" w14:paraId="22917E61">
        <w:trPr>
          <w:trHeight w:val="300"/>
        </w:trPr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6DD0A75" w:rsidP="36DD0A75" w:rsidRDefault="36DD0A75" w14:paraId="7EBB6B52" w14:textId="521C642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5528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78C74E80" w14:textId="4CEB6C5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36DD0A75" w:rsidTr="36DD0A75" w14:paraId="427E495C">
        <w:trPr>
          <w:trHeight w:val="300"/>
        </w:trPr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6DD0A75" w:rsidP="36DD0A75" w:rsidRDefault="36DD0A75" w14:paraId="380A6FB7" w14:textId="3959617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5528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6F50A55C" w14:textId="1D89DD7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El archivo se demora en promedio </w:t>
            </w:r>
            <w:r w:rsidRPr="36DD0A75" w:rsidR="32A270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10</w:t>
            </w: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segundos en </w:t>
            </w:r>
            <w:r w:rsidRPr="36DD0A75" w:rsidR="3BA9D65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g</w:t>
            </w: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e</w:t>
            </w:r>
            <w:r w:rsidRPr="36DD0A75" w:rsidR="3BA9D65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nerarse</w:t>
            </w:r>
          </w:p>
        </w:tc>
      </w:tr>
      <w:tr w:rsidR="36DD0A75" w:rsidTr="36DD0A75" w14:paraId="04D29564">
        <w:trPr>
          <w:trHeight w:val="300"/>
        </w:trPr>
        <w:tc>
          <w:tcPr>
            <w:tcW w:w="27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36DD0A75" w:rsidP="36DD0A75" w:rsidRDefault="36DD0A75" w14:paraId="42BF242E" w14:textId="67D2BA6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5528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36DD0A75" w:rsidP="36DD0A75" w:rsidRDefault="36DD0A75" w14:paraId="29FF9AE8" w14:textId="75F9FF2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36DD0A75" w:rsidR="36DD0A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36DD0A75" w:rsidP="36DD0A75" w:rsidRDefault="36DD0A75" w14:paraId="492FA357" w14:textId="52521B8F">
      <w:pPr>
        <w:pStyle w:val="NoSpacing"/>
        <w:rPr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A"/>
    <w:rsid w:val="003C5FD0"/>
    <w:rsid w:val="00A855DA"/>
    <w:rsid w:val="0120E117"/>
    <w:rsid w:val="014E31E2"/>
    <w:rsid w:val="022CF024"/>
    <w:rsid w:val="03D561A7"/>
    <w:rsid w:val="04F73F80"/>
    <w:rsid w:val="057A6A56"/>
    <w:rsid w:val="06A22D43"/>
    <w:rsid w:val="076D4AEB"/>
    <w:rsid w:val="07CF193E"/>
    <w:rsid w:val="07FAC3F7"/>
    <w:rsid w:val="08609A6F"/>
    <w:rsid w:val="099BDBC7"/>
    <w:rsid w:val="09F06B9C"/>
    <w:rsid w:val="09F888A8"/>
    <w:rsid w:val="0A58DD0C"/>
    <w:rsid w:val="0A9C91F7"/>
    <w:rsid w:val="0B166ED6"/>
    <w:rsid w:val="0C489BE1"/>
    <w:rsid w:val="0C63A4AF"/>
    <w:rsid w:val="0CD8A580"/>
    <w:rsid w:val="0D221501"/>
    <w:rsid w:val="0E186AEE"/>
    <w:rsid w:val="0E4FF3FD"/>
    <w:rsid w:val="0E8A6B7A"/>
    <w:rsid w:val="0F3A71B8"/>
    <w:rsid w:val="0FFE5F0A"/>
    <w:rsid w:val="100A46FE"/>
    <w:rsid w:val="101F1649"/>
    <w:rsid w:val="102B2580"/>
    <w:rsid w:val="13A7C469"/>
    <w:rsid w:val="13C1028D"/>
    <w:rsid w:val="14D4FFE0"/>
    <w:rsid w:val="1527C959"/>
    <w:rsid w:val="1527C959"/>
    <w:rsid w:val="18256A30"/>
    <w:rsid w:val="19CFAB4B"/>
    <w:rsid w:val="1B45FC99"/>
    <w:rsid w:val="1CD5D744"/>
    <w:rsid w:val="1FBF5A0E"/>
    <w:rsid w:val="20134612"/>
    <w:rsid w:val="2035BE3D"/>
    <w:rsid w:val="206C1650"/>
    <w:rsid w:val="216EABAB"/>
    <w:rsid w:val="218CCED2"/>
    <w:rsid w:val="220E61AE"/>
    <w:rsid w:val="22339DB8"/>
    <w:rsid w:val="22F9D8C1"/>
    <w:rsid w:val="24C7D1D0"/>
    <w:rsid w:val="2549A88D"/>
    <w:rsid w:val="2746BA03"/>
    <w:rsid w:val="27D5E429"/>
    <w:rsid w:val="28FF6233"/>
    <w:rsid w:val="2A564928"/>
    <w:rsid w:val="2B8DAC22"/>
    <w:rsid w:val="2B96C7C3"/>
    <w:rsid w:val="2BA59A18"/>
    <w:rsid w:val="2BFAE918"/>
    <w:rsid w:val="2C9E64B0"/>
    <w:rsid w:val="2CBBE47C"/>
    <w:rsid w:val="2D31599C"/>
    <w:rsid w:val="2DB3A239"/>
    <w:rsid w:val="2DE64DF3"/>
    <w:rsid w:val="2F0D5A7B"/>
    <w:rsid w:val="2F7B69C0"/>
    <w:rsid w:val="2FA234A2"/>
    <w:rsid w:val="30309821"/>
    <w:rsid w:val="3065C755"/>
    <w:rsid w:val="306C76E6"/>
    <w:rsid w:val="30DDC725"/>
    <w:rsid w:val="3177E8B5"/>
    <w:rsid w:val="31E07E2F"/>
    <w:rsid w:val="32A2708B"/>
    <w:rsid w:val="32C2505B"/>
    <w:rsid w:val="32E284AC"/>
    <w:rsid w:val="330964F7"/>
    <w:rsid w:val="33A7EACF"/>
    <w:rsid w:val="33A7EACF"/>
    <w:rsid w:val="341A932C"/>
    <w:rsid w:val="3454882E"/>
    <w:rsid w:val="350DF416"/>
    <w:rsid w:val="351512BD"/>
    <w:rsid w:val="3529C12B"/>
    <w:rsid w:val="356B3ACC"/>
    <w:rsid w:val="364D4427"/>
    <w:rsid w:val="36926775"/>
    <w:rsid w:val="36DD0A75"/>
    <w:rsid w:val="37944997"/>
    <w:rsid w:val="3813D018"/>
    <w:rsid w:val="3855A3F0"/>
    <w:rsid w:val="388851AD"/>
    <w:rsid w:val="38BA4B26"/>
    <w:rsid w:val="38D89FCF"/>
    <w:rsid w:val="3903B458"/>
    <w:rsid w:val="39DDB167"/>
    <w:rsid w:val="3A5F8A84"/>
    <w:rsid w:val="3AF78107"/>
    <w:rsid w:val="3B4449F2"/>
    <w:rsid w:val="3BA9D650"/>
    <w:rsid w:val="3BC60079"/>
    <w:rsid w:val="3C5C5B30"/>
    <w:rsid w:val="3CA4FAFF"/>
    <w:rsid w:val="3D500FC5"/>
    <w:rsid w:val="3DD5E01D"/>
    <w:rsid w:val="3E68846F"/>
    <w:rsid w:val="3E8AF45E"/>
    <w:rsid w:val="3E9D4C82"/>
    <w:rsid w:val="3EECA7F4"/>
    <w:rsid w:val="3F39B106"/>
    <w:rsid w:val="405C6B5C"/>
    <w:rsid w:val="40CCA3C2"/>
    <w:rsid w:val="41307FA9"/>
    <w:rsid w:val="4136F8E7"/>
    <w:rsid w:val="42060E1D"/>
    <w:rsid w:val="42D8C4F6"/>
    <w:rsid w:val="430B3A71"/>
    <w:rsid w:val="43BCE594"/>
    <w:rsid w:val="44925FDF"/>
    <w:rsid w:val="45265DD5"/>
    <w:rsid w:val="455808E8"/>
    <w:rsid w:val="456C608E"/>
    <w:rsid w:val="45F85FD2"/>
    <w:rsid w:val="466FC5F0"/>
    <w:rsid w:val="4693F430"/>
    <w:rsid w:val="473B0532"/>
    <w:rsid w:val="4750EF17"/>
    <w:rsid w:val="47CF5FC4"/>
    <w:rsid w:val="481B3BE1"/>
    <w:rsid w:val="48DD4DE2"/>
    <w:rsid w:val="496F7E27"/>
    <w:rsid w:val="49EE826A"/>
    <w:rsid w:val="4A6D5536"/>
    <w:rsid w:val="4B16117E"/>
    <w:rsid w:val="4B429775"/>
    <w:rsid w:val="4C085ECB"/>
    <w:rsid w:val="4C450FD7"/>
    <w:rsid w:val="4C5D2C3D"/>
    <w:rsid w:val="4CF3E493"/>
    <w:rsid w:val="4D41C869"/>
    <w:rsid w:val="4D51D0D5"/>
    <w:rsid w:val="4DB52238"/>
    <w:rsid w:val="4DB52238"/>
    <w:rsid w:val="4DC83B59"/>
    <w:rsid w:val="4DD342E2"/>
    <w:rsid w:val="4DD81297"/>
    <w:rsid w:val="4E6AE2EB"/>
    <w:rsid w:val="4E93050E"/>
    <w:rsid w:val="4EE1E2C5"/>
    <w:rsid w:val="4F006FE3"/>
    <w:rsid w:val="4F784387"/>
    <w:rsid w:val="508DFAD7"/>
    <w:rsid w:val="511C976F"/>
    <w:rsid w:val="5171F945"/>
    <w:rsid w:val="51A755A5"/>
    <w:rsid w:val="5255DCBD"/>
    <w:rsid w:val="529B0E57"/>
    <w:rsid w:val="52D616B8"/>
    <w:rsid w:val="52E96FC1"/>
    <w:rsid w:val="533E14B3"/>
    <w:rsid w:val="53A4691C"/>
    <w:rsid w:val="540350A0"/>
    <w:rsid w:val="5434336B"/>
    <w:rsid w:val="54E63BF3"/>
    <w:rsid w:val="5516E188"/>
    <w:rsid w:val="560E6E1A"/>
    <w:rsid w:val="560E6E1A"/>
    <w:rsid w:val="5650A341"/>
    <w:rsid w:val="573AEA82"/>
    <w:rsid w:val="58641D30"/>
    <w:rsid w:val="597047AB"/>
    <w:rsid w:val="5A22DB50"/>
    <w:rsid w:val="5A40EEE8"/>
    <w:rsid w:val="5C5DCA9F"/>
    <w:rsid w:val="5D4CBEE8"/>
    <w:rsid w:val="607203C3"/>
    <w:rsid w:val="60D09CB0"/>
    <w:rsid w:val="60DC662D"/>
    <w:rsid w:val="60E4EB4E"/>
    <w:rsid w:val="612CFBA6"/>
    <w:rsid w:val="614D784A"/>
    <w:rsid w:val="6164E53B"/>
    <w:rsid w:val="621456C8"/>
    <w:rsid w:val="621ACE0D"/>
    <w:rsid w:val="62601EC0"/>
    <w:rsid w:val="634841A8"/>
    <w:rsid w:val="6396F768"/>
    <w:rsid w:val="63AA0F05"/>
    <w:rsid w:val="65015DAE"/>
    <w:rsid w:val="652447BA"/>
    <w:rsid w:val="653127FC"/>
    <w:rsid w:val="664430FF"/>
    <w:rsid w:val="664A5B27"/>
    <w:rsid w:val="66EC0F32"/>
    <w:rsid w:val="6798807E"/>
    <w:rsid w:val="68BDAB08"/>
    <w:rsid w:val="68C7198A"/>
    <w:rsid w:val="694DB170"/>
    <w:rsid w:val="695AD0FE"/>
    <w:rsid w:val="69A04A98"/>
    <w:rsid w:val="69F99735"/>
    <w:rsid w:val="6AEEDBA5"/>
    <w:rsid w:val="6BC58590"/>
    <w:rsid w:val="6C62158C"/>
    <w:rsid w:val="707CB628"/>
    <w:rsid w:val="7113C085"/>
    <w:rsid w:val="71743D0E"/>
    <w:rsid w:val="7178DFF9"/>
    <w:rsid w:val="732C3786"/>
    <w:rsid w:val="7347D7EB"/>
    <w:rsid w:val="743E038D"/>
    <w:rsid w:val="74A9FA5D"/>
    <w:rsid w:val="759F347B"/>
    <w:rsid w:val="76976BEA"/>
    <w:rsid w:val="77AE5AF6"/>
    <w:rsid w:val="78FAAFE4"/>
    <w:rsid w:val="79B3EEF5"/>
    <w:rsid w:val="7A1FB676"/>
    <w:rsid w:val="7A1FB676"/>
    <w:rsid w:val="7A2FDD5C"/>
    <w:rsid w:val="7AE23983"/>
    <w:rsid w:val="7B90D982"/>
    <w:rsid w:val="7C495A55"/>
    <w:rsid w:val="7C9948BC"/>
    <w:rsid w:val="7DB89E98"/>
    <w:rsid w:val="7E545C6D"/>
    <w:rsid w:val="7E7880EE"/>
    <w:rsid w:val="7FA7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B783B"/>
  <w15:chartTrackingRefBased/>
  <w15:docId w15:val="{DD012313-36AC-4E17-A0DB-D4332E9379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916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756288033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530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Cierre de sesión Movil</dc:title>
  <dc:subject/>
  <dc:creator>Cristian Lara</dc:creator>
  <keywords/>
  <dc:description/>
  <lastModifiedBy>CRISTIAN JAVIER LARA FLORES</lastModifiedBy>
  <revision>14</revision>
  <dcterms:created xsi:type="dcterms:W3CDTF">2024-11-23T03:33:00.0000000Z</dcterms:created>
  <dcterms:modified xsi:type="dcterms:W3CDTF">2024-12-04T03:06:28.2459568Z</dcterms:modified>
</coreProperties>
</file>