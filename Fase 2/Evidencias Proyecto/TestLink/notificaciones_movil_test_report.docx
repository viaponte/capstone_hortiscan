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002619" w:rsidRDefault="00002619" w14:paraId="672A6659" wp14:textId="77777777">
      <w:pPr>
        <w:jc w:val="center"/>
        <w:divId w:val="1825048342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51F72CBF">
          <v:rect id="_x0000_i1025" style="width:441.9pt;height:1.5pt" o:hr="t" o:hrstd="t" o:hralign="center" fillcolor="#a0a0a0" stroked="f"/>
        </w:pict>
      </w:r>
    </w:p>
    <w:p xmlns:wp14="http://schemas.microsoft.com/office/word/2010/wordml" w:rsidR="00002619" w:rsidRDefault="00002619" w14:paraId="0A37501D" wp14:textId="77777777">
      <w:pPr>
        <w:pStyle w:val="NormalWeb"/>
        <w:jc w:val="center"/>
        <w:divId w:val="1825048342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2DEF0DD6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02619" w:rsidRDefault="00002619" w14:paraId="634877B4" wp14:textId="77777777">
      <w:pPr>
        <w:pStyle w:val="NormalWeb"/>
        <w:jc w:val="center"/>
        <w:divId w:val="1878472119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Notificaciones Movil</w:t>
      </w:r>
    </w:p>
    <w:p xmlns:wp14="http://schemas.microsoft.com/office/word/2010/wordml" w:rsidR="00002619" w:rsidRDefault="00002619" w14:paraId="43CEEF23" wp14:textId="77777777">
      <w:pPr>
        <w:pStyle w:val="NormalWeb"/>
        <w:jc w:val="center"/>
        <w:divId w:val="1878472119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Test Report</w:t>
      </w:r>
    </w:p>
    <w:p xmlns:wp14="http://schemas.microsoft.com/office/word/2010/wordml" w:rsidR="00002619" w:rsidRDefault="00002619" w14:paraId="51F738E7" wp14:textId="77777777">
      <w:pPr>
        <w:pStyle w:val="NormalWeb"/>
        <w:divId w:val="107913329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002619" w:rsidRDefault="00002619" w14:paraId="5DFF2345" wp14:textId="77777777">
      <w:pPr>
        <w:pStyle w:val="NormalWeb"/>
        <w:divId w:val="1079133292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Autor: admin</w:t>
      </w:r>
    </w:p>
    <w:p xmlns:wp14="http://schemas.microsoft.com/office/word/2010/wordml" w:rsidR="00002619" w:rsidRDefault="00002619" w14:paraId="4C0D323D" wp14:textId="77777777">
      <w:pPr>
        <w:pStyle w:val="NormalWeb"/>
        <w:divId w:val="1079133292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Imprimido por TestLink el 16/11/2024</w:t>
      </w:r>
    </w:p>
    <w:p xmlns:wp14="http://schemas.microsoft.com/office/word/2010/wordml" w:rsidR="00002619" w:rsidRDefault="00002619" w14:paraId="6E72FAE9" wp14:textId="77777777">
      <w:pPr>
        <w:divId w:val="1947541291"/>
        <w:rPr>
          <w:rFonts w:ascii="Arial" w:hAnsi="Arial" w:eastAsia="Times New Roman" w:cs="Arial"/>
          <w:sz w:val="16"/>
          <w:szCs w:val="16"/>
          <w:lang w:val="es-CL"/>
        </w:rPr>
      </w:pPr>
      <w:r>
        <w:rPr>
          <w:rFonts w:ascii="Arial" w:hAnsi="Arial" w:eastAsia="Times New Roman" w:cs="Arial"/>
          <w:sz w:val="16"/>
          <w:szCs w:val="16"/>
          <w:lang w:val="es-CL"/>
        </w:rPr>
        <w:t>2009 © TestLink Community</w:t>
      </w:r>
    </w:p>
    <w:p xmlns:wp14="http://schemas.microsoft.com/office/word/2010/wordml" w:rsidR="00002619" w:rsidRDefault="00002619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002619" w:rsidRDefault="00002619" w14:paraId="5DAB6C7B" wp14:textId="77777777">
      <w:pPr>
        <w:divId w:val="1034963241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002619" w:rsidRDefault="00002619" w14:paraId="2825C963" wp14:textId="77777777">
      <w:pPr>
        <w:pStyle w:val="NormalWeb"/>
        <w:divId w:val="1034963241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Notificaciones Móvil</w:t>
        </w:r>
      </w:hyperlink>
    </w:p>
    <w:p xmlns:wp14="http://schemas.microsoft.com/office/word/2010/wordml" w:rsidR="00002619" w:rsidRDefault="00002619" w14:paraId="7A752E75" wp14:textId="77777777">
      <w:pPr>
        <w:pStyle w:val="NormalWeb"/>
        <w:divId w:val="1034963241"/>
        <w:rPr>
          <w:rFonts w:ascii="Arial" w:hAnsi="Arial" w:cs="Arial"/>
          <w:sz w:val="18"/>
          <w:szCs w:val="18"/>
          <w:lang w:val="es-CL"/>
        </w:rPr>
      </w:pPr>
      <w:hyperlink w:history="1" w:anchor="toc_tc31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"Carpeta Creada"</w:t>
        </w:r>
      </w:hyperlink>
    </w:p>
    <w:p xmlns:wp14="http://schemas.microsoft.com/office/word/2010/wordml" w:rsidR="00002619" w:rsidRDefault="00002619" w14:paraId="07C8A508" wp14:textId="77777777">
      <w:pPr>
        <w:pStyle w:val="NormalWeb"/>
        <w:divId w:val="1034963241"/>
        <w:rPr>
          <w:rFonts w:ascii="Arial" w:hAnsi="Arial" w:cs="Arial"/>
          <w:sz w:val="18"/>
          <w:szCs w:val="18"/>
          <w:lang w:val="es-CL"/>
        </w:rPr>
      </w:pPr>
      <w:hyperlink w:history="1" w:anchor="toc_tc31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"Carpeta Eliminada"</w:t>
        </w:r>
      </w:hyperlink>
    </w:p>
    <w:p xmlns:wp14="http://schemas.microsoft.com/office/word/2010/wordml" w:rsidR="00002619" w:rsidRDefault="00002619" w14:paraId="75D6D939" wp14:textId="77777777">
      <w:pPr>
        <w:pStyle w:val="NormalWeb"/>
        <w:divId w:val="1034963241"/>
        <w:rPr>
          <w:rFonts w:ascii="Arial" w:hAnsi="Arial" w:cs="Arial"/>
          <w:sz w:val="18"/>
          <w:szCs w:val="18"/>
          <w:lang w:val="es-CL"/>
        </w:rPr>
      </w:pPr>
      <w:hyperlink w:history="1" w:anchor="toc_tc32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"Imagen Escaneada"</w:t>
        </w:r>
      </w:hyperlink>
    </w:p>
    <w:p xmlns:wp14="http://schemas.microsoft.com/office/word/2010/wordml" w:rsidR="00002619" w:rsidRDefault="00002619" w14:paraId="1E8EF24C" wp14:textId="77777777">
      <w:pPr>
        <w:pStyle w:val="NormalWeb"/>
        <w:divId w:val="1034963241"/>
        <w:rPr>
          <w:rFonts w:ascii="Arial" w:hAnsi="Arial" w:cs="Arial"/>
          <w:sz w:val="18"/>
          <w:szCs w:val="18"/>
          <w:lang w:val="es-CL"/>
        </w:rPr>
      </w:pPr>
      <w:hyperlink w:history="1" w:anchor="toc_tc32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"Imagen Eliminada"</w:t>
        </w:r>
      </w:hyperlink>
    </w:p>
    <w:p xmlns:wp14="http://schemas.microsoft.com/office/word/2010/wordml" w:rsidR="00002619" w:rsidRDefault="00002619" w14:paraId="13AB3E15" wp14:textId="77777777">
      <w:pPr>
        <w:pStyle w:val="NormalWeb"/>
        <w:divId w:val="1034963241"/>
        <w:rPr>
          <w:rFonts w:ascii="Arial" w:hAnsi="Arial" w:cs="Arial"/>
          <w:sz w:val="18"/>
          <w:szCs w:val="18"/>
          <w:lang w:val="es-CL"/>
        </w:rPr>
      </w:pPr>
      <w:hyperlink w:history="1" w:anchor="toc_tc33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"Documento word Eliminado"</w:t>
        </w:r>
      </w:hyperlink>
    </w:p>
    <w:p w:rsidR="00002619" w:rsidP="68F3A81C" w:rsidRDefault="00002619" w14:paraId="44ABAEF7" w14:textId="60095B14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68F3A81C" w:rsidR="00002619">
        <w:rPr>
          <w:rFonts w:ascii="Arial" w:hAnsi="Arial" w:cs="Arial"/>
          <w:sz w:val="18"/>
          <w:szCs w:val="18"/>
          <w:lang w:val="es-CL"/>
        </w:rPr>
        <w:t>Eliminar notificaciones</w:t>
      </w:r>
    </w:p>
    <w:p w:rsidR="3D922524" w:rsidP="68F3A81C" w:rsidRDefault="3D922524" w14:paraId="0EE8C8D0" w14:textId="77047846">
      <w:pPr>
        <w:pStyle w:val="NormalWeb"/>
        <w:rPr>
          <w:rFonts w:ascii="Arial" w:hAnsi="Arial" w:cs="Arial"/>
          <w:noProof w:val="0"/>
          <w:sz w:val="18"/>
          <w:szCs w:val="18"/>
          <w:lang w:val="es-CL"/>
        </w:rPr>
      </w:pPr>
      <w:r w:rsidRPr="68F3A81C" w:rsidR="3D922524">
        <w:rPr>
          <w:rFonts w:ascii="Arial" w:hAnsi="Arial" w:eastAsia="" w:cs="Arial" w:eastAsiaTheme="minorEastAsia"/>
          <w:noProof w:val="0"/>
          <w:color w:val="auto"/>
          <w:sz w:val="18"/>
          <w:szCs w:val="18"/>
          <w:lang w:val="es-CL" w:eastAsia="ja-JP" w:bidi="ar-SA"/>
        </w:rPr>
        <w:t>Eliminación notificación masiva</w:t>
      </w:r>
    </w:p>
    <w:p xmlns:wp14="http://schemas.microsoft.com/office/word/2010/wordml" w:rsidR="00002619" w:rsidRDefault="00002619" w14:paraId="0FE8FA30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Notificaciones Móvil</w:t>
      </w:r>
    </w:p>
    <w:p xmlns:wp14="http://schemas.microsoft.com/office/word/2010/wordml" w:rsidR="00002619" w:rsidRDefault="00002619" w14:paraId="40B70791" wp14:textId="77777777">
      <w:pPr>
        <w:pStyle w:val="NormalWeb"/>
        <w:divId w:val="1428843325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 las notificaciones de los eventos del sistema</w:t>
      </w:r>
    </w:p>
    <w:p xmlns:wp14="http://schemas.microsoft.com/office/word/2010/wordml" w:rsidR="00002619" w:rsidRDefault="00002619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17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62"/>
        <w:gridCol w:w="4643"/>
      </w:tblGrid>
      <w:tr xmlns:wp14="http://schemas.microsoft.com/office/word/2010/wordml" w:rsidR="00000000" w14:paraId="42395CFD" wp14:textId="77777777">
        <w:trPr>
          <w:divId w:val="19111405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002619" w:rsidRDefault="00002619" w14:paraId="0BDB3D9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hs-71: Recibir notificación "Carpeta Creada"</w:t>
            </w:r>
          </w:p>
        </w:tc>
      </w:tr>
      <w:tr xmlns:wp14="http://schemas.microsoft.com/office/word/2010/wordml" w:rsidR="00000000" w14:paraId="3A4F3965" wp14:textId="77777777">
        <w:trPr>
          <w:divId w:val="19111405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81869F3" wp14:textId="77777777">
        <w:trPr>
          <w:divId w:val="19111405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002619" w:rsidRDefault="00002619" w14:paraId="745EC5E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cuando una carpeta se crea</w:t>
            </w:r>
          </w:p>
        </w:tc>
      </w:tr>
      <w:tr xmlns:wp14="http://schemas.microsoft.com/office/word/2010/wordml" w:rsidR="00000000" w14:paraId="20CF813E" wp14:textId="77777777">
        <w:trPr>
          <w:divId w:val="19111405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002619" w:rsidRDefault="00002619" w14:paraId="6300DA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carpeta</w:t>
            </w:r>
          </w:p>
        </w:tc>
      </w:tr>
      <w:tr xmlns:wp14="http://schemas.microsoft.com/office/word/2010/wordml" w:rsidR="00000000" w14:paraId="47252C5A" wp14:textId="77777777">
        <w:trPr>
          <w:divId w:val="19111405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23F0A63" wp14:textId="77777777">
        <w:trPr>
          <w:divId w:val="19111405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4BB8C96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08A3D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Recibir </w:t>
            </w:r>
            <w:r>
              <w:rPr>
                <w:rFonts w:ascii="Arial" w:hAnsi="Arial" w:cs="Arial"/>
                <w:sz w:val="17"/>
                <w:szCs w:val="17"/>
              </w:rPr>
              <w:t>la notificación de "Carpeta Creada"</w:t>
            </w:r>
          </w:p>
        </w:tc>
      </w:tr>
      <w:tr xmlns:wp14="http://schemas.microsoft.com/office/word/2010/wordml" w:rsidR="00000000" w14:paraId="02EB378F" wp14:textId="77777777">
        <w:trPr>
          <w:divId w:val="19111405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9111405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9111405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9111405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439652C" wp14:textId="77777777">
        <w:trPr>
          <w:divId w:val="19111405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EC53E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correctamente</w:t>
            </w:r>
          </w:p>
        </w:tc>
      </w:tr>
      <w:tr xmlns:wp14="http://schemas.microsoft.com/office/word/2010/wordml" w:rsidR="00000000" w14:paraId="57E4FC9A" wp14:textId="77777777">
        <w:trPr>
          <w:divId w:val="19111405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002619" w:rsidRDefault="00002619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19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937"/>
        <w:gridCol w:w="3768"/>
      </w:tblGrid>
      <w:tr xmlns:wp14="http://schemas.microsoft.com/office/word/2010/wordml" w:rsidR="00000000" w14:paraId="2F7F2980" wp14:textId="77777777">
        <w:trPr>
          <w:divId w:val="3773639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002619" w:rsidRDefault="00002619" w14:paraId="491523F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hs-72: Recibir notificación "Carpeta Eliminada"</w:t>
            </w:r>
          </w:p>
        </w:tc>
      </w:tr>
      <w:tr xmlns:wp14="http://schemas.microsoft.com/office/word/2010/wordml" w:rsidR="00000000" w14:paraId="5E2ADEB2" wp14:textId="77777777">
        <w:trPr>
          <w:divId w:val="3773639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90EB8A4" wp14:textId="77777777">
        <w:trPr>
          <w:divId w:val="3773639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002619" w:rsidRDefault="00002619" w14:paraId="1741CE9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cuando una carpeta se crea</w:t>
            </w:r>
          </w:p>
        </w:tc>
      </w:tr>
      <w:tr xmlns:wp14="http://schemas.microsoft.com/office/word/2010/wordml" w:rsidR="00000000" w14:paraId="17028F82" wp14:textId="77777777">
        <w:trPr>
          <w:divId w:val="3773639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002619" w:rsidRDefault="00002619" w14:paraId="22B54AB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carpeta</w:t>
            </w:r>
          </w:p>
        </w:tc>
      </w:tr>
      <w:tr xmlns:wp14="http://schemas.microsoft.com/office/word/2010/wordml" w:rsidR="00000000" w14:paraId="2C2868BC" wp14:textId="77777777">
        <w:trPr>
          <w:divId w:val="37736391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587AAD4" wp14:textId="77777777">
        <w:trPr>
          <w:divId w:val="37736391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23A178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Crear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575A7D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Recibir </w:t>
            </w:r>
            <w:r>
              <w:rPr>
                <w:rFonts w:ascii="Arial" w:hAnsi="Arial" w:cs="Arial"/>
                <w:sz w:val="17"/>
                <w:szCs w:val="17"/>
              </w:rPr>
              <w:t>la notificación de "Carpeta Creada"</w:t>
            </w:r>
          </w:p>
        </w:tc>
      </w:tr>
      <w:tr xmlns:wp14="http://schemas.microsoft.com/office/word/2010/wordml" w:rsidR="00000000" w14:paraId="2DBD8513" wp14:textId="77777777">
        <w:trPr>
          <w:divId w:val="37736391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918599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botón "Eliminar Carpeta"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FBAF7A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"Carpeta Eliminada"</w:t>
            </w:r>
          </w:p>
        </w:tc>
      </w:tr>
      <w:tr xmlns:wp14="http://schemas.microsoft.com/office/word/2010/wordml" w:rsidR="00000000" w14:paraId="5A39BBE3" wp14:textId="77777777">
        <w:trPr>
          <w:divId w:val="3773639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3773639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3773639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3773639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47250AB" wp14:textId="77777777">
        <w:trPr>
          <w:divId w:val="3773639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A90D6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correctamente</w:t>
            </w:r>
          </w:p>
        </w:tc>
      </w:tr>
      <w:tr xmlns:wp14="http://schemas.microsoft.com/office/word/2010/wordml" w:rsidR="00000000" w14:paraId="617B1916" wp14:textId="77777777">
        <w:trPr>
          <w:divId w:val="3773639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002619" w:rsidRDefault="00002619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21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699"/>
        <w:gridCol w:w="5006"/>
      </w:tblGrid>
      <w:tr xmlns:wp14="http://schemas.microsoft.com/office/word/2010/wordml" w:rsidR="00000000" w14:paraId="7E559098" wp14:textId="77777777">
        <w:trPr>
          <w:divId w:val="13552304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002619" w:rsidRDefault="00002619" w14:paraId="0D600C8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hs-73: Recibir notificación "Imagen Escaneada"</w:t>
            </w:r>
          </w:p>
        </w:tc>
      </w:tr>
      <w:tr xmlns:wp14="http://schemas.microsoft.com/office/word/2010/wordml" w:rsidR="00000000" w14:paraId="4B6C1EE6" wp14:textId="77777777">
        <w:trPr>
          <w:divId w:val="13552304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D3F1955" wp14:textId="77777777">
        <w:trPr>
          <w:divId w:val="13552304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002619" w:rsidRDefault="00002619" w14:paraId="4B0C5F5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Recibir </w:t>
            </w:r>
            <w:r>
              <w:rPr>
                <w:rFonts w:ascii="Arial" w:hAnsi="Arial" w:cs="Arial"/>
                <w:sz w:val="17"/>
                <w:szCs w:val="17"/>
              </w:rPr>
              <w:t>la notificación de cuando una imagen se escanea</w:t>
            </w:r>
          </w:p>
        </w:tc>
      </w:tr>
      <w:tr xmlns:wp14="http://schemas.microsoft.com/office/word/2010/wordml" w:rsidR="00000000" w14:paraId="7AC2AE86" wp14:textId="77777777">
        <w:trPr>
          <w:divId w:val="13552304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002619" w:rsidRDefault="00002619" w14:paraId="0B06CF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Escanear una imagen</w:t>
            </w:r>
          </w:p>
        </w:tc>
      </w:tr>
      <w:tr xmlns:wp14="http://schemas.microsoft.com/office/word/2010/wordml" w:rsidR="00000000" w14:paraId="795C61F7" wp14:textId="77777777">
        <w:trPr>
          <w:divId w:val="135523049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734C2FC" wp14:textId="77777777">
        <w:trPr>
          <w:divId w:val="135523049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49106C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Escanear una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A46FFE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Recibir la notificación de "Imagen escaneada y documento generado"</w:t>
            </w:r>
          </w:p>
        </w:tc>
      </w:tr>
      <w:tr xmlns:wp14="http://schemas.microsoft.com/office/word/2010/wordml" w:rsidR="00000000" w14:paraId="72A3D3EC" wp14:textId="77777777">
        <w:trPr>
          <w:divId w:val="13552304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3552304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13552304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3552304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CA981C4" wp14:textId="77777777">
        <w:trPr>
          <w:divId w:val="13552304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7084C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correctamente</w:t>
            </w:r>
          </w:p>
        </w:tc>
      </w:tr>
      <w:tr xmlns:wp14="http://schemas.microsoft.com/office/word/2010/wordml" w:rsidR="00000000" w14:paraId="28780193" wp14:textId="77777777">
        <w:trPr>
          <w:divId w:val="13552304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002619" w:rsidRDefault="00002619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27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149"/>
        <w:gridCol w:w="4556"/>
      </w:tblGrid>
      <w:tr xmlns:wp14="http://schemas.microsoft.com/office/word/2010/wordml" w:rsidR="00000000" w14:paraId="29D8EE58" wp14:textId="77777777">
        <w:trPr>
          <w:divId w:val="32559645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002619" w:rsidRDefault="00002619" w14:paraId="72EAA38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hs-74: Recibir notificación "Imagen Eliminada"</w:t>
            </w:r>
          </w:p>
        </w:tc>
      </w:tr>
      <w:tr xmlns:wp14="http://schemas.microsoft.com/office/word/2010/wordml" w:rsidR="00000000" w14:paraId="4E9033CC" wp14:textId="77777777">
        <w:trPr>
          <w:divId w:val="32559645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925161D" wp14:textId="77777777">
        <w:trPr>
          <w:divId w:val="32559645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002619" w:rsidRDefault="00002619" w14:paraId="1D18BDB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Recibir </w:t>
            </w:r>
            <w:r>
              <w:rPr>
                <w:rFonts w:ascii="Arial" w:hAnsi="Arial" w:cs="Arial"/>
                <w:sz w:val="17"/>
                <w:szCs w:val="17"/>
              </w:rPr>
              <w:t>la notificación de cuando una imagen se elimina</w:t>
            </w:r>
          </w:p>
        </w:tc>
      </w:tr>
      <w:tr xmlns:wp14="http://schemas.microsoft.com/office/word/2010/wordml" w:rsidR="00000000" w14:paraId="2862E1BD" wp14:textId="77777777">
        <w:trPr>
          <w:divId w:val="32559645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002619" w:rsidRDefault="00002619" w14:paraId="640B692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Escanear una imagen</w:t>
            </w:r>
          </w:p>
        </w:tc>
      </w:tr>
      <w:tr xmlns:wp14="http://schemas.microsoft.com/office/word/2010/wordml" w:rsidR="00000000" w14:paraId="2012A52B" wp14:textId="77777777">
        <w:trPr>
          <w:divId w:val="32559645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CB570B0" wp14:textId="77777777">
        <w:trPr>
          <w:divId w:val="32559645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2B2E11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1985CCE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Recibir la notificación de "Imagen eliminada"</w:t>
            </w:r>
          </w:p>
        </w:tc>
      </w:tr>
      <w:tr xmlns:wp14="http://schemas.microsoft.com/office/word/2010/wordml" w:rsidR="00000000" w14:paraId="0E27B00A" wp14:textId="77777777">
        <w:trPr>
          <w:divId w:val="32559645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32559645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32559645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32559645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D97196C" wp14:textId="77777777">
        <w:trPr>
          <w:divId w:val="32559645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40780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de archivo eliminado</w:t>
            </w:r>
          </w:p>
        </w:tc>
      </w:tr>
      <w:tr xmlns:wp14="http://schemas.microsoft.com/office/word/2010/wordml" w:rsidR="00000000" w14:paraId="28C6E526" wp14:textId="77777777">
        <w:trPr>
          <w:divId w:val="32559645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002619" w:rsidRDefault="00002619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30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097"/>
        <w:gridCol w:w="3608"/>
      </w:tblGrid>
      <w:tr xmlns:wp14="http://schemas.microsoft.com/office/word/2010/wordml" w:rsidR="00000000" w14:paraId="45820A65" wp14:textId="77777777">
        <w:trPr>
          <w:divId w:val="19980273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002619" w:rsidRDefault="00002619" w14:paraId="3B8A0AF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hs-75: Recibir notificación "Documento word Eliminado"</w:t>
            </w:r>
          </w:p>
        </w:tc>
      </w:tr>
      <w:tr xmlns:wp14="http://schemas.microsoft.com/office/word/2010/wordml" w:rsidR="00000000" w14:paraId="26972378" wp14:textId="77777777">
        <w:trPr>
          <w:divId w:val="19980273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2A8BFD0" wp14:textId="77777777">
        <w:trPr>
          <w:divId w:val="19980273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002619" w:rsidRDefault="00002619" w14:paraId="7718AC1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Recibir </w:t>
            </w:r>
            <w:r>
              <w:rPr>
                <w:rFonts w:ascii="Arial" w:hAnsi="Arial" w:cs="Arial"/>
                <w:sz w:val="17"/>
                <w:szCs w:val="17"/>
              </w:rPr>
              <w:t>la notificación de cuando un documento word se elimina</w:t>
            </w:r>
          </w:p>
        </w:tc>
      </w:tr>
      <w:tr xmlns:wp14="http://schemas.microsoft.com/office/word/2010/wordml" w:rsidR="00000000" w14:paraId="0DEA9B55" wp14:textId="77777777">
        <w:trPr>
          <w:divId w:val="19980273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002619" w:rsidRDefault="00002619" w14:paraId="6C716F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Escanear una imagen</w:t>
            </w:r>
          </w:p>
        </w:tc>
      </w:tr>
      <w:tr xmlns:wp14="http://schemas.microsoft.com/office/word/2010/wordml" w:rsidR="00000000" w14:paraId="7ED37D23" wp14:textId="77777777">
        <w:trPr>
          <w:divId w:val="199802739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64621A3" wp14:textId="77777777">
        <w:trPr>
          <w:divId w:val="199802739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4578A62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eliminar en el documento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123B8FB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"</w:t>
            </w:r>
            <w:r>
              <w:rPr>
                <w:rFonts w:ascii="Arial" w:hAnsi="Arial" w:cs="Arial"/>
                <w:sz w:val="17"/>
                <w:szCs w:val="17"/>
              </w:rPr>
              <w:t>Documento Word Eliminado"</w:t>
            </w:r>
          </w:p>
        </w:tc>
      </w:tr>
      <w:tr xmlns:wp14="http://schemas.microsoft.com/office/word/2010/wordml" w:rsidR="00000000" w14:paraId="44EAFD9C" wp14:textId="77777777">
        <w:trPr>
          <w:divId w:val="19980273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19980273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19980273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19980273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0AFA44A" wp14:textId="77777777">
        <w:trPr>
          <w:divId w:val="19980273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0F1E82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de archivo eliminado</w:t>
            </w:r>
          </w:p>
        </w:tc>
      </w:tr>
      <w:tr xmlns:wp14="http://schemas.microsoft.com/office/word/2010/wordml" w:rsidR="00000000" w14:paraId="540DA757" wp14:textId="77777777">
        <w:trPr>
          <w:divId w:val="19980273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002619" w:rsidRDefault="00002619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57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00"/>
        <w:gridCol w:w="3405"/>
      </w:tblGrid>
      <w:tr xmlns:wp14="http://schemas.microsoft.com/office/word/2010/wordml" w:rsidR="00000000" w14:paraId="247A4316" wp14:textId="77777777">
        <w:trPr>
          <w:divId w:val="16725599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002619" w:rsidRDefault="00002619" w14:paraId="3C36D85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hs-83: Eliminar notificaciones</w:t>
            </w:r>
          </w:p>
        </w:tc>
      </w:tr>
      <w:tr xmlns:wp14="http://schemas.microsoft.com/office/word/2010/wordml" w:rsidR="00000000" w14:paraId="2C1E042C" wp14:textId="77777777">
        <w:trPr>
          <w:divId w:val="16725599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FD076C2" wp14:textId="77777777">
        <w:trPr>
          <w:divId w:val="16725599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002619" w:rsidRDefault="00002619" w14:paraId="2EF221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Eliminar notificaciones de la barra de notificaciones</w:t>
            </w:r>
          </w:p>
        </w:tc>
      </w:tr>
      <w:tr xmlns:wp14="http://schemas.microsoft.com/office/word/2010/wordml" w:rsidR="00000000" w14:paraId="1EB17021" wp14:textId="77777777">
        <w:trPr>
          <w:divId w:val="16725599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002619" w:rsidRDefault="00002619" w14:paraId="5158CEE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Generar un evento de notificación</w:t>
            </w:r>
          </w:p>
        </w:tc>
      </w:tr>
      <w:tr xmlns:wp14="http://schemas.microsoft.com/office/word/2010/wordml" w:rsidR="00000000" w14:paraId="1CC4D591" wp14:textId="77777777">
        <w:trPr>
          <w:divId w:val="167255991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1C83B2D" wp14:textId="77777777">
        <w:trPr>
          <w:divId w:val="167255991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85F62E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Generar </w:t>
            </w:r>
            <w:r>
              <w:rPr>
                <w:rFonts w:ascii="Arial" w:hAnsi="Arial" w:cs="Arial"/>
                <w:sz w:val="17"/>
                <w:szCs w:val="17"/>
              </w:rPr>
              <w:t>un evento de notificación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29F2A6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notificaciones</w:t>
            </w:r>
          </w:p>
        </w:tc>
      </w:tr>
      <w:tr xmlns:wp14="http://schemas.microsoft.com/office/word/2010/wordml" w:rsidR="00000000" w14:paraId="2D206D8F" wp14:textId="77777777">
        <w:trPr>
          <w:divId w:val="167255991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37D02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Desplegar dropbox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CEA64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dropbox se despliegue</w:t>
            </w:r>
          </w:p>
        </w:tc>
      </w:tr>
      <w:tr xmlns:wp14="http://schemas.microsoft.com/office/word/2010/wordml" w:rsidR="00000000" w14:paraId="566F6F30" wp14:textId="77777777">
        <w:trPr>
          <w:divId w:val="167255991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43C52AE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notificaciones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25397E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Poder ver las notificaciones</w:t>
            </w:r>
          </w:p>
        </w:tc>
      </w:tr>
      <w:tr xmlns:wp14="http://schemas.microsoft.com/office/word/2010/wordml" w:rsidR="00000000" w14:paraId="4E507716" wp14:textId="77777777">
        <w:trPr>
          <w:divId w:val="167255991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2598DE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1627187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en botón eliminar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5880FD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botón elimine la notificación</w:t>
            </w:r>
          </w:p>
        </w:tc>
      </w:tr>
      <w:tr xmlns:wp14="http://schemas.microsoft.com/office/word/2010/wordml" w:rsidR="00000000" w14:paraId="3DEEC669" wp14:textId="77777777">
        <w:trPr>
          <w:divId w:val="16725599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16725599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A6F71F" wp14:textId="77777777">
        <w:trPr>
          <w:divId w:val="16725599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16725599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A2766F9" wp14:textId="77777777">
        <w:trPr>
          <w:divId w:val="16725599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09A5DE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Las notificaciones se eliminan correctamente</w:t>
            </w:r>
          </w:p>
        </w:tc>
      </w:tr>
      <w:tr xmlns:wp14="http://schemas.microsoft.com/office/word/2010/wordml" w:rsidR="00000000" w14:paraId="41A2564E" wp14:textId="77777777">
        <w:trPr>
          <w:divId w:val="16725599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002619" w:rsidRDefault="00002619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002619" w:rsidRDefault="00002619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002619" w:rsidP="68F3A81C" w:rsidRDefault="00002619" w14:paraId="45FB0818" wp14:textId="77777777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68F3A81C" w:rsidTr="3E993154" w14:paraId="6CA115C9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27197BA6" w14:textId="356A4255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 Case hs-84: Eliminación notificación masiva</w:t>
            </w:r>
          </w:p>
        </w:tc>
      </w:tr>
      <w:tr w:rsidR="68F3A81C" w:rsidTr="3E993154" w14:paraId="11B6A548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8F3A81C" w:rsidP="68F3A81C" w:rsidRDefault="68F3A81C" w14:paraId="63F27BCB" w14:textId="5D2EBA47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73D62B51" w14:textId="0425D871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68F3A81C" w:rsidTr="3E993154" w14:paraId="1C0983C3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566386B4" w14:textId="5D379C19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68F3A81C" w:rsidP="68F3A81C" w:rsidRDefault="68F3A81C" w14:paraId="1BCE1786" w14:textId="4B32EB7A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</w:t>
            </w: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Opcion</w:t>
            </w: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para eliminar todas las opciones</w:t>
            </w:r>
          </w:p>
        </w:tc>
      </w:tr>
      <w:tr w:rsidR="68F3A81C" w:rsidTr="3E993154" w14:paraId="01850319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79AD6C70" w14:textId="785BA6D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68F3A81C" w:rsidP="68F3A81C" w:rsidRDefault="68F3A81C" w14:paraId="4A39DAB2" w14:textId="6FF6E04A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Generar un evento de notificación</w:t>
            </w:r>
          </w:p>
        </w:tc>
      </w:tr>
      <w:tr w:rsidR="68F3A81C" w:rsidTr="3E993154" w14:paraId="6CF007E3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47DFB983" w14:textId="29C377F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0132D831" w14:textId="65AE8E3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Step </w:t>
            </w: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actions</w:t>
            </w: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75ABAAD5" w14:textId="7F429D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68F3A81C" w:rsidTr="3E993154" w14:paraId="06726ED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0A92A2AA" w14:textId="5E20841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3208F6E6" w14:textId="4ECF6F43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</w:t>
            </w:r>
            <w:r w:rsidRPr="68F3A81C" w:rsidR="3FA7B5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</w:t>
            </w: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brir apartado de notificaciones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5B345F6B" w14:textId="19B989F5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</w:t>
            </w:r>
            <w:r w:rsidRPr="68F3A81C" w:rsidR="6989B7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D</w:t>
            </w: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esplegar las notificaciones</w:t>
            </w:r>
          </w:p>
        </w:tc>
      </w:tr>
      <w:tr w:rsidR="68F3A81C" w:rsidTr="3E993154" w14:paraId="0CB9B9CD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39294696" w14:textId="5F63D0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2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1C93A337" w14:textId="24CA0D98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Click</w:t>
            </w: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en eliminar todas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1CE4CC30" w14:textId="53D2507B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Todas las notificaciones se eliminan</w:t>
            </w:r>
          </w:p>
        </w:tc>
      </w:tr>
      <w:tr w:rsidR="68F3A81C" w:rsidTr="3E993154" w14:paraId="2F58403F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482F4830" w14:textId="4BA4584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68F3A81C" w:rsidTr="3E993154" w14:paraId="60021AF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8F3A81C" w:rsidP="68F3A81C" w:rsidRDefault="68F3A81C" w14:paraId="31488619" w14:textId="017340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</w:t>
            </w: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</w:t>
            </w: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3E993154" w:rsidRDefault="68F3A81C" w14:paraId="11DF497F" w14:textId="7590F73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E993154" w:rsidR="0C67A3D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Fallado</w:t>
            </w:r>
          </w:p>
        </w:tc>
      </w:tr>
      <w:tr w:rsidR="68F3A81C" w:rsidTr="3E993154" w14:paraId="5CD4622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8F3A81C" w:rsidP="68F3A81C" w:rsidRDefault="68F3A81C" w14:paraId="5DF50E6F" w14:textId="03B4419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79356B21" w14:textId="006D7C0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</w:t>
            </w: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1.0</w:t>
            </w:r>
          </w:p>
        </w:tc>
      </w:tr>
      <w:tr w:rsidR="68F3A81C" w:rsidTr="3E993154" w14:paraId="16A4AF55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8F3A81C" w:rsidP="68F3A81C" w:rsidRDefault="68F3A81C" w14:paraId="684B3BDA" w14:textId="5248DDC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30A5C7FF" w14:textId="339D516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68F3A81C" w:rsidTr="3E993154" w14:paraId="0D0F988F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8F3A81C" w:rsidP="68F3A81C" w:rsidRDefault="68F3A81C" w14:paraId="330B5B33" w14:textId="3FD9104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3E993154" w:rsidRDefault="68F3A81C" w14:paraId="140F81CE" w14:textId="09DF042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E993154" w:rsidR="603409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  <w:t>No existe botón para eliminar notificaciones masivas</w:t>
            </w:r>
          </w:p>
        </w:tc>
      </w:tr>
      <w:tr w:rsidR="68F3A81C" w:rsidTr="3E993154" w14:paraId="11911315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8F3A81C" w:rsidP="68F3A81C" w:rsidRDefault="68F3A81C" w14:paraId="76FDBA0D" w14:textId="7C256DE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8F3A81C" w:rsidP="68F3A81C" w:rsidRDefault="68F3A81C" w14:paraId="3A281CB3" w14:textId="472233E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68F3A81C" w:rsidR="68F3A8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68F3A81C" w:rsidP="68F3A81C" w:rsidRDefault="68F3A81C" w14:paraId="200EA8F4" w14:textId="05EEC54C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19"/>
    <w:rsid w:val="00002619"/>
    <w:rsid w:val="00366FEA"/>
    <w:rsid w:val="0C67A3DF"/>
    <w:rsid w:val="3D922524"/>
    <w:rsid w:val="3E993154"/>
    <w:rsid w:val="3FA7B53B"/>
    <w:rsid w:val="60208F27"/>
    <w:rsid w:val="60340939"/>
    <w:rsid w:val="68F3A81C"/>
    <w:rsid w:val="6989B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ECD4A"/>
  <w15:chartTrackingRefBased/>
  <w15:docId w15:val="{401657EC-2E0B-4C47-A212-FED27549B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292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19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291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99802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Notificaciones Movil</dc:title>
  <dc:subject/>
  <dc:creator>Cristian Lara</dc:creator>
  <keywords/>
  <dc:description/>
  <lastModifiedBy>CRISTIAN JAVIER LARA FLORES</lastModifiedBy>
  <revision>5</revision>
  <dcterms:created xsi:type="dcterms:W3CDTF">2024-11-23T01:00:00.0000000Z</dcterms:created>
  <dcterms:modified xsi:type="dcterms:W3CDTF">2024-11-27T19:36:05.5363197Z</dcterms:modified>
</coreProperties>
</file>