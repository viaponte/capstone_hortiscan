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A855DA" w:rsidRDefault="00A855DA" w14:paraId="672A6659" wp14:textId="77777777">
      <w:pPr>
        <w:jc w:val="center"/>
        <w:divId w:val="1062678954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2482553E">
          <v:rect id="_x0000_i1025" style="width:441.9pt;height:1.5pt" o:hr="t" o:hrstd="t" o:hralign="center" fillcolor="#a0a0a0" stroked="f"/>
        </w:pict>
      </w:r>
    </w:p>
    <w:p xmlns:wp14="http://schemas.microsoft.com/office/word/2010/wordml" w:rsidR="00A855DA" w:rsidRDefault="00A855DA" w14:paraId="0A37501D" wp14:textId="77777777">
      <w:pPr>
        <w:pStyle w:val="NormalWeb"/>
        <w:jc w:val="center"/>
        <w:divId w:val="1062678954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7B3D9991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1FBF5A0E" w:rsidP="3C5C5B30" w:rsidRDefault="1FBF5A0E" w14:paraId="697B5B6B" w14:textId="05421C7E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  <w:rPr>
          <w:rFonts w:ascii="Arial" w:hAnsi="Arial" w:cs="Arial"/>
          <w:sz w:val="36"/>
          <w:szCs w:val="36"/>
          <w:lang w:val="es-CL"/>
        </w:rPr>
      </w:pPr>
      <w:r w:rsidRPr="7AE23983" w:rsidR="1FBF5A0E">
        <w:rPr>
          <w:rFonts w:ascii="Arial" w:hAnsi="Arial" w:cs="Arial"/>
          <w:sz w:val="36"/>
          <w:szCs w:val="36"/>
          <w:lang w:val="es-CL"/>
        </w:rPr>
        <w:t xml:space="preserve">Pruebas </w:t>
      </w:r>
      <w:r w:rsidRPr="7AE23983" w:rsidR="607203C3">
        <w:rPr>
          <w:rFonts w:ascii="Arial" w:hAnsi="Arial" w:cs="Arial"/>
          <w:sz w:val="36"/>
          <w:szCs w:val="36"/>
          <w:lang w:val="es-CL"/>
        </w:rPr>
        <w:t>E2E</w:t>
      </w:r>
    </w:p>
    <w:p w:rsidR="621456C8" w:rsidP="2DB3A239" w:rsidRDefault="621456C8" w14:paraId="082FBFB4" w14:textId="4C974A5A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  <w:rPr>
          <w:rFonts w:ascii="Arial" w:hAnsi="Arial" w:cs="Arial"/>
          <w:sz w:val="36"/>
          <w:szCs w:val="36"/>
          <w:lang w:val="es-CL"/>
        </w:rPr>
      </w:pPr>
      <w:r w:rsidRPr="2DB3A239" w:rsidR="621456C8">
        <w:rPr>
          <w:rFonts w:ascii="Arial" w:hAnsi="Arial" w:cs="Arial"/>
          <w:sz w:val="36"/>
          <w:szCs w:val="36"/>
          <w:lang w:val="es-CL"/>
        </w:rPr>
        <w:t xml:space="preserve"> Test R</w:t>
      </w:r>
      <w:r w:rsidRPr="2DB3A239" w:rsidR="621456C8">
        <w:rPr>
          <w:rFonts w:ascii="Arial" w:hAnsi="Arial" w:cs="Arial"/>
          <w:sz w:val="36"/>
          <w:szCs w:val="36"/>
          <w:lang w:val="es-CL"/>
        </w:rPr>
        <w:t>eport</w:t>
      </w:r>
    </w:p>
    <w:p xmlns:wp14="http://schemas.microsoft.com/office/word/2010/wordml" w:rsidR="00A855DA" w:rsidRDefault="00A855DA" w14:paraId="51F738E7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A855DA" w:rsidRDefault="00A855DA" w14:paraId="5DFF2345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A855DA" w:rsidRDefault="00A855DA" w14:paraId="4C0D323D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A855DA" w:rsidRDefault="00A855DA" w14:paraId="6E72FAE9" wp14:textId="77777777">
      <w:pPr>
        <w:divId w:val="333381916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A855DA" w:rsidRDefault="00A855DA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A855DA" w:rsidRDefault="00A855DA" w14:paraId="5DAB6C7B" wp14:textId="77777777">
      <w:pPr>
        <w:divId w:val="150680922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A855DA" w:rsidRDefault="00A855DA" w14:paraId="2819B571" wp14:textId="24A9A706">
      <w:pPr>
        <w:pStyle w:val="NormalWeb"/>
        <w:divId w:val="150680922"/>
        <w:rPr>
          <w:rFonts w:ascii="Arial" w:hAnsi="Arial" w:cs="Arial"/>
          <w:b w:val="1"/>
          <w:bCs w:val="1"/>
          <w:sz w:val="18"/>
          <w:szCs w:val="18"/>
          <w:lang w:val="es-CL"/>
        </w:rPr>
      </w:pPr>
      <w:r w:rsidRPr="4A249B0B" w:rsidR="00A855DA">
        <w:rPr>
          <w:rFonts w:ascii="Arial" w:hAnsi="Arial" w:cs="Arial"/>
          <w:b w:val="1"/>
          <w:bCs w:val="1"/>
          <w:sz w:val="18"/>
          <w:szCs w:val="18"/>
          <w:lang w:val="es-CL"/>
        </w:rPr>
        <w:t xml:space="preserve">1.1. </w:t>
      </w:r>
      <w:r w:rsidRPr="4A249B0B" w:rsidR="47CF5FC4">
        <w:rPr>
          <w:rFonts w:ascii="Arial" w:hAnsi="Arial" w:cs="Arial"/>
          <w:b w:val="1"/>
          <w:bCs w:val="1"/>
          <w:sz w:val="18"/>
          <w:szCs w:val="18"/>
          <w:lang w:val="es-CL"/>
        </w:rPr>
        <w:t xml:space="preserve">Pruebas </w:t>
      </w:r>
      <w:r w:rsidRPr="4A249B0B" w:rsidR="2B96C7C3">
        <w:rPr>
          <w:rFonts w:ascii="Arial" w:hAnsi="Arial" w:cs="Arial"/>
          <w:b w:val="1"/>
          <w:bCs w:val="1"/>
          <w:sz w:val="18"/>
          <w:szCs w:val="18"/>
          <w:lang w:val="es-CL"/>
        </w:rPr>
        <w:t>End to End</w:t>
      </w:r>
    </w:p>
    <w:p w:rsidR="3331ED8E" w:rsidP="4A249B0B" w:rsidRDefault="3331ED8E" w14:paraId="56E31042" w14:textId="3E1F9E09">
      <w:pPr>
        <w:pStyle w:val="NormalWeb"/>
        <w:spacing w:beforeAutospacing="on" w:afterAutospacing="on" w:line="259" w:lineRule="auto"/>
        <w:ind w:left="0" w:right="0"/>
        <w:jc w:val="left"/>
        <w:rPr>
          <w:rFonts w:ascii="Arial" w:hAnsi="Arial" w:cs="Arial"/>
          <w:sz w:val="18"/>
          <w:szCs w:val="18"/>
        </w:rPr>
      </w:pPr>
      <w:r w:rsidRPr="4A249B0B" w:rsidR="3331ED8E"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  <w:t>Flujo completo de registro a uso</w:t>
      </w:r>
    </w:p>
    <w:p w:rsidR="3331ED8E" w:rsidP="4A249B0B" w:rsidRDefault="3331ED8E" w14:paraId="2F897099" w14:textId="5BF2A22C">
      <w:pPr>
        <w:pStyle w:val="NormalWeb"/>
        <w:spacing w:beforeAutospacing="on" w:afterAutospacing="on" w:line="259" w:lineRule="auto"/>
        <w:ind w:left="0" w:right="0"/>
        <w:jc w:val="left"/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</w:pPr>
      <w:r w:rsidRPr="4A249B0B" w:rsidR="3331ED8E"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  <w:t>Flujo alternativo</w:t>
      </w:r>
    </w:p>
    <w:p w:rsidR="3331ED8E" w:rsidP="4A249B0B" w:rsidRDefault="3331ED8E" w14:paraId="7D0E2AA1" w14:textId="06D367B7">
      <w:pPr>
        <w:pStyle w:val="NormalWeb"/>
        <w:spacing w:beforeAutospacing="on" w:afterAutospacing="on" w:line="259" w:lineRule="auto"/>
        <w:ind w:left="0" w:right="0"/>
        <w:jc w:val="left"/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</w:pPr>
      <w:r w:rsidRPr="4A249B0B" w:rsidR="3331ED8E">
        <w:rPr>
          <w:rFonts w:ascii="Arial" w:hAnsi="Arial" w:eastAsia="" w:cs="Arial" w:eastAsiaTheme="minorEastAsia"/>
          <w:color w:val="auto"/>
          <w:sz w:val="18"/>
          <w:szCs w:val="18"/>
          <w:lang w:eastAsia="ja-JP" w:bidi="ar-SA"/>
        </w:rPr>
        <w:t>Eliminar documento mientras otro lo edita</w:t>
      </w:r>
    </w:p>
    <w:p xmlns:wp14="http://schemas.microsoft.com/office/word/2010/wordml" w:rsidR="00A855DA" w:rsidRDefault="00A855DA" w14:paraId="6BC4F1FD" wp14:textId="14A3D3F2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 w:rsidRPr="7AE23983" w:rsidR="00A855DA">
        <w:rPr>
          <w:rFonts w:ascii="Arial" w:hAnsi="Arial" w:eastAsia="Times New Roman" w:cs="Arial"/>
          <w:sz w:val="22"/>
          <w:szCs w:val="22"/>
          <w:lang w:val="es-CL"/>
        </w:rPr>
        <w:t xml:space="preserve">1.1. Test </w:t>
      </w:r>
      <w:r w:rsidRPr="7AE23983" w:rsidR="00A855DA">
        <w:rPr>
          <w:rFonts w:ascii="Arial" w:hAnsi="Arial" w:eastAsia="Times New Roman" w:cs="Arial"/>
          <w:sz w:val="22"/>
          <w:szCs w:val="22"/>
          <w:lang w:val="es-CL"/>
        </w:rPr>
        <w:t>Suite :</w:t>
      </w:r>
      <w:r w:rsidRPr="7AE23983" w:rsidR="00A855DA">
        <w:rPr>
          <w:rFonts w:ascii="Arial" w:hAnsi="Arial" w:eastAsia="Times New Roman" w:cs="Arial"/>
          <w:sz w:val="22"/>
          <w:szCs w:val="22"/>
          <w:lang w:val="es-CL"/>
        </w:rPr>
        <w:t xml:space="preserve"> </w:t>
      </w:r>
      <w:r w:rsidRPr="7AE23983" w:rsidR="76976BEA">
        <w:rPr>
          <w:rFonts w:ascii="Arial" w:hAnsi="Arial" w:eastAsia="Times New Roman" w:cs="Arial"/>
          <w:sz w:val="22"/>
          <w:szCs w:val="22"/>
          <w:lang w:val="es-CL"/>
        </w:rPr>
        <w:t xml:space="preserve">Pruebas </w:t>
      </w:r>
      <w:r w:rsidRPr="7AE23983" w:rsidR="2FA234A2">
        <w:rPr>
          <w:rFonts w:ascii="Arial" w:hAnsi="Arial" w:eastAsia="Times New Roman" w:cs="Arial"/>
          <w:sz w:val="22"/>
          <w:szCs w:val="22"/>
          <w:lang w:val="es-CL"/>
        </w:rPr>
        <w:t>End to End</w:t>
      </w:r>
    </w:p>
    <w:p xmlns:wp14="http://schemas.microsoft.com/office/word/2010/wordml" w:rsidR="00A855DA" w:rsidRDefault="00A855DA" w14:paraId="60EFF97A" wp14:textId="1B9A0F5A">
      <w:pPr>
        <w:pStyle w:val="NormalWeb"/>
        <w:divId w:val="1333070374"/>
        <w:rPr>
          <w:rFonts w:ascii="Arial" w:hAnsi="Arial" w:cs="Arial"/>
          <w:sz w:val="18"/>
          <w:szCs w:val="18"/>
          <w:lang w:val="es-CL"/>
        </w:rPr>
      </w:pPr>
      <w:r w:rsidRPr="7AE23983" w:rsidR="00A855DA">
        <w:rPr>
          <w:rFonts w:ascii="Arial" w:hAnsi="Arial" w:cs="Arial"/>
          <w:sz w:val="18"/>
          <w:szCs w:val="18"/>
          <w:lang w:val="es-CL"/>
        </w:rPr>
        <w:t> Pruebas acerca de</w:t>
      </w:r>
      <w:r w:rsidRPr="7AE23983" w:rsidR="4136F8E7">
        <w:rPr>
          <w:rFonts w:ascii="Arial" w:hAnsi="Arial" w:cs="Arial"/>
          <w:sz w:val="18"/>
          <w:szCs w:val="18"/>
          <w:lang w:val="es-CL"/>
        </w:rPr>
        <w:t>l sistema desde su inicio a finales</w:t>
      </w:r>
    </w:p>
    <w:p xmlns:wp14="http://schemas.microsoft.com/office/word/2010/wordml" w:rsidR="00A855DA" w:rsidRDefault="00A855DA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73" w:id="1"/>
      <w:bookmarkEnd w:id="1"/>
      <w:r w:rsidRPr="2DB3A239" w:rsidR="00A855DA">
        <w:rPr>
          <w:rFonts w:ascii="Arial" w:hAnsi="Arial" w:cs="Arial"/>
          <w:sz w:val="18"/>
          <w:szCs w:val="18"/>
          <w:lang w:val="es-CL"/>
        </w:rPr>
        <w:t> </w:t>
      </w:r>
    </w:p>
    <w:p xmlns:wp14="http://schemas.microsoft.com/office/word/2010/wordml" w:rsidR="00A855DA" w:rsidRDefault="00A855DA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7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xmlns:wp14="http://schemas.microsoft.com/office/word/2010/wordml" w:rsidR="00000000" w:rsidTr="4A249B0B" w14:paraId="36D860C4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A855DA" w:rsidRDefault="00A855DA" w14:paraId="004FE09E" wp14:textId="4F98E19C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7AE23983" w:rsidR="00A855D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hs-1: </w:t>
            </w:r>
            <w:r w:rsidRPr="7AE23983" w:rsidR="32E284AC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Flujo completo de registro a uso</w:t>
            </w:r>
          </w:p>
        </w:tc>
      </w:tr>
      <w:tr xmlns:wp14="http://schemas.microsoft.com/office/word/2010/wordml" w:rsidR="00000000" w:rsidTr="4A249B0B" w14:paraId="5E2ADEB2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4A249B0B" w14:paraId="1BEE1654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AE23983" w:rsidR="00A855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A855DA" w:rsidP="7AE23983" w:rsidRDefault="00A855DA" w14:paraId="38D38631" wp14:textId="1103FE82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7AE23983" w:rsidR="5516E188">
              <w:rPr>
                <w:rFonts w:ascii="Arial" w:hAnsi="Arial" w:cs="Arial"/>
                <w:sz w:val="17"/>
                <w:szCs w:val="17"/>
              </w:rPr>
              <w:t>Desde el registro de usuario, hasta cerrar sesión</w:t>
            </w:r>
          </w:p>
        </w:tc>
      </w:tr>
      <w:tr xmlns:wp14="http://schemas.microsoft.com/office/word/2010/wordml" w:rsidR="00000000" w:rsidTr="4A249B0B" w14:paraId="226A89F8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AE23983" w:rsidR="00A855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A855DA" w:rsidP="7AE23983" w:rsidRDefault="00A855DA" w14:paraId="7EEE3AEB" wp14:textId="3D31FFAF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AE23983" w:rsidR="4DD342E2">
              <w:rPr>
                <w:rFonts w:ascii="Arial" w:hAnsi="Arial" w:cs="Arial"/>
                <w:sz w:val="17"/>
                <w:szCs w:val="17"/>
              </w:rPr>
              <w:t>Ingresar al sistema</w:t>
            </w:r>
          </w:p>
        </w:tc>
      </w:tr>
      <w:tr xmlns:wp14="http://schemas.microsoft.com/office/word/2010/wordml" w:rsidR="00000000" w:rsidTr="4A249B0B" w14:paraId="2C2868BC" wp14:textId="77777777">
        <w:trPr>
          <w:divId w:val="30385230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4A249B0B" w14:paraId="77C664C6" wp14:textId="77777777">
        <w:trPr>
          <w:divId w:val="30385230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P="7AE23983" w:rsidRDefault="00A855DA" w14:paraId="037691C4" wp14:textId="2FC3ACE9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AE23983" w:rsidR="3F39B106">
              <w:rPr>
                <w:rFonts w:ascii="Arial" w:hAnsi="Arial" w:cs="Arial"/>
                <w:sz w:val="17"/>
                <w:szCs w:val="17"/>
              </w:rPr>
              <w:t>Registrar un nuevo usuario, iniciar sesión, crear carpetas, generar documentos, editar y cerrar sesión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P="7AE23983" w:rsidRDefault="00A855DA" w14:paraId="447B96EE" wp14:textId="102D3432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AE23983" w:rsidR="3F39B106">
              <w:rPr>
                <w:rFonts w:ascii="Arial" w:hAnsi="Arial" w:cs="Arial"/>
                <w:sz w:val="17"/>
                <w:szCs w:val="17"/>
              </w:rPr>
              <w:t xml:space="preserve">El sistema </w:t>
            </w:r>
            <w:r w:rsidRPr="7AE23983" w:rsidR="3F39B106">
              <w:rPr>
                <w:rFonts w:ascii="Arial" w:hAnsi="Arial" w:cs="Arial"/>
                <w:sz w:val="17"/>
                <w:szCs w:val="17"/>
              </w:rPr>
              <w:t>deberia</w:t>
            </w:r>
            <w:r w:rsidRPr="7AE23983" w:rsidR="3F39B106">
              <w:rPr>
                <w:rFonts w:ascii="Arial" w:hAnsi="Arial" w:cs="Arial"/>
                <w:sz w:val="17"/>
                <w:szCs w:val="17"/>
              </w:rPr>
              <w:t xml:space="preserve"> funcionar perfectamente</w:t>
            </w:r>
          </w:p>
        </w:tc>
      </w:tr>
      <w:tr xmlns:wp14="http://schemas.microsoft.com/office/word/2010/wordml" w:rsidR="00000000" w:rsidTr="4A249B0B" w14:paraId="5A39BBE3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4A249B0B" w14:paraId="6584BEE7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7E31C215" wp14:textId="5FAE5C2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00A855D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4A249B0B" w:rsidR="3B3676E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xmlns:wp14="http://schemas.microsoft.com/office/word/2010/wordml" w:rsidR="00000000" w:rsidTr="4A249B0B" w14:paraId="4887E2D6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4A249B0B" w14:paraId="45B5B017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4A249B0B" w14:paraId="27580420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37B0D8E0" wp14:textId="1D6A8F8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37C3AB67">
              <w:rPr>
                <w:rFonts w:ascii="Arial" w:hAnsi="Arial" w:eastAsia="Times New Roman" w:cs="Arial"/>
                <w:sz w:val="17"/>
                <w:szCs w:val="17"/>
              </w:rPr>
              <w:t>El sistema recorre el flujo sin problemas</w:t>
            </w:r>
          </w:p>
        </w:tc>
      </w:tr>
      <w:tr xmlns:wp14="http://schemas.microsoft.com/office/word/2010/wordml" w:rsidR="00000000" w:rsidTr="4A249B0B" w14:paraId="617B1916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A855DA" w:rsidRDefault="00A855DA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9" w:id="3"/>
      <w:bookmarkEnd w:id="3"/>
      <w:r w:rsidRPr="2DB3A239" w:rsidR="00A855DA">
        <w:rPr>
          <w:rFonts w:ascii="Arial" w:hAnsi="Arial" w:cs="Arial"/>
          <w:sz w:val="18"/>
          <w:szCs w:val="18"/>
          <w:lang w:val="es-CL"/>
        </w:rPr>
        <w:t> </w:t>
      </w:r>
    </w:p>
    <w:p w:rsidR="07FAC3F7" w:rsidP="07FAC3F7" w:rsidRDefault="07FAC3F7" w14:paraId="167E88AE" w14:textId="155B6453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w:rsidR="2DB3A239" w:rsidTr="4A249B0B" w14:paraId="2C8C745F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2DB3A239" w:rsidP="2DB3A239" w:rsidRDefault="2DB3A239" w14:paraId="7225325E" w14:textId="4E37C72B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7AE23983" w:rsidR="341A932C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7AE23983" w:rsidR="6AEEDBA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</w:t>
            </w:r>
            <w:r w:rsidRPr="7AE23983" w:rsidR="341A932C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7AE23983" w:rsidR="5A40EEE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Flujo alternativo</w:t>
            </w:r>
          </w:p>
        </w:tc>
      </w:tr>
      <w:tr w:rsidR="2DB3A239" w:rsidTr="4A249B0B" w14:paraId="61BEF73C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58C2BFE0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705A0ECC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2DB3A239" w:rsidTr="4A249B0B" w14:paraId="78B52A0F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5402CBF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AE23983" w:rsidR="341A932C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2DB3A239" w:rsidP="7AE23983" w:rsidRDefault="2DB3A239" w14:paraId="06F99F65" w14:textId="63858C7C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AE23983" w:rsidR="49EE826A">
              <w:rPr>
                <w:rFonts w:ascii="Arial" w:hAnsi="Arial" w:cs="Arial"/>
                <w:sz w:val="17"/>
                <w:szCs w:val="17"/>
              </w:rPr>
              <w:t>Intentar realizar acciones sin pasos previos</w:t>
            </w:r>
          </w:p>
        </w:tc>
      </w:tr>
      <w:tr w:rsidR="2DB3A239" w:rsidTr="4A249B0B" w14:paraId="58952F72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4724935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AE23983" w:rsidR="3E68846F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2DB3A239" w:rsidP="7AE23983" w:rsidRDefault="2DB3A239" w14:paraId="220F8304" w14:textId="0B241962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AE23983" w:rsidR="63AA0F05">
              <w:rPr>
                <w:rFonts w:ascii="Arial" w:hAnsi="Arial" w:cs="Arial"/>
                <w:sz w:val="17"/>
                <w:szCs w:val="17"/>
              </w:rPr>
              <w:t>Ingresar al sistema</w:t>
            </w:r>
          </w:p>
        </w:tc>
      </w:tr>
      <w:tr w:rsidR="2DB3A239" w:rsidTr="4A249B0B" w14:paraId="49B3EBF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568E5DF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97B67C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9AF300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2DB3A239" w:rsidTr="4A249B0B" w14:paraId="699F653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615E8EC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7AE23983" w:rsidRDefault="2DB3A239" w14:paraId="2474C314" w14:textId="02FE6550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7AE23983" w:rsidR="2F7B69C0">
              <w:rPr>
                <w:rFonts w:ascii="Arial" w:hAnsi="Arial" w:cs="Arial"/>
                <w:sz w:val="17"/>
                <w:szCs w:val="17"/>
              </w:rPr>
              <w:t>Subir un documento sin tener una carpeta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7AE23983" w:rsidRDefault="2DB3A239" w14:paraId="00CA0349" w14:textId="02C86978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7AE23983" w:rsidR="2F7B69C0">
              <w:rPr>
                <w:rFonts w:ascii="Arial" w:hAnsi="Arial" w:cs="Arial"/>
                <w:sz w:val="17"/>
                <w:szCs w:val="17"/>
              </w:rPr>
              <w:t>No se pueda acceder</w:t>
            </w:r>
          </w:p>
        </w:tc>
      </w:tr>
      <w:tr w:rsidR="2DB3A239" w:rsidTr="4A249B0B" w14:paraId="57B3DCD7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78020E62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2DB3A239" w:rsidTr="4A249B0B" w14:paraId="44FBE4C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0C87C11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4A249B0B" w:rsidRDefault="2DB3A239" w14:paraId="5D77B76F" w14:textId="50C56F0A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4A249B0B" w:rsidR="2DB3A23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4A249B0B" w:rsidR="64891BD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2DB3A239" w:rsidTr="4A249B0B" w14:paraId="5565B9C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5FD425F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2BB3334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2DB3A239" w:rsidTr="4A249B0B" w14:paraId="0020208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1D6F46A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E9F96C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2DB3A239" w:rsidTr="4A249B0B" w14:paraId="7019E52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1ACA199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6B6965D9" w14:textId="29242D8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6EB50529">
              <w:rPr>
                <w:rFonts w:ascii="Arial" w:hAnsi="Arial" w:eastAsia="Times New Roman" w:cs="Arial"/>
                <w:sz w:val="17"/>
                <w:szCs w:val="17"/>
              </w:rPr>
              <w:t xml:space="preserve">El sistema no puede generar documentos debido a que la </w:t>
            </w:r>
            <w:r w:rsidRPr="4A249B0B" w:rsidR="6EB50529">
              <w:rPr>
                <w:rFonts w:ascii="Arial" w:hAnsi="Arial" w:eastAsia="Times New Roman" w:cs="Arial"/>
                <w:sz w:val="17"/>
                <w:szCs w:val="17"/>
              </w:rPr>
              <w:t>opcion</w:t>
            </w:r>
            <w:r w:rsidRPr="4A249B0B" w:rsidR="6EB50529">
              <w:rPr>
                <w:rFonts w:ascii="Arial" w:hAnsi="Arial" w:eastAsia="Times New Roman" w:cs="Arial"/>
                <w:sz w:val="17"/>
                <w:szCs w:val="17"/>
              </w:rPr>
              <w:t xml:space="preserve"> no aparece si no se crea una carpeta</w:t>
            </w:r>
          </w:p>
        </w:tc>
      </w:tr>
      <w:tr w:rsidR="2DB3A239" w:rsidTr="4A249B0B" w14:paraId="56AF329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26BC809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2ABE387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2DB3A239" w:rsidP="2DB3A239" w:rsidRDefault="2DB3A239" w14:paraId="61280F49" w14:textId="4C434149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w:rsidR="4A249B0B" w:rsidTr="4A249B0B" w14:paraId="690A50F1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4A249B0B" w:rsidP="4A249B0B" w:rsidRDefault="4A249B0B" w14:paraId="4EFB3E0C" w14:textId="46C83746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4A249B0B" w:rsidR="4A249B0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4A249B0B" w:rsidR="37D9726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3</w:t>
            </w:r>
            <w:r w:rsidRPr="4A249B0B" w:rsidR="4A249B0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4A249B0B" w:rsidR="0E0FD68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Eliminar documento mientras otro lo edita</w:t>
            </w:r>
          </w:p>
        </w:tc>
      </w:tr>
      <w:tr w:rsidR="4A249B0B" w:rsidTr="4A249B0B" w14:paraId="6B3571C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A249B0B" w:rsidP="4A249B0B" w:rsidRDefault="4A249B0B" w14:paraId="0221436A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4A249B0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A249B0B" w:rsidP="4A249B0B" w:rsidRDefault="4A249B0B" w14:paraId="49319B2C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4A249B0B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4A249B0B" w:rsidTr="4A249B0B" w14:paraId="0F2B463A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A249B0B" w:rsidP="4A249B0B" w:rsidRDefault="4A249B0B" w14:paraId="3D6EBC23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4A249B0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2D3758AF" w:rsidP="4A249B0B" w:rsidRDefault="2D3758AF" w14:paraId="6C438E5B" w14:textId="36D24980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4A249B0B" w:rsidR="2D3758AF">
              <w:rPr>
                <w:rFonts w:ascii="Arial" w:hAnsi="Arial" w:cs="Arial"/>
                <w:sz w:val="17"/>
                <w:szCs w:val="17"/>
              </w:rPr>
              <w:t xml:space="preserve">Simular que un usuario edita un </w:t>
            </w:r>
            <w:r w:rsidRPr="4A249B0B" w:rsidR="2D3758AF">
              <w:rPr>
                <w:rFonts w:ascii="Arial" w:hAnsi="Arial" w:cs="Arial"/>
                <w:sz w:val="17"/>
                <w:szCs w:val="17"/>
              </w:rPr>
              <w:t>documento</w:t>
            </w:r>
            <w:r w:rsidRPr="4A249B0B" w:rsidR="2D3758AF">
              <w:rPr>
                <w:rFonts w:ascii="Arial" w:hAnsi="Arial" w:cs="Arial"/>
                <w:sz w:val="17"/>
                <w:szCs w:val="17"/>
              </w:rPr>
              <w:t xml:space="preserve"> mientras otro lo elimina</w:t>
            </w:r>
          </w:p>
        </w:tc>
      </w:tr>
      <w:tr w:rsidR="4A249B0B" w:rsidTr="4A249B0B" w14:paraId="1AC83849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A249B0B" w:rsidP="4A249B0B" w:rsidRDefault="4A249B0B" w14:paraId="0E1830E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4A249B0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60FCC2EE" w:rsidP="4A249B0B" w:rsidRDefault="60FCC2EE" w14:paraId="520B78EC" w14:textId="47A2AC33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4A249B0B" w:rsidR="60FCC2EE">
              <w:rPr>
                <w:rFonts w:ascii="Arial" w:hAnsi="Arial" w:cs="Arial"/>
                <w:sz w:val="17"/>
                <w:szCs w:val="17"/>
              </w:rPr>
              <w:t>Conectarse desde el mismo usuario desde web y movil</w:t>
            </w:r>
          </w:p>
        </w:tc>
      </w:tr>
      <w:tr w:rsidR="4A249B0B" w:rsidTr="4A249B0B" w14:paraId="1EE916E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A249B0B" w:rsidP="4A249B0B" w:rsidRDefault="4A249B0B" w14:paraId="7B61F33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4A249B0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A249B0B" w:rsidP="4A249B0B" w:rsidRDefault="4A249B0B" w14:paraId="48907D6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4A249B0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A249B0B" w:rsidP="4A249B0B" w:rsidRDefault="4A249B0B" w14:paraId="156C330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4A249B0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4A249B0B" w:rsidTr="4A249B0B" w14:paraId="6A91F9A3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A249B0B" w:rsidP="4A249B0B" w:rsidRDefault="4A249B0B" w14:paraId="64E1B78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4A249B0B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BBB844" w:rsidP="4A249B0B" w:rsidRDefault="74BBB844" w14:paraId="7DFEAD2E" w14:textId="34BEF7C1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4A249B0B" w:rsidR="74BBB844">
              <w:rPr>
                <w:rFonts w:ascii="Arial" w:hAnsi="Arial" w:cs="Arial"/>
                <w:sz w:val="17"/>
                <w:szCs w:val="17"/>
              </w:rPr>
              <w:t xml:space="preserve">Crear un </w:t>
            </w:r>
            <w:r w:rsidRPr="4A249B0B" w:rsidR="74BBB844">
              <w:rPr>
                <w:rFonts w:ascii="Arial" w:hAnsi="Arial" w:cs="Arial"/>
                <w:sz w:val="17"/>
                <w:szCs w:val="17"/>
              </w:rPr>
              <w:t>documento</w:t>
            </w:r>
            <w:r w:rsidRPr="4A249B0B" w:rsidR="74BBB844">
              <w:rPr>
                <w:rFonts w:ascii="Arial" w:hAnsi="Arial" w:cs="Arial"/>
                <w:sz w:val="17"/>
                <w:szCs w:val="17"/>
              </w:rPr>
              <w:t xml:space="preserve"> y eliminarlo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BBB844" w:rsidP="4A249B0B" w:rsidRDefault="74BBB844" w14:paraId="0AD75417" w14:textId="7156B39E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4A249B0B" w:rsidR="74BBB844">
              <w:rPr>
                <w:rFonts w:ascii="Arial" w:hAnsi="Arial" w:cs="Arial"/>
                <w:sz w:val="17"/>
                <w:szCs w:val="17"/>
              </w:rPr>
              <w:t>Que el documento se elimine</w:t>
            </w:r>
          </w:p>
        </w:tc>
      </w:tr>
      <w:tr w:rsidR="4A249B0B" w:rsidTr="4A249B0B" w14:paraId="3684F967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A249B0B" w:rsidP="4A249B0B" w:rsidRDefault="4A249B0B" w14:paraId="7166F37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4A249B0B" w:rsidTr="4A249B0B" w14:paraId="65762C7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A249B0B" w:rsidP="4A249B0B" w:rsidRDefault="4A249B0B" w14:paraId="024BCCB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4A249B0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A249B0B" w:rsidP="4A249B0B" w:rsidRDefault="4A249B0B" w14:paraId="303BFAC7" w14:textId="50C56F0A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4A249B0B" w:rsidR="4A249B0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4A249B0B" w:rsidR="4A249B0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4A249B0B" w:rsidTr="4A249B0B" w14:paraId="39805EF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A249B0B" w:rsidP="4A249B0B" w:rsidRDefault="4A249B0B" w14:paraId="6280742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4A249B0B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A249B0B" w:rsidP="4A249B0B" w:rsidRDefault="4A249B0B" w14:paraId="51F7126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4A249B0B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4A249B0B" w:rsidTr="4A249B0B" w14:paraId="47E3E58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A249B0B" w:rsidP="4A249B0B" w:rsidRDefault="4A249B0B" w14:paraId="52DB983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4A249B0B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A249B0B" w:rsidP="4A249B0B" w:rsidRDefault="4A249B0B" w14:paraId="1A59E4D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4A249B0B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4A249B0B" w:rsidTr="4A249B0B" w14:paraId="4CE4C20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A249B0B" w:rsidP="4A249B0B" w:rsidRDefault="4A249B0B" w14:paraId="04ECC6F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4A249B0B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58DFB0A" w:rsidP="4A249B0B" w:rsidRDefault="258DFB0A" w14:paraId="09D0A0ED" w14:textId="2EAC0FD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258DFB0A">
              <w:rPr>
                <w:rFonts w:ascii="Arial" w:hAnsi="Arial" w:eastAsia="Times New Roman" w:cs="Arial"/>
                <w:sz w:val="17"/>
                <w:szCs w:val="17"/>
              </w:rPr>
              <w:t>El sistema elimina correctamente el archivo de ambas plataformas</w:t>
            </w:r>
          </w:p>
        </w:tc>
      </w:tr>
      <w:tr w:rsidR="4A249B0B" w:rsidTr="4A249B0B" w14:paraId="785B50D7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A249B0B" w:rsidP="4A249B0B" w:rsidRDefault="4A249B0B" w14:paraId="1AA3927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4A249B0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A249B0B" w:rsidP="4A249B0B" w:rsidRDefault="4A249B0B" w14:paraId="7524660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A249B0B" w:rsidR="4A249B0B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2DB3A239" w:rsidP="2DB3A239" w:rsidRDefault="2DB3A239" w14:paraId="03216DE3" w14:textId="4BC20D97">
      <w:pPr>
        <w:pStyle w:val="NoSpacing"/>
        <w:rPr>
          <w:lang w:val="es-CL"/>
        </w:rPr>
      </w:pPr>
    </w:p>
    <w:p w:rsidR="2DB3A239" w:rsidP="2DB3A239" w:rsidRDefault="2DB3A239" w14:paraId="25597BC1" w14:textId="538A5234">
      <w:pPr>
        <w:pStyle w:val="NoSpacing"/>
        <w:rPr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DA"/>
    <w:rsid w:val="003C5FD0"/>
    <w:rsid w:val="00A855DA"/>
    <w:rsid w:val="0120E117"/>
    <w:rsid w:val="03D561A7"/>
    <w:rsid w:val="04F73F80"/>
    <w:rsid w:val="057A6A56"/>
    <w:rsid w:val="076D4AEB"/>
    <w:rsid w:val="07CF193E"/>
    <w:rsid w:val="07FAC3F7"/>
    <w:rsid w:val="08609A6F"/>
    <w:rsid w:val="09F06B9C"/>
    <w:rsid w:val="09F888A8"/>
    <w:rsid w:val="0A58DD0C"/>
    <w:rsid w:val="0B166ED6"/>
    <w:rsid w:val="0C63A4AF"/>
    <w:rsid w:val="0D221501"/>
    <w:rsid w:val="0E0FD684"/>
    <w:rsid w:val="0E186AEE"/>
    <w:rsid w:val="0E4FF3FD"/>
    <w:rsid w:val="0E8A6B7A"/>
    <w:rsid w:val="0FFE5F0A"/>
    <w:rsid w:val="101F1649"/>
    <w:rsid w:val="102B2580"/>
    <w:rsid w:val="13C1028D"/>
    <w:rsid w:val="14D4FFE0"/>
    <w:rsid w:val="18256A30"/>
    <w:rsid w:val="1FBF5A0E"/>
    <w:rsid w:val="2035BE3D"/>
    <w:rsid w:val="216EABAB"/>
    <w:rsid w:val="218CCED2"/>
    <w:rsid w:val="220E61AE"/>
    <w:rsid w:val="22F9D8C1"/>
    <w:rsid w:val="24C7D1D0"/>
    <w:rsid w:val="258DFB0A"/>
    <w:rsid w:val="2746BA03"/>
    <w:rsid w:val="28FF6233"/>
    <w:rsid w:val="2B8DAC22"/>
    <w:rsid w:val="2B96C7C3"/>
    <w:rsid w:val="2BA59A18"/>
    <w:rsid w:val="2CBBE47C"/>
    <w:rsid w:val="2D3758AF"/>
    <w:rsid w:val="2DB3A239"/>
    <w:rsid w:val="2DC1C227"/>
    <w:rsid w:val="2F0D5A7B"/>
    <w:rsid w:val="2F7B69C0"/>
    <w:rsid w:val="2FA234A2"/>
    <w:rsid w:val="30309821"/>
    <w:rsid w:val="31E07E2F"/>
    <w:rsid w:val="32E284AC"/>
    <w:rsid w:val="330964F7"/>
    <w:rsid w:val="3331ED8E"/>
    <w:rsid w:val="33A7EACF"/>
    <w:rsid w:val="33A7EACF"/>
    <w:rsid w:val="341A932C"/>
    <w:rsid w:val="3454882E"/>
    <w:rsid w:val="351512BD"/>
    <w:rsid w:val="3529C12B"/>
    <w:rsid w:val="356B3ACC"/>
    <w:rsid w:val="364D4427"/>
    <w:rsid w:val="36926775"/>
    <w:rsid w:val="37944997"/>
    <w:rsid w:val="37C3AB67"/>
    <w:rsid w:val="37D97263"/>
    <w:rsid w:val="3855A3F0"/>
    <w:rsid w:val="388851AD"/>
    <w:rsid w:val="38D89FCF"/>
    <w:rsid w:val="3A5F8A84"/>
    <w:rsid w:val="3B3676EF"/>
    <w:rsid w:val="3BC60079"/>
    <w:rsid w:val="3C5C5B30"/>
    <w:rsid w:val="3D500FC5"/>
    <w:rsid w:val="3E68846F"/>
    <w:rsid w:val="3E9D4C82"/>
    <w:rsid w:val="3EECA7F4"/>
    <w:rsid w:val="3F39B106"/>
    <w:rsid w:val="405C6B5C"/>
    <w:rsid w:val="40CCA3C2"/>
    <w:rsid w:val="41307FA9"/>
    <w:rsid w:val="4136F8E7"/>
    <w:rsid w:val="41BA01B3"/>
    <w:rsid w:val="42D8C4F6"/>
    <w:rsid w:val="430B3A71"/>
    <w:rsid w:val="44925FDF"/>
    <w:rsid w:val="455808E8"/>
    <w:rsid w:val="45F85FD2"/>
    <w:rsid w:val="4693F430"/>
    <w:rsid w:val="4790527A"/>
    <w:rsid w:val="4790527A"/>
    <w:rsid w:val="47CF5FC4"/>
    <w:rsid w:val="481B3BE1"/>
    <w:rsid w:val="496F7E27"/>
    <w:rsid w:val="49EE826A"/>
    <w:rsid w:val="4A249B0B"/>
    <w:rsid w:val="4B429775"/>
    <w:rsid w:val="4C450FD7"/>
    <w:rsid w:val="4C5D2C3D"/>
    <w:rsid w:val="4D41C869"/>
    <w:rsid w:val="4DB52238"/>
    <w:rsid w:val="4DB52238"/>
    <w:rsid w:val="4DC83B59"/>
    <w:rsid w:val="4DD342E2"/>
    <w:rsid w:val="4DD81297"/>
    <w:rsid w:val="4E6AE2EB"/>
    <w:rsid w:val="4E93050E"/>
    <w:rsid w:val="4F784387"/>
    <w:rsid w:val="508DFAD7"/>
    <w:rsid w:val="51A755A5"/>
    <w:rsid w:val="5255DCBD"/>
    <w:rsid w:val="529B0E57"/>
    <w:rsid w:val="533E14B3"/>
    <w:rsid w:val="53A4691C"/>
    <w:rsid w:val="5434336B"/>
    <w:rsid w:val="54E63BF3"/>
    <w:rsid w:val="5516E188"/>
    <w:rsid w:val="5650A341"/>
    <w:rsid w:val="58641D30"/>
    <w:rsid w:val="597E308C"/>
    <w:rsid w:val="5A40EEE8"/>
    <w:rsid w:val="5C5DCA9F"/>
    <w:rsid w:val="607203C3"/>
    <w:rsid w:val="60D09CB0"/>
    <w:rsid w:val="60DC662D"/>
    <w:rsid w:val="60FCC2EE"/>
    <w:rsid w:val="614D784A"/>
    <w:rsid w:val="621456C8"/>
    <w:rsid w:val="634841A8"/>
    <w:rsid w:val="6396F768"/>
    <w:rsid w:val="63AA0F05"/>
    <w:rsid w:val="64891BD7"/>
    <w:rsid w:val="653127FC"/>
    <w:rsid w:val="664430FF"/>
    <w:rsid w:val="66EC0F32"/>
    <w:rsid w:val="68BDAB08"/>
    <w:rsid w:val="695AD0FE"/>
    <w:rsid w:val="69F99735"/>
    <w:rsid w:val="6AEEDBA5"/>
    <w:rsid w:val="6C62158C"/>
    <w:rsid w:val="6DB1978E"/>
    <w:rsid w:val="6EB50529"/>
    <w:rsid w:val="71743D0E"/>
    <w:rsid w:val="7178DFF9"/>
    <w:rsid w:val="732C3786"/>
    <w:rsid w:val="74A9FA5D"/>
    <w:rsid w:val="74BBB844"/>
    <w:rsid w:val="76976BEA"/>
    <w:rsid w:val="77AE5AF6"/>
    <w:rsid w:val="7A2FDD5C"/>
    <w:rsid w:val="7AE23983"/>
    <w:rsid w:val="7C495A55"/>
    <w:rsid w:val="7C9948BC"/>
    <w:rsid w:val="7DB89E98"/>
    <w:rsid w:val="7E545C6D"/>
    <w:rsid w:val="7E7880EE"/>
    <w:rsid w:val="7FA7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B783B"/>
  <w15:chartTrackingRefBased/>
  <w15:docId w15:val="{DD012313-36AC-4E17-A0DB-D4332E9379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8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1916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756288033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530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Cierre de sesión Movil</dc:title>
  <dc:subject/>
  <dc:creator>Cristian Lara</dc:creator>
  <keywords/>
  <dc:description/>
  <lastModifiedBy>CRISTIAN JAVIER LARA FLORES</lastModifiedBy>
  <revision>11</revision>
  <dcterms:created xsi:type="dcterms:W3CDTF">2024-11-23T03:33:00.0000000Z</dcterms:created>
  <dcterms:modified xsi:type="dcterms:W3CDTF">2024-11-27T02:45:23.1044514Z</dcterms:modified>
</coreProperties>
</file>