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3C5C5B30" w:rsidRDefault="1FBF5A0E" w14:paraId="697B5B6B" w14:textId="67294452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3C5C5B30" w:rsidR="1FBF5A0E">
        <w:rPr>
          <w:rFonts w:ascii="Arial" w:hAnsi="Arial" w:cs="Arial"/>
          <w:sz w:val="36"/>
          <w:szCs w:val="36"/>
          <w:lang w:val="es-CL"/>
        </w:rPr>
        <w:t>Pruebas d</w:t>
      </w:r>
      <w:r w:rsidRPr="3C5C5B30" w:rsidR="405C6B5C">
        <w:rPr>
          <w:rFonts w:ascii="Arial" w:hAnsi="Arial" w:cs="Arial"/>
          <w:sz w:val="36"/>
          <w:szCs w:val="36"/>
          <w:lang w:val="es-CL"/>
        </w:rPr>
        <w:t>e compatibilidad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FAC7FE5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 w:rsidRPr="69A8A86E" w:rsidR="00A855DA">
        <w:rPr>
          <w:rFonts w:ascii="Arial" w:hAnsi="Arial" w:cs="Arial"/>
          <w:sz w:val="18"/>
          <w:szCs w:val="18"/>
          <w:lang w:val="en-US"/>
        </w:rPr>
        <w:t xml:space="preserve">Project: </w:t>
      </w:r>
      <w:r w:rsidRPr="69A8A86E" w:rsidR="00A855DA">
        <w:rPr>
          <w:rFonts w:ascii="Arial" w:hAnsi="Arial" w:cs="Arial"/>
          <w:sz w:val="18"/>
          <w:szCs w:val="18"/>
          <w:lang w:val="en-US"/>
        </w:rPr>
        <w:t>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57627761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3C5C5B30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3C5C5B30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Pruebas de </w:t>
      </w:r>
      <w:r w:rsidRPr="3C5C5B30" w:rsidR="7E545C6D">
        <w:rPr>
          <w:rFonts w:ascii="Arial" w:hAnsi="Arial" w:cs="Arial"/>
          <w:b w:val="1"/>
          <w:bCs w:val="1"/>
          <w:sz w:val="18"/>
          <w:szCs w:val="18"/>
          <w:lang w:val="es-CL"/>
        </w:rPr>
        <w:t>compatibilidad</w:t>
      </w:r>
    </w:p>
    <w:p w:rsidR="08609A6F" w:rsidP="614D784A" w:rsidRDefault="08609A6F" w14:paraId="43656F6C" w14:textId="0E8DB9CF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614D784A" w:rsidR="08609A6F">
        <w:rPr>
          <w:rFonts w:ascii="Arial" w:hAnsi="Arial" w:cs="Arial"/>
          <w:sz w:val="18"/>
          <w:szCs w:val="18"/>
          <w:lang w:val="es-CL"/>
        </w:rPr>
        <w:t>Autenticación</w:t>
      </w:r>
      <w:r w:rsidRPr="614D784A" w:rsidR="08609A6F">
        <w:rPr>
          <w:rFonts w:ascii="Arial" w:hAnsi="Arial" w:cs="Arial"/>
          <w:sz w:val="18"/>
          <w:szCs w:val="18"/>
          <w:lang w:val="es-CL"/>
        </w:rPr>
        <w:t xml:space="preserve"> y </w:t>
      </w:r>
      <w:r w:rsidRPr="614D784A" w:rsidR="08609A6F">
        <w:rPr>
          <w:rFonts w:ascii="Arial" w:hAnsi="Arial" w:cs="Arial"/>
          <w:sz w:val="18"/>
          <w:szCs w:val="18"/>
          <w:lang w:val="es-CL"/>
        </w:rPr>
        <w:t>autorización</w:t>
      </w:r>
    </w:p>
    <w:p w:rsidR="101F1649" w:rsidP="614D784A" w:rsidRDefault="101F1649" w14:paraId="4877DB03" w14:textId="24E40298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48F7708D" w:rsidR="08609A6F">
        <w:rPr>
          <w:rFonts w:ascii="Arial" w:hAnsi="Arial" w:cs="Arial"/>
          <w:sz w:val="18"/>
          <w:szCs w:val="18"/>
          <w:lang w:val="es-CL"/>
        </w:rPr>
        <w:t>Seguridad de la información</w:t>
      </w:r>
    </w:p>
    <w:p w:rsidR="39382956" w:rsidP="48F7708D" w:rsidRDefault="39382956" w14:paraId="37FFACFE" w14:textId="6DEB25A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5020D282" w:rsidR="39382956">
        <w:rPr>
          <w:rFonts w:ascii="Arial" w:hAnsi="Arial" w:cs="Arial"/>
          <w:sz w:val="18"/>
          <w:szCs w:val="18"/>
          <w:lang w:val="es-CL"/>
        </w:rPr>
        <w:t xml:space="preserve">Compatibilidad de dispositivos </w:t>
      </w:r>
      <w:r w:rsidRPr="5020D282" w:rsidR="5C796041">
        <w:rPr>
          <w:rFonts w:ascii="Arial" w:hAnsi="Arial" w:cs="Arial"/>
          <w:sz w:val="18"/>
          <w:szCs w:val="18"/>
          <w:lang w:val="es-CL"/>
        </w:rPr>
        <w:t>móviles</w:t>
      </w:r>
    </w:p>
    <w:p w:rsidR="39382956" w:rsidP="48F7708D" w:rsidRDefault="39382956" w14:paraId="0EFC0736" w14:textId="58F2EE64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5020D282" w:rsidR="39382956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Compatibilidad de Sistemas operativos computacionales</w:t>
      </w:r>
    </w:p>
    <w:p w:rsidR="48F7708D" w:rsidP="5020D282" w:rsidRDefault="48F7708D" w14:paraId="30CE6759" w14:textId="6CF8EBF7">
      <w:pPr>
        <w:pStyle w:val="NormalWeb"/>
        <w:suppressLineNumbers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5020D282" w:rsidR="6FC95288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Resoluciones de pantalla</w:t>
      </w:r>
    </w:p>
    <w:p w:rsidR="6FC95288" w:rsidP="5020D282" w:rsidRDefault="6FC95288" w14:paraId="4B25F878" w14:textId="410D831E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eastAsia="Times New Roman" w:cs="Arial"/>
          <w:b w:val="1"/>
          <w:bCs w:val="1"/>
          <w:sz w:val="17"/>
          <w:szCs w:val="17"/>
        </w:rPr>
      </w:pPr>
      <w:r w:rsidRPr="5020D282" w:rsidR="6FC95288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Desbordamientos de elementos</w:t>
      </w:r>
    </w:p>
    <w:p xmlns:wp14="http://schemas.microsoft.com/office/word/2010/wordml" w:rsidR="00A855DA" w:rsidRDefault="00A855DA" w14:paraId="6BC4F1FD" wp14:textId="364B1DAE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3C5C5B30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3C5C5B30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3C5C5B30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3C5C5B30" w:rsidR="76976BEA">
        <w:rPr>
          <w:rFonts w:ascii="Arial" w:hAnsi="Arial" w:eastAsia="Times New Roman" w:cs="Arial"/>
          <w:sz w:val="22"/>
          <w:szCs w:val="22"/>
          <w:lang w:val="es-CL"/>
        </w:rPr>
        <w:t xml:space="preserve">Pruebas de </w:t>
      </w:r>
      <w:r w:rsidRPr="3C5C5B30" w:rsidR="7FA76385">
        <w:rPr>
          <w:rFonts w:ascii="Arial" w:hAnsi="Arial" w:eastAsia="Times New Roman" w:cs="Arial"/>
          <w:sz w:val="22"/>
          <w:szCs w:val="22"/>
          <w:lang w:val="es-CL"/>
        </w:rPr>
        <w:t>compatibilidad</w:t>
      </w:r>
    </w:p>
    <w:p xmlns:wp14="http://schemas.microsoft.com/office/word/2010/wordml" w:rsidR="00A855DA" w:rsidRDefault="00A855DA" w14:paraId="60EFF97A" wp14:textId="25182862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3C5C5B30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3C5C5B30" w:rsidR="60DC662D">
        <w:rPr>
          <w:rFonts w:ascii="Arial" w:hAnsi="Arial" w:cs="Arial"/>
          <w:sz w:val="18"/>
          <w:szCs w:val="18"/>
          <w:lang w:val="es-CL"/>
        </w:rPr>
        <w:t xml:space="preserve"> la </w:t>
      </w:r>
      <w:r w:rsidRPr="3C5C5B30" w:rsidR="14D4FFE0">
        <w:rPr>
          <w:rFonts w:ascii="Arial" w:hAnsi="Arial" w:cs="Arial"/>
          <w:sz w:val="18"/>
          <w:szCs w:val="18"/>
          <w:lang w:val="es-CL"/>
        </w:rPr>
        <w:t>compatibilidad del sistema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5020D282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375920A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C5C5B30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3C5C5B30" w:rsidR="3A5F8A8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Compatibilidad de navegadores</w:t>
            </w:r>
          </w:p>
        </w:tc>
      </w:tr>
      <w:tr xmlns:wp14="http://schemas.microsoft.com/office/word/2010/wordml" w:rsidR="00000000" w:rsidTr="5020D282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020D282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P="3C5C5B30" w:rsidRDefault="00A855DA" w14:paraId="38D38631" wp14:textId="1B2B6E8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77AE5AF6">
              <w:rPr>
                <w:rFonts w:ascii="Arial" w:hAnsi="Arial" w:cs="Arial"/>
                <w:sz w:val="17"/>
                <w:szCs w:val="17"/>
              </w:rPr>
              <w:t xml:space="preserve">Probar en las </w:t>
            </w:r>
            <w:r w:rsidRPr="3C5C5B30" w:rsidR="77AE5AF6">
              <w:rPr>
                <w:rFonts w:ascii="Arial" w:hAnsi="Arial" w:cs="Arial"/>
                <w:sz w:val="17"/>
                <w:szCs w:val="17"/>
              </w:rPr>
              <w:t>últimas</w:t>
            </w:r>
            <w:r w:rsidRPr="3C5C5B30" w:rsidR="77AE5AF6">
              <w:rPr>
                <w:rFonts w:ascii="Arial" w:hAnsi="Arial" w:cs="Arial"/>
                <w:sz w:val="17"/>
                <w:szCs w:val="17"/>
              </w:rPr>
              <w:t xml:space="preserve"> versiones de Chrome, Firefox, Safari, Edge y Opera</w:t>
            </w:r>
          </w:p>
        </w:tc>
      </w:tr>
      <w:tr xmlns:wp14="http://schemas.microsoft.com/office/word/2010/wordml" w:rsidR="00000000" w:rsidTr="5020D282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EEE3AEB" wp14:textId="335303E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C5C5B30" w:rsidR="00A855DA">
              <w:rPr>
                <w:rFonts w:ascii="Arial" w:hAnsi="Arial" w:cs="Arial"/>
                <w:sz w:val="17"/>
                <w:szCs w:val="17"/>
              </w:rPr>
              <w:t> </w:t>
            </w:r>
            <w:r w:rsidRPr="3C5C5B30" w:rsidR="09F06B9C">
              <w:rPr>
                <w:rFonts w:ascii="Arial" w:hAnsi="Arial" w:cs="Arial"/>
                <w:sz w:val="17"/>
                <w:szCs w:val="17"/>
              </w:rPr>
              <w:t>Ingresar al sistema</w:t>
            </w:r>
            <w:r w:rsidRPr="3C5C5B30" w:rsidR="31E07E2F">
              <w:rPr>
                <w:rFonts w:ascii="Arial" w:hAnsi="Arial" w:cs="Arial"/>
                <w:sz w:val="17"/>
                <w:szCs w:val="17"/>
              </w:rPr>
              <w:t xml:space="preserve"> mediante distintos navegadores</w:t>
            </w:r>
          </w:p>
        </w:tc>
      </w:tr>
      <w:tr xmlns:wp14="http://schemas.microsoft.com/office/word/2010/wordml" w:rsidR="00000000" w:rsidTr="5020D282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020D282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3C5C5B30" w:rsidRDefault="00A855DA" w14:paraId="037691C4" wp14:textId="7051427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4B429775">
              <w:rPr>
                <w:rFonts w:ascii="Arial" w:hAnsi="Arial" w:cs="Arial"/>
                <w:sz w:val="17"/>
                <w:szCs w:val="17"/>
              </w:rPr>
              <w:t>Ingresar la url del sistema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3C5C5B30" w:rsidRDefault="00A855DA" w14:paraId="447B96EE" wp14:textId="206239C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4B429775"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 w:rsidRPr="3C5C5B30" w:rsidR="4B429775">
              <w:rPr>
                <w:rFonts w:ascii="Arial" w:hAnsi="Arial" w:cs="Arial"/>
                <w:sz w:val="17"/>
                <w:szCs w:val="17"/>
              </w:rPr>
              <w:t>deberia</w:t>
            </w:r>
            <w:r w:rsidRPr="3C5C5B30" w:rsidR="4B429775">
              <w:rPr>
                <w:rFonts w:ascii="Arial" w:hAnsi="Arial" w:cs="Arial"/>
                <w:sz w:val="17"/>
                <w:szCs w:val="17"/>
              </w:rPr>
              <w:t xml:space="preserve"> poder ejecutarse en cualquier navegador</w:t>
            </w:r>
          </w:p>
        </w:tc>
      </w:tr>
      <w:tr xmlns:wp14="http://schemas.microsoft.com/office/word/2010/wordml" w:rsidR="00000000" w:rsidTr="5020D282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020D282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E31C215" wp14:textId="797FF2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5020D282" w:rsidR="01A3BC7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5020D282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020D282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020D282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758F698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2718072">
              <w:rPr>
                <w:rFonts w:ascii="Arial" w:hAnsi="Arial" w:eastAsia="Times New Roman" w:cs="Arial"/>
                <w:sz w:val="17"/>
                <w:szCs w:val="17"/>
              </w:rPr>
              <w:t>El sistema funciona en los diferentes URL´S</w:t>
            </w:r>
          </w:p>
        </w:tc>
      </w:tr>
      <w:tr xmlns:wp14="http://schemas.microsoft.com/office/word/2010/wordml" w:rsidR="00000000" w:rsidTr="5020D282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07FAC3F7" w:rsidP="07FAC3F7" w:rsidRDefault="07FAC3F7" w14:paraId="167E88AE" w14:textId="155B645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5020D282" w14:paraId="2C8C745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7225325E" w14:textId="1FB56EA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20D282" w:rsidR="302CEED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020D282" w:rsidR="4638386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5020D282" w:rsidR="302CEED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5020D282" w:rsidR="030FC26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Compatibilidad de </w:t>
            </w:r>
            <w:r w:rsidRPr="5020D282" w:rsidR="0A32ACD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Sistemas operativos</w:t>
            </w:r>
            <w:r w:rsidRPr="5020D282" w:rsidR="5B4EFF9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</w:t>
            </w:r>
            <w:r w:rsidRPr="5020D282" w:rsidR="195723D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móviles</w:t>
            </w:r>
          </w:p>
        </w:tc>
      </w:tr>
      <w:tr w:rsidR="2DB3A239" w:rsidTr="5020D282" w14:paraId="61BEF7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8C2BFE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05A0EC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5020D282" w14:paraId="78B52A0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5402CB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64D442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3C5C5B30" w:rsidRDefault="2DB3A239" w14:paraId="06F99F65" w14:textId="7AEE92B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0E186AEE">
              <w:rPr>
                <w:rFonts w:ascii="Arial" w:hAnsi="Arial" w:cs="Arial"/>
                <w:sz w:val="17"/>
                <w:szCs w:val="17"/>
              </w:rPr>
              <w:t>Evaluar el funcionamiento en dispositivos Android e IOS con diferentes versiones</w:t>
            </w:r>
          </w:p>
        </w:tc>
      </w:tr>
      <w:tr w:rsidR="2DB3A239" w:rsidTr="5020D282" w14:paraId="58952F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2493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4DD8129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3C5C5B30" w:rsidRDefault="2DB3A239" w14:paraId="220F8304" w14:textId="3BDB54E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455808E8">
              <w:rPr>
                <w:rFonts w:ascii="Arial" w:hAnsi="Arial" w:cs="Arial"/>
                <w:sz w:val="17"/>
                <w:szCs w:val="17"/>
              </w:rPr>
              <w:t xml:space="preserve">Instalar </w:t>
            </w:r>
            <w:r w:rsidRPr="3C5C5B30" w:rsidR="455808E8">
              <w:rPr>
                <w:rFonts w:ascii="Arial" w:hAnsi="Arial" w:cs="Arial"/>
                <w:sz w:val="17"/>
                <w:szCs w:val="17"/>
              </w:rPr>
              <w:t>el app</w:t>
            </w:r>
            <w:r w:rsidRPr="3C5C5B30" w:rsidR="455808E8">
              <w:rPr>
                <w:rFonts w:ascii="Arial" w:hAnsi="Arial" w:cs="Arial"/>
                <w:sz w:val="17"/>
                <w:szCs w:val="17"/>
              </w:rPr>
              <w:t xml:space="preserve"> en los distintos sistemas operativos</w:t>
            </w:r>
          </w:p>
        </w:tc>
      </w:tr>
      <w:tr w:rsidR="2DB3A239" w:rsidTr="5020D282" w14:paraId="49B3EB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68E5D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7B67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AF30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5020D282" w14:paraId="699F653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15E8E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3C5C5B30" w:rsidRDefault="2DB3A239" w14:paraId="2474C314" w14:textId="35A61B5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C5C5B30" w:rsidR="2B8DAC22">
              <w:rPr>
                <w:rFonts w:ascii="Arial" w:hAnsi="Arial" w:cs="Arial"/>
                <w:sz w:val="17"/>
                <w:szCs w:val="17"/>
              </w:rPr>
              <w:t>Ingresar al sistema mediante un dispositivo movil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0CA0349" w14:textId="7706A5E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C5C5B30" w:rsidR="2B8DAC22"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 w:rsidRPr="3C5C5B30" w:rsidR="2B8DAC22">
              <w:rPr>
                <w:rFonts w:ascii="Arial" w:hAnsi="Arial" w:cs="Arial"/>
                <w:sz w:val="17"/>
                <w:szCs w:val="17"/>
              </w:rPr>
              <w:t>a la app</w:t>
            </w:r>
            <w:r w:rsidRPr="3C5C5B30" w:rsidR="2B8DAC22">
              <w:rPr>
                <w:rFonts w:ascii="Arial" w:hAnsi="Arial" w:cs="Arial"/>
                <w:sz w:val="17"/>
                <w:szCs w:val="17"/>
              </w:rPr>
              <w:t xml:space="preserve"> sin problemas</w:t>
            </w:r>
          </w:p>
        </w:tc>
      </w:tr>
      <w:tr w:rsidR="2DB3A239" w:rsidTr="5020D282" w14:paraId="57B3DCD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8020E6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5020D282" w14:paraId="44FBE4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0C87C1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5020D282" w:rsidRDefault="2DB3A239" w14:paraId="5D77B76F" w14:textId="59337C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20D282" w:rsidR="3ABDDF8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w:rsidR="2DB3A239" w:rsidTr="5020D282" w14:paraId="5565B9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FD425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BB333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5020D282" w14:paraId="0020208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D6F46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E9F96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5020D282" w14:paraId="7019E5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ACA19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5020D282" w:rsidRDefault="2DB3A239" w14:paraId="6B6965D9" w14:textId="681777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47404A9D">
              <w:rPr>
                <w:rFonts w:ascii="Arial" w:hAnsi="Arial" w:eastAsia="Times New Roman" w:cs="Arial"/>
                <w:sz w:val="17"/>
                <w:szCs w:val="17"/>
              </w:rPr>
              <w:t xml:space="preserve">La </w:t>
            </w:r>
            <w:r w:rsidRPr="5020D282" w:rsidR="47404A9D">
              <w:rPr>
                <w:rFonts w:ascii="Arial" w:hAnsi="Arial" w:eastAsia="Times New Roman" w:cs="Arial"/>
                <w:sz w:val="17"/>
                <w:szCs w:val="17"/>
              </w:rPr>
              <w:t>aplicacion</w:t>
            </w:r>
            <w:r w:rsidRPr="5020D282" w:rsidR="47404A9D">
              <w:rPr>
                <w:rFonts w:ascii="Arial" w:hAnsi="Arial" w:eastAsia="Times New Roman" w:cs="Arial"/>
                <w:sz w:val="17"/>
                <w:szCs w:val="17"/>
              </w:rPr>
              <w:t xml:space="preserve"> funciona correctamente en ambos dispositivos</w:t>
            </w:r>
          </w:p>
        </w:tc>
      </w:tr>
      <w:tr w:rsidR="2DB3A239" w:rsidTr="5020D282" w14:paraId="56AF32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6BC80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ABE387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61280F49" w14:textId="4C434149">
      <w:pPr>
        <w:pStyle w:val="NoSpacing"/>
        <w:rPr>
          <w:lang w:val="es-CL"/>
        </w:rPr>
      </w:pPr>
    </w:p>
    <w:p w:rsidR="2DB3A239" w:rsidP="2DB3A239" w:rsidRDefault="2DB3A239" w14:paraId="03216DE3" w14:textId="349C4BFE">
      <w:pPr>
        <w:pStyle w:val="NoSpacing"/>
        <w:rPr>
          <w:lang w:val="es-CL"/>
        </w:rPr>
      </w:pPr>
    </w:p>
    <w:p w:rsidR="2DB3A239" w:rsidP="2DB3A239" w:rsidRDefault="2DB3A239" w14:paraId="25597BC1" w14:textId="538A5234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3C5C5B30" w:rsidTr="5020D282" w14:paraId="2627677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3C5C5B30" w:rsidP="3C5C5B30" w:rsidRDefault="3C5C5B30" w14:paraId="5B59F315" w14:textId="5F6D8E4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</w:pPr>
            <w:r w:rsidRPr="5020D282" w:rsidR="4392514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Test Case hs-</w:t>
            </w:r>
            <w:r w:rsidRPr="5020D282" w:rsidR="40B1C63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3</w:t>
            </w:r>
            <w:r w:rsidRPr="5020D282" w:rsidR="4392514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 xml:space="preserve">: </w:t>
            </w:r>
            <w:r w:rsidRPr="5020D282" w:rsidR="657DDFA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Compatibilidad</w:t>
            </w:r>
            <w:r w:rsidRPr="5020D282" w:rsidR="284C428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 xml:space="preserve"> de dispositivos </w:t>
            </w:r>
            <w:r w:rsidRPr="5020D282" w:rsidR="7B169D8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móviles</w:t>
            </w:r>
          </w:p>
        </w:tc>
      </w:tr>
      <w:tr w:rsidR="3C5C5B30" w:rsidTr="5020D282" w14:paraId="7463D33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27C74A6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2985272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C5C5B30" w:rsidTr="5020D282" w14:paraId="64EAA7B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B06C2A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C5C5B30" w:rsidP="3C5C5B30" w:rsidRDefault="3C5C5B30" w14:paraId="67C7A5B9" w14:textId="7F01D76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>Evaluar el funcionamiento en dispositivos</w:t>
            </w:r>
            <w:r w:rsidRPr="3C5C5B30" w:rsidR="2F0D5A7B">
              <w:rPr>
                <w:rFonts w:ascii="Arial" w:hAnsi="Arial" w:cs="Arial"/>
                <w:sz w:val="17"/>
                <w:szCs w:val="17"/>
              </w:rPr>
              <w:t xml:space="preserve"> TABLET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 Android e IOS </w:t>
            </w:r>
          </w:p>
        </w:tc>
      </w:tr>
      <w:tr w:rsidR="3C5C5B30" w:rsidTr="5020D282" w14:paraId="2E411A7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95DB27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3C5C5B30" w:rsidP="3C5C5B30" w:rsidRDefault="3C5C5B30" w14:paraId="3264EC40" w14:textId="2A3EA67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43925143">
              <w:rPr>
                <w:rFonts w:ascii="Arial" w:hAnsi="Arial" w:cs="Arial"/>
                <w:sz w:val="17"/>
                <w:szCs w:val="17"/>
              </w:rPr>
              <w:t xml:space="preserve">Instalar </w:t>
            </w:r>
            <w:r w:rsidRPr="5020D282" w:rsidR="703CBDD1">
              <w:rPr>
                <w:rFonts w:ascii="Arial" w:hAnsi="Arial" w:cs="Arial"/>
                <w:sz w:val="17"/>
                <w:szCs w:val="17"/>
              </w:rPr>
              <w:t>la app</w:t>
            </w:r>
            <w:r w:rsidRPr="5020D282" w:rsidR="43925143">
              <w:rPr>
                <w:rFonts w:ascii="Arial" w:hAnsi="Arial" w:cs="Arial"/>
                <w:sz w:val="17"/>
                <w:szCs w:val="17"/>
              </w:rPr>
              <w:t xml:space="preserve"> en los distintos sistemas operativos</w:t>
            </w:r>
          </w:p>
        </w:tc>
      </w:tr>
      <w:tr w:rsidR="3C5C5B30" w:rsidTr="5020D282" w14:paraId="51D5087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26143F0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4F35ED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A514AE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3C5C5B30" w:rsidTr="5020D282" w14:paraId="3192E8A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43CB7A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629237DD" w14:textId="0A6AECA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Ingresar al sistema mediante un </w:t>
            </w:r>
            <w:r w:rsidRPr="3C5C5B30" w:rsidR="7178DFF9">
              <w:rPr>
                <w:rFonts w:ascii="Arial" w:hAnsi="Arial" w:cs="Arial"/>
                <w:sz w:val="17"/>
                <w:szCs w:val="17"/>
              </w:rPr>
              <w:t>TABLET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19F8F85" w14:textId="7706A5E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>a la app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 sin problemas</w:t>
            </w:r>
          </w:p>
        </w:tc>
      </w:tr>
      <w:tr w:rsidR="3C5C5B30" w:rsidTr="5020D282" w14:paraId="4ED27A9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7BE3482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3C5C5B30" w:rsidTr="5020D282" w14:paraId="158F78A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7429C39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5020D282" w:rsidRDefault="3C5C5B30" w14:paraId="5D9309A6" w14:textId="12EB0F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20D282" w:rsidR="02EAAB1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w:rsidR="3C5C5B30" w:rsidTr="5020D282" w14:paraId="03EB402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40A24E8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4EB299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3C5C5B30" w:rsidTr="5020D282" w14:paraId="0321A1E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5F1E1F8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0429A1E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C5C5B30" w:rsidTr="5020D282" w14:paraId="44EF8CE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7935362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8401787" w14:textId="2EC593E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0935FBDE">
              <w:rPr>
                <w:rFonts w:ascii="Arial" w:hAnsi="Arial" w:eastAsia="Times New Roman" w:cs="Arial"/>
                <w:sz w:val="17"/>
                <w:szCs w:val="17"/>
              </w:rPr>
              <w:t xml:space="preserve">La </w:t>
            </w:r>
            <w:r w:rsidRPr="5020D282" w:rsidR="0935FBDE">
              <w:rPr>
                <w:rFonts w:ascii="Arial" w:hAnsi="Arial" w:eastAsia="Times New Roman" w:cs="Arial"/>
                <w:sz w:val="17"/>
                <w:szCs w:val="17"/>
              </w:rPr>
              <w:t>aplicación</w:t>
            </w:r>
            <w:r w:rsidRPr="5020D282" w:rsidR="0935FBDE">
              <w:rPr>
                <w:rFonts w:ascii="Arial" w:hAnsi="Arial" w:eastAsia="Times New Roman" w:cs="Arial"/>
                <w:sz w:val="17"/>
                <w:szCs w:val="17"/>
              </w:rPr>
              <w:t xml:space="preserve"> se instala correctamente en dispositivos Tablet</w:t>
            </w:r>
          </w:p>
        </w:tc>
      </w:tr>
      <w:tr w:rsidR="3C5C5B30" w:rsidTr="5020D282" w14:paraId="4619FB7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4F8F7B5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2602085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3C5C5B30" w:rsidP="3C5C5B30" w:rsidRDefault="3C5C5B30" w14:paraId="2F95E9CB" w14:textId="17E5BD0E">
      <w:pPr>
        <w:pStyle w:val="NoSpacing"/>
        <w:rPr>
          <w:lang w:val="es-CL"/>
        </w:rPr>
      </w:pPr>
    </w:p>
    <w:p w:rsidR="3C5C5B30" w:rsidP="3C5C5B30" w:rsidRDefault="3C5C5B30" w14:paraId="1661CBE8" w14:textId="0ED52EF0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3C5C5B30" w:rsidTr="5020D282" w14:paraId="6E23C489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3C5C5B30" w:rsidP="3C5C5B30" w:rsidRDefault="3C5C5B30" w14:paraId="2297EE5D" w14:textId="7D61BF51">
            <w:pPr>
              <w:pStyle w:val="Normal"/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Test Case hs-</w:t>
            </w:r>
            <w:r w:rsidRPr="3C5C5B30" w:rsidR="0FFE5F0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4</w:t>
            </w:r>
            <w:r w:rsidRPr="3C5C5B30" w:rsidR="3C5C5B3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 xml:space="preserve">: </w:t>
            </w:r>
            <w:r w:rsidRPr="3C5C5B30" w:rsidR="4E9305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Compatibilidad de Sistemas operativos computacionales</w:t>
            </w:r>
          </w:p>
        </w:tc>
      </w:tr>
      <w:tr w:rsidR="3C5C5B30" w:rsidTr="5020D282" w14:paraId="6A81036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4F3CA48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8B6B4D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C5C5B30" w:rsidTr="5020D282" w14:paraId="460B80E9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4FC5915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C5C5B30" w:rsidP="3C5C5B30" w:rsidRDefault="3C5C5B30" w14:paraId="017D0E56" w14:textId="2D94A22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Evaluar el funcionamiento </w:t>
            </w:r>
            <w:r w:rsidRPr="3C5C5B30" w:rsidR="74A9FA5D">
              <w:rPr>
                <w:rFonts w:ascii="Arial" w:hAnsi="Arial" w:cs="Arial"/>
                <w:sz w:val="17"/>
                <w:szCs w:val="17"/>
              </w:rPr>
              <w:t>del sistema en diferentes sistemas operativos como Windows, macOS y Linux</w:t>
            </w:r>
          </w:p>
        </w:tc>
      </w:tr>
      <w:tr w:rsidR="3C5C5B30" w:rsidTr="5020D282" w14:paraId="63CA6C69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3F89367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3C5C5B30" w:rsidP="3C5C5B30" w:rsidRDefault="3C5C5B30" w14:paraId="52942E2D" w14:textId="5870CB6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>I</w:t>
            </w:r>
            <w:r w:rsidRPr="3C5C5B30" w:rsidR="7C495A55">
              <w:rPr>
                <w:rFonts w:ascii="Arial" w:hAnsi="Arial" w:cs="Arial"/>
                <w:sz w:val="17"/>
                <w:szCs w:val="17"/>
              </w:rPr>
              <w:t>ngresar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 en los distintos sistemas operativos</w:t>
            </w:r>
          </w:p>
        </w:tc>
      </w:tr>
      <w:tr w:rsidR="3C5C5B30" w:rsidTr="5020D282" w14:paraId="486F4E7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67BBB81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0B9EB0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67C6F8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3C5C5B30" w:rsidTr="5020D282" w14:paraId="4335284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7E01363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2828EF8" w14:textId="0D45C79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Ingresar al sistema 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7E7D4AB9" w14:textId="7706A5E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>a la app</w:t>
            </w:r>
            <w:r w:rsidRPr="3C5C5B30" w:rsidR="3C5C5B30">
              <w:rPr>
                <w:rFonts w:ascii="Arial" w:hAnsi="Arial" w:cs="Arial"/>
                <w:sz w:val="17"/>
                <w:szCs w:val="17"/>
              </w:rPr>
              <w:t xml:space="preserve"> sin problemas</w:t>
            </w:r>
          </w:p>
        </w:tc>
      </w:tr>
      <w:tr w:rsidR="3C5C5B30" w:rsidTr="5020D282" w14:paraId="441779F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031051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3C5C5B30" w:rsidTr="5020D282" w14:paraId="06D0A22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54A8BA6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1F7329AE" w14:textId="46B5061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4392514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5020D282" w:rsidR="694890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3C5C5B30" w:rsidTr="5020D282" w14:paraId="3379404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7014FBE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1E0B472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3C5C5B30" w:rsidTr="5020D282" w14:paraId="07B2876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3FD474C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6612D1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C5C5B30" w:rsidTr="5020D282" w14:paraId="16AA6F4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2FE60EB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62A67B48" w14:textId="4A74BE1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4FFE0FDC">
              <w:rPr>
                <w:rFonts w:ascii="Arial" w:hAnsi="Arial" w:eastAsia="Times New Roman" w:cs="Arial"/>
                <w:sz w:val="17"/>
                <w:szCs w:val="17"/>
              </w:rPr>
              <w:t xml:space="preserve">El sistema funciona correctamente de manera web en diferentes sistemas </w:t>
            </w:r>
          </w:p>
        </w:tc>
      </w:tr>
      <w:tr w:rsidR="3C5C5B30" w:rsidTr="5020D282" w14:paraId="52A8CD3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C5C5B30" w:rsidP="3C5C5B30" w:rsidRDefault="3C5C5B30" w14:paraId="6F84D5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C5C5B30" w:rsidP="3C5C5B30" w:rsidRDefault="3C5C5B30" w14:paraId="5BCB09E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C5C5B30" w:rsidR="3C5C5B30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3C5C5B30" w:rsidP="3C5C5B30" w:rsidRDefault="3C5C5B30" w14:paraId="5EFC9B01" w14:textId="046CC756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5020D282" w:rsidTr="5020D282" w14:paraId="76BF26E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020D282" w:rsidP="5020D282" w:rsidRDefault="5020D282" w14:paraId="4AB81E29" w14:textId="43D91904">
            <w:pPr>
              <w:pStyle w:val="Normal"/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Test Case hs-</w:t>
            </w:r>
            <w:r w:rsidRPr="5020D282" w:rsidR="295913E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>5</w:t>
            </w: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 xml:space="preserve">: </w:t>
            </w:r>
            <w:r w:rsidRPr="5020D282" w:rsidR="72B608D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Resoluciones de pantalla</w:t>
            </w:r>
          </w:p>
        </w:tc>
      </w:tr>
      <w:tr w:rsidR="5020D282" w:rsidTr="5020D282" w14:paraId="4F519FB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514A00F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70AE930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20D282" w:rsidTr="5020D282" w14:paraId="08B4DB9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758DBED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385802B" w:rsidP="5020D282" w:rsidRDefault="0385802B" w14:paraId="2F2E6C14" w14:textId="3FD9E2E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0385802B">
              <w:rPr>
                <w:rFonts w:ascii="Arial" w:hAnsi="Arial" w:cs="Arial"/>
                <w:sz w:val="17"/>
                <w:szCs w:val="17"/>
              </w:rPr>
              <w:t>Probar en diferentes resoluciones y tamaños de pantalla</w:t>
            </w:r>
          </w:p>
        </w:tc>
      </w:tr>
      <w:tr w:rsidR="5020D282" w:rsidTr="5020D282" w14:paraId="557C327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5C281D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5020D282" w:rsidP="5020D282" w:rsidRDefault="5020D282" w14:paraId="6DB773A3" w14:textId="5870CB6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5020D282">
              <w:rPr>
                <w:rFonts w:ascii="Arial" w:hAnsi="Arial" w:cs="Arial"/>
                <w:sz w:val="17"/>
                <w:szCs w:val="17"/>
              </w:rPr>
              <w:t>I</w:t>
            </w:r>
            <w:r w:rsidRPr="5020D282" w:rsidR="5020D282">
              <w:rPr>
                <w:rFonts w:ascii="Arial" w:hAnsi="Arial" w:cs="Arial"/>
                <w:sz w:val="17"/>
                <w:szCs w:val="17"/>
              </w:rPr>
              <w:t>ngresar</w:t>
            </w:r>
            <w:r w:rsidRPr="5020D282" w:rsidR="5020D282">
              <w:rPr>
                <w:rFonts w:ascii="Arial" w:hAnsi="Arial" w:cs="Arial"/>
                <w:sz w:val="17"/>
                <w:szCs w:val="17"/>
              </w:rPr>
              <w:t xml:space="preserve"> en los distintos sistemas operativos</w:t>
            </w:r>
          </w:p>
        </w:tc>
      </w:tr>
      <w:tr w:rsidR="5020D282" w:rsidTr="5020D282" w14:paraId="47E3590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9F7CB7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30B5B28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09065B2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5020D282" w:rsidTr="5020D282" w14:paraId="650A95E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0786169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EEA7183" w:rsidP="5020D282" w:rsidRDefault="6EEA7183" w14:paraId="28BDD641" w14:textId="197C83E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6EEA7183">
              <w:rPr>
                <w:rFonts w:ascii="Arial" w:hAnsi="Arial" w:cs="Arial"/>
                <w:sz w:val="17"/>
                <w:szCs w:val="17"/>
              </w:rPr>
              <w:t xml:space="preserve">Ajustar la pantalla a diferentes resoluciones 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EEA7183" w:rsidP="5020D282" w:rsidRDefault="6EEA7183" w14:paraId="052B0C3C" w14:textId="5498781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6EEA7183">
              <w:rPr>
                <w:rFonts w:ascii="Arial" w:hAnsi="Arial" w:cs="Arial"/>
                <w:sz w:val="17"/>
                <w:szCs w:val="17"/>
              </w:rPr>
              <w:t>Funcionalidad de la aplicación</w:t>
            </w:r>
          </w:p>
        </w:tc>
      </w:tr>
      <w:tr w:rsidR="5020D282" w:rsidTr="5020D282" w14:paraId="53ECE87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6D8915E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5020D282" w:rsidTr="5020D282" w14:paraId="3AC6BF9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49E159A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F93F191" w14:textId="231C07E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</w:t>
            </w:r>
            <w:r w:rsidRPr="5020D282" w:rsidR="4093A21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ado</w:t>
            </w:r>
          </w:p>
        </w:tc>
      </w:tr>
      <w:tr w:rsidR="5020D282" w:rsidTr="5020D282" w14:paraId="668C0CF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70D257E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371CFB4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5020D282" w:rsidTr="5020D282" w14:paraId="148709A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42EC113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0BF4DD4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20D282" w:rsidTr="5020D282" w14:paraId="3ED0309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3D1084F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F7B99D5" w:rsidP="5020D282" w:rsidRDefault="6F7B99D5" w14:paraId="79854177" w14:textId="4E42E9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20D282" w:rsidR="6F7B99D5">
              <w:rPr>
                <w:rFonts w:ascii="Arial" w:hAnsi="Arial" w:eastAsia="Times New Roman" w:cs="Arial"/>
                <w:sz w:val="17"/>
                <w:szCs w:val="17"/>
              </w:rPr>
              <w:t>El sistema se adapta a diferentes resoluciones y tamaños de pantalla</w:t>
            </w:r>
          </w:p>
        </w:tc>
      </w:tr>
      <w:tr w:rsidR="5020D282" w:rsidTr="5020D282" w14:paraId="106FE34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7A4B7A7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784203B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5020D282" w:rsidP="5020D282" w:rsidRDefault="5020D282" w14:paraId="5D4ED779" w14:textId="47F747F1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5020D282" w:rsidTr="5020D282" w14:paraId="4159CE2B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020D282" w:rsidP="5020D282" w:rsidRDefault="5020D282" w14:paraId="02A09A69" w14:textId="70B8ED88">
            <w:pPr>
              <w:pStyle w:val="Normal"/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s-ES"/>
              </w:rPr>
              <w:t xml:space="preserve">Test Case hs-6: </w:t>
            </w:r>
            <w:r w:rsidRPr="5020D282" w:rsidR="20567EC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Desbordamientos de elementos</w:t>
            </w:r>
          </w:p>
        </w:tc>
      </w:tr>
      <w:tr w:rsidR="5020D282" w:rsidTr="5020D282" w14:paraId="66A3551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468ABE9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60136A9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20D282" w:rsidTr="5020D282" w14:paraId="76F2992B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4B12125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1C944238" w:rsidP="5020D282" w:rsidRDefault="1C944238" w14:paraId="48E4962B" w14:textId="39E1BB1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5020D282" w:rsidR="1C944238">
              <w:rPr>
                <w:rFonts w:ascii="Arial" w:hAnsi="Arial" w:cs="Arial"/>
                <w:sz w:val="17"/>
                <w:szCs w:val="17"/>
                <w:lang w:val="es-ES"/>
              </w:rPr>
              <w:t>Segurar</w:t>
            </w:r>
            <w:r w:rsidRPr="5020D282" w:rsidR="1C944238">
              <w:rPr>
                <w:rFonts w:ascii="Arial" w:hAnsi="Arial" w:cs="Arial"/>
                <w:sz w:val="17"/>
                <w:szCs w:val="17"/>
                <w:lang w:val="es-ES"/>
              </w:rPr>
              <w:t xml:space="preserve"> que no</w:t>
            </w:r>
            <w:r w:rsidRPr="5020D282" w:rsidR="4D60EC1F">
              <w:rPr>
                <w:rFonts w:ascii="Arial" w:hAnsi="Arial" w:cs="Arial"/>
                <w:sz w:val="17"/>
                <w:szCs w:val="17"/>
                <w:lang w:val="es-ES"/>
              </w:rPr>
              <w:t xml:space="preserve"> ocurran </w:t>
            </w:r>
            <w:r w:rsidRPr="5020D282" w:rsidR="2DDD58F7">
              <w:rPr>
                <w:rFonts w:ascii="Arial" w:hAnsi="Arial" w:cs="Arial"/>
                <w:sz w:val="17"/>
                <w:szCs w:val="17"/>
                <w:lang w:val="es-ES"/>
              </w:rPr>
              <w:t>desbordamiento</w:t>
            </w:r>
            <w:r w:rsidRPr="5020D282" w:rsidR="4D60EC1F">
              <w:rPr>
                <w:rFonts w:ascii="Arial" w:hAnsi="Arial" w:cs="Arial"/>
                <w:sz w:val="17"/>
                <w:szCs w:val="17"/>
                <w:lang w:val="es-ES"/>
              </w:rPr>
              <w:t xml:space="preserve"> de botones o </w:t>
            </w:r>
            <w:r w:rsidRPr="5020D282" w:rsidR="4D60EC1F">
              <w:rPr>
                <w:rFonts w:ascii="Arial" w:hAnsi="Arial" w:cs="Arial"/>
                <w:sz w:val="17"/>
                <w:szCs w:val="17"/>
                <w:lang w:val="es-ES"/>
              </w:rPr>
              <w:t>labels</w:t>
            </w:r>
          </w:p>
        </w:tc>
      </w:tr>
      <w:tr w:rsidR="5020D282" w:rsidTr="5020D282" w14:paraId="759461D8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761A296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50D469A4" w:rsidP="5020D282" w:rsidRDefault="50D469A4" w14:paraId="7437980B" w14:textId="6894BEB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20D282" w:rsidR="50D469A4">
              <w:rPr>
                <w:rFonts w:ascii="Arial" w:hAnsi="Arial" w:cs="Arial"/>
                <w:sz w:val="17"/>
                <w:szCs w:val="17"/>
              </w:rPr>
              <w:t xml:space="preserve">Ajustar la pantalla </w:t>
            </w:r>
          </w:p>
        </w:tc>
      </w:tr>
      <w:tr w:rsidR="5020D282" w:rsidTr="5020D282" w14:paraId="07A47DD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0F4A1D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592F726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783F46F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5020D282" w:rsidTr="5020D282" w14:paraId="264CCF8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3EB8FB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3D63FA35" w14:textId="20A5852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5020D282" w:rsidR="5020D282">
              <w:rPr>
                <w:rFonts w:ascii="Arial" w:hAnsi="Arial" w:cs="Arial"/>
                <w:sz w:val="17"/>
                <w:szCs w:val="17"/>
              </w:rPr>
              <w:t xml:space="preserve">Ajustar la pantalla a </w:t>
            </w:r>
            <w:r w:rsidRPr="5020D282" w:rsidR="4E3AD9EC">
              <w:rPr>
                <w:rFonts w:ascii="Arial" w:hAnsi="Arial" w:cs="Arial"/>
                <w:sz w:val="17"/>
                <w:szCs w:val="17"/>
              </w:rPr>
              <w:t xml:space="preserve">una resolución </w:t>
            </w:r>
            <w:r w:rsidRPr="5020D282" w:rsidR="2A2E4C77">
              <w:rPr>
                <w:rFonts w:ascii="Arial" w:hAnsi="Arial" w:cs="Arial"/>
                <w:sz w:val="17"/>
                <w:szCs w:val="17"/>
              </w:rPr>
              <w:t>más</w:t>
            </w:r>
            <w:r w:rsidRPr="5020D282" w:rsidR="4E3AD9EC">
              <w:rPr>
                <w:rFonts w:ascii="Arial" w:hAnsi="Arial" w:cs="Arial"/>
                <w:sz w:val="17"/>
                <w:szCs w:val="17"/>
              </w:rPr>
              <w:t xml:space="preserve"> pequeña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E3AD9EC" w:rsidP="5020D282" w:rsidRDefault="4E3AD9EC" w14:paraId="3D9FE4D9" w14:textId="3C2A21C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5020D282" w:rsidR="4E3AD9EC">
              <w:rPr>
                <w:rFonts w:ascii="Arial" w:hAnsi="Arial" w:cs="Arial"/>
                <w:sz w:val="17"/>
                <w:szCs w:val="17"/>
              </w:rPr>
              <w:t xml:space="preserve">Que los elementos de la </w:t>
            </w:r>
            <w:r w:rsidRPr="5020D282" w:rsidR="4E3AD9EC">
              <w:rPr>
                <w:rFonts w:ascii="Arial" w:hAnsi="Arial" w:cs="Arial"/>
                <w:sz w:val="17"/>
                <w:szCs w:val="17"/>
              </w:rPr>
              <w:t>página</w:t>
            </w:r>
            <w:r w:rsidRPr="5020D282" w:rsidR="4E3AD9EC">
              <w:rPr>
                <w:rFonts w:ascii="Arial" w:hAnsi="Arial" w:cs="Arial"/>
                <w:sz w:val="17"/>
                <w:szCs w:val="17"/>
              </w:rPr>
              <w:t xml:space="preserve"> se adapten a las resoluciones</w:t>
            </w:r>
          </w:p>
        </w:tc>
      </w:tr>
      <w:tr w:rsidR="5020D282" w:rsidTr="5020D282" w14:paraId="78001FC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18E0B4D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5020D282" w:rsidTr="5020D282" w14:paraId="5518E09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6C8E94F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B50FB8B" w14:textId="231C07E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</w:t>
            </w:r>
            <w:r w:rsidRPr="5020D282" w:rsidR="5020D28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ado</w:t>
            </w:r>
          </w:p>
        </w:tc>
      </w:tr>
      <w:tr w:rsidR="5020D282" w:rsidTr="5020D282" w14:paraId="0C2329D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6D49FC4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5511308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5020D282" w:rsidTr="5020D282" w14:paraId="2EAC6F7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508C17B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49FEC7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20D282" w:rsidTr="5020D282" w14:paraId="4EBB559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5ED8645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295107CB" w14:textId="59F296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 xml:space="preserve">El sistema se adapta </w:t>
            </w:r>
            <w:r w:rsidRPr="5020D282" w:rsidR="18B88B66">
              <w:rPr>
                <w:rFonts w:ascii="Arial" w:hAnsi="Arial" w:eastAsia="Times New Roman" w:cs="Arial"/>
                <w:sz w:val="17"/>
                <w:szCs w:val="17"/>
              </w:rPr>
              <w:t>los elementos</w:t>
            </w: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 xml:space="preserve"> diferentes resoluciones y tamaños de pantalla</w:t>
            </w:r>
          </w:p>
        </w:tc>
      </w:tr>
      <w:tr w:rsidR="5020D282" w:rsidTr="5020D282" w14:paraId="2D07A32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20D282" w:rsidP="5020D282" w:rsidRDefault="5020D282" w14:paraId="22D56C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20D282" w:rsidP="5020D282" w:rsidRDefault="5020D282" w14:paraId="6E128FA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20D282" w:rsidR="5020D282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5020D282" w:rsidP="5020D282" w:rsidRDefault="5020D282" w14:paraId="1FC556F4" w14:textId="32C78B7A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120E117"/>
    <w:rsid w:val="01A3BC71"/>
    <w:rsid w:val="02EAAB1A"/>
    <w:rsid w:val="030FC260"/>
    <w:rsid w:val="0385802B"/>
    <w:rsid w:val="04F73F80"/>
    <w:rsid w:val="076D4AEB"/>
    <w:rsid w:val="07CF193E"/>
    <w:rsid w:val="07FAC3F7"/>
    <w:rsid w:val="08609A6F"/>
    <w:rsid w:val="0935FBDE"/>
    <w:rsid w:val="09F06B9C"/>
    <w:rsid w:val="09F888A8"/>
    <w:rsid w:val="0A32ACDC"/>
    <w:rsid w:val="0A58DD0C"/>
    <w:rsid w:val="0B166ED6"/>
    <w:rsid w:val="0C63A4AF"/>
    <w:rsid w:val="0D221501"/>
    <w:rsid w:val="0E186AEE"/>
    <w:rsid w:val="0E4FF3FD"/>
    <w:rsid w:val="0FFE5F0A"/>
    <w:rsid w:val="101F1649"/>
    <w:rsid w:val="102B2580"/>
    <w:rsid w:val="1059FECC"/>
    <w:rsid w:val="13C1028D"/>
    <w:rsid w:val="14D4FFE0"/>
    <w:rsid w:val="18256A30"/>
    <w:rsid w:val="18B88B66"/>
    <w:rsid w:val="195723D1"/>
    <w:rsid w:val="1963CB52"/>
    <w:rsid w:val="1B42575E"/>
    <w:rsid w:val="1C944238"/>
    <w:rsid w:val="1FBF5A0E"/>
    <w:rsid w:val="2035BE3D"/>
    <w:rsid w:val="20567EC0"/>
    <w:rsid w:val="216EABAB"/>
    <w:rsid w:val="218CCED2"/>
    <w:rsid w:val="220E61AE"/>
    <w:rsid w:val="22F9D8C1"/>
    <w:rsid w:val="24C7D1D0"/>
    <w:rsid w:val="2536B883"/>
    <w:rsid w:val="2746BA03"/>
    <w:rsid w:val="284C428E"/>
    <w:rsid w:val="28FF6233"/>
    <w:rsid w:val="295913E4"/>
    <w:rsid w:val="2A2E4C77"/>
    <w:rsid w:val="2B8DAC22"/>
    <w:rsid w:val="2DB3A239"/>
    <w:rsid w:val="2DDD58F7"/>
    <w:rsid w:val="2F0D5A7B"/>
    <w:rsid w:val="302CEED7"/>
    <w:rsid w:val="30309821"/>
    <w:rsid w:val="315AF1F3"/>
    <w:rsid w:val="31E07E2F"/>
    <w:rsid w:val="330964F7"/>
    <w:rsid w:val="33A7EACF"/>
    <w:rsid w:val="33A7EACF"/>
    <w:rsid w:val="3454882E"/>
    <w:rsid w:val="34D331DC"/>
    <w:rsid w:val="351512BD"/>
    <w:rsid w:val="3529C12B"/>
    <w:rsid w:val="364D4427"/>
    <w:rsid w:val="36926775"/>
    <w:rsid w:val="37944997"/>
    <w:rsid w:val="37E5A568"/>
    <w:rsid w:val="3855A3F0"/>
    <w:rsid w:val="388851AD"/>
    <w:rsid w:val="38D89FCF"/>
    <w:rsid w:val="39382956"/>
    <w:rsid w:val="3A5F8A84"/>
    <w:rsid w:val="3ABDDF8C"/>
    <w:rsid w:val="3BC60079"/>
    <w:rsid w:val="3C5C5B30"/>
    <w:rsid w:val="3D500FC5"/>
    <w:rsid w:val="3E9D4C82"/>
    <w:rsid w:val="3EECA7F4"/>
    <w:rsid w:val="405C6B5C"/>
    <w:rsid w:val="4093A21B"/>
    <w:rsid w:val="40B1C635"/>
    <w:rsid w:val="40CCA3C2"/>
    <w:rsid w:val="41307FA9"/>
    <w:rsid w:val="42D8C4F6"/>
    <w:rsid w:val="430B3A71"/>
    <w:rsid w:val="43925143"/>
    <w:rsid w:val="44925FDF"/>
    <w:rsid w:val="455808E8"/>
    <w:rsid w:val="45F85FD2"/>
    <w:rsid w:val="4638386F"/>
    <w:rsid w:val="4693F430"/>
    <w:rsid w:val="47404A9D"/>
    <w:rsid w:val="47CF5FC4"/>
    <w:rsid w:val="481B3BE1"/>
    <w:rsid w:val="484B1C31"/>
    <w:rsid w:val="484B1C31"/>
    <w:rsid w:val="48F7708D"/>
    <w:rsid w:val="496F7E27"/>
    <w:rsid w:val="4B429775"/>
    <w:rsid w:val="4C450FD7"/>
    <w:rsid w:val="4C5D2C3D"/>
    <w:rsid w:val="4D41C869"/>
    <w:rsid w:val="4D60EC1F"/>
    <w:rsid w:val="4DB52238"/>
    <w:rsid w:val="4DB52238"/>
    <w:rsid w:val="4DC83B59"/>
    <w:rsid w:val="4DD81297"/>
    <w:rsid w:val="4E3AD9EC"/>
    <w:rsid w:val="4E6AE2EB"/>
    <w:rsid w:val="4E93050E"/>
    <w:rsid w:val="4F784387"/>
    <w:rsid w:val="4FFE0FDC"/>
    <w:rsid w:val="5020D282"/>
    <w:rsid w:val="508DFAD7"/>
    <w:rsid w:val="50D469A4"/>
    <w:rsid w:val="5255DCBD"/>
    <w:rsid w:val="52718072"/>
    <w:rsid w:val="529B0E57"/>
    <w:rsid w:val="533E14B3"/>
    <w:rsid w:val="53A4691C"/>
    <w:rsid w:val="5434336B"/>
    <w:rsid w:val="54E63BF3"/>
    <w:rsid w:val="5650A341"/>
    <w:rsid w:val="574D8043"/>
    <w:rsid w:val="58641D30"/>
    <w:rsid w:val="5B4EFF9B"/>
    <w:rsid w:val="5B8210E9"/>
    <w:rsid w:val="5C5DCA9F"/>
    <w:rsid w:val="5C796041"/>
    <w:rsid w:val="5CEBDE23"/>
    <w:rsid w:val="5E794DB8"/>
    <w:rsid w:val="60D09CB0"/>
    <w:rsid w:val="60DC662D"/>
    <w:rsid w:val="614D784A"/>
    <w:rsid w:val="621456C8"/>
    <w:rsid w:val="634841A8"/>
    <w:rsid w:val="653127FC"/>
    <w:rsid w:val="657DDFAA"/>
    <w:rsid w:val="664430FF"/>
    <w:rsid w:val="66EC0F32"/>
    <w:rsid w:val="68BDAB08"/>
    <w:rsid w:val="69489080"/>
    <w:rsid w:val="695AD0FE"/>
    <w:rsid w:val="69A8A86E"/>
    <w:rsid w:val="69F99735"/>
    <w:rsid w:val="6C62158C"/>
    <w:rsid w:val="6EEA7183"/>
    <w:rsid w:val="6F7B99D5"/>
    <w:rsid w:val="6FC95288"/>
    <w:rsid w:val="703CBDD1"/>
    <w:rsid w:val="71743D0E"/>
    <w:rsid w:val="7178DFF9"/>
    <w:rsid w:val="718F6023"/>
    <w:rsid w:val="72B608D2"/>
    <w:rsid w:val="732C3786"/>
    <w:rsid w:val="74A9FA5D"/>
    <w:rsid w:val="75673CA4"/>
    <w:rsid w:val="76976BEA"/>
    <w:rsid w:val="77AE5AF6"/>
    <w:rsid w:val="7A2FDD5C"/>
    <w:rsid w:val="7B169D89"/>
    <w:rsid w:val="7C495A55"/>
    <w:rsid w:val="7C9948BC"/>
    <w:rsid w:val="7DB89E98"/>
    <w:rsid w:val="7DC28AED"/>
    <w:rsid w:val="7E545C6D"/>
    <w:rsid w:val="7E7880EE"/>
    <w:rsid w:val="7FA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12</revision>
  <dcterms:created xsi:type="dcterms:W3CDTF">2024-11-23T03:33:00.0000000Z</dcterms:created>
  <dcterms:modified xsi:type="dcterms:W3CDTF">2024-12-04T02:59:27.5658079Z</dcterms:modified>
</coreProperties>
</file>