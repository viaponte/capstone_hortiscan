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A855DA" w:rsidRDefault="00A855DA" w14:paraId="672A6659" wp14:textId="77777777">
      <w:pPr>
        <w:jc w:val="center"/>
        <w:divId w:val="106267895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482553E">
          <v:rect id="_x0000_i1025" style="width:441.9pt;height:1.5pt" o:hr="t" o:hrstd="t" o:hralign="center" fillcolor="#a0a0a0" stroked="f"/>
        </w:pict>
      </w:r>
    </w:p>
    <w:p xmlns:wp14="http://schemas.microsoft.com/office/word/2010/wordml" w:rsidR="00A855DA" w:rsidRDefault="00A855DA" w14:paraId="0A37501D" wp14:textId="77777777">
      <w:pPr>
        <w:pStyle w:val="NormalWeb"/>
        <w:jc w:val="center"/>
        <w:divId w:val="106267895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B3D9991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1FBF5A0E" w:rsidP="3C5C5B30" w:rsidRDefault="1FBF5A0E" w14:paraId="697B5B6B" w14:textId="1412EDB5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369C3CE4" w:rsidR="1FBF5A0E">
        <w:rPr>
          <w:rFonts w:ascii="Arial" w:hAnsi="Arial" w:cs="Arial"/>
          <w:sz w:val="36"/>
          <w:szCs w:val="36"/>
          <w:lang w:val="es-CL"/>
        </w:rPr>
        <w:t>Pruebas</w:t>
      </w:r>
      <w:r w:rsidRPr="369C3CE4" w:rsidR="01D0F0A5">
        <w:rPr>
          <w:rFonts w:ascii="Arial" w:hAnsi="Arial" w:cs="Arial"/>
          <w:sz w:val="36"/>
          <w:szCs w:val="36"/>
          <w:lang w:val="es-CL"/>
        </w:rPr>
        <w:t xml:space="preserve"> Base de Datos</w:t>
      </w:r>
    </w:p>
    <w:p w:rsidR="621456C8" w:rsidP="2DB3A239" w:rsidRDefault="621456C8" w14:paraId="082FBFB4" w14:textId="4C974A5A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2DB3A239" w:rsidR="621456C8">
        <w:rPr>
          <w:rFonts w:ascii="Arial" w:hAnsi="Arial" w:cs="Arial"/>
          <w:sz w:val="36"/>
          <w:szCs w:val="36"/>
          <w:lang w:val="es-CL"/>
        </w:rPr>
        <w:t xml:space="preserve"> Test R</w:t>
      </w:r>
      <w:r w:rsidRPr="2DB3A239" w:rsidR="621456C8">
        <w:rPr>
          <w:rFonts w:ascii="Arial" w:hAnsi="Arial" w:cs="Arial"/>
          <w:sz w:val="36"/>
          <w:szCs w:val="36"/>
          <w:lang w:val="es-CL"/>
        </w:rPr>
        <w:t>eport</w:t>
      </w:r>
    </w:p>
    <w:p xmlns:wp14="http://schemas.microsoft.com/office/word/2010/wordml" w:rsidR="00A855DA" w:rsidRDefault="00A855DA" w14:paraId="51F738E7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A855DA" w:rsidRDefault="00A855DA" w14:paraId="5DFF2345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A855DA" w:rsidRDefault="00A855DA" w14:paraId="4C0D323D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A855DA" w:rsidRDefault="00A855DA" w14:paraId="6E72FAE9" wp14:textId="77777777">
      <w:pPr>
        <w:divId w:val="33338191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A855DA" w:rsidRDefault="00A855DA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A855DA" w:rsidRDefault="00A855DA" w14:paraId="5DAB6C7B" wp14:textId="77777777">
      <w:pPr>
        <w:divId w:val="150680922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A855DA" w:rsidRDefault="00A855DA" w14:paraId="2819B571" wp14:textId="2D00C38C">
      <w:pPr>
        <w:pStyle w:val="NormalWeb"/>
        <w:divId w:val="150680922"/>
        <w:rPr>
          <w:rFonts w:ascii="Arial" w:hAnsi="Arial" w:cs="Arial"/>
          <w:b w:val="1"/>
          <w:bCs w:val="1"/>
          <w:sz w:val="18"/>
          <w:szCs w:val="18"/>
          <w:lang w:val="es-CL"/>
        </w:rPr>
      </w:pPr>
      <w:r w:rsidRPr="6532456B" w:rsidR="00A855DA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1.1. </w:t>
      </w:r>
      <w:r w:rsidRPr="6532456B" w:rsidR="47CF5FC4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Pruebas </w:t>
      </w:r>
      <w:r w:rsidRPr="6532456B" w:rsidR="66DCF607">
        <w:rPr>
          <w:rFonts w:ascii="Arial" w:hAnsi="Arial" w:cs="Arial"/>
          <w:b w:val="1"/>
          <w:bCs w:val="1"/>
          <w:sz w:val="18"/>
          <w:szCs w:val="18"/>
          <w:lang w:val="es-CL"/>
        </w:rPr>
        <w:t>de Base de Datos</w:t>
      </w:r>
    </w:p>
    <w:p w:rsidR="4AD12B37" w:rsidP="6532456B" w:rsidRDefault="4AD12B37" w14:paraId="46F69431" w14:textId="0BC06A5D">
      <w:pPr>
        <w:pStyle w:val="NormalWeb"/>
        <w:spacing w:beforeAutospacing="on" w:afterAutospacing="on" w:line="259" w:lineRule="auto"/>
        <w:ind w:left="0" w:right="0"/>
        <w:jc w:val="left"/>
        <w:rPr>
          <w:rFonts w:ascii="Arial" w:hAnsi="Arial" w:eastAsia="Times New Roman" w:cs="Arial"/>
          <w:b w:val="1"/>
          <w:bCs w:val="1"/>
          <w:sz w:val="17"/>
          <w:szCs w:val="17"/>
        </w:rPr>
      </w:pPr>
      <w:r w:rsidRPr="6532456B" w:rsidR="4AD12B37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Operaciones CRUD</w:t>
      </w:r>
    </w:p>
    <w:p w:rsidR="4AD12B37" w:rsidP="6532456B" w:rsidRDefault="4AD12B37" w14:paraId="42C91DDF" w14:textId="78D3ACCA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</w:pPr>
      <w:r w:rsidRPr="6532456B" w:rsidR="4AD12B37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Integridad referencial</w:t>
      </w:r>
    </w:p>
    <w:p w:rsidR="4AD12B37" w:rsidP="6532456B" w:rsidRDefault="4AD12B37" w14:paraId="0E73DE04" w14:textId="616C5EFC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</w:pPr>
      <w:r w:rsidRPr="6532456B" w:rsidR="4AD12B37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Eliminación en cascada</w:t>
      </w:r>
    </w:p>
    <w:p w:rsidR="4AD12B37" w:rsidP="6532456B" w:rsidRDefault="4AD12B37" w14:paraId="7FEF3784" w14:textId="1937CEE3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</w:pPr>
      <w:r w:rsidRPr="6532456B" w:rsidR="4AD12B37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Manejo de transacciones</w:t>
      </w:r>
    </w:p>
    <w:p w:rsidR="4AD12B37" w:rsidP="6532456B" w:rsidRDefault="4AD12B37" w14:paraId="0AB9C751" w14:textId="7186A9A5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</w:pPr>
      <w:r w:rsidRPr="6532456B" w:rsidR="4AD12B37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Rendimiento</w:t>
      </w:r>
    </w:p>
    <w:p w:rsidR="4AD12B37" w:rsidP="6532456B" w:rsidRDefault="4AD12B37" w14:paraId="32DDB7B7" w14:textId="445F6B97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</w:pPr>
      <w:r w:rsidRPr="6532456B" w:rsidR="4AD12B37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Seguridad de BD</w:t>
      </w:r>
    </w:p>
    <w:p xmlns:wp14="http://schemas.microsoft.com/office/word/2010/wordml" w:rsidR="00A855DA" w:rsidRDefault="00A855DA" w14:paraId="6BC4F1FD" wp14:textId="37E5531F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 w:rsidRPr="369C3CE4" w:rsidR="00A855DA">
        <w:rPr>
          <w:rFonts w:ascii="Arial" w:hAnsi="Arial" w:eastAsia="Times New Roman" w:cs="Arial"/>
          <w:sz w:val="22"/>
          <w:szCs w:val="22"/>
          <w:lang w:val="es-CL"/>
        </w:rPr>
        <w:t xml:space="preserve">1.1. Test </w:t>
      </w:r>
      <w:r w:rsidRPr="369C3CE4" w:rsidR="00A855DA">
        <w:rPr>
          <w:rFonts w:ascii="Arial" w:hAnsi="Arial" w:eastAsia="Times New Roman" w:cs="Arial"/>
          <w:sz w:val="22"/>
          <w:szCs w:val="22"/>
          <w:lang w:val="es-CL"/>
        </w:rPr>
        <w:t>Suite :</w:t>
      </w:r>
      <w:r w:rsidRPr="369C3CE4" w:rsidR="00A855DA">
        <w:rPr>
          <w:rFonts w:ascii="Arial" w:hAnsi="Arial" w:eastAsia="Times New Roman" w:cs="Arial"/>
          <w:sz w:val="22"/>
          <w:szCs w:val="22"/>
          <w:lang w:val="es-CL"/>
        </w:rPr>
        <w:t xml:space="preserve"> </w:t>
      </w:r>
      <w:r w:rsidRPr="369C3CE4" w:rsidR="76976BEA">
        <w:rPr>
          <w:rFonts w:ascii="Arial" w:hAnsi="Arial" w:eastAsia="Times New Roman" w:cs="Arial"/>
          <w:sz w:val="22"/>
          <w:szCs w:val="22"/>
          <w:lang w:val="es-CL"/>
        </w:rPr>
        <w:t xml:space="preserve">Pruebas </w:t>
      </w:r>
      <w:r w:rsidRPr="369C3CE4" w:rsidR="4679A6AC">
        <w:rPr>
          <w:rFonts w:ascii="Arial" w:hAnsi="Arial" w:eastAsia="Times New Roman" w:cs="Arial"/>
          <w:sz w:val="22"/>
          <w:szCs w:val="22"/>
          <w:lang w:val="es-CL"/>
        </w:rPr>
        <w:t>de Base de Datos</w:t>
      </w:r>
    </w:p>
    <w:p xmlns:wp14="http://schemas.microsoft.com/office/word/2010/wordml" w:rsidR="00A855DA" w:rsidRDefault="00A855DA" w14:paraId="60EFF97A" wp14:textId="01A9DC18">
      <w:pPr>
        <w:pStyle w:val="NormalWeb"/>
        <w:divId w:val="1333070374"/>
        <w:rPr>
          <w:rFonts w:ascii="Arial" w:hAnsi="Arial" w:cs="Arial"/>
          <w:sz w:val="18"/>
          <w:szCs w:val="18"/>
          <w:lang w:val="es-CL"/>
        </w:rPr>
      </w:pPr>
      <w:r w:rsidRPr="369C3CE4" w:rsidR="00A855DA">
        <w:rPr>
          <w:rFonts w:ascii="Arial" w:hAnsi="Arial" w:cs="Arial"/>
          <w:sz w:val="18"/>
          <w:szCs w:val="18"/>
          <w:lang w:val="es-CL"/>
        </w:rPr>
        <w:t> Pruebas acerca de</w:t>
      </w:r>
      <w:r w:rsidRPr="369C3CE4" w:rsidR="65C4C513">
        <w:rPr>
          <w:rFonts w:ascii="Arial" w:hAnsi="Arial" w:cs="Arial"/>
          <w:sz w:val="18"/>
          <w:szCs w:val="18"/>
          <w:lang w:val="es-CL"/>
        </w:rPr>
        <w:t xml:space="preserve"> la base de datos </w:t>
      </w:r>
      <w:r w:rsidRPr="369C3CE4" w:rsidR="65C4C513">
        <w:rPr>
          <w:rFonts w:ascii="Arial" w:hAnsi="Arial" w:cs="Arial"/>
          <w:sz w:val="18"/>
          <w:szCs w:val="18"/>
          <w:lang w:val="es-CL"/>
        </w:rPr>
        <w:t>del sistema</w:t>
      </w:r>
    </w:p>
    <w:p xmlns:wp14="http://schemas.microsoft.com/office/word/2010/wordml" w:rsidR="00A855DA" w:rsidRDefault="00A855DA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73" w:id="1"/>
      <w:bookmarkEnd w:id="1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xmlns:wp14="http://schemas.microsoft.com/office/word/2010/wordml" w:rsidR="00A855DA" w:rsidRDefault="00A855DA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7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xmlns:wp14="http://schemas.microsoft.com/office/word/2010/wordml" w:rsidR="00000000" w:rsidTr="6532456B" w14:paraId="36D860C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A855DA" w:rsidRDefault="00A855DA" w14:paraId="004FE09E" wp14:textId="7506A191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369C3CE4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hs-1: </w:t>
            </w:r>
            <w:r w:rsidRPr="369C3CE4" w:rsidR="614E25F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Operaciones CRUD</w:t>
            </w:r>
          </w:p>
        </w:tc>
      </w:tr>
      <w:tr xmlns:wp14="http://schemas.microsoft.com/office/word/2010/wordml" w:rsidR="00000000" w:rsidTr="6532456B" w14:paraId="5E2ADEB2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6532456B" w14:paraId="1BEE165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69C3CE4" w:rsidR="00A855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P="369C3CE4" w:rsidRDefault="00A855DA" w14:paraId="38D38631" wp14:textId="487ED4F2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69C3CE4" w:rsidR="72D87411">
              <w:rPr>
                <w:rFonts w:ascii="Arial" w:hAnsi="Arial" w:cs="Arial"/>
                <w:sz w:val="17"/>
                <w:szCs w:val="17"/>
              </w:rPr>
              <w:t>Crear, Leer, Actualizar y Eliminar registros en todas las tablas</w:t>
            </w:r>
          </w:p>
        </w:tc>
      </w:tr>
      <w:tr xmlns:wp14="http://schemas.microsoft.com/office/word/2010/wordml" w:rsidR="00000000" w:rsidTr="6532456B" w14:paraId="226A89F8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AE23983" w:rsidR="00A855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P="369C3CE4" w:rsidRDefault="00A855DA" w14:paraId="7EEE3AEB" wp14:textId="76F209A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69C3CE4" w:rsidR="73B7FB64">
              <w:rPr>
                <w:rFonts w:ascii="Arial" w:hAnsi="Arial" w:cs="Arial"/>
                <w:sz w:val="17"/>
                <w:szCs w:val="17"/>
              </w:rPr>
              <w:t>Ingresar al a</w:t>
            </w:r>
            <w:r w:rsidRPr="369C3CE4" w:rsidR="1A0C40E3">
              <w:rPr>
                <w:rFonts w:ascii="Arial" w:hAnsi="Arial" w:cs="Arial"/>
                <w:sz w:val="17"/>
                <w:szCs w:val="17"/>
              </w:rPr>
              <w:t xml:space="preserve"> la base de datos</w:t>
            </w:r>
          </w:p>
        </w:tc>
      </w:tr>
      <w:tr xmlns:wp14="http://schemas.microsoft.com/office/word/2010/wordml" w:rsidR="00000000" w:rsidTr="6532456B" w14:paraId="2C2868BC" wp14:textId="77777777">
        <w:trPr>
          <w:divId w:val="30385230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6532456B" w14:paraId="77C664C6" wp14:textId="77777777">
        <w:trPr>
          <w:divId w:val="30385230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369C3CE4" w:rsidRDefault="00A855DA" w14:paraId="037691C4" wp14:textId="69F1B06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69C3CE4" w:rsidR="0ACA8271">
              <w:rPr>
                <w:rFonts w:ascii="Arial" w:hAnsi="Arial" w:cs="Arial"/>
                <w:sz w:val="17"/>
                <w:szCs w:val="17"/>
              </w:rPr>
              <w:t>Crear, Leer, Actualizar y Eliminar archivos de la base de datos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369C3CE4" w:rsidRDefault="00A855DA" w14:paraId="447B96EE" wp14:textId="25A8DCFF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69C3CE4" w:rsidR="0ACA8271">
              <w:rPr>
                <w:rFonts w:ascii="Arial" w:hAnsi="Arial" w:cs="Arial"/>
                <w:sz w:val="17"/>
                <w:szCs w:val="17"/>
              </w:rPr>
              <w:t>Se cumplen las acciones en la BD</w:t>
            </w:r>
          </w:p>
        </w:tc>
      </w:tr>
      <w:tr w:rsidR="369C3CE4" w:rsidTr="6532456B" w14:paraId="0574F094">
        <w:trPr>
          <w:divId w:val="30385230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ACA8271" w:rsidP="369C3CE4" w:rsidRDefault="0ACA8271" w14:paraId="5139CA3C" w14:textId="688C4D71">
            <w:pPr>
              <w:pStyle w:val="Normal"/>
              <w:rPr>
                <w:rFonts w:ascii="Arial" w:hAnsi="Arial" w:eastAsia="Times New Roman" w:cs="Arial"/>
                <w:sz w:val="17"/>
                <w:szCs w:val="17"/>
              </w:rPr>
            </w:pPr>
            <w:r w:rsidRPr="369C3CE4" w:rsidR="0ACA8271"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38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ACA8271" w:rsidP="369C3CE4" w:rsidRDefault="0ACA8271" w14:paraId="4D11E7E8" w14:textId="318362F4">
            <w:pPr>
              <w:pStyle w:val="NormalWeb"/>
              <w:spacing w:line="259" w:lineRule="auto"/>
              <w:jc w:val="left"/>
              <w:rPr>
                <w:rFonts w:ascii="Arial" w:hAnsi="Arial" w:cs="Arial"/>
                <w:sz w:val="17"/>
                <w:szCs w:val="17"/>
              </w:rPr>
            </w:pPr>
            <w:r w:rsidRPr="369C3CE4" w:rsidR="0ACA8271">
              <w:rPr>
                <w:rFonts w:ascii="Arial" w:hAnsi="Arial" w:cs="Arial"/>
                <w:sz w:val="17"/>
                <w:szCs w:val="17"/>
              </w:rPr>
              <w:t>Verificar cambios en la APP</w:t>
            </w:r>
          </w:p>
        </w:tc>
        <w:tc>
          <w:tcPr>
            <w:tcW w:w="28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ACA8271" w:rsidP="369C3CE4" w:rsidRDefault="0ACA8271" w14:paraId="0047F958" w14:textId="315EE084">
            <w:pPr>
              <w:pStyle w:val="NormalWeb"/>
              <w:spacing w:line="259" w:lineRule="auto"/>
              <w:jc w:val="left"/>
              <w:rPr>
                <w:rFonts w:ascii="Arial" w:hAnsi="Arial" w:cs="Arial"/>
                <w:sz w:val="17"/>
                <w:szCs w:val="17"/>
              </w:rPr>
            </w:pPr>
            <w:r w:rsidRPr="369C3CE4" w:rsidR="0ACA8271">
              <w:rPr>
                <w:rFonts w:ascii="Arial" w:hAnsi="Arial" w:cs="Arial"/>
                <w:sz w:val="17"/>
                <w:szCs w:val="17"/>
              </w:rPr>
              <w:t>Se cumplen las acciones en la APP</w:t>
            </w:r>
          </w:p>
        </w:tc>
      </w:tr>
      <w:tr xmlns:wp14="http://schemas.microsoft.com/office/word/2010/wordml" w:rsidR="00000000" w:rsidTr="6532456B" w14:paraId="5A39BBE3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6532456B" w14:paraId="6584BEE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6532456B" w:rsidRDefault="00A855DA" w14:paraId="7E31C215" wp14:textId="398A6D65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6532456B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6532456B" w:rsidR="3861DA7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xmlns:wp14="http://schemas.microsoft.com/office/word/2010/wordml" w:rsidR="00000000" w:rsidTr="6532456B" w14:paraId="4887E2D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6532456B" w14:paraId="45B5B01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6532456B" w14:paraId="27580420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7B0D8E0" wp14:textId="4F71FD5E">
            <w:pPr>
              <w:rPr>
                <w:rFonts w:ascii="Arial" w:hAnsi="Arial" w:eastAsia="Times New Roman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6532456B" w14:paraId="617B1916" wp14:textId="77777777">
        <w:trPr>
          <w:divId w:val="303852301"/>
          <w:trHeight w:val="30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9" w:id="3"/>
      <w:bookmarkEnd w:id="3"/>
      <w:r w:rsidRPr="6532456B" w:rsidR="00A855DA"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6705"/>
      </w:tblGrid>
      <w:tr w:rsidR="6532456B" w:rsidTr="6532456B" w14:paraId="5B4040BF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6532456B" w:rsidP="6532456B" w:rsidRDefault="6532456B" w14:paraId="552C3E7B" w14:textId="50015DC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6532456B" w:rsidR="1D17399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</w:t>
            </w: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6532456B" w:rsidR="1C8E8D9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Integridad referencial</w:t>
            </w:r>
          </w:p>
        </w:tc>
      </w:tr>
      <w:tr w:rsidR="6532456B" w:rsidTr="6532456B" w14:paraId="2AB676F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6EF2F211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6A580A88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6532456B" w:rsidTr="6532456B" w14:paraId="4D33562D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6EE4761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4C42D840" w:rsidP="6532456B" w:rsidRDefault="4C42D840" w14:paraId="0620C858" w14:textId="75B958A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6532456B" w:rsidR="4C42D840">
              <w:rPr>
                <w:rFonts w:ascii="Arial" w:hAnsi="Arial" w:cs="Arial"/>
                <w:sz w:val="17"/>
                <w:szCs w:val="17"/>
              </w:rPr>
              <w:t>Asegurar</w:t>
            </w:r>
            <w:r w:rsidRPr="6532456B" w:rsidR="4C42D840">
              <w:rPr>
                <w:rFonts w:ascii="Arial" w:hAnsi="Arial" w:cs="Arial"/>
                <w:sz w:val="17"/>
                <w:szCs w:val="17"/>
              </w:rPr>
              <w:t xml:space="preserve"> que las claves </w:t>
            </w:r>
            <w:r w:rsidRPr="6532456B" w:rsidR="45EB39BE">
              <w:rPr>
                <w:rFonts w:ascii="Arial" w:hAnsi="Arial" w:cs="Arial"/>
                <w:sz w:val="17"/>
                <w:szCs w:val="17"/>
              </w:rPr>
              <w:t>foráneas</w:t>
            </w:r>
            <w:r w:rsidRPr="6532456B" w:rsidR="4C42D840">
              <w:rPr>
                <w:rFonts w:ascii="Arial" w:hAnsi="Arial" w:cs="Arial"/>
                <w:sz w:val="17"/>
                <w:szCs w:val="17"/>
              </w:rPr>
              <w:t xml:space="preserve"> y restricciones se mantienen</w:t>
            </w:r>
          </w:p>
        </w:tc>
      </w:tr>
      <w:tr w:rsidR="6532456B" w:rsidTr="6532456B" w14:paraId="0DDBDC7D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51A965F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40F0EB24" w:rsidP="6532456B" w:rsidRDefault="40F0EB24" w14:paraId="47B012F6" w14:textId="2F0CC75F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6532456B" w:rsidR="40F0EB24">
              <w:rPr>
                <w:rFonts w:ascii="Arial" w:hAnsi="Arial" w:cs="Arial"/>
                <w:sz w:val="17"/>
                <w:szCs w:val="17"/>
              </w:rPr>
              <w:t>Ingresar a la base de datos</w:t>
            </w:r>
          </w:p>
        </w:tc>
      </w:tr>
      <w:tr w:rsidR="6532456B" w:rsidTr="6532456B" w14:paraId="3E129000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0F1FBF02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6532456B" w:rsidTr="6532456B" w14:paraId="308001F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6F8B79A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5DCAEE72" w14:textId="0BB9DE6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6532456B" w:rsidR="1136550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6532456B" w:rsidTr="6532456B" w14:paraId="58B0BCB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3E4108E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0E31FC2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6532456B" w:rsidTr="6532456B" w14:paraId="36BEE18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0D98681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495149D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6532456B" w:rsidTr="6532456B" w14:paraId="5B6569D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5C3CA62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8DECBC4" w:rsidP="6532456B" w:rsidRDefault="08DECBC4" w14:paraId="394035B3" w14:textId="3D38B91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08DECBC4">
              <w:rPr>
                <w:rFonts w:ascii="Arial" w:hAnsi="Arial" w:eastAsia="Times New Roman" w:cs="Arial"/>
                <w:sz w:val="17"/>
                <w:szCs w:val="17"/>
              </w:rPr>
              <w:t xml:space="preserve">Las claves </w:t>
            </w:r>
            <w:r w:rsidRPr="6532456B" w:rsidR="08DECBC4">
              <w:rPr>
                <w:rFonts w:ascii="Arial" w:hAnsi="Arial" w:eastAsia="Times New Roman" w:cs="Arial"/>
                <w:sz w:val="17"/>
                <w:szCs w:val="17"/>
              </w:rPr>
              <w:t>foraneas</w:t>
            </w:r>
            <w:r w:rsidRPr="6532456B" w:rsidR="08DECBC4">
              <w:rPr>
                <w:rFonts w:ascii="Arial" w:hAnsi="Arial" w:eastAsia="Times New Roman" w:cs="Arial"/>
                <w:sz w:val="17"/>
                <w:szCs w:val="17"/>
              </w:rPr>
              <w:t xml:space="preserve"> y restricciones se mantienen</w:t>
            </w:r>
          </w:p>
        </w:tc>
      </w:tr>
      <w:tr w:rsidR="6532456B" w:rsidTr="6532456B" w14:paraId="0F0BB07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14A5F46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294689B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6532456B" w:rsidP="6532456B" w:rsidRDefault="6532456B" w14:paraId="62F8E4A6" w14:textId="237BB883">
      <w:pPr>
        <w:pStyle w:val="NormalWeb"/>
        <w:rPr>
          <w:rFonts w:ascii="Arial" w:hAnsi="Arial" w:cs="Arial"/>
          <w:sz w:val="18"/>
          <w:szCs w:val="18"/>
          <w:lang w:val="es-CL"/>
        </w:rPr>
      </w:pPr>
    </w:p>
    <w:p w:rsidR="2DB3A239" w:rsidP="2DB3A239" w:rsidRDefault="2DB3A239" w14:paraId="61280F49" w14:textId="1DE2568D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6705"/>
      </w:tblGrid>
      <w:tr w:rsidR="6532456B" w:rsidTr="6532456B" w14:paraId="52A3C896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6532456B" w:rsidP="6532456B" w:rsidRDefault="6532456B" w14:paraId="492E989C" w14:textId="0FD245E8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6532456B" w:rsidR="31DB6EF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3</w:t>
            </w: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6532456B" w:rsidR="60B685F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Eliminación en cascada</w:t>
            </w:r>
          </w:p>
        </w:tc>
      </w:tr>
      <w:tr w:rsidR="6532456B" w:rsidTr="6532456B" w14:paraId="5F41813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2F08FC88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5AE54CF0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6532456B" w:rsidTr="6532456B" w14:paraId="687D212B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25AB082B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345988A9" w:rsidP="6532456B" w:rsidRDefault="345988A9" w14:paraId="7D4A07F9" w14:textId="5435539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6532456B" w:rsidR="345988A9">
              <w:rPr>
                <w:rFonts w:ascii="Arial" w:hAnsi="Arial" w:cs="Arial"/>
                <w:sz w:val="17"/>
                <w:szCs w:val="17"/>
              </w:rPr>
              <w:t>Probar la eliminación en cascada y restricciones de borrado</w:t>
            </w:r>
          </w:p>
        </w:tc>
      </w:tr>
      <w:tr w:rsidR="6532456B" w:rsidTr="6532456B" w14:paraId="2EB8E28B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06BBAC6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6532456B" w:rsidP="6532456B" w:rsidRDefault="6532456B" w14:paraId="385039F1" w14:textId="2F0CC75F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6532456B" w:rsidR="6532456B">
              <w:rPr>
                <w:rFonts w:ascii="Arial" w:hAnsi="Arial" w:cs="Arial"/>
                <w:sz w:val="17"/>
                <w:szCs w:val="17"/>
              </w:rPr>
              <w:t>Ingresar a la base de datos</w:t>
            </w:r>
          </w:p>
        </w:tc>
      </w:tr>
      <w:tr w:rsidR="6532456B" w:rsidTr="6532456B" w14:paraId="222B1F44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4E67F42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6532456B" w:rsidTr="6532456B" w14:paraId="5F8F296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402AC9C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7D6DE279" w14:textId="0BB9DE6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6532456B" w:rsidTr="6532456B" w14:paraId="1D92077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48DC64C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3AE4A72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6532456B" w:rsidTr="6532456B" w14:paraId="6076157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0A9D392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2A9706F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6532456B" w:rsidTr="6532456B" w14:paraId="5CF7358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502654C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B216C" w:rsidP="6532456B" w:rsidRDefault="410B216C" w14:paraId="46D314B8" w14:textId="668DA3B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410B216C">
              <w:rPr>
                <w:rFonts w:ascii="Arial" w:hAnsi="Arial" w:eastAsia="Times New Roman" w:cs="Arial"/>
                <w:sz w:val="17"/>
                <w:szCs w:val="17"/>
              </w:rPr>
              <w:t>N</w:t>
            </w: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o se acude a eliminar restricciones</w:t>
            </w:r>
            <w:r w:rsidRPr="6532456B" w:rsidR="2898455C">
              <w:rPr>
                <w:rFonts w:ascii="Arial" w:hAnsi="Arial" w:eastAsia="Times New Roman" w:cs="Arial"/>
                <w:sz w:val="17"/>
                <w:szCs w:val="17"/>
              </w:rPr>
              <w:t>, y la eliminación en cascada funciona correctamente</w:t>
            </w:r>
          </w:p>
        </w:tc>
      </w:tr>
      <w:tr w:rsidR="6532456B" w:rsidTr="6532456B" w14:paraId="38A903C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05C1509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50E3481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2DB3A239" w:rsidRDefault="2DB3A239" w14:paraId="03216DE3" w14:textId="1E3C6EC1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6705"/>
      </w:tblGrid>
      <w:tr w:rsidR="6532456B" w:rsidTr="6532456B" w14:paraId="5A1CEEBB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6532456B" w:rsidP="6532456B" w:rsidRDefault="6532456B" w14:paraId="6890A351" w14:textId="7121A5F1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6532456B" w:rsidR="2B82DAF6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4</w:t>
            </w: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6532456B" w:rsidR="476605C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Manejo de transacciones</w:t>
            </w:r>
          </w:p>
        </w:tc>
      </w:tr>
      <w:tr w:rsidR="6532456B" w:rsidTr="6532456B" w14:paraId="1D8C9CE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79ACA64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2E1004AB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6532456B" w:rsidTr="6532456B" w14:paraId="109F5775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4D695379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43A2C21A" w:rsidP="6532456B" w:rsidRDefault="43A2C21A" w14:paraId="0ABAF105" w14:textId="6F2D26CA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6532456B" w:rsidR="43A2C21A">
              <w:rPr>
                <w:rFonts w:ascii="Arial" w:hAnsi="Arial" w:cs="Arial"/>
                <w:sz w:val="17"/>
                <w:szCs w:val="17"/>
              </w:rPr>
              <w:t xml:space="preserve">Probar operaciones que involucren </w:t>
            </w:r>
            <w:r w:rsidRPr="6532456B" w:rsidR="43A2C21A">
              <w:rPr>
                <w:rFonts w:ascii="Arial" w:hAnsi="Arial" w:cs="Arial"/>
                <w:sz w:val="17"/>
                <w:szCs w:val="17"/>
              </w:rPr>
              <w:t>multiples</w:t>
            </w:r>
            <w:r w:rsidRPr="6532456B" w:rsidR="43A2C21A">
              <w:rPr>
                <w:rFonts w:ascii="Arial" w:hAnsi="Arial" w:cs="Arial"/>
                <w:sz w:val="17"/>
                <w:szCs w:val="17"/>
              </w:rPr>
              <w:t xml:space="preserve"> pasos y asegurar que se deshacen en caso de error</w:t>
            </w:r>
          </w:p>
        </w:tc>
      </w:tr>
      <w:tr w:rsidR="6532456B" w:rsidTr="6532456B" w14:paraId="2C2F2A0F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0D94E8B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6532456B" w:rsidP="6532456B" w:rsidRDefault="6532456B" w14:paraId="34171A20" w14:textId="2F0CC75F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6532456B" w:rsidR="6532456B">
              <w:rPr>
                <w:rFonts w:ascii="Arial" w:hAnsi="Arial" w:cs="Arial"/>
                <w:sz w:val="17"/>
                <w:szCs w:val="17"/>
              </w:rPr>
              <w:t>Ingresar a la base de datos</w:t>
            </w:r>
          </w:p>
        </w:tc>
      </w:tr>
      <w:tr w:rsidR="6532456B" w:rsidTr="6532456B" w14:paraId="6BB41FD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7AD477" w:rsidP="6532456B" w:rsidRDefault="2C7AD477" w14:paraId="6FF3833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2C7AD47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  <w:p w:rsidR="6532456B" w:rsidP="6532456B" w:rsidRDefault="6532456B" w14:paraId="6FEA22A7" w14:textId="557179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14F42E8C" w14:textId="2FA171B2">
            <w:pPr>
              <w:rPr>
                <w:sz w:val="17"/>
                <w:szCs w:val="17"/>
              </w:rPr>
            </w:pPr>
          </w:p>
          <w:p w:rsidR="3AED82FA" w:rsidP="6532456B" w:rsidRDefault="3AED82FA" w14:paraId="6805023F" w14:textId="69BDAFE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6532456B" w:rsidR="3AED82FA">
              <w:rPr>
                <w:rFonts w:ascii="Arial" w:hAnsi="Arial" w:cs="Arial"/>
                <w:sz w:val="17"/>
                <w:szCs w:val="17"/>
              </w:rPr>
              <w:t xml:space="preserve">Que el sistema siga un flujo normal en cuando se realizan </w:t>
            </w:r>
            <w:r w:rsidRPr="6532456B" w:rsidR="3AED82FA">
              <w:rPr>
                <w:rFonts w:ascii="Arial" w:hAnsi="Arial" w:cs="Arial"/>
                <w:sz w:val="17"/>
                <w:szCs w:val="17"/>
              </w:rPr>
              <w:t>multip</w:t>
            </w:r>
            <w:r w:rsidRPr="6532456B" w:rsidR="3AED82FA">
              <w:rPr>
                <w:rFonts w:ascii="Arial" w:hAnsi="Arial" w:cs="Arial"/>
                <w:sz w:val="17"/>
                <w:szCs w:val="17"/>
              </w:rPr>
              <w:t>les operaciones y en caso de error borrarlas</w:t>
            </w:r>
          </w:p>
        </w:tc>
      </w:tr>
      <w:tr w:rsidR="6532456B" w:rsidTr="6532456B" w14:paraId="4051E84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16AD5E4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497BA192" w14:textId="0BB9DE6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6532456B" w:rsidTr="6532456B" w14:paraId="1648550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7615F76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3FA064B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6532456B" w:rsidTr="6532456B" w14:paraId="3AC71E0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6E02F7E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47064E7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6532456B" w:rsidTr="6532456B" w14:paraId="561FE74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4285A22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DC146E2" w:rsidP="6532456B" w:rsidRDefault="7DC146E2" w14:paraId="1034EF9A" w14:textId="41C89C1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7DC146E2">
              <w:rPr>
                <w:rFonts w:ascii="Arial" w:hAnsi="Arial" w:eastAsia="Times New Roman" w:cs="Arial"/>
                <w:sz w:val="17"/>
                <w:szCs w:val="17"/>
              </w:rPr>
              <w:t>Sistema sigue flujo normal y no guarda documentos en caso de error</w:t>
            </w:r>
          </w:p>
        </w:tc>
      </w:tr>
      <w:tr w:rsidR="6532456B" w:rsidTr="6532456B" w14:paraId="49687F2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41BDB6B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7097794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2DB3A239" w:rsidRDefault="2DB3A239" w14:paraId="25597BC1" w14:textId="18A16940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6705"/>
      </w:tblGrid>
      <w:tr w:rsidR="6532456B" w:rsidTr="6532456B" w14:paraId="3ACDEC63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6532456B" w:rsidP="6532456B" w:rsidRDefault="6532456B" w14:paraId="51918665" w14:textId="0DB1B7B8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6532456B" w:rsidR="5321DDE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5</w:t>
            </w: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6532456B" w:rsidR="3F53097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Rendimiento</w:t>
            </w:r>
          </w:p>
        </w:tc>
      </w:tr>
      <w:tr w:rsidR="6532456B" w:rsidTr="6532456B" w14:paraId="00720D7D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0551BE9E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30ECE8CE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6532456B" w:rsidTr="6532456B" w14:paraId="6E08B193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0AD5479B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389AFB01" w:rsidP="6532456B" w:rsidRDefault="389AFB01" w14:paraId="2CCCE36F" w14:textId="6806E171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6532456B" w:rsidR="389AFB01">
              <w:rPr>
                <w:rFonts w:ascii="Arial" w:hAnsi="Arial" w:cs="Arial"/>
                <w:sz w:val="17"/>
                <w:szCs w:val="17"/>
              </w:rPr>
              <w:t>Evaluar tiempos de respuesta de consultas con grandes volúmenes de datos</w:t>
            </w:r>
          </w:p>
        </w:tc>
      </w:tr>
      <w:tr w:rsidR="6532456B" w:rsidTr="6532456B" w14:paraId="76B0ABE0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2162E00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3BB0DA0C" w:rsidP="6532456B" w:rsidRDefault="3BB0DA0C" w14:paraId="71F951CB" w14:textId="332746A1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6532456B" w:rsidR="3BB0DA0C">
              <w:rPr>
                <w:rFonts w:ascii="Arial" w:hAnsi="Arial" w:cs="Arial"/>
                <w:sz w:val="17"/>
                <w:szCs w:val="17"/>
              </w:rPr>
              <w:t>Generar consultas</w:t>
            </w:r>
          </w:p>
        </w:tc>
      </w:tr>
      <w:tr w:rsidR="6532456B" w:rsidTr="6532456B" w14:paraId="2468869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54E918E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  <w:p w:rsidR="6532456B" w:rsidP="6532456B" w:rsidRDefault="6532456B" w14:paraId="0B3B8BA5" w14:textId="557179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50577E4F" w14:textId="2FA171B2">
            <w:pPr>
              <w:rPr>
                <w:sz w:val="17"/>
                <w:szCs w:val="17"/>
              </w:rPr>
            </w:pPr>
          </w:p>
          <w:p w:rsidR="22E583B2" w:rsidP="6532456B" w:rsidRDefault="22E583B2" w14:paraId="72DA4B74" w14:textId="24A012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6532456B" w:rsidR="22E583B2">
              <w:rPr>
                <w:rFonts w:ascii="Arial" w:hAnsi="Arial" w:cs="Arial"/>
                <w:sz w:val="17"/>
                <w:szCs w:val="17"/>
              </w:rPr>
              <w:t>Generar consultas que pueden tener un tiempo de respuesta largo</w:t>
            </w:r>
          </w:p>
        </w:tc>
      </w:tr>
      <w:tr w:rsidR="6532456B" w:rsidTr="6532456B" w14:paraId="168FBA1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18878F0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59515620" w14:textId="0BB9DE6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6532456B" w:rsidTr="6532456B" w14:paraId="4DBC5BF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062B81A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5EC2D26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6532456B" w:rsidTr="6532456B" w14:paraId="4267C30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2355853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67A0A78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6532456B" w:rsidTr="6532456B" w14:paraId="43D975A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2177B69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0AF5817" w:rsidP="6532456B" w:rsidRDefault="00AF5817" w14:paraId="7EEBBF65" w14:textId="40B2BAC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00AF5817">
              <w:rPr>
                <w:rFonts w:ascii="Arial" w:hAnsi="Arial" w:eastAsia="Times New Roman" w:cs="Arial"/>
                <w:sz w:val="17"/>
                <w:szCs w:val="17"/>
              </w:rPr>
              <w:t>El sistema genera tiempos optimos de consultas</w:t>
            </w:r>
          </w:p>
        </w:tc>
      </w:tr>
      <w:tr w:rsidR="6532456B" w:rsidTr="6532456B" w14:paraId="5654BF6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36594C9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21F3823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6532456B" w:rsidP="6532456B" w:rsidRDefault="6532456B" w14:paraId="738F57E5" w14:textId="70540FA5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6705"/>
      </w:tblGrid>
      <w:tr w:rsidR="6532456B" w:rsidTr="6532456B" w14:paraId="2A8583BD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6532456B" w:rsidP="6532456B" w:rsidRDefault="6532456B" w14:paraId="0D58EBDE" w14:textId="26866156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6532456B" w:rsidR="6B7BA09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6</w:t>
            </w: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6532456B" w:rsidR="0C284B0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Seguridad de BD</w:t>
            </w:r>
          </w:p>
        </w:tc>
      </w:tr>
      <w:tr w:rsidR="6532456B" w:rsidTr="6532456B" w14:paraId="4D792CE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467616C3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315C6456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6532456B" w:rsidTr="6532456B" w14:paraId="6417F0F2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631AC1D5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28E294E8" w:rsidP="6532456B" w:rsidRDefault="28E294E8" w14:paraId="575E3666" w14:textId="3050AB15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6532456B" w:rsidR="28E294E8">
              <w:rPr>
                <w:rFonts w:ascii="Arial" w:hAnsi="Arial" w:cs="Arial"/>
                <w:sz w:val="17"/>
                <w:szCs w:val="17"/>
              </w:rPr>
              <w:t xml:space="preserve">Verificar que los datos sensibles </w:t>
            </w:r>
            <w:r w:rsidRPr="6532456B" w:rsidR="28E294E8">
              <w:rPr>
                <w:rFonts w:ascii="Arial" w:hAnsi="Arial" w:cs="Arial"/>
                <w:sz w:val="17"/>
                <w:szCs w:val="17"/>
              </w:rPr>
              <w:t>estan</w:t>
            </w:r>
            <w:r w:rsidRPr="6532456B" w:rsidR="28E294E8">
              <w:rPr>
                <w:rFonts w:ascii="Arial" w:hAnsi="Arial" w:cs="Arial"/>
                <w:sz w:val="17"/>
                <w:szCs w:val="17"/>
              </w:rPr>
              <w:t xml:space="preserve"> encriptados si corresponde.</w:t>
            </w:r>
          </w:p>
        </w:tc>
      </w:tr>
      <w:tr w:rsidR="6532456B" w:rsidTr="6532456B" w14:paraId="7D443215">
        <w:trPr>
          <w:trHeight w:val="300"/>
        </w:trPr>
        <w:tc>
          <w:tcPr>
            <w:tcW w:w="8381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55EC28A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7B79D413" w:rsidP="6532456B" w:rsidRDefault="7B79D413" w14:paraId="75CEC843" w14:textId="22C29C9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6532456B" w:rsidR="7B79D413">
              <w:rPr>
                <w:rFonts w:ascii="Arial" w:hAnsi="Arial" w:cs="Arial"/>
                <w:sz w:val="17"/>
                <w:szCs w:val="17"/>
              </w:rPr>
              <w:t>Ingresar a la base de datos a verificar</w:t>
            </w:r>
          </w:p>
        </w:tc>
      </w:tr>
      <w:tr w:rsidR="6532456B" w:rsidTr="6532456B" w14:paraId="07314A1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2DE5A6B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  <w:p w:rsidR="6532456B" w:rsidP="6532456B" w:rsidRDefault="6532456B" w14:paraId="77AA0DD7" w14:textId="557179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43D193E2" w14:textId="2FA171B2">
            <w:pPr>
              <w:rPr>
                <w:sz w:val="17"/>
                <w:szCs w:val="17"/>
              </w:rPr>
            </w:pPr>
          </w:p>
          <w:p w:rsidR="6AAA774F" w:rsidP="6532456B" w:rsidRDefault="6AAA774F" w14:paraId="081812AA" w14:textId="7CE66B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32456B" w:rsidR="6AAA774F">
              <w:rPr>
                <w:rFonts w:ascii="Arial" w:hAnsi="Arial" w:cs="Arial"/>
                <w:sz w:val="17"/>
                <w:szCs w:val="17"/>
              </w:rPr>
              <w:t>Visualizar datos encriptados, (</w:t>
            </w:r>
            <w:r w:rsidRPr="6532456B" w:rsidR="6AAA774F">
              <w:rPr>
                <w:rFonts w:ascii="Arial" w:hAnsi="Arial" w:cs="Arial"/>
                <w:sz w:val="17"/>
                <w:szCs w:val="17"/>
              </w:rPr>
              <w:t>ej</w:t>
            </w:r>
            <w:r w:rsidRPr="6532456B" w:rsidR="6AAA774F">
              <w:rPr>
                <w:rFonts w:ascii="Arial" w:hAnsi="Arial" w:cs="Arial"/>
                <w:sz w:val="17"/>
                <w:szCs w:val="17"/>
              </w:rPr>
              <w:t>: Contraseña de usuario)</w:t>
            </w:r>
          </w:p>
        </w:tc>
      </w:tr>
      <w:tr w:rsidR="6532456B" w:rsidTr="6532456B" w14:paraId="2E26819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31D9F37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193F1802" w14:textId="0BB9DE6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6532456B" w:rsidR="653245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6532456B" w:rsidTr="6532456B" w14:paraId="258276F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4EBC9EA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676D605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6532456B" w:rsidTr="6532456B" w14:paraId="7CB9A9B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3665E99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6B55FCA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6532456B" w:rsidTr="6532456B" w14:paraId="5AB3515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37F7779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6495481" w:rsidP="6532456B" w:rsidRDefault="56495481" w14:paraId="69156D4B" w14:textId="6AE371B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32456B" w:rsidR="56495481">
              <w:rPr>
                <w:rFonts w:ascii="Arial" w:hAnsi="Arial" w:eastAsia="Times New Roman" w:cs="Arial"/>
                <w:sz w:val="17"/>
                <w:szCs w:val="17"/>
              </w:rPr>
              <w:t>La BD encripta correctamente la base de datos</w:t>
            </w:r>
          </w:p>
        </w:tc>
      </w:tr>
      <w:tr w:rsidR="6532456B" w:rsidTr="6532456B" w14:paraId="7C05D7B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6532456B" w:rsidP="6532456B" w:rsidRDefault="6532456B" w14:paraId="40E59BC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532456B" w:rsidP="6532456B" w:rsidRDefault="6532456B" w14:paraId="4F0C72D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6532456B" w:rsidR="6532456B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6532456B" w:rsidP="6532456B" w:rsidRDefault="6532456B" w14:paraId="575176BA" w14:textId="206E57D0">
      <w:pPr>
        <w:pStyle w:val="NoSpacing"/>
        <w:rPr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A"/>
    <w:rsid w:val="003C5FD0"/>
    <w:rsid w:val="00A855DA"/>
    <w:rsid w:val="00AF5817"/>
    <w:rsid w:val="0120E117"/>
    <w:rsid w:val="01D0F0A5"/>
    <w:rsid w:val="03D561A7"/>
    <w:rsid w:val="04F73F80"/>
    <w:rsid w:val="057A6A56"/>
    <w:rsid w:val="076D4AEB"/>
    <w:rsid w:val="07CF193E"/>
    <w:rsid w:val="07FAC3F7"/>
    <w:rsid w:val="08609A6F"/>
    <w:rsid w:val="08DECBC4"/>
    <w:rsid w:val="09F06B9C"/>
    <w:rsid w:val="09F888A8"/>
    <w:rsid w:val="0A58DD0C"/>
    <w:rsid w:val="0ACA8271"/>
    <w:rsid w:val="0B166ED6"/>
    <w:rsid w:val="0C284B09"/>
    <w:rsid w:val="0C63A4AF"/>
    <w:rsid w:val="0D221501"/>
    <w:rsid w:val="0E186AEE"/>
    <w:rsid w:val="0E4FF3FD"/>
    <w:rsid w:val="0E8A6B7A"/>
    <w:rsid w:val="0FFE5F0A"/>
    <w:rsid w:val="101F1649"/>
    <w:rsid w:val="102B2580"/>
    <w:rsid w:val="11365500"/>
    <w:rsid w:val="13C1028D"/>
    <w:rsid w:val="14D4FFE0"/>
    <w:rsid w:val="18256A30"/>
    <w:rsid w:val="1A0C40E3"/>
    <w:rsid w:val="1C8E8D9D"/>
    <w:rsid w:val="1D17399F"/>
    <w:rsid w:val="1E600B57"/>
    <w:rsid w:val="1E600B57"/>
    <w:rsid w:val="1FBF5A0E"/>
    <w:rsid w:val="2035BE3D"/>
    <w:rsid w:val="216EABAB"/>
    <w:rsid w:val="218CCED2"/>
    <w:rsid w:val="220E61AE"/>
    <w:rsid w:val="22E583B2"/>
    <w:rsid w:val="22F9D8C1"/>
    <w:rsid w:val="24C7D1D0"/>
    <w:rsid w:val="2746BA03"/>
    <w:rsid w:val="27757F43"/>
    <w:rsid w:val="2898455C"/>
    <w:rsid w:val="28E294E8"/>
    <w:rsid w:val="28FF6233"/>
    <w:rsid w:val="29460693"/>
    <w:rsid w:val="2B82DAF6"/>
    <w:rsid w:val="2B8DAC22"/>
    <w:rsid w:val="2B96C7C3"/>
    <w:rsid w:val="2BA59A18"/>
    <w:rsid w:val="2C7AD477"/>
    <w:rsid w:val="2CBBE47C"/>
    <w:rsid w:val="2D64B988"/>
    <w:rsid w:val="2DB3A239"/>
    <w:rsid w:val="2F0D5A7B"/>
    <w:rsid w:val="2F7B69C0"/>
    <w:rsid w:val="2F9EF83F"/>
    <w:rsid w:val="2FA234A2"/>
    <w:rsid w:val="30309821"/>
    <w:rsid w:val="30C7CFEB"/>
    <w:rsid w:val="31DB6EFD"/>
    <w:rsid w:val="31E07E2F"/>
    <w:rsid w:val="31F8B9ED"/>
    <w:rsid w:val="32E284AC"/>
    <w:rsid w:val="330964F7"/>
    <w:rsid w:val="33A7EACF"/>
    <w:rsid w:val="33A7EACF"/>
    <w:rsid w:val="341A932C"/>
    <w:rsid w:val="3454882E"/>
    <w:rsid w:val="345988A9"/>
    <w:rsid w:val="351512BD"/>
    <w:rsid w:val="3529C12B"/>
    <w:rsid w:val="356B3ACC"/>
    <w:rsid w:val="364D4427"/>
    <w:rsid w:val="36926775"/>
    <w:rsid w:val="369C3CE4"/>
    <w:rsid w:val="37944997"/>
    <w:rsid w:val="3855A3F0"/>
    <w:rsid w:val="3861DA71"/>
    <w:rsid w:val="388851AD"/>
    <w:rsid w:val="389AFB01"/>
    <w:rsid w:val="38B615A9"/>
    <w:rsid w:val="38D89FCF"/>
    <w:rsid w:val="3A5F8A84"/>
    <w:rsid w:val="3AED82FA"/>
    <w:rsid w:val="3BB0DA0C"/>
    <w:rsid w:val="3BC60079"/>
    <w:rsid w:val="3C5C5B30"/>
    <w:rsid w:val="3CF16EF4"/>
    <w:rsid w:val="3D500FC5"/>
    <w:rsid w:val="3DB1240B"/>
    <w:rsid w:val="3E68846F"/>
    <w:rsid w:val="3E9D4C82"/>
    <w:rsid w:val="3EECA7F4"/>
    <w:rsid w:val="3F39B106"/>
    <w:rsid w:val="3F53097C"/>
    <w:rsid w:val="405C6B5C"/>
    <w:rsid w:val="40CCA3C2"/>
    <w:rsid w:val="40F0EB24"/>
    <w:rsid w:val="410B216C"/>
    <w:rsid w:val="41307FA9"/>
    <w:rsid w:val="4136F8E7"/>
    <w:rsid w:val="42D8C4F6"/>
    <w:rsid w:val="430B3A71"/>
    <w:rsid w:val="43A2C21A"/>
    <w:rsid w:val="44925FDF"/>
    <w:rsid w:val="455808E8"/>
    <w:rsid w:val="45EB39BE"/>
    <w:rsid w:val="45F85FD2"/>
    <w:rsid w:val="4679A6AC"/>
    <w:rsid w:val="4693F430"/>
    <w:rsid w:val="476605C2"/>
    <w:rsid w:val="47CF5FC4"/>
    <w:rsid w:val="481B3BE1"/>
    <w:rsid w:val="485D1459"/>
    <w:rsid w:val="496F7E27"/>
    <w:rsid w:val="49EE826A"/>
    <w:rsid w:val="4AD12B37"/>
    <w:rsid w:val="4B429775"/>
    <w:rsid w:val="4C42D840"/>
    <w:rsid w:val="4C450FD7"/>
    <w:rsid w:val="4C5D2C3D"/>
    <w:rsid w:val="4D41C869"/>
    <w:rsid w:val="4DB52238"/>
    <w:rsid w:val="4DB52238"/>
    <w:rsid w:val="4DC83B59"/>
    <w:rsid w:val="4DD342E2"/>
    <w:rsid w:val="4DD81297"/>
    <w:rsid w:val="4E6AE2EB"/>
    <w:rsid w:val="4E93050E"/>
    <w:rsid w:val="4F784387"/>
    <w:rsid w:val="508DFAD7"/>
    <w:rsid w:val="51A755A5"/>
    <w:rsid w:val="5255DCBD"/>
    <w:rsid w:val="529B0E57"/>
    <w:rsid w:val="5321DDE9"/>
    <w:rsid w:val="533E14B3"/>
    <w:rsid w:val="53A4691C"/>
    <w:rsid w:val="5434336B"/>
    <w:rsid w:val="54E63BF3"/>
    <w:rsid w:val="5516E188"/>
    <w:rsid w:val="56495481"/>
    <w:rsid w:val="5650A341"/>
    <w:rsid w:val="574DD3D4"/>
    <w:rsid w:val="58641D30"/>
    <w:rsid w:val="5A40EEE8"/>
    <w:rsid w:val="5C5DCA9F"/>
    <w:rsid w:val="607203C3"/>
    <w:rsid w:val="60B685FF"/>
    <w:rsid w:val="60D09CB0"/>
    <w:rsid w:val="60DC662D"/>
    <w:rsid w:val="614D784A"/>
    <w:rsid w:val="614E25FE"/>
    <w:rsid w:val="621456C8"/>
    <w:rsid w:val="634841A8"/>
    <w:rsid w:val="6350A5D1"/>
    <w:rsid w:val="6396F768"/>
    <w:rsid w:val="63AA0F05"/>
    <w:rsid w:val="653127FC"/>
    <w:rsid w:val="6532456B"/>
    <w:rsid w:val="65C4C513"/>
    <w:rsid w:val="664430FF"/>
    <w:rsid w:val="66DCF607"/>
    <w:rsid w:val="66EC0F32"/>
    <w:rsid w:val="68BDAB08"/>
    <w:rsid w:val="695AD0FE"/>
    <w:rsid w:val="698BA0E9"/>
    <w:rsid w:val="69F99735"/>
    <w:rsid w:val="6AAA774F"/>
    <w:rsid w:val="6AEEDBA5"/>
    <w:rsid w:val="6B7BA098"/>
    <w:rsid w:val="6C62158C"/>
    <w:rsid w:val="6F83D0DE"/>
    <w:rsid w:val="6F84E92C"/>
    <w:rsid w:val="71743D0E"/>
    <w:rsid w:val="7178DFF9"/>
    <w:rsid w:val="72D87411"/>
    <w:rsid w:val="732C3786"/>
    <w:rsid w:val="73B7FB64"/>
    <w:rsid w:val="7407CC0C"/>
    <w:rsid w:val="74A9FA5D"/>
    <w:rsid w:val="76976BEA"/>
    <w:rsid w:val="77AE5AF6"/>
    <w:rsid w:val="7A2FDD5C"/>
    <w:rsid w:val="7AE23983"/>
    <w:rsid w:val="7B79D413"/>
    <w:rsid w:val="7C495A55"/>
    <w:rsid w:val="7C9948BC"/>
    <w:rsid w:val="7DB89E98"/>
    <w:rsid w:val="7DC146E2"/>
    <w:rsid w:val="7E545C6D"/>
    <w:rsid w:val="7E7880EE"/>
    <w:rsid w:val="7FA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783B"/>
  <w15:chartTrackingRefBased/>
  <w15:docId w15:val="{DD012313-36AC-4E17-A0DB-D4332E937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1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75628803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30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Cierre de sesión Movil</dc:title>
  <dc:subject/>
  <dc:creator>Cristian Lara</dc:creator>
  <keywords/>
  <dc:description/>
  <lastModifiedBy>CRISTIAN JAVIER LARA FLORES</lastModifiedBy>
  <revision>12</revision>
  <dcterms:created xsi:type="dcterms:W3CDTF">2024-11-23T03:33:00.0000000Z</dcterms:created>
  <dcterms:modified xsi:type="dcterms:W3CDTF">2024-11-27T03:56:08.8105797Z</dcterms:modified>
</coreProperties>
</file>