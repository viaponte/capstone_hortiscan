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="003A73E9" w:rsidRDefault="003A73E9" w14:paraId="672A6659" wp14:textId="77777777">
      <w:pPr>
        <w:jc w:val="center"/>
        <w:divId w:val="2126382686"/>
        <w:rPr>
          <w:rFonts w:ascii="Arial" w:hAnsi="Arial" w:eastAsia="Times New Roman" w:cs="Arial"/>
          <w:sz w:val="18"/>
          <w:szCs w:val="18"/>
          <w:lang w:val="es-CL"/>
        </w:rPr>
      </w:pPr>
      <w:r>
        <w:rPr>
          <w:rFonts w:ascii="Arial" w:hAnsi="Arial" w:eastAsia="Times New Roman" w:cs="Arial"/>
          <w:sz w:val="18"/>
          <w:szCs w:val="18"/>
          <w:lang w:val="es-CL"/>
        </w:rPr>
        <w:pict w14:anchorId="4D7EA216">
          <v:rect id="_x0000_i1025" style="width:441.9pt;height:1.5pt" o:hr="t" o:hrstd="t" o:hralign="center" fillcolor="#a0a0a0" stroked="f"/>
        </w:pict>
      </w:r>
    </w:p>
    <w:p xmlns:wp14="http://schemas.microsoft.com/office/word/2010/wordml" w:rsidR="003A73E9" w:rsidRDefault="003A73E9" w14:paraId="0A37501D" wp14:textId="77777777">
      <w:pPr>
        <w:pStyle w:val="NormalWeb"/>
        <w:jc w:val="center"/>
        <w:divId w:val="2126382686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noProof/>
          <w:sz w:val="18"/>
          <w:szCs w:val="18"/>
          <w:lang w:val="es-CL"/>
        </w:rPr>
        <w:drawing>
          <wp:inline xmlns:wp14="http://schemas.microsoft.com/office/word/2010/wordprocessingDrawing" distT="0" distB="0" distL="0" distR="0" wp14:anchorId="33513766" wp14:editId="7777777">
            <wp:extent cx="1476375" cy="504825"/>
            <wp:effectExtent l="0" t="0" r="9525" b="9525"/>
            <wp:docPr id="2" name="Imagen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A73E9" w:rsidRDefault="003A73E9" w14:paraId="0E7C8114" wp14:textId="77777777">
      <w:pPr>
        <w:pStyle w:val="NormalWeb"/>
        <w:jc w:val="center"/>
        <w:divId w:val="1057314267"/>
        <w:rPr>
          <w:rFonts w:ascii="Arial" w:hAnsi="Arial" w:cs="Arial"/>
          <w:sz w:val="36"/>
          <w:szCs w:val="36"/>
          <w:lang w:val="es-CL"/>
        </w:rPr>
      </w:pPr>
      <w:r>
        <w:rPr>
          <w:rFonts w:ascii="Arial" w:hAnsi="Arial" w:cs="Arial"/>
          <w:sz w:val="36"/>
          <w:szCs w:val="36"/>
          <w:lang w:val="es-CL"/>
        </w:rPr>
        <w:t>Registro de usuario Movíl</w:t>
      </w:r>
    </w:p>
    <w:p xmlns:wp14="http://schemas.microsoft.com/office/word/2010/wordml" w:rsidR="003A73E9" w:rsidRDefault="003A73E9" w14:paraId="43CEEF23" wp14:textId="77777777">
      <w:pPr>
        <w:pStyle w:val="NormalWeb"/>
        <w:jc w:val="center"/>
        <w:divId w:val="1057314267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Test Report</w:t>
      </w:r>
    </w:p>
    <w:p xmlns:wp14="http://schemas.microsoft.com/office/word/2010/wordml" w:rsidR="003A73E9" w:rsidRDefault="003A73E9" w14:paraId="51F738E7" wp14:textId="77777777">
      <w:pPr>
        <w:pStyle w:val="NormalWeb"/>
        <w:divId w:val="1162426958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Project: HortiScan</w:t>
      </w:r>
    </w:p>
    <w:p xmlns:wp14="http://schemas.microsoft.com/office/word/2010/wordml" w:rsidR="003A73E9" w:rsidRDefault="003A73E9" w14:paraId="5DFF2345" wp14:textId="77777777">
      <w:pPr>
        <w:pStyle w:val="NormalWeb"/>
        <w:divId w:val="1162426958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Autor: admin</w:t>
      </w:r>
    </w:p>
    <w:p xmlns:wp14="http://schemas.microsoft.com/office/word/2010/wordml" w:rsidR="003A73E9" w:rsidRDefault="003A73E9" w14:paraId="4C0D323D" wp14:textId="77777777">
      <w:pPr>
        <w:pStyle w:val="NormalWeb"/>
        <w:divId w:val="1162426958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Imprimido por TestLink el 16/11/2024</w:t>
      </w:r>
    </w:p>
    <w:p xmlns:wp14="http://schemas.microsoft.com/office/word/2010/wordml" w:rsidR="003A73E9" w:rsidRDefault="003A73E9" w14:paraId="6E72FAE9" wp14:textId="77777777">
      <w:pPr>
        <w:divId w:val="1322925426"/>
        <w:rPr>
          <w:rFonts w:ascii="Arial" w:hAnsi="Arial" w:eastAsia="Times New Roman" w:cs="Arial"/>
          <w:sz w:val="16"/>
          <w:szCs w:val="16"/>
          <w:lang w:val="en-US"/>
        </w:rPr>
      </w:pPr>
      <w:r>
        <w:rPr>
          <w:rFonts w:ascii="Arial" w:hAnsi="Arial" w:eastAsia="Times New Roman" w:cs="Arial"/>
          <w:sz w:val="16"/>
          <w:szCs w:val="16"/>
          <w:lang w:val="en-US"/>
        </w:rPr>
        <w:t>2009 © TestLink Community</w:t>
      </w:r>
    </w:p>
    <w:p xmlns:wp14="http://schemas.microsoft.com/office/word/2010/wordml" w:rsidR="003A73E9" w:rsidRDefault="003A73E9" w14:paraId="0EDF30F2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r>
        <w:rPr>
          <w:rFonts w:ascii="Arial" w:hAnsi="Arial" w:eastAsia="Times New Roman" w:cs="Arial"/>
          <w:sz w:val="22"/>
          <w:szCs w:val="22"/>
          <w:lang w:val="es-CL"/>
        </w:rPr>
        <w:t>Tabla de Contenidos</w:t>
      </w:r>
    </w:p>
    <w:p xmlns:wp14="http://schemas.microsoft.com/office/word/2010/wordml" w:rsidR="003A73E9" w:rsidRDefault="003A73E9" w14:paraId="5DAB6C7B" wp14:textId="77777777">
      <w:pPr>
        <w:divId w:val="1209950215"/>
        <w:rPr>
          <w:rFonts w:ascii="Arial" w:hAnsi="Arial" w:eastAsia="Times New Roman" w:cs="Arial"/>
          <w:b/>
          <w:bCs/>
          <w:sz w:val="18"/>
          <w:szCs w:val="18"/>
          <w:lang w:val="es-CL"/>
        </w:rPr>
      </w:pPr>
    </w:p>
    <w:p xmlns:wp14="http://schemas.microsoft.com/office/word/2010/wordml" w:rsidR="003A73E9" w:rsidRDefault="003A73E9" w14:paraId="1C93EFA4" wp14:textId="77777777">
      <w:pPr>
        <w:pStyle w:val="NormalWeb"/>
        <w:divId w:val="1209950215"/>
        <w:rPr>
          <w:rFonts w:ascii="Arial" w:hAnsi="Arial" w:cs="Arial"/>
          <w:b/>
          <w:bCs/>
          <w:sz w:val="18"/>
          <w:szCs w:val="18"/>
          <w:lang w:val="es-CL"/>
        </w:rPr>
      </w:pPr>
      <w:hyperlink w:history="1" w:anchor="toc_1_1">
        <w:r>
          <w:rPr>
            <w:rStyle w:val="Hipervnculo"/>
            <w:rFonts w:ascii="Arial" w:hAnsi="Arial" w:cs="Arial"/>
            <w:b/>
            <w:bCs/>
            <w:sz w:val="18"/>
            <w:szCs w:val="18"/>
            <w:lang w:val="es-CL"/>
          </w:rPr>
          <w:t>1.1. Registro de usuario Móvil</w:t>
        </w:r>
      </w:hyperlink>
    </w:p>
    <w:p xmlns:wp14="http://schemas.microsoft.com/office/word/2010/wordml" w:rsidR="003A73E9" w:rsidRDefault="003A73E9" w14:paraId="3F3615E2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</w:t>
        </w:r>
      </w:hyperlink>
    </w:p>
    <w:p xmlns:wp14="http://schemas.microsoft.com/office/word/2010/wordml" w:rsidR="003A73E9" w:rsidRDefault="003A73E9" w14:paraId="02A64C9A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6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de usuario</w:t>
        </w:r>
      </w:hyperlink>
    </w:p>
    <w:p xmlns:wp14="http://schemas.microsoft.com/office/word/2010/wordml" w:rsidR="003A73E9" w:rsidRDefault="003A73E9" w14:paraId="17CF894B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7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de usuario (confirmación)</w:t>
        </w:r>
      </w:hyperlink>
    </w:p>
    <w:p xmlns:wp14="http://schemas.microsoft.com/office/word/2010/wordml" w:rsidR="003A73E9" w:rsidRDefault="003A73E9" w14:paraId="622CC1A3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76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datos sin nombre de usuario</w:t>
        </w:r>
      </w:hyperlink>
    </w:p>
    <w:p xmlns:wp14="http://schemas.microsoft.com/office/word/2010/wordml" w:rsidR="003A73E9" w:rsidRDefault="003A73E9" w14:paraId="1A4009EF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8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contraseñas diferentes</w:t>
        </w:r>
      </w:hyperlink>
    </w:p>
    <w:p xmlns:wp14="http://schemas.microsoft.com/office/word/2010/wordml" w:rsidR="003A73E9" w:rsidRDefault="003A73E9" w14:paraId="3BA668DA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8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datos sin contraseñas</w:t>
        </w:r>
      </w:hyperlink>
    </w:p>
    <w:p xmlns:wp14="http://schemas.microsoft.com/office/word/2010/wordml" w:rsidR="003A73E9" w:rsidRDefault="003A73E9" w14:paraId="25E61F4F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9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Crear cuenta</w:t>
        </w:r>
      </w:hyperlink>
    </w:p>
    <w:p xmlns:wp14="http://schemas.microsoft.com/office/word/2010/wordml" w:rsidR="003A73E9" w:rsidRDefault="003A73E9" w14:paraId="30678AEF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100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 existente</w:t>
        </w:r>
      </w:hyperlink>
    </w:p>
    <w:p xmlns:wp14="http://schemas.microsoft.com/office/word/2010/wordml" w:rsidR="003A73E9" w:rsidRDefault="003A73E9" w14:paraId="414DCA48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45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con caracteres especiales</w:t>
        </w:r>
      </w:hyperlink>
    </w:p>
    <w:p xmlns:wp14="http://schemas.microsoft.com/office/word/2010/wordml" w:rsidR="003A73E9" w:rsidRDefault="003A73E9" w14:paraId="4ADAA46B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45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con caracteres números</w:t>
        </w:r>
      </w:hyperlink>
    </w:p>
    <w:p xmlns:wp14="http://schemas.microsoft.com/office/word/2010/wordml" w:rsidR="003A73E9" w:rsidRDefault="003A73E9" w14:paraId="79B84FCA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45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en minúsculas</w:t>
        </w:r>
      </w:hyperlink>
    </w:p>
    <w:p xmlns:wp14="http://schemas.microsoft.com/office/word/2010/wordml" w:rsidR="003A73E9" w:rsidRDefault="003A73E9" w14:paraId="6F54251D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46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en mayúsculas</w:t>
        </w:r>
      </w:hyperlink>
    </w:p>
    <w:p xmlns:wp14="http://schemas.microsoft.com/office/word/2010/wordml" w:rsidR="003A73E9" w:rsidRDefault="003A73E9" w14:paraId="4E6BE527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45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con mayúsculas y minúsculas</w:t>
        </w:r>
      </w:hyperlink>
    </w:p>
    <w:p xmlns:wp14="http://schemas.microsoft.com/office/word/2010/wordml" w:rsidR="003A73E9" w:rsidRDefault="003A73E9" w14:paraId="05F88EE4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45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solo con números y caracteres especiales</w:t>
        </w:r>
      </w:hyperlink>
    </w:p>
    <w:p xmlns:wp14="http://schemas.microsoft.com/office/word/2010/wordml" w:rsidR="003A73E9" w:rsidRDefault="003A73E9" w14:paraId="549C530C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46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solo con números, caracteres especiales, mayúsculas y minúsculas</w:t>
        </w:r>
      </w:hyperlink>
    </w:p>
    <w:p xmlns:wp14="http://schemas.microsoft.com/office/word/2010/wordml" w:rsidR="003A73E9" w:rsidRDefault="003A73E9" w14:paraId="7115D324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46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Crear cuenta sin ingresar datos</w:t>
        </w:r>
      </w:hyperlink>
    </w:p>
    <w:p xmlns:wp14="http://schemas.microsoft.com/office/word/2010/wordml" w:rsidR="003A73E9" w:rsidRDefault="003A73E9" w14:paraId="029B5C73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47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con espacios</w:t>
        </w:r>
      </w:hyperlink>
    </w:p>
    <w:p xmlns:wp14="http://schemas.microsoft.com/office/word/2010/wordml" w:rsidR="003A73E9" w:rsidRDefault="003A73E9" w14:paraId="3E3E2944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48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con caracteres especiales</w:t>
        </w:r>
      </w:hyperlink>
    </w:p>
    <w:p xmlns:wp14="http://schemas.microsoft.com/office/word/2010/wordml" w:rsidR="003A73E9" w:rsidRDefault="003A73E9" w14:paraId="6BCA6975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48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con números</w:t>
        </w:r>
      </w:hyperlink>
    </w:p>
    <w:p xmlns:wp14="http://schemas.microsoft.com/office/word/2010/wordml" w:rsidR="003A73E9" w:rsidRDefault="003A73E9" w14:paraId="07B7626C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49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en minúsculas</w:t>
        </w:r>
      </w:hyperlink>
    </w:p>
    <w:p xmlns:wp14="http://schemas.microsoft.com/office/word/2010/wordml" w:rsidR="003A73E9" w:rsidRDefault="003A73E9" w14:paraId="4AB388DB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49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en mayúsculas</w:t>
        </w:r>
      </w:hyperlink>
    </w:p>
    <w:p xmlns:wp14="http://schemas.microsoft.com/office/word/2010/wordml" w:rsidR="003A73E9" w:rsidRDefault="003A73E9" w14:paraId="1665A7B1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49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en mayúsculas y minúsculas</w:t>
        </w:r>
      </w:hyperlink>
    </w:p>
    <w:p xmlns:wp14="http://schemas.microsoft.com/office/word/2010/wordml" w:rsidR="003A73E9" w:rsidRDefault="003A73E9" w14:paraId="08891562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49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solo con números y caracteres especiales</w:t>
        </w:r>
      </w:hyperlink>
    </w:p>
    <w:p xmlns:wp14="http://schemas.microsoft.com/office/word/2010/wordml" w:rsidR="003A73E9" w:rsidRDefault="003A73E9" w14:paraId="739EF317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49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con espacios</w:t>
        </w:r>
      </w:hyperlink>
    </w:p>
    <w:p xmlns:wp14="http://schemas.microsoft.com/office/word/2010/wordml" w:rsidR="003A73E9" w:rsidRDefault="003A73E9" w14:paraId="1ECDA768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52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con números, caracteres especiales y letras</w:t>
        </w:r>
      </w:hyperlink>
    </w:p>
    <w:p xmlns:wp14="http://schemas.microsoft.com/office/word/2010/wordml" w:rsidR="003A73E9" w:rsidRDefault="003A73E9" w14:paraId="17130502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52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con números, caracteres especiales, letras y espacios</w:t>
        </w:r>
      </w:hyperlink>
    </w:p>
    <w:p xmlns:wp14="http://schemas.microsoft.com/office/word/2010/wordml" w:rsidR="003A73E9" w:rsidRDefault="003A73E9" w14:paraId="3C14A4EE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54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Usuario copia y pega un nombre de usuario</w:t>
        </w:r>
      </w:hyperlink>
    </w:p>
    <w:p xmlns:wp14="http://schemas.microsoft.com/office/word/2010/wordml" w:rsidR="003A73E9" w:rsidRDefault="003A73E9" w14:paraId="1EDBD9CE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54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Usuario copia y pega una contraseña</w:t>
        </w:r>
      </w:hyperlink>
    </w:p>
    <w:p xmlns:wp14="http://schemas.microsoft.com/office/word/2010/wordml" w:rsidR="003A73E9" w:rsidRDefault="003A73E9" w14:paraId="2A08A6D9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54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Usuario copia y pega una confirmación de contraseña</w:t>
        </w:r>
      </w:hyperlink>
    </w:p>
    <w:p xmlns:wp14="http://schemas.microsoft.com/office/word/2010/wordml" w:rsidR="003A73E9" w:rsidRDefault="003A73E9" w14:paraId="19A079F3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1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 con caracteres especiales prohibidos (como &lt;&gt;, /, etc.).</w:t>
        </w:r>
      </w:hyperlink>
    </w:p>
    <w:p xmlns:wp14="http://schemas.microsoft.com/office/word/2010/wordml" w:rsidR="003A73E9" w:rsidRDefault="003A73E9" w14:paraId="1B728A9B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3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que contiene únicamente caracteres especiales.</w:t>
        </w:r>
      </w:hyperlink>
    </w:p>
    <w:p xmlns:wp14="http://schemas.microsoft.com/office/word/2010/wordml" w:rsidR="003A73E9" w:rsidRDefault="003A73E9" w14:paraId="74907CFE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3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 xml:space="preserve">Ingresar contraseña que es una secuencia de teclas del </w:t>
        </w:r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teclado (como 123456 o qwerty).</w:t>
        </w:r>
      </w:hyperlink>
    </w:p>
    <w:p xmlns:wp14="http://schemas.microsoft.com/office/word/2010/wordml" w:rsidR="003A73E9" w:rsidRDefault="003A73E9" w14:paraId="3F28DF46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3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 con longitud mínima (1 carácter).</w:t>
        </w:r>
      </w:hyperlink>
    </w:p>
    <w:p xmlns:wp14="http://schemas.microsoft.com/office/word/2010/wordml" w:rsidR="003A73E9" w:rsidRDefault="003A73E9" w14:paraId="2B6CAB2E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4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 con longitud máxima permitida.</w:t>
        </w:r>
      </w:hyperlink>
    </w:p>
    <w:p xmlns:wp14="http://schemas.microsoft.com/office/word/2010/wordml" w:rsidR="003A73E9" w:rsidRDefault="003A73E9" w14:paraId="14335D17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4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con longitud máxima permitida.</w:t>
        </w:r>
      </w:hyperlink>
    </w:p>
    <w:p xmlns:wp14="http://schemas.microsoft.com/office/word/2010/wordml" w:rsidR="003A73E9" w:rsidRDefault="003A73E9" w14:paraId="1AF7B78A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4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Intentar registrarse con un nombre de usuario ya registrado (Mayúsculas y minúsculas).</w:t>
        </w:r>
      </w:hyperlink>
    </w:p>
    <w:p xmlns:wp14="http://schemas.microsoft.com/office/word/2010/wordml" w:rsidR="003A73E9" w:rsidRDefault="003A73E9" w14:paraId="5AB39E1D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4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un nombre de usuario muy similar a uno ya existente</w:t>
        </w:r>
      </w:hyperlink>
    </w:p>
    <w:p xmlns:wp14="http://schemas.microsoft.com/office/word/2010/wordml" w:rsidR="003A73E9" w:rsidRDefault="003A73E9" w14:paraId="73CC29E9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4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Dejar el campo de confirmación de contraseña vacío.</w:t>
        </w:r>
      </w:hyperlink>
    </w:p>
    <w:p xmlns:wp14="http://schemas.microsoft.com/office/word/2010/wordml" w:rsidR="003A73E9" w:rsidRDefault="003A73E9" w14:paraId="6D0E2F05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5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un nombre de usuario con espacios al inicio y al final.</w:t>
        </w:r>
      </w:hyperlink>
    </w:p>
    <w:p xmlns:wp14="http://schemas.microsoft.com/office/word/2010/wordml" w:rsidR="003A73E9" w:rsidRDefault="003A73E9" w14:paraId="44ED9F2B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5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una contraseña que contenga caracteres que no son visibles.</w:t>
        </w:r>
      </w:hyperlink>
    </w:p>
    <w:p xmlns:wp14="http://schemas.microsoft.com/office/word/2010/wordml" w:rsidR="003A73E9" w:rsidRDefault="003A73E9" w14:paraId="2CA8E72D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5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de usuario usando solo números.</w:t>
        </w:r>
      </w:hyperlink>
    </w:p>
    <w:p xmlns:wp14="http://schemas.microsoft.com/office/word/2010/wordml" w:rsidR="003A73E9" w:rsidRDefault="003A73E9" w14:paraId="349B97F1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5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contraseña extremadamente larga</w:t>
        </w:r>
      </w:hyperlink>
    </w:p>
    <w:p xmlns:wp14="http://schemas.microsoft.com/office/word/2010/wordml" w:rsidR="003A73E9" w:rsidRDefault="003A73E9" w14:paraId="3C7F2086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5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una contraseña común</w:t>
        </w:r>
      </w:hyperlink>
    </w:p>
    <w:p xmlns:wp14="http://schemas.microsoft.com/office/word/2010/wordml" w:rsidR="003A73E9" w:rsidRDefault="003A73E9" w14:paraId="137C300B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6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Usuario y contraseña iguales</w:t>
        </w:r>
      </w:hyperlink>
    </w:p>
    <w:p xmlns:wp14="http://schemas.microsoft.com/office/word/2010/wordml" w:rsidR="003A73E9" w:rsidRDefault="003A73E9" w14:paraId="73775817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6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una contraseña con combinación de idiomas</w:t>
        </w:r>
      </w:hyperlink>
    </w:p>
    <w:p xmlns:wp14="http://schemas.microsoft.com/office/word/2010/wordml" w:rsidR="003A73E9" w:rsidRDefault="003A73E9" w14:paraId="145B4739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6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usando emojis en el nombre de usuario.</w:t>
        </w:r>
      </w:hyperlink>
    </w:p>
    <w:p xmlns:wp14="http://schemas.microsoft.com/office/word/2010/wordml" w:rsidR="003A73E9" w:rsidRDefault="003A73E9" w14:paraId="666144F7" wp14:textId="77777777">
      <w:pPr>
        <w:pStyle w:val="NormalWeb"/>
        <w:divId w:val="1209950215"/>
        <w:rPr>
          <w:rFonts w:ascii="Arial" w:hAnsi="Arial" w:cs="Arial"/>
          <w:sz w:val="18"/>
          <w:szCs w:val="18"/>
          <w:lang w:val="es-CL"/>
        </w:rPr>
      </w:pPr>
      <w:hyperlink w:history="1" w:anchor="toc_tc66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nombre usando caracteres emoji de contraseña.</w:t>
        </w:r>
      </w:hyperlink>
    </w:p>
    <w:p xmlns:wp14="http://schemas.microsoft.com/office/word/2010/wordml" w:rsidR="003A73E9" w:rsidRDefault="003A73E9" w14:paraId="2F3B079E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bookmarkStart w:name="toc_1_1" w:id="0"/>
      <w:bookmarkEnd w:id="0"/>
      <w:r>
        <w:rPr>
          <w:rFonts w:ascii="Arial" w:hAnsi="Arial" w:eastAsia="Times New Roman" w:cs="Arial"/>
          <w:sz w:val="22"/>
          <w:szCs w:val="22"/>
          <w:lang w:val="es-CL"/>
        </w:rPr>
        <w:t>1.1. Test Suite : Registro de usuario Móvil</w:t>
      </w:r>
    </w:p>
    <w:p xmlns:wp14="http://schemas.microsoft.com/office/word/2010/wordml" w:rsidR="003A73E9" w:rsidRDefault="003A73E9" w14:paraId="28328A4F" wp14:textId="77777777">
      <w:pPr>
        <w:pStyle w:val="NormalWeb"/>
        <w:divId w:val="227035857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sz w:val="18"/>
          <w:szCs w:val="18"/>
          <w:lang w:val="es-CL"/>
        </w:rPr>
        <w:t> Pruebas acerca del Registro de usuario en Móvil</w:t>
      </w:r>
    </w:p>
    <w:p xmlns:wp14="http://schemas.microsoft.com/office/word/2010/wordml" w:rsidR="003A73E9" w:rsidRDefault="003A73E9" w14:paraId="6E7BEAA2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1" w:id="1"/>
      <w:bookmarkEnd w:id="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540"/>
        <w:gridCol w:w="3165"/>
      </w:tblGrid>
      <w:tr xmlns:wp14="http://schemas.microsoft.com/office/word/2010/wordml" w:rsidR="00000000" w14:paraId="3F61C717" wp14:textId="77777777">
        <w:trPr>
          <w:divId w:val="16070747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42D8A4DA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hs-12: Ingresar nombre de usuario</w:t>
            </w:r>
          </w:p>
        </w:tc>
      </w:tr>
      <w:tr xmlns:wp14="http://schemas.microsoft.com/office/word/2010/wordml" w:rsidR="00000000" w14:paraId="3A4F3965" wp14:textId="77777777">
        <w:trPr>
          <w:divId w:val="16070747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11E560E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7E34BD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38EA13F" wp14:textId="77777777">
        <w:trPr>
          <w:divId w:val="16070747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E9A87A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62175C1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Usuario ingresa un nombre no existente en la bd</w:t>
            </w:r>
          </w:p>
        </w:tc>
      </w:tr>
      <w:tr xmlns:wp14="http://schemas.microsoft.com/office/word/2010/wordml" w:rsidR="00000000" w14:paraId="191FC628" wp14:textId="77777777">
        <w:trPr>
          <w:divId w:val="16070747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7C031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05489BC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en el sistema</w:t>
            </w:r>
          </w:p>
        </w:tc>
      </w:tr>
      <w:tr xmlns:wp14="http://schemas.microsoft.com/office/word/2010/wordml" w:rsidR="00000000" w14:paraId="47252C5A" wp14:textId="77777777">
        <w:trPr>
          <w:divId w:val="1607074724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ED773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C16D28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FDAAE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08524507" wp14:textId="77777777">
        <w:trPr>
          <w:divId w:val="160707472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49841B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681313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Presionar el botón de crear cuenta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AEA632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Ingresar </w:t>
            </w:r>
            <w:r>
              <w:rPr>
                <w:rFonts w:ascii="Arial" w:hAnsi="Arial" w:cs="Arial"/>
                <w:sz w:val="17"/>
                <w:szCs w:val="17"/>
              </w:rPr>
              <w:t>al formulario de crear cuenta</w:t>
            </w:r>
          </w:p>
        </w:tc>
      </w:tr>
      <w:tr xmlns:wp14="http://schemas.microsoft.com/office/word/2010/wordml" w:rsidR="00000000" w14:paraId="214BF7D6" wp14:textId="77777777">
        <w:trPr>
          <w:divId w:val="160707472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8F999B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C13029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la casilla de "Nombre de Usuario"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FEB85B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Que se habilite la casilla</w:t>
            </w:r>
          </w:p>
        </w:tc>
      </w:tr>
      <w:tr xmlns:wp14="http://schemas.microsoft.com/office/word/2010/wordml" w:rsidR="00000000" w14:paraId="797515CA" wp14:textId="77777777">
        <w:trPr>
          <w:divId w:val="160707472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FCD5E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482169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el nombre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0CACAA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el nombre en pantalla</w:t>
            </w:r>
          </w:p>
        </w:tc>
      </w:tr>
      <w:tr xmlns:wp14="http://schemas.microsoft.com/office/word/2010/wordml" w:rsidR="00000000" w14:paraId="02EB378F" wp14:textId="77777777">
        <w:trPr>
          <w:divId w:val="16070747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A05A809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49893B1E" wp14:textId="77777777">
        <w:trPr>
          <w:divId w:val="16070747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45C055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181790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365E045" wp14:textId="77777777">
        <w:trPr>
          <w:divId w:val="16070747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3A6D3C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D79161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2DB1E71" wp14:textId="77777777">
        <w:trPr>
          <w:divId w:val="16070747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04134E9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7C13F0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5317E2D" wp14:textId="77777777">
        <w:trPr>
          <w:divId w:val="16070747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230E907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25786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nombre se ingresa correctamente</w:t>
            </w:r>
          </w:p>
        </w:tc>
      </w:tr>
      <w:tr xmlns:wp14="http://schemas.microsoft.com/office/word/2010/wordml" w:rsidR="00000000" w14:paraId="57E4FC9A" wp14:textId="77777777">
        <w:trPr>
          <w:divId w:val="16070747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21C000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66742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63E4A9C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6" w:id="2"/>
      <w:bookmarkEnd w:id="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447"/>
        <w:gridCol w:w="4258"/>
      </w:tblGrid>
      <w:tr xmlns:wp14="http://schemas.microsoft.com/office/word/2010/wordml" w:rsidR="00000000" w14:paraId="78F12013" wp14:textId="77777777">
        <w:trPr>
          <w:divId w:val="11708685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66BDCF05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hs-13: Ingresar contraseña de usuario</w:t>
            </w:r>
          </w:p>
        </w:tc>
      </w:tr>
      <w:tr xmlns:wp14="http://schemas.microsoft.com/office/word/2010/wordml" w:rsidR="00000000" w14:paraId="5E2ADEB2" wp14:textId="77777777">
        <w:trPr>
          <w:divId w:val="11708685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509D5FE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69C050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DE24A9F" wp14:textId="77777777">
        <w:trPr>
          <w:divId w:val="11708685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EA7C5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26E4CE6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Ingreso de contraseña del usuario</w:t>
            </w:r>
          </w:p>
        </w:tc>
      </w:tr>
      <w:tr xmlns:wp14="http://schemas.microsoft.com/office/word/2010/wordml" w:rsidR="00000000" w14:paraId="362CAA87" wp14:textId="77777777">
        <w:trPr>
          <w:divId w:val="11708685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14D6B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6D97102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No tener una </w:t>
            </w:r>
            <w:r>
              <w:rPr>
                <w:rFonts w:ascii="Arial" w:hAnsi="Arial" w:cs="Arial"/>
                <w:sz w:val="17"/>
                <w:szCs w:val="17"/>
              </w:rPr>
              <w:t>cuenta en el sistema</w:t>
            </w:r>
          </w:p>
        </w:tc>
      </w:tr>
      <w:tr xmlns:wp14="http://schemas.microsoft.com/office/word/2010/wordml" w:rsidR="00000000" w14:paraId="2C2868BC" wp14:textId="77777777">
        <w:trPr>
          <w:divId w:val="1170868524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E8349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93A28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2E999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4895DD2E" wp14:textId="77777777">
        <w:trPr>
          <w:divId w:val="117086852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6B20A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089FC0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Presionar el botón crear cuenta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914F79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al formulario de crear cuenta</w:t>
            </w:r>
          </w:p>
        </w:tc>
      </w:tr>
      <w:tr xmlns:wp14="http://schemas.microsoft.com/office/word/2010/wordml" w:rsidR="00000000" w14:paraId="4B204C78" wp14:textId="77777777">
        <w:trPr>
          <w:divId w:val="117086852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14475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FBB0DD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en la casilla de "Contraseña"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CFA23C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se habilite la casilla</w:t>
            </w:r>
          </w:p>
        </w:tc>
      </w:tr>
      <w:tr xmlns:wp14="http://schemas.microsoft.com/office/word/2010/wordml" w:rsidR="00000000" w14:paraId="3694AE9A" wp14:textId="77777777">
        <w:trPr>
          <w:divId w:val="117086852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B7781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162BB8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C2382D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Visualizar </w:t>
            </w:r>
            <w:r>
              <w:rPr>
                <w:rFonts w:ascii="Arial" w:hAnsi="Arial" w:cs="Arial"/>
                <w:sz w:val="17"/>
                <w:szCs w:val="17"/>
              </w:rPr>
              <w:t>el ingreso de la contraseña en caracteres tipo pass</w:t>
            </w:r>
          </w:p>
        </w:tc>
      </w:tr>
      <w:tr xmlns:wp14="http://schemas.microsoft.com/office/word/2010/wordml" w:rsidR="00000000" w14:paraId="5A39BBE3" wp14:textId="77777777">
        <w:trPr>
          <w:divId w:val="11708685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1C8F396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584BEE7" wp14:textId="77777777">
        <w:trPr>
          <w:divId w:val="11708685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6650541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E31C2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887E2D6" wp14:textId="77777777">
        <w:trPr>
          <w:divId w:val="11708685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6D26A5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10F9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45B5B017" wp14:textId="77777777">
        <w:trPr>
          <w:divId w:val="11708685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3C4B4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F59CE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0DE056B6" wp14:textId="77777777">
        <w:trPr>
          <w:divId w:val="11708685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14B9AF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570F5E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La contraseña se muestra con caracteres tipo pass correctamente</w:t>
            </w:r>
          </w:p>
        </w:tc>
      </w:tr>
      <w:tr xmlns:wp14="http://schemas.microsoft.com/office/word/2010/wordml" w:rsidR="00000000" w14:paraId="617B1916" wp14:textId="77777777">
        <w:trPr>
          <w:divId w:val="11708685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CD4B3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7F3EAD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4F6584BE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71" w:id="3"/>
      <w:bookmarkEnd w:id="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824"/>
        <w:gridCol w:w="3881"/>
      </w:tblGrid>
      <w:tr xmlns:wp14="http://schemas.microsoft.com/office/word/2010/wordml" w:rsidR="00000000" w14:paraId="55481398" wp14:textId="77777777">
        <w:trPr>
          <w:divId w:val="43768010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355D7182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hs-14: Ingresar contraseña de usuario (confirmación)</w:t>
            </w:r>
          </w:p>
        </w:tc>
      </w:tr>
      <w:tr xmlns:wp14="http://schemas.microsoft.com/office/word/2010/wordml" w:rsidR="00000000" w14:paraId="4B6C1EE6" wp14:textId="77777777">
        <w:trPr>
          <w:divId w:val="4376801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2C289E3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1034F2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B1E2229" wp14:textId="77777777">
        <w:trPr>
          <w:divId w:val="43768010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8B3F64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324BECF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nuevamente la contraseña para su confirmación</w:t>
            </w:r>
          </w:p>
        </w:tc>
      </w:tr>
      <w:tr xmlns:wp14="http://schemas.microsoft.com/office/word/2010/wordml" w:rsidR="00000000" w14:paraId="5DE9DEF6" wp14:textId="77777777">
        <w:trPr>
          <w:divId w:val="43768010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5C55B6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415F205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en el sistema</w:t>
            </w:r>
          </w:p>
        </w:tc>
      </w:tr>
      <w:tr xmlns:wp14="http://schemas.microsoft.com/office/word/2010/wordml" w:rsidR="00000000" w14:paraId="795C61F7" wp14:textId="77777777">
        <w:trPr>
          <w:divId w:val="437680104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5D5E9D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934DE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84E38A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5034A830" wp14:textId="77777777">
        <w:trPr>
          <w:divId w:val="43768010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49FAA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4C5F52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Presionar el botón de crear cuenta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EBC575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al formulario de crear cuenta</w:t>
            </w:r>
          </w:p>
        </w:tc>
      </w:tr>
      <w:tr xmlns:wp14="http://schemas.microsoft.com/office/word/2010/wordml" w:rsidR="00000000" w14:paraId="37018B8B" wp14:textId="77777777">
        <w:trPr>
          <w:divId w:val="43768010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8E884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AB8F12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la casilla "Confirmar contraseña"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809DE6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se habilite la casilla</w:t>
            </w:r>
          </w:p>
        </w:tc>
      </w:tr>
      <w:tr xmlns:wp14="http://schemas.microsoft.com/office/word/2010/wordml" w:rsidR="00000000" w14:paraId="203791DD" wp14:textId="77777777">
        <w:trPr>
          <w:divId w:val="43768010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A036E3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6E904C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la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779D22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la contraseña en pantalla con carácter tipo pass</w:t>
            </w:r>
          </w:p>
        </w:tc>
      </w:tr>
      <w:tr xmlns:wp14="http://schemas.microsoft.com/office/word/2010/wordml" w:rsidR="00000000" w14:paraId="72A3D3EC" wp14:textId="77777777">
        <w:trPr>
          <w:divId w:val="43768010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D0B940D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77689AFE" wp14:textId="77777777">
        <w:trPr>
          <w:divId w:val="4376801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22C8A2B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013652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8418736" wp14:textId="77777777">
        <w:trPr>
          <w:divId w:val="4376801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40DC838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9A901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51D4533" wp14:textId="77777777">
        <w:trPr>
          <w:divId w:val="4376801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50CAE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C2B4F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C24719A" wp14:textId="77777777">
        <w:trPr>
          <w:divId w:val="4376801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0B5EC1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40D9BF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La confirmación de contraseña se visualiza con caracteres tipo pass correctamente</w:t>
            </w:r>
          </w:p>
        </w:tc>
      </w:tr>
      <w:tr xmlns:wp14="http://schemas.microsoft.com/office/word/2010/wordml" w:rsidR="00000000" w14:paraId="28780193" wp14:textId="77777777">
        <w:trPr>
          <w:divId w:val="4376801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6CAE96A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91788D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09AF38FC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76" w:id="4"/>
      <w:bookmarkEnd w:id="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268"/>
        <w:gridCol w:w="3437"/>
      </w:tblGrid>
      <w:tr xmlns:wp14="http://schemas.microsoft.com/office/word/2010/wordml" w:rsidR="00000000" w14:paraId="2AC0DC21" wp14:textId="77777777">
        <w:trPr>
          <w:divId w:val="58152433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6B61372D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hs-15: Ingresar datos sin nombre de usuario</w:t>
            </w:r>
          </w:p>
        </w:tc>
      </w:tr>
      <w:tr xmlns:wp14="http://schemas.microsoft.com/office/word/2010/wordml" w:rsidR="00000000" w14:paraId="4E9033CC" wp14:textId="77777777">
        <w:trPr>
          <w:divId w:val="58152433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7B56C97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02E219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123D947" wp14:textId="77777777">
        <w:trPr>
          <w:divId w:val="58152433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1B808A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237C8D2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Intentar crear un usuario sin ingresar el nombre de usuario</w:t>
            </w:r>
          </w:p>
        </w:tc>
      </w:tr>
      <w:tr xmlns:wp14="http://schemas.microsoft.com/office/word/2010/wordml" w:rsidR="00000000" w14:paraId="1B759DFB" wp14:textId="77777777">
        <w:trPr>
          <w:divId w:val="58152433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AFE6A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298966D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14:paraId="2012A52B" wp14:textId="77777777">
        <w:trPr>
          <w:divId w:val="581524338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32DC7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D0C32F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9CE15B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1543969C" wp14:textId="77777777">
        <w:trPr>
          <w:divId w:val="58152433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9F14E3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31CEAB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Presionar </w:t>
            </w:r>
            <w:r>
              <w:rPr>
                <w:rFonts w:ascii="Arial" w:hAnsi="Arial" w:cs="Arial"/>
                <w:sz w:val="17"/>
                <w:szCs w:val="17"/>
              </w:rPr>
              <w:t>el botón crear cuenta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03A53A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al formulario de crear cuenta</w:t>
            </w:r>
          </w:p>
        </w:tc>
      </w:tr>
      <w:tr xmlns:wp14="http://schemas.microsoft.com/office/word/2010/wordml" w:rsidR="00000000" w14:paraId="4A2A7CEE" wp14:textId="77777777">
        <w:trPr>
          <w:divId w:val="58152433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842F59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F58584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ingresar nombre de usuario, pero si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C23A8C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solo el ingresa de la contraseña</w:t>
            </w:r>
          </w:p>
        </w:tc>
      </w:tr>
      <w:tr xmlns:wp14="http://schemas.microsoft.com/office/word/2010/wordml" w:rsidR="00000000" w14:paraId="389D10F7" wp14:textId="77777777">
        <w:trPr>
          <w:divId w:val="58152433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8D9363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E980FC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registrarse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3039DF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Mensaje que dice "El nombre de usuario es requerido</w:t>
            </w:r>
          </w:p>
        </w:tc>
      </w:tr>
      <w:tr xmlns:wp14="http://schemas.microsoft.com/office/word/2010/wordml" w:rsidR="00000000" w14:paraId="0E27B00A" wp14:textId="77777777">
        <w:trPr>
          <w:divId w:val="58152433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0061E4C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77114B3" wp14:textId="77777777">
        <w:trPr>
          <w:divId w:val="58152433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525E11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D70D67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321905DC" wp14:textId="77777777">
        <w:trPr>
          <w:divId w:val="58152433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097F27B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6D976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6513BF87" wp14:textId="77777777">
        <w:trPr>
          <w:divId w:val="58152433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22BD8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6BEE0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A2C4783" wp14:textId="77777777">
        <w:trPr>
          <w:divId w:val="58152433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7E52B76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3F3C5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muestra un mensaje que requiere un usuario impidiendo su registro</w:t>
            </w:r>
          </w:p>
        </w:tc>
      </w:tr>
      <w:tr xmlns:wp14="http://schemas.microsoft.com/office/word/2010/wordml" w:rsidR="00000000" w14:paraId="28C6E526" wp14:textId="77777777">
        <w:trPr>
          <w:divId w:val="58152433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648443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E8649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15AA318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81" w:id="5"/>
      <w:bookmarkEnd w:id="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677"/>
        <w:gridCol w:w="3028"/>
      </w:tblGrid>
      <w:tr xmlns:wp14="http://schemas.microsoft.com/office/word/2010/wordml" w:rsidR="00000000" w14:paraId="4E192DC5" wp14:textId="77777777">
        <w:trPr>
          <w:divId w:val="7592519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73D092CD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hs-16: Ingresar contraseñas diferentes</w:t>
            </w:r>
          </w:p>
        </w:tc>
      </w:tr>
      <w:tr xmlns:wp14="http://schemas.microsoft.com/office/word/2010/wordml" w:rsidR="00000000" w14:paraId="26972378" wp14:textId="77777777">
        <w:trPr>
          <w:divId w:val="7592519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010F440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25A03C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EC36110" wp14:textId="77777777">
        <w:trPr>
          <w:divId w:val="7592519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9419FA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0EE6452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Ingreso de contraseña y confirmación contraseña diferentes</w:t>
            </w:r>
          </w:p>
        </w:tc>
      </w:tr>
      <w:tr xmlns:wp14="http://schemas.microsoft.com/office/word/2010/wordml" w:rsidR="00000000" w14:paraId="7C7478B7" wp14:textId="77777777">
        <w:trPr>
          <w:divId w:val="7592519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B1337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15ADE05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en el sistema</w:t>
            </w:r>
          </w:p>
        </w:tc>
      </w:tr>
      <w:tr xmlns:wp14="http://schemas.microsoft.com/office/word/2010/wordml" w:rsidR="00000000" w14:paraId="7ED37D23" wp14:textId="77777777">
        <w:trPr>
          <w:divId w:val="75925193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241D4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02DE6F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4B19CE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4AE620E0" wp14:textId="77777777">
        <w:trPr>
          <w:divId w:val="75925193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65D24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1C2745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Presionar </w:t>
            </w:r>
            <w:r>
              <w:rPr>
                <w:rFonts w:ascii="Arial" w:hAnsi="Arial" w:cs="Arial"/>
                <w:sz w:val="17"/>
                <w:szCs w:val="17"/>
              </w:rPr>
              <w:t>el botón de crear cuenta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714B28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al formulario de crear cuenta</w:t>
            </w:r>
          </w:p>
        </w:tc>
      </w:tr>
      <w:tr xmlns:wp14="http://schemas.microsoft.com/office/word/2010/wordml" w:rsidR="00000000" w14:paraId="01E88980" wp14:textId="77777777">
        <w:trPr>
          <w:divId w:val="75925193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CC21B9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EEB5FD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la casilla de "Contraseña"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8EF906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se habilite la casilla</w:t>
            </w:r>
          </w:p>
        </w:tc>
      </w:tr>
      <w:tr xmlns:wp14="http://schemas.microsoft.com/office/word/2010/wordml" w:rsidR="00000000" w14:paraId="593F8571" wp14:textId="77777777">
        <w:trPr>
          <w:divId w:val="75925193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7AB74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251EB3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una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ED0A90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la contraseña en pantalla</w:t>
            </w:r>
          </w:p>
        </w:tc>
      </w:tr>
      <w:tr xmlns:wp14="http://schemas.microsoft.com/office/word/2010/wordml" w:rsidR="00000000" w14:paraId="7E384F02" wp14:textId="77777777">
        <w:trPr>
          <w:divId w:val="75925193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598DE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D4A615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la confirmación de la contraseña, en este caso una contraseña diferente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27786F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la contraseña y que salga label emergente con la alerta</w:t>
            </w:r>
          </w:p>
        </w:tc>
      </w:tr>
      <w:tr xmlns:wp14="http://schemas.microsoft.com/office/word/2010/wordml" w:rsidR="00000000" w14:paraId="44EAFD9C" wp14:textId="77777777">
        <w:trPr>
          <w:divId w:val="7592519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B94D5A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25B61027" wp14:textId="77777777">
        <w:trPr>
          <w:divId w:val="7592519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79A623A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7F1E2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2206DFB" wp14:textId="77777777">
        <w:trPr>
          <w:divId w:val="7592519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2B9EE9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7951B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94CCEF2" wp14:textId="77777777">
        <w:trPr>
          <w:divId w:val="7592519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1404F76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C4A8F8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D829EA6" wp14:textId="77777777">
        <w:trPr>
          <w:divId w:val="7592519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63269B0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EBF97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avisa que las contraseñas no coinciden</w:t>
            </w:r>
          </w:p>
        </w:tc>
      </w:tr>
      <w:tr xmlns:wp14="http://schemas.microsoft.com/office/word/2010/wordml" w:rsidR="00000000" w14:paraId="540DA757" wp14:textId="77777777">
        <w:trPr>
          <w:divId w:val="7592519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36DAAC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699B3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01512BE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87" w:id="6"/>
      <w:bookmarkEnd w:id="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762"/>
        <w:gridCol w:w="3943"/>
      </w:tblGrid>
      <w:tr xmlns:wp14="http://schemas.microsoft.com/office/word/2010/wordml" w:rsidR="00000000" w14:paraId="7D868F4D" wp14:textId="77777777">
        <w:trPr>
          <w:divId w:val="199806800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161866D1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hs-17: Ingresar datos sin contraseñas</w:t>
            </w:r>
          </w:p>
        </w:tc>
      </w:tr>
      <w:tr xmlns:wp14="http://schemas.microsoft.com/office/word/2010/wordml" w:rsidR="00000000" w14:paraId="2C1E042C" wp14:textId="77777777">
        <w:trPr>
          <w:divId w:val="199806800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7297A28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81F554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5CDFE06" wp14:textId="77777777">
        <w:trPr>
          <w:divId w:val="199806800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859594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6A0615C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los datos con nombre de usuario, pero sin ingresar la contraseña</w:t>
            </w:r>
          </w:p>
        </w:tc>
      </w:tr>
      <w:tr xmlns:wp14="http://schemas.microsoft.com/office/word/2010/wordml" w:rsidR="00000000" w14:paraId="16D185F3" wp14:textId="77777777">
        <w:trPr>
          <w:divId w:val="199806800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40BC0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1496D32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No </w:t>
            </w: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14:paraId="1CC4D591" wp14:textId="77777777">
        <w:trPr>
          <w:divId w:val="1998068009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D8A142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27774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A635A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5F2B8C47" wp14:textId="77777777">
        <w:trPr>
          <w:divId w:val="1998068009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E32D52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FABE87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Presionar el botón de crear cuenta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84AA3C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al formulario de crear cuenta</w:t>
            </w:r>
          </w:p>
        </w:tc>
      </w:tr>
      <w:tr xmlns:wp14="http://schemas.microsoft.com/office/word/2010/wordml" w:rsidR="00000000" w14:paraId="5A319EAD" wp14:textId="77777777">
        <w:trPr>
          <w:divId w:val="1998068009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38328F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5AD52C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nombre de usuario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CBB9A6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Que el </w:t>
            </w:r>
            <w:r>
              <w:rPr>
                <w:rFonts w:ascii="Arial" w:hAnsi="Arial" w:cs="Arial"/>
                <w:sz w:val="17"/>
                <w:szCs w:val="17"/>
              </w:rPr>
              <w:t>usuario ingrese su nombre de usuario</w:t>
            </w:r>
          </w:p>
        </w:tc>
      </w:tr>
      <w:tr xmlns:wp14="http://schemas.microsoft.com/office/word/2010/wordml" w:rsidR="00000000" w14:paraId="015C4BF4" wp14:textId="77777777">
        <w:trPr>
          <w:divId w:val="1998068009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97C039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7A8536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ingresar la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1B1D43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usuario no ingrese la contraseña</w:t>
            </w:r>
          </w:p>
        </w:tc>
      </w:tr>
      <w:tr xmlns:wp14="http://schemas.microsoft.com/office/word/2010/wordml" w:rsidR="00000000" w14:paraId="43EEF701" wp14:textId="77777777">
        <w:trPr>
          <w:divId w:val="1998068009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79935F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1BF208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ingresar confirmación de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7C676C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usuario no ingrese la confirmación de la contraseña</w:t>
            </w:r>
          </w:p>
        </w:tc>
      </w:tr>
      <w:tr xmlns:wp14="http://schemas.microsoft.com/office/word/2010/wordml" w:rsidR="00000000" w14:paraId="3DEEC669" wp14:textId="77777777">
        <w:trPr>
          <w:divId w:val="199806800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656B9A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56B46A64" wp14:textId="77777777">
        <w:trPr>
          <w:divId w:val="199806800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4E6074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0478A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7AA6F71F" wp14:textId="77777777">
        <w:trPr>
          <w:divId w:val="199806800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7089F9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6B80DF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3E9EA052" wp14:textId="77777777">
        <w:trPr>
          <w:divId w:val="199806800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559FA9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B5817E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E487DCD" wp14:textId="77777777">
        <w:trPr>
          <w:divId w:val="199806800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1963853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725E49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impide el registro sin haber ingresado una contraseña</w:t>
            </w:r>
          </w:p>
        </w:tc>
      </w:tr>
      <w:tr xmlns:wp14="http://schemas.microsoft.com/office/word/2010/wordml" w:rsidR="00000000" w14:paraId="41A2564E" wp14:textId="77777777">
        <w:trPr>
          <w:divId w:val="199806800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733933A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E2A0D9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0DA70637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93" w:id="7"/>
      <w:bookmarkEnd w:id="7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539"/>
        <w:gridCol w:w="4166"/>
      </w:tblGrid>
      <w:tr xmlns:wp14="http://schemas.microsoft.com/office/word/2010/wordml" w:rsidR="00000000" w14:paraId="2B7FF65F" wp14:textId="77777777">
        <w:trPr>
          <w:divId w:val="38518136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54D6D13E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  <w:lang w:val="en-US"/>
              </w:rPr>
              <w:t>Test Case hs-18: Crear cuenta</w:t>
            </w:r>
          </w:p>
        </w:tc>
      </w:tr>
      <w:tr xmlns:wp14="http://schemas.microsoft.com/office/word/2010/wordml" w:rsidR="00000000" w14:paraId="4527610A" wp14:textId="77777777">
        <w:trPr>
          <w:divId w:val="3851813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FDBDA9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35F4F5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83653C8" wp14:textId="77777777">
        <w:trPr>
          <w:divId w:val="38518136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0CD11F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3EE28DF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pueda </w:t>
            </w:r>
            <w:r>
              <w:rPr>
                <w:rFonts w:ascii="Arial" w:hAnsi="Arial" w:cs="Arial"/>
                <w:sz w:val="17"/>
                <w:szCs w:val="17"/>
              </w:rPr>
              <w:t>ingresar al sistema mediante sus credenciales</w:t>
            </w:r>
          </w:p>
        </w:tc>
      </w:tr>
      <w:tr xmlns:wp14="http://schemas.microsoft.com/office/word/2010/wordml" w:rsidR="00000000" w14:paraId="46CA7886" wp14:textId="77777777">
        <w:trPr>
          <w:divId w:val="38518136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999F92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6543087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14:paraId="2E4C042E" wp14:textId="77777777">
        <w:trPr>
          <w:divId w:val="385181360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83C8B4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DA7A4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6DB9E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569DE525" wp14:textId="77777777">
        <w:trPr>
          <w:divId w:val="38518136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C50080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F0DFC6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Presionar el botón de crear cuenta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D7D729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al formulario de crear cuenta</w:t>
            </w:r>
          </w:p>
        </w:tc>
      </w:tr>
      <w:tr xmlns:wp14="http://schemas.microsoft.com/office/word/2010/wordml" w:rsidR="00000000" w14:paraId="7FCDDEEA" wp14:textId="77777777">
        <w:trPr>
          <w:divId w:val="38518136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4B6C89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88193F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</w:t>
            </w:r>
            <w:r>
              <w:rPr>
                <w:rFonts w:ascii="Arial" w:hAnsi="Arial" w:cs="Arial"/>
                <w:sz w:val="17"/>
                <w:szCs w:val="17"/>
              </w:rPr>
              <w:t>nombre de usuario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DA20E6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usuario ingrese su nombre de usuario</w:t>
            </w:r>
          </w:p>
        </w:tc>
      </w:tr>
      <w:tr xmlns:wp14="http://schemas.microsoft.com/office/word/2010/wordml" w:rsidR="00000000" w14:paraId="1D636CE3" wp14:textId="77777777">
        <w:trPr>
          <w:divId w:val="38518136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A2176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6A50E5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4D1FF5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Que el usuario ingrese su contraseña</w:t>
            </w:r>
          </w:p>
        </w:tc>
      </w:tr>
      <w:tr xmlns:wp14="http://schemas.microsoft.com/office/word/2010/wordml" w:rsidR="00000000" w14:paraId="306B6BA0" wp14:textId="77777777">
        <w:trPr>
          <w:divId w:val="38518136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C964D7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0A2802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"Confirmar contraseña"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81989B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usuario ingrese su la confirmación de la contraseña</w:t>
            </w:r>
          </w:p>
        </w:tc>
      </w:tr>
      <w:tr xmlns:wp14="http://schemas.microsoft.com/office/word/2010/wordml" w:rsidR="00000000" w14:paraId="5C2B14B4" wp14:textId="77777777">
        <w:trPr>
          <w:divId w:val="38518136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8941E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F3A361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"Registrarse"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DF1A58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usuario pueda acceder a la plataforma</w:t>
            </w:r>
          </w:p>
        </w:tc>
      </w:tr>
      <w:tr xmlns:wp14="http://schemas.microsoft.com/office/word/2010/wordml" w:rsidR="00000000" w14:paraId="45FB0818" wp14:textId="77777777">
        <w:trPr>
          <w:divId w:val="38518136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49F31C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278BE537" wp14:textId="77777777">
        <w:trPr>
          <w:divId w:val="3851813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5FC8921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D96F73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6067ABCA" wp14:textId="77777777">
        <w:trPr>
          <w:divId w:val="3851813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0708E1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7C41A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8C537B0" wp14:textId="77777777">
        <w:trPr>
          <w:divId w:val="3851813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15FF2A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FD164F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88C4E9B" wp14:textId="77777777">
        <w:trPr>
          <w:divId w:val="3851813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042486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D5AD4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usuario registra su cuenta correctamente</w:t>
            </w:r>
          </w:p>
        </w:tc>
      </w:tr>
      <w:tr xmlns:wp14="http://schemas.microsoft.com/office/word/2010/wordml" w:rsidR="00000000" w14:paraId="3CFAEEC4" wp14:textId="77777777">
        <w:trPr>
          <w:divId w:val="3851813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432470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46D89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4662417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00" w:id="8"/>
      <w:bookmarkEnd w:id="8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436"/>
        <w:gridCol w:w="4269"/>
      </w:tblGrid>
      <w:tr xmlns:wp14="http://schemas.microsoft.com/office/word/2010/wordml" w:rsidR="00000000" w14:paraId="35A512A7" wp14:textId="77777777">
        <w:trPr>
          <w:divId w:val="1200048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4D725EF0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hs-19: Ingresar nombre de usuario existente</w:t>
            </w:r>
          </w:p>
        </w:tc>
      </w:tr>
      <w:tr xmlns:wp14="http://schemas.microsoft.com/office/word/2010/wordml" w:rsidR="00000000" w14:paraId="2AE94CC5" wp14:textId="77777777">
        <w:trPr>
          <w:divId w:val="1200048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43BCF64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030C1B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1408310" wp14:textId="77777777">
        <w:trPr>
          <w:divId w:val="1200048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10FBEE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43343D2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El usuario ingresa un nombre de usuario ya existente en la base de datos</w:t>
            </w:r>
          </w:p>
        </w:tc>
      </w:tr>
      <w:tr xmlns:wp14="http://schemas.microsoft.com/office/word/2010/wordml" w:rsidR="00000000" w14:paraId="2F24E158" wp14:textId="77777777">
        <w:trPr>
          <w:divId w:val="1200048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B5159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2084C76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14:paraId="5FACE287" wp14:textId="77777777">
        <w:trPr>
          <w:divId w:val="12000485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A3DF9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B619D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76A246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04BC7180" wp14:textId="77777777">
        <w:trPr>
          <w:divId w:val="12000485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50B3A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357AC7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Presionar el botón de crear cuenta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4900BA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al formulario crear cuenta</w:t>
            </w:r>
          </w:p>
        </w:tc>
      </w:tr>
      <w:tr xmlns:wp14="http://schemas.microsoft.com/office/word/2010/wordml" w:rsidR="00000000" w14:paraId="5C91E1EC" wp14:textId="77777777">
        <w:trPr>
          <w:divId w:val="12000485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8A8CB7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82C4A1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nombre de usuario existente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2F6CEE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usuario ingrese un nombre que ya exista en la BD</w:t>
            </w:r>
          </w:p>
        </w:tc>
      </w:tr>
      <w:tr xmlns:wp14="http://schemas.microsoft.com/office/word/2010/wordml" w:rsidR="00000000" w14:paraId="137873FD" wp14:textId="77777777">
        <w:trPr>
          <w:divId w:val="12000485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C1ED14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09D3DD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9E9E5D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Que el </w:t>
            </w:r>
            <w:r>
              <w:rPr>
                <w:rFonts w:ascii="Arial" w:hAnsi="Arial" w:cs="Arial"/>
                <w:sz w:val="17"/>
                <w:szCs w:val="17"/>
              </w:rPr>
              <w:t>usuario ingrese la contraseña</w:t>
            </w:r>
          </w:p>
        </w:tc>
      </w:tr>
      <w:tr xmlns:wp14="http://schemas.microsoft.com/office/word/2010/wordml" w:rsidR="00000000" w14:paraId="2AA33A63" wp14:textId="77777777">
        <w:trPr>
          <w:divId w:val="12000485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7310F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1D745F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confirmación contraseña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F5BC03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usuario ingrese la confirmación de la contraseña</w:t>
            </w:r>
          </w:p>
        </w:tc>
      </w:tr>
      <w:tr xmlns:wp14="http://schemas.microsoft.com/office/word/2010/wordml" w:rsidR="00000000" w14:paraId="44C48837" wp14:textId="77777777">
        <w:trPr>
          <w:divId w:val="12000485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4240A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6525C6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"Registrase"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C63927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Label emergente que indique que el nombre de usuario ya esta en uso</w:t>
            </w:r>
          </w:p>
        </w:tc>
      </w:tr>
      <w:tr xmlns:wp14="http://schemas.microsoft.com/office/word/2010/wordml" w:rsidR="00000000" w14:paraId="53128261" wp14:textId="77777777">
        <w:trPr>
          <w:divId w:val="1200048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2486C0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0D256449" wp14:textId="77777777">
        <w:trPr>
          <w:divId w:val="1200048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265FCC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AB552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BCD3F73" wp14:textId="77777777">
        <w:trPr>
          <w:divId w:val="1200048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41D288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6D301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1DA38682" wp14:textId="77777777">
        <w:trPr>
          <w:divId w:val="1200048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0018924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B08B1F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0B551E43" wp14:textId="77777777">
        <w:trPr>
          <w:divId w:val="1200048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6FF65F3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EC0A9F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advierte que el nombre de usuario ya esta en uso</w:t>
            </w:r>
          </w:p>
        </w:tc>
      </w:tr>
      <w:tr xmlns:wp14="http://schemas.microsoft.com/office/word/2010/wordml" w:rsidR="00000000" w14:paraId="327482E2" wp14:textId="77777777">
        <w:trPr>
          <w:divId w:val="1200048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7FBA1BC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5267C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4B8484D5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51" w:id="9"/>
      <w:bookmarkEnd w:id="9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0F3DC728" w14:paraId="3C4010A6" wp14:textId="77777777">
        <w:trPr>
          <w:divId w:val="509683144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6026CB72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hs-109: Ingresar nombre con caracteres especiales</w:t>
            </w:r>
          </w:p>
        </w:tc>
      </w:tr>
      <w:tr xmlns:wp14="http://schemas.microsoft.com/office/word/2010/wordml" w:rsidR="00000000" w:rsidTr="0F3DC728" w14:paraId="0459564A" wp14:textId="77777777">
        <w:trPr>
          <w:divId w:val="50968314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E8C307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C2CE67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32AC9212" wp14:textId="77777777">
        <w:trPr>
          <w:divId w:val="509683144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DD8642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745087C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un nombre de usuario con caracteres especiales</w:t>
            </w:r>
          </w:p>
        </w:tc>
      </w:tr>
      <w:tr xmlns:wp14="http://schemas.microsoft.com/office/word/2010/wordml" w:rsidR="00000000" w:rsidTr="0F3DC728" w14:paraId="43969FD4" wp14:textId="77777777">
        <w:trPr>
          <w:divId w:val="509683144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B5A0B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56B4E40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0F3DC728" w14:paraId="4101652C" wp14:textId="77777777">
        <w:tc>
          <w:tcPr>
            <w:tcMar/>
          </w:tcPr>
          <w:p w14:paraId="34D1B898"/>
        </w:tc>
        <w:trPr>
          <w:divId w:val="509683144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5B475635" w:rsidP="7CB56B3D" w:rsidRDefault="5B475635" w14:paraId="3B361DEB" w14:textId="09EEF37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5B475635">
              <w:rPr>
                <w:rFonts w:ascii="Arial" w:hAnsi="Arial" w:cs="Arial"/>
                <w:sz w:val="17"/>
                <w:szCs w:val="17"/>
              </w:rPr>
              <w:t>Step actions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B475635" w:rsidP="7CB56B3D" w:rsidRDefault="5B475635" w14:paraId="6C3830C1" w14:textId="01F28240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5B475635">
              <w:rPr>
                <w:rFonts w:ascii="Arial" w:hAnsi="Arial" w:cs="Arial"/>
                <w:sz w:val="17"/>
                <w:szCs w:val="17"/>
              </w:rPr>
              <w:t>Resultado esperado</w:t>
            </w:r>
          </w:p>
        </w:tc>
      </w:tr>
      <w:tr w:rsidR="7CB56B3D" w:rsidTr="0F3DC728" w14:paraId="7A23D7F6">
        <w:trPr>
          <w:divId w:val="509683144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B475635" w:rsidP="7CB56B3D" w:rsidRDefault="5B475635" w14:paraId="68149764" w14:textId="41D3155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5B475635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5B475635" w:rsidP="7CB56B3D" w:rsidRDefault="5B475635" w14:paraId="13C24725" w14:textId="57218454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5B475635">
              <w:rPr>
                <w:rFonts w:ascii="Arial" w:hAnsi="Arial" w:cs="Arial"/>
                <w:sz w:val="17"/>
                <w:szCs w:val="17"/>
              </w:rPr>
              <w:t>Ingresar nombre de usuario con caracteres especiales, por ejemplo: ¨*[]</w:t>
            </w:r>
            <w:r w:rsidRPr="7CB56B3D" w:rsidR="5B475635">
              <w:rPr>
                <w:rFonts w:ascii="Arial" w:hAnsi="Arial" w:cs="Arial"/>
                <w:sz w:val="17"/>
                <w:szCs w:val="17"/>
              </w:rPr>
              <w:t>?¡:_</w:t>
            </w:r>
            <w:r w:rsidRPr="7CB56B3D" w:rsidR="5B475635">
              <w:rPr>
                <w:rFonts w:ascii="Arial" w:hAnsi="Arial" w:cs="Arial"/>
                <w:sz w:val="17"/>
                <w:szCs w:val="17"/>
              </w:rPr>
              <w:t>;¨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CF63E5C" w:rsidP="7CB56B3D" w:rsidRDefault="5CF63E5C" w14:paraId="4A272EFF" w14:textId="7631CE09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5CF63E5C">
              <w:rPr>
                <w:rFonts w:ascii="Arial" w:hAnsi="Arial" w:cs="Arial"/>
                <w:sz w:val="17"/>
                <w:szCs w:val="17"/>
              </w:rPr>
              <w:t>Sistema rechace el nombre de usuario</w:t>
            </w:r>
          </w:p>
        </w:tc>
      </w:tr>
      <w:tr xmlns:wp14="http://schemas.microsoft.com/office/word/2010/wordml" w:rsidR="00000000" w:rsidTr="0F3DC728" w14:paraId="2992D894" wp14:textId="77777777">
        <w:trPr>
          <w:divId w:val="50968314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37E58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P="0F3DC728" w:rsidRDefault="003A73E9" w14:paraId="09B379B8" wp14:textId="16AC3192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0F3DC728" w:rsidR="042AB2CD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0F3DC728" w14:paraId="05B82D0C" wp14:textId="77777777">
        <w:trPr>
          <w:divId w:val="50968314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37B0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CCA6F4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0F3DC728" w14:paraId="4787DAFD" wp14:textId="77777777">
        <w:trPr>
          <w:divId w:val="50968314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3B49F1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1B87C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7CB56B3D" w:rsidTr="0F3DC728" w14:paraId="64AE546B">
        <w:trPr>
          <w:divId w:val="50968314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E1A9BEB" w:rsidP="7CB56B3D" w:rsidRDefault="0E1A9BEB" w14:paraId="4609D4FF" w14:textId="576169B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CB56B3D" w:rsidR="0E1A9BEB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E1A9BEB" w:rsidP="7CB56B3D" w:rsidRDefault="0E1A9BEB" w14:paraId="64B77BA9" w14:textId="53CE497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F3DC728" w:rsidR="0E1A9BEB">
              <w:rPr>
                <w:rFonts w:ascii="Arial" w:hAnsi="Arial" w:eastAsia="Times New Roman" w:cs="Arial"/>
                <w:sz w:val="17"/>
                <w:szCs w:val="17"/>
              </w:rPr>
              <w:t xml:space="preserve">El sistema </w:t>
            </w:r>
            <w:r w:rsidRPr="0F3DC728" w:rsidR="0EF0CE7F">
              <w:rPr>
                <w:rFonts w:ascii="Arial" w:hAnsi="Arial" w:eastAsia="Times New Roman" w:cs="Arial"/>
                <w:sz w:val="17"/>
                <w:szCs w:val="17"/>
              </w:rPr>
              <w:t xml:space="preserve">no </w:t>
            </w:r>
            <w:r w:rsidRPr="0F3DC728" w:rsidR="0E1A9BEB">
              <w:rPr>
                <w:rFonts w:ascii="Arial" w:hAnsi="Arial" w:eastAsia="Times New Roman" w:cs="Arial"/>
                <w:sz w:val="17"/>
                <w:szCs w:val="17"/>
              </w:rPr>
              <w:t>permite la creación de este usuario</w:t>
            </w:r>
          </w:p>
        </w:tc>
      </w:tr>
      <w:tr xmlns:wp14="http://schemas.microsoft.com/office/word/2010/wordml" w:rsidR="00000000" w:rsidTr="0F3DC728" w14:paraId="682698BE" wp14:textId="77777777">
        <w:trPr>
          <w:divId w:val="50968314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65DA4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50F64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4F8F56C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53" w:id="10"/>
      <w:bookmarkEnd w:id="10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0F3DC728" w14:paraId="5D7D2BDB" wp14:textId="77777777">
        <w:trPr>
          <w:divId w:val="176309409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2CEFC573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hs-110: Ingresar nombre con caracteres números</w:t>
            </w:r>
          </w:p>
        </w:tc>
      </w:tr>
      <w:tr xmlns:wp14="http://schemas.microsoft.com/office/word/2010/wordml" w:rsidR="00000000" w:rsidTr="0F3DC728" w14:paraId="7CFAAD5E" wp14:textId="77777777">
        <w:trPr>
          <w:divId w:val="17630940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95A4E9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ED9C89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2146925D" wp14:textId="77777777">
        <w:trPr>
          <w:divId w:val="176309409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126984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34743E0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nombre de usuario con números</w:t>
            </w:r>
          </w:p>
        </w:tc>
      </w:tr>
      <w:tr xmlns:wp14="http://schemas.microsoft.com/office/word/2010/wordml" w:rsidR="00000000" w:rsidTr="0F3DC728" w14:paraId="0941D479" wp14:textId="77777777">
        <w:trPr>
          <w:divId w:val="176309409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1021F3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2343351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0F3DC728" w14:paraId="1299C43A" wp14:textId="77777777">
        <w:tc>
          <w:tcPr>
            <w:tcMar/>
          </w:tcPr>
          <w:p w14:paraId="55A5C334"/>
        </w:tc>
        <w:trPr>
          <w:divId w:val="176309409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A6B313B" w:rsidP="7CB56B3D" w:rsidRDefault="2A6B313B" w14:paraId="255305DB" w14:textId="456F6CC9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2A6B313B">
              <w:rPr>
                <w:rFonts w:ascii="Arial" w:hAnsi="Arial" w:cs="Arial"/>
                <w:sz w:val="17"/>
                <w:szCs w:val="17"/>
              </w:rPr>
              <w:t>Step actions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A6B313B" w:rsidP="7CB56B3D" w:rsidRDefault="2A6B313B" w14:paraId="473CBDC1" w14:textId="356F19C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2A6B313B">
              <w:rPr>
                <w:rFonts w:ascii="Arial" w:hAnsi="Arial" w:cs="Arial"/>
                <w:sz w:val="17"/>
                <w:szCs w:val="17"/>
              </w:rPr>
              <w:t>Resultado esperado</w:t>
            </w:r>
          </w:p>
        </w:tc>
      </w:tr>
      <w:tr w:rsidR="7CB56B3D" w:rsidTr="0F3DC728" w14:paraId="2DC5F95E">
        <w:trPr>
          <w:divId w:val="176309409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A6B313B" w:rsidP="7CB56B3D" w:rsidRDefault="2A6B313B" w14:paraId="3C897AEA" w14:textId="227207B2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2A6B313B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A6B313B" w:rsidP="7CB56B3D" w:rsidRDefault="2A6B313B" w14:paraId="1910C64E" w14:textId="627AC6FB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2A6B313B">
              <w:rPr>
                <w:rFonts w:ascii="Arial" w:hAnsi="Arial" w:cs="Arial"/>
                <w:sz w:val="17"/>
                <w:szCs w:val="17"/>
              </w:rPr>
              <w:t xml:space="preserve">Ingresar nombre de usuario con </w:t>
            </w:r>
            <w:r w:rsidRPr="7CB56B3D" w:rsidR="2A6B313B">
              <w:rPr>
                <w:rFonts w:ascii="Arial" w:hAnsi="Arial" w:cs="Arial"/>
                <w:sz w:val="17"/>
                <w:szCs w:val="17"/>
              </w:rPr>
              <w:t>numeros</w:t>
            </w:r>
            <w:r w:rsidRPr="7CB56B3D" w:rsidR="2A6B313B">
              <w:rPr>
                <w:rFonts w:ascii="Arial" w:hAnsi="Arial" w:cs="Arial"/>
                <w:sz w:val="17"/>
                <w:szCs w:val="17"/>
              </w:rPr>
              <w:t>, por ejemplo: 123456574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D852407" w:rsidP="7CB56B3D" w:rsidRDefault="0D852407" w14:paraId="52838B13" w14:textId="4C12E812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0D852407">
              <w:rPr>
                <w:rFonts w:ascii="Arial" w:hAnsi="Arial" w:cs="Arial"/>
                <w:sz w:val="17"/>
                <w:szCs w:val="17"/>
              </w:rPr>
              <w:t>Sistema rechace el nombre de usuario</w:t>
            </w:r>
          </w:p>
        </w:tc>
      </w:tr>
      <w:tr xmlns:wp14="http://schemas.microsoft.com/office/word/2010/wordml" w:rsidR="00000000" w:rsidTr="0F3DC728" w14:paraId="1C2DD602" wp14:textId="77777777">
        <w:trPr>
          <w:divId w:val="17630940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2A6B313B" w:rsidP="7CB56B3D" w:rsidRDefault="2A6B313B" w14:paraId="027ECC33" w14:textId="2C5BB4FD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2A6B313B">
              <w:rPr>
                <w:rFonts w:ascii="Arial" w:hAnsi="Arial" w:cs="Arial"/>
                <w:sz w:val="17"/>
                <w:szCs w:val="17"/>
              </w:rPr>
              <w:t>Last</w:t>
            </w:r>
            <w:r w:rsidRPr="7CB56B3D" w:rsidR="2A6B313B">
              <w:rPr>
                <w:rFonts w:ascii="Arial" w:hAnsi="Arial" w:cs="Arial"/>
                <w:sz w:val="17"/>
                <w:szCs w:val="17"/>
              </w:rPr>
              <w:t xml:space="preserve">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P="0F3DC728" w:rsidRDefault="003A73E9" w14:paraId="0ED18F0A" wp14:textId="37ED7316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0F3DC728" w:rsidR="035E18BD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0F3DC728" w14:paraId="4D1F0C64" wp14:textId="77777777">
        <w:trPr>
          <w:divId w:val="17630940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8282D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5620CC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0F3DC728" w14:paraId="583941F7" wp14:textId="77777777">
        <w:trPr>
          <w:divId w:val="17630940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C4044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94009B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32C2DAE0" wp14:textId="77777777">
        <w:trPr>
          <w:divId w:val="17630940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4300B5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11F2B86" wp14:textId="3306046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 xml:space="preserve">El sistema </w:t>
            </w:r>
            <w:r w:rsidRPr="0F3DC728" w:rsidR="32940C0F">
              <w:rPr>
                <w:rFonts w:ascii="Arial" w:hAnsi="Arial" w:eastAsia="Times New Roman" w:cs="Arial"/>
                <w:sz w:val="17"/>
                <w:szCs w:val="17"/>
              </w:rPr>
              <w:t xml:space="preserve">no </w:t>
            </w: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>permite la creación de este usuario</w:t>
            </w:r>
          </w:p>
        </w:tc>
      </w:tr>
      <w:tr xmlns:wp14="http://schemas.microsoft.com/office/word/2010/wordml" w:rsidR="00000000" w:rsidTr="0F3DC728" w14:paraId="46FC5680" wp14:textId="77777777">
        <w:trPr>
          <w:divId w:val="17630940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4DFBD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F870C7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649CC1FA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55" w:id="11"/>
      <w:bookmarkEnd w:id="1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7CB56B3D" w14:paraId="2E54B07E" wp14:textId="77777777">
        <w:trPr>
          <w:divId w:val="79176649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11505836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hs-111: Ingresar nombre en minúsculas</w:t>
            </w:r>
          </w:p>
        </w:tc>
      </w:tr>
      <w:tr xmlns:wp14="http://schemas.microsoft.com/office/word/2010/wordml" w:rsidR="00000000" w:rsidTr="7CB56B3D" w14:paraId="4C1B1C11" wp14:textId="77777777">
        <w:trPr>
          <w:divId w:val="7917664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E117D5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BA62D2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59E71D9B" wp14:textId="77777777">
        <w:trPr>
          <w:divId w:val="79176649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88E200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28A7030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 un nombre de usuario en minúsculas</w:t>
            </w:r>
          </w:p>
        </w:tc>
      </w:tr>
      <w:tr xmlns:wp14="http://schemas.microsoft.com/office/word/2010/wordml" w:rsidR="00000000" w:rsidTr="7CB56B3D" w14:paraId="51F41258" wp14:textId="77777777">
        <w:trPr>
          <w:divId w:val="79176649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4FC9AA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435272E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7CB56B3D" w14:paraId="3461D779" wp14:textId="77777777">
        <w:tc>
          <w:tcPr/>
          <w:p w14:paraId="34308242"/>
        </w:tc>
        <w:trPr>
          <w:divId w:val="79176649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7CF487B" w:rsidP="7CB56B3D" w:rsidRDefault="27CF487B" w14:paraId="60EFEE41" w14:textId="3D8ECE6F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27CF487B">
              <w:rPr>
                <w:rFonts w:ascii="Arial" w:hAnsi="Arial" w:cs="Arial"/>
                <w:sz w:val="17"/>
                <w:szCs w:val="17"/>
              </w:rPr>
              <w:t xml:space="preserve">Step </w:t>
            </w:r>
            <w:r w:rsidRPr="7CB56B3D" w:rsidR="27CF487B">
              <w:rPr>
                <w:rFonts w:ascii="Arial" w:hAnsi="Arial" w:cs="Arial"/>
                <w:sz w:val="17"/>
                <w:szCs w:val="17"/>
              </w:rPr>
              <w:t>actions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7CF487B" w:rsidP="7CB56B3D" w:rsidRDefault="27CF487B" w14:paraId="552D7C36" w14:textId="52999D8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27CF487B">
              <w:rPr>
                <w:rFonts w:ascii="Arial" w:hAnsi="Arial" w:cs="Arial"/>
                <w:sz w:val="17"/>
                <w:szCs w:val="17"/>
              </w:rPr>
              <w:t>Resultado esperado</w:t>
            </w:r>
          </w:p>
        </w:tc>
      </w:tr>
      <w:tr w:rsidR="7CB56B3D" w:rsidTr="7CB56B3D" w14:paraId="30E9D0A2">
        <w:trPr>
          <w:divId w:val="79176649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7CF487B" w:rsidP="7CB56B3D" w:rsidRDefault="27CF487B" w14:paraId="61DCAA3B" w14:textId="0CAE1CF0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27CF487B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7CF487B" w:rsidP="7CB56B3D" w:rsidRDefault="27CF487B" w14:paraId="5B2BD4F3" w14:textId="2070C4FE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27CF487B">
              <w:rPr>
                <w:rFonts w:ascii="Arial" w:hAnsi="Arial" w:cs="Arial"/>
                <w:sz w:val="17"/>
                <w:szCs w:val="17"/>
              </w:rPr>
              <w:t xml:space="preserve">Ingresar un nombre de usuario en </w:t>
            </w:r>
            <w:r w:rsidRPr="7CB56B3D" w:rsidR="092EAD04">
              <w:rPr>
                <w:rFonts w:ascii="Arial" w:hAnsi="Arial" w:cs="Arial"/>
                <w:sz w:val="17"/>
                <w:szCs w:val="17"/>
              </w:rPr>
              <w:t>minúsculas</w:t>
            </w:r>
            <w:r w:rsidRPr="7CB56B3D" w:rsidR="27CF487B">
              <w:rPr>
                <w:rFonts w:ascii="Arial" w:hAnsi="Arial" w:cs="Arial"/>
                <w:sz w:val="17"/>
                <w:szCs w:val="17"/>
              </w:rPr>
              <w:t>, por ejemplo: administrador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7CF487B" w:rsidP="7CB56B3D" w:rsidRDefault="27CF487B" w14:paraId="5E75E881" w14:textId="3940CFE4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27CF487B">
              <w:rPr>
                <w:rFonts w:ascii="Arial" w:hAnsi="Arial" w:cs="Arial"/>
                <w:sz w:val="17"/>
                <w:szCs w:val="17"/>
              </w:rPr>
              <w:t>Sistema aprueba el nombre de usuario</w:t>
            </w:r>
          </w:p>
        </w:tc>
      </w:tr>
      <w:tr xmlns:wp14="http://schemas.microsoft.com/office/word/2010/wordml" w:rsidR="00000000" w:rsidTr="7CB56B3D" w14:paraId="7EEE61AA" wp14:textId="77777777">
        <w:trPr>
          <w:divId w:val="7917664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C1225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75A75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3E2F57EB" wp14:textId="77777777">
        <w:trPr>
          <w:divId w:val="7917664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51A1A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8193E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3CEB18F4" wp14:textId="77777777">
        <w:trPr>
          <w:divId w:val="7917664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0BBBFF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5B9C0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6FEFD219" wp14:textId="77777777">
        <w:trPr>
          <w:divId w:val="7917664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C56E07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FCDEF2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7CB56B3D" w14:paraId="3A110FA4" wp14:textId="77777777">
        <w:trPr>
          <w:divId w:val="7917664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FF110A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C37BF0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10EF996B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67" w:id="12"/>
      <w:bookmarkEnd w:id="1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0F3DC728" w14:paraId="2E186B47" wp14:textId="77777777">
        <w:trPr>
          <w:divId w:val="36197572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168CA86A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hs-117: Ingresar nombre en mayúsculas</w:t>
            </w:r>
          </w:p>
        </w:tc>
      </w:tr>
      <w:tr xmlns:wp14="http://schemas.microsoft.com/office/word/2010/wordml" w:rsidR="00000000" w:rsidTr="0F3DC728" w14:paraId="29B85719" wp14:textId="77777777">
        <w:trPr>
          <w:divId w:val="36197572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7856B3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2DF800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385E5DF8" wp14:textId="77777777">
        <w:trPr>
          <w:divId w:val="36197572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68AFE5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097DD44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un nombre de usuario en mayúscula</w:t>
            </w:r>
          </w:p>
        </w:tc>
      </w:tr>
      <w:tr xmlns:wp14="http://schemas.microsoft.com/office/word/2010/wordml" w:rsidR="00000000" w:rsidTr="0F3DC728" w14:paraId="3A149335" wp14:textId="77777777">
        <w:trPr>
          <w:divId w:val="36197572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FE9599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4D4595C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0F3DC728" w14:paraId="0FB78278" wp14:textId="77777777">
        <w:tc>
          <w:tcPr>
            <w:tcMar/>
          </w:tcPr>
          <w:p w14:paraId="3C8AA2E9"/>
        </w:tc>
        <w:trPr>
          <w:divId w:val="361975722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5D3F678D" w:rsidP="7CB56B3D" w:rsidRDefault="5D3F678D" w14:paraId="3B81A1BE" w14:textId="2772ECD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5D3F678D">
              <w:rPr>
                <w:rFonts w:ascii="Arial" w:hAnsi="Arial" w:cs="Arial"/>
                <w:sz w:val="17"/>
                <w:szCs w:val="17"/>
              </w:rPr>
              <w:t xml:space="preserve">Step </w:t>
            </w:r>
            <w:r w:rsidRPr="7CB56B3D" w:rsidR="5D3F678D">
              <w:rPr>
                <w:rFonts w:ascii="Arial" w:hAnsi="Arial" w:cs="Arial"/>
                <w:sz w:val="17"/>
                <w:szCs w:val="17"/>
              </w:rPr>
              <w:t>actions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D3F678D" w:rsidP="7CB56B3D" w:rsidRDefault="5D3F678D" w14:paraId="1ABB4DBF" w14:textId="7D1BCD36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5D3F678D">
              <w:rPr>
                <w:rFonts w:ascii="Arial" w:hAnsi="Arial" w:cs="Arial"/>
                <w:sz w:val="17"/>
                <w:szCs w:val="17"/>
              </w:rPr>
              <w:t>Resultado esperado</w:t>
            </w:r>
          </w:p>
        </w:tc>
      </w:tr>
      <w:tr w:rsidR="7CB56B3D" w:rsidTr="0F3DC728" w14:paraId="751917A4">
        <w:trPr>
          <w:divId w:val="361975722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D3F678D" w:rsidP="7CB56B3D" w:rsidRDefault="5D3F678D" w14:paraId="1C49B048" w14:textId="16C805F3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5D3F678D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5D3F678D" w:rsidP="7CB56B3D" w:rsidRDefault="5D3F678D" w14:paraId="01836FAA" w14:textId="19AA73F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5D3F678D">
              <w:rPr>
                <w:rFonts w:ascii="Arial" w:hAnsi="Arial" w:cs="Arial"/>
                <w:sz w:val="17"/>
                <w:szCs w:val="17"/>
              </w:rPr>
              <w:t xml:space="preserve">Ingresar un nombre de usuario en </w:t>
            </w:r>
            <w:r w:rsidRPr="7CB56B3D" w:rsidR="2A235DD7">
              <w:rPr>
                <w:rFonts w:ascii="Arial" w:hAnsi="Arial" w:cs="Arial"/>
                <w:sz w:val="17"/>
                <w:szCs w:val="17"/>
              </w:rPr>
              <w:t>mayúsculas</w:t>
            </w:r>
            <w:r w:rsidRPr="7CB56B3D" w:rsidR="5D3F678D">
              <w:rPr>
                <w:rFonts w:ascii="Arial" w:hAnsi="Arial" w:cs="Arial"/>
                <w:sz w:val="17"/>
                <w:szCs w:val="17"/>
              </w:rPr>
              <w:t xml:space="preserve">, por ejemplo: </w:t>
            </w:r>
            <w:r w:rsidRPr="7CB56B3D" w:rsidR="5A387ABF">
              <w:rPr>
                <w:rFonts w:ascii="Arial" w:hAnsi="Arial" w:cs="Arial"/>
                <w:sz w:val="17"/>
                <w:szCs w:val="17"/>
              </w:rPr>
              <w:t>ADMI</w:t>
            </w:r>
            <w:r w:rsidRPr="7CB56B3D" w:rsidR="5D7523AC">
              <w:rPr>
                <w:rFonts w:ascii="Arial" w:hAnsi="Arial" w:cs="Arial"/>
                <w:sz w:val="17"/>
                <w:szCs w:val="17"/>
              </w:rPr>
              <w:t>N</w:t>
            </w:r>
            <w:r w:rsidRPr="7CB56B3D" w:rsidR="5A387ABF">
              <w:rPr>
                <w:rFonts w:ascii="Arial" w:hAnsi="Arial" w:cs="Arial"/>
                <w:sz w:val="17"/>
                <w:szCs w:val="17"/>
              </w:rPr>
              <w:t>ISTRADOR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288B20F" w:rsidP="7CB56B3D" w:rsidRDefault="4288B20F" w14:paraId="50EDE0AA" w14:textId="014B28E8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0F3DC728" w:rsidR="4288B20F">
              <w:rPr>
                <w:rFonts w:ascii="Arial" w:hAnsi="Arial" w:cs="Arial"/>
                <w:sz w:val="17"/>
                <w:szCs w:val="17"/>
              </w:rPr>
              <w:t xml:space="preserve">Sistema </w:t>
            </w:r>
            <w:r w:rsidRPr="0F3DC728" w:rsidR="169EDE27">
              <w:rPr>
                <w:rFonts w:ascii="Arial" w:hAnsi="Arial" w:cs="Arial"/>
                <w:sz w:val="17"/>
                <w:szCs w:val="17"/>
              </w:rPr>
              <w:t>rechace</w:t>
            </w:r>
            <w:r w:rsidRPr="0F3DC728" w:rsidR="4288B20F">
              <w:rPr>
                <w:rFonts w:ascii="Arial" w:hAnsi="Arial" w:cs="Arial"/>
                <w:sz w:val="17"/>
                <w:szCs w:val="17"/>
              </w:rPr>
              <w:t xml:space="preserve"> el nombre de usuario</w:t>
            </w:r>
          </w:p>
          <w:p w:rsidR="7CB56B3D" w:rsidP="7CB56B3D" w:rsidRDefault="7CB56B3D" w14:paraId="29D7A4ED" w14:textId="09585E65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0F3DC728" w14:paraId="0B0A0080" wp14:textId="77777777">
        <w:trPr>
          <w:divId w:val="36197572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364C1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95C469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0F3DC728" w14:paraId="631AA701" wp14:textId="77777777">
        <w:trPr>
          <w:divId w:val="36197572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6B2F48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BFDFB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0F3DC728" w14:paraId="14799AAC" wp14:textId="77777777">
        <w:trPr>
          <w:divId w:val="36197572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3B410C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C8429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4DFB748B" wp14:textId="77777777">
        <w:trPr>
          <w:divId w:val="36197572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0FEED7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1C5618D" wp14:textId="6BE2B22C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 xml:space="preserve">El sistema </w:t>
            </w:r>
            <w:r w:rsidRPr="0F3DC728" w:rsidR="45C24564">
              <w:rPr>
                <w:rFonts w:ascii="Arial" w:hAnsi="Arial" w:eastAsia="Times New Roman" w:cs="Arial"/>
                <w:sz w:val="17"/>
                <w:szCs w:val="17"/>
              </w:rPr>
              <w:t xml:space="preserve">no </w:t>
            </w: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>permite la creación de este usuario</w:t>
            </w:r>
          </w:p>
        </w:tc>
      </w:tr>
      <w:tr xmlns:wp14="http://schemas.microsoft.com/office/word/2010/wordml" w:rsidR="00000000" w:rsidTr="0F3DC728" w14:paraId="2278596E" wp14:textId="77777777">
        <w:trPr>
          <w:divId w:val="36197572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75D36D5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617CC2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5E3886A4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57" w:id="13"/>
      <w:bookmarkEnd w:id="1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7CB56B3D" w14:paraId="48875366" wp14:textId="77777777">
        <w:trPr>
          <w:divId w:val="51134225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5E0D533B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hs-112: Ingresar nombre con mayúsculas y minúsculas</w:t>
            </w:r>
          </w:p>
        </w:tc>
      </w:tr>
      <w:tr xmlns:wp14="http://schemas.microsoft.com/office/word/2010/wordml" w:rsidR="00000000" w:rsidTr="7CB56B3D" w14:paraId="3E728D5E" wp14:textId="77777777">
        <w:trPr>
          <w:divId w:val="51134225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9BB8B2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BE45C6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14891797" wp14:textId="77777777">
        <w:trPr>
          <w:divId w:val="51134225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9A8306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5FA1E3C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 un nombre de usuario con mayúsculas y minúsculas</w:t>
            </w:r>
          </w:p>
        </w:tc>
      </w:tr>
      <w:tr xmlns:wp14="http://schemas.microsoft.com/office/word/2010/wordml" w:rsidR="00000000" w:rsidTr="7CB56B3D" w14:paraId="7DBB90F6" wp14:textId="77777777">
        <w:trPr>
          <w:divId w:val="511342253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7EF79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21E050E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7CB56B3D" w14:paraId="0562CB0E" wp14:textId="77777777">
        <w:tc>
          <w:tcPr/>
          <w:p w14:paraId="2FCF403D"/>
        </w:tc>
        <w:trPr>
          <w:divId w:val="511342253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1A3151FA" w:rsidP="7CB56B3D" w:rsidRDefault="1A3151FA" w14:paraId="7DA9C21A" w14:textId="244C1A5F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1A3151FA">
              <w:rPr>
                <w:rFonts w:ascii="Arial" w:hAnsi="Arial" w:cs="Arial"/>
                <w:sz w:val="17"/>
                <w:szCs w:val="17"/>
              </w:rPr>
              <w:t xml:space="preserve">Step </w:t>
            </w:r>
            <w:r w:rsidRPr="7CB56B3D" w:rsidR="1A3151FA">
              <w:rPr>
                <w:rFonts w:ascii="Arial" w:hAnsi="Arial" w:cs="Arial"/>
                <w:sz w:val="17"/>
                <w:szCs w:val="17"/>
              </w:rPr>
              <w:t>actions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1A3151FA" w:rsidP="7CB56B3D" w:rsidRDefault="1A3151FA" w14:paraId="79C5356D" w14:textId="437CFE45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1A3151FA">
              <w:rPr>
                <w:rFonts w:ascii="Arial" w:hAnsi="Arial" w:cs="Arial"/>
                <w:sz w:val="17"/>
                <w:szCs w:val="17"/>
              </w:rPr>
              <w:t>Resultado esperado</w:t>
            </w:r>
          </w:p>
        </w:tc>
      </w:tr>
      <w:tr w:rsidR="7CB56B3D" w:rsidTr="7CB56B3D" w14:paraId="4069C758">
        <w:trPr>
          <w:divId w:val="511342253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BEEF11B" w:rsidP="7CB56B3D" w:rsidRDefault="7BEEF11B" w14:paraId="3A4A4438" w14:textId="319B5345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BEEF11B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76219DD" w:rsidP="7CB56B3D" w:rsidRDefault="076219DD" w14:paraId="6CB58317" w14:textId="02191E6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076219DD">
              <w:rPr>
                <w:rFonts w:ascii="Arial" w:hAnsi="Arial" w:cs="Arial"/>
                <w:sz w:val="17"/>
                <w:szCs w:val="17"/>
              </w:rPr>
              <w:t>Ingresar un nombre de usuario en mayúsculas y minúsculas, por ejemplo: A</w:t>
            </w:r>
            <w:r w:rsidRPr="7CB56B3D" w:rsidR="0DE7C9B5">
              <w:rPr>
                <w:rFonts w:ascii="Arial" w:hAnsi="Arial" w:cs="Arial"/>
                <w:sz w:val="17"/>
                <w:szCs w:val="17"/>
              </w:rPr>
              <w:t>dministrador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DE7C9B5" w:rsidP="7CB56B3D" w:rsidRDefault="0DE7C9B5" w14:paraId="6CAA46C2" w14:textId="6A629702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0DE7C9B5">
              <w:rPr>
                <w:rFonts w:ascii="Arial" w:hAnsi="Arial" w:cs="Arial"/>
                <w:sz w:val="17"/>
                <w:szCs w:val="17"/>
              </w:rPr>
              <w:t>Sistema aprueba el nombre de usuario</w:t>
            </w:r>
          </w:p>
        </w:tc>
      </w:tr>
      <w:tr xmlns:wp14="http://schemas.microsoft.com/office/word/2010/wordml" w:rsidR="00000000" w:rsidTr="7CB56B3D" w14:paraId="35650D5D" wp14:textId="77777777">
        <w:trPr>
          <w:divId w:val="51134225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77ECA97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D33B8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05CBEFC4" wp14:textId="77777777">
        <w:trPr>
          <w:divId w:val="51134225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FCF8FF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34D62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0387A40B" wp14:textId="77777777">
        <w:trPr>
          <w:divId w:val="51134225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B82462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4399B2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060F43C8" wp14:textId="77777777">
        <w:trPr>
          <w:divId w:val="51134225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7D1FAA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33932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7CB56B3D" w14:paraId="5FCE1227" wp14:textId="77777777">
        <w:trPr>
          <w:divId w:val="511342253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03BB7A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DB8B24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4ECEB114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59" w:id="14"/>
      <w:bookmarkEnd w:id="1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0F3DC728" w14:paraId="5CFBA419" wp14:textId="77777777">
        <w:trPr>
          <w:divId w:val="105415686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5FA49585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hs-113: Ingresar nombre solo con números y caracteres especiales</w:t>
            </w:r>
          </w:p>
        </w:tc>
      </w:tr>
      <w:tr xmlns:wp14="http://schemas.microsoft.com/office/word/2010/wordml" w:rsidR="00000000" w:rsidTr="0F3DC728" w14:paraId="25910405" wp14:textId="77777777">
        <w:trPr>
          <w:divId w:val="105415686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9A29DB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82F43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05950CE3" wp14:textId="77777777">
        <w:trPr>
          <w:divId w:val="105415686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00A825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50DFA4B2" wp14:textId="1E099F3C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7CB56B3D" w:rsidR="003A73E9">
              <w:rPr>
                <w:rFonts w:ascii="Arial" w:hAnsi="Arial" w:cs="Arial"/>
                <w:sz w:val="17"/>
                <w:szCs w:val="17"/>
              </w:rPr>
              <w:t>Usuario ingresar nombre solo con números y caracteres especiales </w:t>
            </w:r>
          </w:p>
        </w:tc>
      </w:tr>
      <w:tr xmlns:wp14="http://schemas.microsoft.com/office/word/2010/wordml" w:rsidR="00000000" w:rsidTr="0F3DC728" w14:paraId="50EDC11E" wp14:textId="77777777">
        <w:trPr>
          <w:divId w:val="105415686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92DCC6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08FED25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No </w:t>
            </w: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0F3DC728" w14:paraId="62EBF3C5" wp14:textId="77777777">
        <w:tc>
          <w:tcPr>
            <w:tcMar/>
          </w:tcPr>
          <w:p w14:paraId="1959C368"/>
        </w:tc>
        <w:trPr>
          <w:divId w:val="1054156862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3FC2E6DE" w:rsidP="7CB56B3D" w:rsidRDefault="3FC2E6DE" w14:paraId="76C7B5DC" w14:textId="62D5050D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3FC2E6DE">
              <w:rPr>
                <w:rFonts w:ascii="Arial" w:hAnsi="Arial" w:cs="Arial"/>
                <w:sz w:val="17"/>
                <w:szCs w:val="17"/>
              </w:rPr>
              <w:t>Step a</w:t>
            </w:r>
            <w:r w:rsidRPr="7CB56B3D" w:rsidR="3FC2E6DE">
              <w:rPr>
                <w:rFonts w:ascii="Arial" w:hAnsi="Arial" w:cs="Arial"/>
                <w:sz w:val="17"/>
                <w:szCs w:val="17"/>
              </w:rPr>
              <w:t>ctions</w:t>
            </w:r>
            <w:r w:rsidRPr="7CB56B3D" w:rsidR="3FC2E6DE">
              <w:rPr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FC2E6DE" w:rsidP="7CB56B3D" w:rsidRDefault="3FC2E6DE" w14:paraId="7C6BE7AD" w14:textId="6DFEBED5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3FC2E6DE">
              <w:rPr>
                <w:rFonts w:ascii="Arial" w:hAnsi="Arial" w:cs="Arial"/>
                <w:sz w:val="17"/>
                <w:szCs w:val="17"/>
              </w:rPr>
              <w:t>Resultado esperado</w:t>
            </w:r>
          </w:p>
        </w:tc>
      </w:tr>
      <w:tr w:rsidR="7CB56B3D" w:rsidTr="0F3DC728" w14:paraId="6D52A199">
        <w:trPr>
          <w:divId w:val="1054156862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FC2E6DE" w:rsidP="7CB56B3D" w:rsidRDefault="3FC2E6DE" w14:paraId="578401D5" w14:textId="4BAEECBF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3FC2E6DE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3FC2E6DE" w:rsidP="7CB56B3D" w:rsidRDefault="3FC2E6DE" w14:paraId="0CDCC0F3" w14:textId="6F67330F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7CB56B3D" w:rsidR="3FC2E6DE">
              <w:rPr>
                <w:rFonts w:ascii="Arial" w:hAnsi="Arial" w:cs="Arial"/>
                <w:sz w:val="17"/>
                <w:szCs w:val="17"/>
              </w:rPr>
              <w:t>ingresar nombre solo con números y caracteres especiales 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FC2E6DE" w:rsidP="7CB56B3D" w:rsidRDefault="3FC2E6DE" w14:paraId="60374B5E" w14:textId="02D6ADF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3FC2E6DE">
              <w:rPr>
                <w:rFonts w:ascii="Arial" w:hAnsi="Arial" w:cs="Arial"/>
                <w:sz w:val="17"/>
                <w:szCs w:val="17"/>
              </w:rPr>
              <w:t xml:space="preserve">Que el sistema </w:t>
            </w:r>
            <w:r w:rsidRPr="7CB56B3D" w:rsidR="3FC2E6DE">
              <w:rPr>
                <w:rFonts w:ascii="Arial" w:hAnsi="Arial" w:cs="Arial"/>
                <w:sz w:val="17"/>
                <w:szCs w:val="17"/>
              </w:rPr>
              <w:t>rechace</w:t>
            </w:r>
            <w:r w:rsidRPr="7CB56B3D" w:rsidR="3FC2E6DE">
              <w:rPr>
                <w:rFonts w:ascii="Arial" w:hAnsi="Arial" w:cs="Arial"/>
                <w:sz w:val="17"/>
                <w:szCs w:val="17"/>
              </w:rPr>
              <w:t xml:space="preserve"> el nombre de usuario</w:t>
            </w:r>
          </w:p>
        </w:tc>
      </w:tr>
      <w:tr xmlns:wp14="http://schemas.microsoft.com/office/word/2010/wordml" w:rsidR="00000000" w:rsidTr="0F3DC728" w14:paraId="2C384F2E" wp14:textId="77777777">
        <w:trPr>
          <w:divId w:val="105415686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49F223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P="0F3DC728" w:rsidRDefault="003A73E9" w14:paraId="2E87B8A8" wp14:textId="51D485B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F3DC728" w:rsidR="5A0B2EB3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0F3DC728" w14:paraId="24BD6614" wp14:textId="77777777">
        <w:trPr>
          <w:divId w:val="105415686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685271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7B37AD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0F3DC728" w14:paraId="1D1C68E7" wp14:textId="77777777">
        <w:trPr>
          <w:divId w:val="105415686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3395F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E0BA1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30A2011C" wp14:textId="77777777">
        <w:trPr>
          <w:divId w:val="105415686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4F2E77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9EAC98B" wp14:textId="3515AA45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>El sistema</w:t>
            </w:r>
            <w:r w:rsidRPr="0F3DC728" w:rsidR="69362693">
              <w:rPr>
                <w:rFonts w:ascii="Arial" w:hAnsi="Arial" w:eastAsia="Times New Roman" w:cs="Arial"/>
                <w:sz w:val="17"/>
                <w:szCs w:val="17"/>
              </w:rPr>
              <w:t xml:space="preserve"> no</w:t>
            </w: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 xml:space="preserve"> permite la creación de este usuario</w:t>
            </w:r>
          </w:p>
        </w:tc>
      </w:tr>
      <w:tr xmlns:wp14="http://schemas.microsoft.com/office/word/2010/wordml" w:rsidR="00000000" w:rsidTr="0F3DC728" w14:paraId="4F1F4025" wp14:textId="77777777">
        <w:trPr>
          <w:divId w:val="105415686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DE25CC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BE133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0D8BF34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65" w:id="15"/>
      <w:bookmarkEnd w:id="1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7CB56B3D" w14:paraId="2A89EBF4" wp14:textId="77777777">
        <w:trPr>
          <w:divId w:val="413165569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682ED123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hs-116: Ingresar nombre solo con números, caracteres especiales, mayúsculas y minusculas</w:t>
            </w:r>
          </w:p>
        </w:tc>
      </w:tr>
      <w:tr xmlns:wp14="http://schemas.microsoft.com/office/word/2010/wordml" w:rsidR="00000000" w:rsidTr="7CB56B3D" w14:paraId="31375B65" wp14:textId="77777777">
        <w:trPr>
          <w:divId w:val="41316556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93C61C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9FC3DE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38424184" wp14:textId="77777777">
        <w:trPr>
          <w:divId w:val="413165569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3697A2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48345E7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ingresara nombre solo con números, caracteres especiales, mayúsculas y minúsculas</w:t>
            </w:r>
          </w:p>
        </w:tc>
      </w:tr>
      <w:tr xmlns:wp14="http://schemas.microsoft.com/office/word/2010/wordml" w:rsidR="00000000" w:rsidTr="7CB56B3D" w14:paraId="797F9D1F" wp14:textId="77777777">
        <w:trPr>
          <w:divId w:val="413165569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743CE3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7C8F06D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7CB56B3D" w14:paraId="2946DB82" wp14:textId="77777777">
        <w:tc>
          <w:tcPr/>
          <w:p w14:paraId="716E9F39"/>
        </w:tc>
        <w:trPr>
          <w:divId w:val="413165569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891AD00" w:rsidP="7CB56B3D" w:rsidRDefault="0891AD00" w14:paraId="5CD25725" w14:textId="77ACB709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0891AD00">
              <w:rPr>
                <w:rFonts w:ascii="Arial" w:hAnsi="Arial" w:cs="Arial"/>
                <w:sz w:val="17"/>
                <w:szCs w:val="17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891AD00" w:rsidP="7CB56B3D" w:rsidRDefault="0891AD00" w14:paraId="2FEC6FC8" w14:textId="5AA45112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0891AD00">
              <w:rPr>
                <w:rFonts w:ascii="Arial" w:hAnsi="Arial" w:cs="Arial"/>
                <w:sz w:val="17"/>
                <w:szCs w:val="17"/>
              </w:rPr>
              <w:t>Resultado esperado</w:t>
            </w:r>
          </w:p>
        </w:tc>
      </w:tr>
      <w:tr w:rsidR="7CB56B3D" w:rsidTr="7CB56B3D" w14:paraId="28BCD621">
        <w:trPr>
          <w:divId w:val="413165569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891AD00" w:rsidP="7CB56B3D" w:rsidRDefault="0891AD00" w14:paraId="1F15932B" w14:textId="38588585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0891AD00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686CB748" w:rsidP="7CB56B3D" w:rsidRDefault="686CB748" w14:paraId="7A9E7366" w14:textId="6D75F5D0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686CB748">
              <w:rPr>
                <w:rFonts w:ascii="Arial" w:hAnsi="Arial" w:cs="Arial"/>
                <w:sz w:val="17"/>
                <w:szCs w:val="17"/>
              </w:rPr>
              <w:t xml:space="preserve">Ingresar nombre con números, caracteres especiales, mayúsculas y </w:t>
            </w:r>
            <w:r w:rsidRPr="7CB56B3D" w:rsidR="686CB748">
              <w:rPr>
                <w:rFonts w:ascii="Arial" w:hAnsi="Arial" w:cs="Arial"/>
                <w:sz w:val="17"/>
                <w:szCs w:val="17"/>
              </w:rPr>
              <w:t>minúsculas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86CB748" w:rsidP="7CB56B3D" w:rsidRDefault="686CB748" w14:paraId="376A86AF" w14:textId="627AEAA3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686CB748">
              <w:rPr>
                <w:rFonts w:ascii="Arial" w:hAnsi="Arial" w:cs="Arial"/>
                <w:sz w:val="17"/>
                <w:szCs w:val="17"/>
              </w:rPr>
              <w:t>Que el sistema pruebe el nombre de usuario</w:t>
            </w:r>
          </w:p>
        </w:tc>
      </w:tr>
      <w:tr xmlns:wp14="http://schemas.microsoft.com/office/word/2010/wordml" w:rsidR="00000000" w:rsidTr="7CB56B3D" w14:paraId="2A827143" wp14:textId="77777777">
        <w:trPr>
          <w:divId w:val="41316556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14B1D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C9CE15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0B252348" wp14:textId="77777777">
        <w:trPr>
          <w:divId w:val="41316556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1FF1B6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795B0E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28A7D6C5" wp14:textId="77777777">
        <w:trPr>
          <w:divId w:val="41316556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5A9AD9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ABA92B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2BF69538" wp14:textId="77777777">
        <w:trPr>
          <w:divId w:val="41316556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241087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22633E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7CB56B3D" w14:paraId="50898490" wp14:textId="77777777">
        <w:trPr>
          <w:divId w:val="413165569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7D4728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559600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5EDB29A5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63" w:id="16"/>
      <w:bookmarkEnd w:id="1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7CB56B3D" w14:paraId="455471A9" wp14:textId="77777777">
        <w:trPr>
          <w:divId w:val="285088446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2719E431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hs-115: Crear cuenta sin ingresar datos</w:t>
            </w:r>
          </w:p>
        </w:tc>
      </w:tr>
      <w:tr xmlns:wp14="http://schemas.microsoft.com/office/word/2010/wordml" w:rsidR="00000000" w:rsidTr="7CB56B3D" w14:paraId="52403F0D" wp14:textId="77777777">
        <w:trPr>
          <w:divId w:val="28508844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724BF2D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8181B7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480B57F7" wp14:textId="77777777">
        <w:trPr>
          <w:divId w:val="285088446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500CFE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730C5C1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Usuario intenta crear una cuenta sin ingresar datos</w:t>
            </w:r>
          </w:p>
        </w:tc>
      </w:tr>
      <w:tr xmlns:wp14="http://schemas.microsoft.com/office/word/2010/wordml" w:rsidR="00000000" w:rsidTr="7CB56B3D" w14:paraId="6B07FCE3" wp14:textId="77777777">
        <w:trPr>
          <w:divId w:val="285088446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F70296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1513F2A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No </w:t>
            </w: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7CB56B3D" w14:paraId="110FFD37" wp14:textId="77777777">
        <w:tc>
          <w:tcPr/>
          <w:p w14:paraId="59ACA85D"/>
        </w:tc>
        <w:trPr>
          <w:divId w:val="285088446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677B3B8" w:rsidP="7CB56B3D" w:rsidRDefault="0677B3B8" w14:paraId="2B396132" w14:textId="1941EB66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0677B3B8">
              <w:rPr>
                <w:rFonts w:ascii="Arial" w:hAnsi="Arial" w:cs="Arial"/>
                <w:sz w:val="17"/>
                <w:szCs w:val="17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677B3B8" w:rsidP="7CB56B3D" w:rsidRDefault="0677B3B8" w14:paraId="2B6FD9E2" w14:textId="52D5BC94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0677B3B8">
              <w:rPr>
                <w:rFonts w:ascii="Arial" w:hAnsi="Arial" w:cs="Arial"/>
                <w:sz w:val="17"/>
                <w:szCs w:val="17"/>
              </w:rPr>
              <w:t>Resultado esperado</w:t>
            </w:r>
          </w:p>
        </w:tc>
      </w:tr>
      <w:tr w:rsidR="7CB56B3D" w:rsidTr="7CB56B3D" w14:paraId="657CB565">
        <w:trPr>
          <w:divId w:val="285088446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677B3B8" w:rsidP="7CB56B3D" w:rsidRDefault="0677B3B8" w14:paraId="39C850D2" w14:textId="7E9B29E4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0677B3B8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677B3B8" w:rsidP="7CB56B3D" w:rsidRDefault="0677B3B8" w14:paraId="3F1DAE69" w14:textId="1A3AE1F3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0677B3B8">
              <w:rPr>
                <w:rFonts w:ascii="Arial" w:hAnsi="Arial" w:cs="Arial"/>
                <w:sz w:val="17"/>
                <w:szCs w:val="17"/>
              </w:rPr>
              <w:t xml:space="preserve">Presiona en el </w:t>
            </w:r>
            <w:r w:rsidRPr="7CB56B3D" w:rsidR="0677B3B8">
              <w:rPr>
                <w:rFonts w:ascii="Arial" w:hAnsi="Arial" w:cs="Arial"/>
                <w:sz w:val="17"/>
                <w:szCs w:val="17"/>
              </w:rPr>
              <w:t>botón</w:t>
            </w:r>
            <w:r w:rsidRPr="7CB56B3D" w:rsidR="0677B3B8">
              <w:rPr>
                <w:rFonts w:ascii="Arial" w:hAnsi="Arial" w:cs="Arial"/>
                <w:sz w:val="17"/>
                <w:szCs w:val="17"/>
              </w:rPr>
              <w:t xml:space="preserve"> registrarse sin ingresar datos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677B3B8" w:rsidP="7CB56B3D" w:rsidRDefault="0677B3B8" w14:paraId="245DD88E" w14:textId="70CE7F4E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0677B3B8">
              <w:rPr>
                <w:rFonts w:ascii="Arial" w:hAnsi="Arial" w:cs="Arial"/>
                <w:sz w:val="17"/>
                <w:szCs w:val="17"/>
              </w:rPr>
              <w:t>Que el sistema advierta que faltan campos por completar</w:t>
            </w:r>
          </w:p>
        </w:tc>
      </w:tr>
      <w:tr xmlns:wp14="http://schemas.microsoft.com/office/word/2010/wordml" w:rsidR="00000000" w:rsidTr="7CB56B3D" w14:paraId="34002D99" wp14:textId="77777777">
        <w:trPr>
          <w:divId w:val="28508844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989A9B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408B2A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49EEEAE4" wp14:textId="77777777">
        <w:trPr>
          <w:divId w:val="28508844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5788E8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F8AA8E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291F7E01" wp14:textId="77777777">
        <w:trPr>
          <w:divId w:val="28508844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7B2B3C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86B67D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00C9C770" wp14:textId="77777777">
        <w:trPr>
          <w:divId w:val="28508844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E055F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40369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la creación de este usuario</w:t>
            </w:r>
          </w:p>
        </w:tc>
      </w:tr>
      <w:tr xmlns:wp14="http://schemas.microsoft.com/office/word/2010/wordml" w:rsidR="00000000" w:rsidTr="7CB56B3D" w14:paraId="01DCB7D2" wp14:textId="77777777">
        <w:trPr>
          <w:divId w:val="28508844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FC7B0C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45FC5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4474F8A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71" w:id="17"/>
      <w:bookmarkEnd w:id="17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0F3DC728" w14:paraId="5E642F23" wp14:textId="77777777">
        <w:trPr>
          <w:divId w:val="886527888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690DE096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hs-119: Ingresar nombre con espacios</w:t>
            </w:r>
          </w:p>
        </w:tc>
      </w:tr>
      <w:tr xmlns:wp14="http://schemas.microsoft.com/office/word/2010/wordml" w:rsidR="00000000" w:rsidTr="0F3DC728" w14:paraId="644DA136" wp14:textId="77777777">
        <w:trPr>
          <w:divId w:val="88652788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B66F63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A81D45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4B016DBF" wp14:textId="77777777">
        <w:trPr>
          <w:divId w:val="886527888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1CD46F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1EACD90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el usuario ingresara un nombre de usuario con espacios</w:t>
            </w:r>
          </w:p>
        </w:tc>
      </w:tr>
      <w:tr xmlns:wp14="http://schemas.microsoft.com/office/word/2010/wordml" w:rsidR="00000000" w:rsidTr="0F3DC728" w14:paraId="2E088D69" wp14:textId="77777777">
        <w:trPr>
          <w:divId w:val="886527888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EBC121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4F01680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0F3DC728" w14:paraId="3FE9F23F" wp14:textId="77777777">
        <w:tc>
          <w:tcPr>
            <w:tcMar/>
          </w:tcPr>
          <w:p w14:paraId="6311971E"/>
        </w:tc>
        <w:trPr>
          <w:divId w:val="886527888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067B72E" w:rsidP="7CB56B3D" w:rsidRDefault="7067B72E" w14:paraId="0BABC6DB" w14:textId="19F9A8E3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067B72E">
              <w:rPr>
                <w:rFonts w:ascii="Arial" w:hAnsi="Arial" w:cs="Arial"/>
                <w:sz w:val="17"/>
                <w:szCs w:val="17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067B72E" w:rsidP="7CB56B3D" w:rsidRDefault="7067B72E" w14:paraId="2C31BB39" w14:textId="0905150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067B72E">
              <w:rPr>
                <w:rFonts w:ascii="Arial" w:hAnsi="Arial" w:cs="Arial"/>
                <w:sz w:val="17"/>
                <w:szCs w:val="17"/>
              </w:rPr>
              <w:t>Resultados esperados</w:t>
            </w:r>
          </w:p>
        </w:tc>
      </w:tr>
      <w:tr w:rsidR="7CB56B3D" w:rsidTr="0F3DC728" w14:paraId="0944E395">
        <w:trPr>
          <w:divId w:val="886527888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5CC1D99" w:rsidP="7CB56B3D" w:rsidRDefault="55CC1D99" w14:paraId="255C4FB7" w14:textId="35706CB8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55CC1D99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55CC1D99" w:rsidP="7CB56B3D" w:rsidRDefault="55CC1D99" w14:paraId="2C3D27EB" w14:textId="080A2CB9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55CC1D99">
              <w:rPr>
                <w:rFonts w:ascii="Arial" w:hAnsi="Arial" w:cs="Arial"/>
                <w:sz w:val="17"/>
                <w:szCs w:val="17"/>
              </w:rPr>
              <w:t xml:space="preserve">Ingresar un nombre de usuario que contenga espacios, por ejemplo: </w:t>
            </w:r>
            <w:r w:rsidRPr="7CB56B3D" w:rsidR="55CC1D99">
              <w:rPr>
                <w:rFonts w:ascii="Arial" w:hAnsi="Arial" w:cs="Arial"/>
                <w:sz w:val="17"/>
                <w:szCs w:val="17"/>
              </w:rPr>
              <w:t>admin</w:t>
            </w:r>
            <w:r w:rsidRPr="7CB56B3D" w:rsidR="55CC1D99">
              <w:rPr>
                <w:rFonts w:ascii="Arial" w:hAnsi="Arial" w:cs="Arial"/>
                <w:sz w:val="17"/>
                <w:szCs w:val="17"/>
              </w:rPr>
              <w:t xml:space="preserve"> 2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5CC1D99" w:rsidP="7CB56B3D" w:rsidRDefault="55CC1D99" w14:paraId="7E151A0F" w14:textId="5979024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55CC1D99">
              <w:rPr>
                <w:rFonts w:ascii="Arial" w:hAnsi="Arial" w:cs="Arial"/>
                <w:sz w:val="17"/>
                <w:szCs w:val="17"/>
              </w:rPr>
              <w:t>Que el sistema rechace el nombre de usuario</w:t>
            </w:r>
          </w:p>
        </w:tc>
      </w:tr>
      <w:tr xmlns:wp14="http://schemas.microsoft.com/office/word/2010/wordml" w:rsidR="00000000" w:rsidTr="0F3DC728" w14:paraId="4E346698" wp14:textId="77777777">
        <w:trPr>
          <w:divId w:val="88652788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DC83FE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P="0F3DC728" w:rsidRDefault="003A73E9" w14:paraId="17A4FAD7" wp14:textId="783017FD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0F3DC728" w:rsidR="26EEF5F7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0F3DC728" w14:paraId="36DDC210" wp14:textId="77777777">
        <w:trPr>
          <w:divId w:val="88652788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C329D3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F66CB1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0F3DC728" w14:paraId="4D1F9CA9" wp14:textId="77777777">
        <w:trPr>
          <w:divId w:val="88652788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7BC7C0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4BE2B6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32CD2A25" wp14:textId="77777777">
        <w:trPr>
          <w:divId w:val="88652788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B2654E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9F2309E" wp14:textId="6307208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 xml:space="preserve">El sistema </w:t>
            </w:r>
            <w:r w:rsidRPr="0F3DC728" w:rsidR="695F05C3">
              <w:rPr>
                <w:rFonts w:ascii="Arial" w:hAnsi="Arial" w:eastAsia="Times New Roman" w:cs="Arial"/>
                <w:sz w:val="17"/>
                <w:szCs w:val="17"/>
              </w:rPr>
              <w:t xml:space="preserve">no </w:t>
            </w: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>permite la creación de este usuario</w:t>
            </w:r>
          </w:p>
        </w:tc>
      </w:tr>
      <w:tr xmlns:wp14="http://schemas.microsoft.com/office/word/2010/wordml" w:rsidR="00000000" w:rsidTr="0F3DC728" w14:paraId="2C666809" wp14:textId="77777777">
        <w:trPr>
          <w:divId w:val="88652788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99D365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4585AC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5E6F60B5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87" w:id="18"/>
      <w:bookmarkEnd w:id="18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7CB56B3D" w14:paraId="625E3F02" wp14:textId="77777777">
        <w:trPr>
          <w:divId w:val="2084065818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7C58EB66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hs-127: Ingresar contraseña con caracteres especiales</w:t>
            </w:r>
          </w:p>
        </w:tc>
      </w:tr>
      <w:tr xmlns:wp14="http://schemas.microsoft.com/office/word/2010/wordml" w:rsidR="00000000" w:rsidTr="7CB56B3D" w14:paraId="0475167A" wp14:textId="77777777">
        <w:trPr>
          <w:divId w:val="208406581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CE4D90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00AB02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27321A40" wp14:textId="77777777">
        <w:trPr>
          <w:divId w:val="2084065818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37352D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278CB72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 una contraseña de usuario con caracteres especiales</w:t>
            </w:r>
          </w:p>
        </w:tc>
      </w:tr>
      <w:tr xmlns:wp14="http://schemas.microsoft.com/office/word/2010/wordml" w:rsidR="00000000" w:rsidTr="7CB56B3D" w14:paraId="6F20FEE2" wp14:textId="77777777">
        <w:trPr>
          <w:divId w:val="2084065818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6BBBEB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1013168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7CB56B3D" w14:paraId="08CE6F91" wp14:textId="77777777">
        <w:tc>
          <w:tcPr/>
          <w:p w14:paraId="1B5C54BB"/>
        </w:tc>
        <w:trPr>
          <w:divId w:val="2084065818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0EC56A8" w:rsidP="7CB56B3D" w:rsidRDefault="70EC56A8" w14:paraId="369BCAED" w14:textId="3DC5A88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0EC56A8">
              <w:rPr>
                <w:rFonts w:ascii="Arial" w:hAnsi="Arial" w:cs="Arial"/>
                <w:sz w:val="17"/>
                <w:szCs w:val="17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0EC56A8" w:rsidP="7CB56B3D" w:rsidRDefault="70EC56A8" w14:paraId="3FACB832" w14:textId="687DD55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0EC56A8">
              <w:rPr>
                <w:rFonts w:ascii="Arial" w:hAnsi="Arial" w:cs="Arial"/>
                <w:sz w:val="17"/>
                <w:szCs w:val="17"/>
              </w:rPr>
              <w:t>Resultados esperados</w:t>
            </w:r>
          </w:p>
        </w:tc>
      </w:tr>
      <w:tr w:rsidR="7CB56B3D" w:rsidTr="7CB56B3D" w14:paraId="794527B6">
        <w:trPr>
          <w:divId w:val="2084065818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0EC56A8" w:rsidP="7CB56B3D" w:rsidRDefault="70EC56A8" w14:paraId="3DB56588" w14:textId="0B66D4B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0EC56A8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0EC56A8" w:rsidP="7CB56B3D" w:rsidRDefault="70EC56A8" w14:paraId="06AE421F" w14:textId="2EA60583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0EC56A8">
              <w:rPr>
                <w:rFonts w:ascii="Arial" w:hAnsi="Arial" w:cs="Arial"/>
                <w:sz w:val="17"/>
                <w:szCs w:val="17"/>
              </w:rPr>
              <w:t>Usuario ingresa una contraseña que solo contenga caracteres especiales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0EC56A8" w:rsidP="7CB56B3D" w:rsidRDefault="70EC56A8" w14:paraId="658961A1" w14:textId="289595C8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0EC56A8">
              <w:rPr>
                <w:rFonts w:ascii="Arial" w:hAnsi="Arial" w:cs="Arial"/>
                <w:sz w:val="17"/>
                <w:szCs w:val="17"/>
              </w:rPr>
              <w:t>Que el sistema rechace la contraseña</w:t>
            </w:r>
          </w:p>
        </w:tc>
      </w:tr>
      <w:tr xmlns:wp14="http://schemas.microsoft.com/office/word/2010/wordml" w:rsidR="00000000" w:rsidTr="7CB56B3D" w14:paraId="79A423BD" wp14:textId="77777777">
        <w:trPr>
          <w:divId w:val="208406581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B51A3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983C56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3D83772F" wp14:textId="77777777">
        <w:trPr>
          <w:divId w:val="208406581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F5CBFD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6C6B39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564BD969" wp14:textId="77777777">
        <w:trPr>
          <w:divId w:val="208406581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4F665E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D83CAA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3DFB2E51" wp14:textId="77777777">
        <w:trPr>
          <w:divId w:val="208406581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2E7037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5DFED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la creación de este usuario</w:t>
            </w:r>
          </w:p>
        </w:tc>
      </w:tr>
      <w:tr xmlns:wp14="http://schemas.microsoft.com/office/word/2010/wordml" w:rsidR="00000000" w:rsidTr="7CB56B3D" w14:paraId="290C92C9" wp14:textId="77777777">
        <w:trPr>
          <w:divId w:val="208406581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DF954D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05AEAA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1DF8BA61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89" w:id="19"/>
      <w:bookmarkEnd w:id="19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7CB56B3D" w14:paraId="54048697" wp14:textId="77777777">
        <w:trPr>
          <w:divId w:val="2091925964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4104F299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hs-128: Ingresar contraseña con números</w:t>
            </w:r>
          </w:p>
        </w:tc>
      </w:tr>
      <w:tr xmlns:wp14="http://schemas.microsoft.com/office/word/2010/wordml" w:rsidR="00000000" w:rsidTr="7CB56B3D" w14:paraId="267152D3" wp14:textId="77777777">
        <w:trPr>
          <w:divId w:val="209192596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08ECA0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768B9BD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03AFC9D7" wp14:textId="77777777">
        <w:trPr>
          <w:divId w:val="2091925964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461A0C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089EE7A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contraseña de usuario con números</w:t>
            </w:r>
          </w:p>
        </w:tc>
      </w:tr>
      <w:tr xmlns:wp14="http://schemas.microsoft.com/office/word/2010/wordml" w:rsidR="00000000" w:rsidTr="7CB56B3D" w14:paraId="2624E435" wp14:textId="77777777">
        <w:trPr>
          <w:divId w:val="2091925964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DC740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3074C01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7CB56B3D" w14:paraId="6BB9E253" wp14:textId="77777777">
        <w:tc>
          <w:tcPr/>
          <w:p w14:paraId="3586BE95"/>
        </w:tc>
        <w:trPr>
          <w:divId w:val="2091925964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CB56B3D" w:rsidP="7CB56B3D" w:rsidRDefault="7CB56B3D" w14:paraId="2C8A2452" w14:textId="3DC5A88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207B004F" w14:textId="687DD55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Resultados esperados</w:t>
            </w:r>
          </w:p>
        </w:tc>
      </w:tr>
      <w:tr w:rsidR="7CB56B3D" w:rsidTr="7CB56B3D" w14:paraId="2219CD55">
        <w:trPr>
          <w:divId w:val="2091925964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C6854CA" w:rsidP="7CB56B3D" w:rsidRDefault="0C6854CA" w14:paraId="5B248879" w14:textId="589FEB2A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0C6854CA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C6854CA" w:rsidP="7CB56B3D" w:rsidRDefault="0C6854CA" w14:paraId="1F1F78E0" w14:textId="43C7DA0B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0C6854CA">
              <w:rPr>
                <w:rFonts w:ascii="Arial" w:hAnsi="Arial" w:cs="Arial"/>
                <w:sz w:val="17"/>
                <w:szCs w:val="17"/>
              </w:rPr>
              <w:t xml:space="preserve">Ingresar una contraseña solo con </w:t>
            </w:r>
            <w:r w:rsidRPr="7CB56B3D" w:rsidR="0C6854CA">
              <w:rPr>
                <w:rFonts w:ascii="Arial" w:hAnsi="Arial" w:cs="Arial"/>
                <w:sz w:val="17"/>
                <w:szCs w:val="17"/>
              </w:rPr>
              <w:t>números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0C6854CA" w:rsidP="7CB56B3D" w:rsidRDefault="0C6854CA" w14:paraId="6E72481C" w14:textId="7EDD05AD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0C6854CA">
              <w:rPr>
                <w:rFonts w:ascii="Arial" w:hAnsi="Arial" w:cs="Arial"/>
                <w:sz w:val="17"/>
                <w:szCs w:val="17"/>
              </w:rPr>
              <w:t>Que el sistema rechace la contraseña</w:t>
            </w:r>
          </w:p>
        </w:tc>
      </w:tr>
      <w:tr xmlns:wp14="http://schemas.microsoft.com/office/word/2010/wordml" w:rsidR="00000000" w:rsidTr="7CB56B3D" w14:paraId="0615D4BD" wp14:textId="77777777">
        <w:trPr>
          <w:divId w:val="209192596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CA600D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A24F46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63DCC703" wp14:textId="77777777">
        <w:trPr>
          <w:divId w:val="209192596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E60074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7BC53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053C6804" wp14:textId="77777777">
        <w:trPr>
          <w:divId w:val="209192596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5D1E81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05713F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7E0071F4" wp14:textId="77777777">
        <w:trPr>
          <w:divId w:val="209192596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37DDF0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6421AA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la creación de este usuario</w:t>
            </w:r>
          </w:p>
        </w:tc>
      </w:tr>
      <w:tr xmlns:wp14="http://schemas.microsoft.com/office/word/2010/wordml" w:rsidR="00000000" w:rsidTr="7CB56B3D" w14:paraId="0982F0D6" wp14:textId="77777777">
        <w:trPr>
          <w:divId w:val="209192596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BBDD05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8D2DD1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365DB19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91" w:id="20"/>
      <w:bookmarkEnd w:id="20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7CB56B3D" w14:paraId="1BD904CC" wp14:textId="77777777">
        <w:trPr>
          <w:divId w:val="1520044696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26A4FB38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hs-129: Ingresar contraseña en minúsculas</w:t>
            </w:r>
          </w:p>
        </w:tc>
      </w:tr>
      <w:tr xmlns:wp14="http://schemas.microsoft.com/office/word/2010/wordml" w:rsidR="00000000" w:rsidTr="7CB56B3D" w14:paraId="7BCFFF00" wp14:textId="77777777">
        <w:trPr>
          <w:divId w:val="152004469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19C043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A28F96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2CCA615A" wp14:textId="77777777">
        <w:trPr>
          <w:divId w:val="1520044696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DA0358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1F7A2CB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 una contraseña de usuario en minúsculas</w:t>
            </w:r>
          </w:p>
        </w:tc>
      </w:tr>
      <w:tr xmlns:wp14="http://schemas.microsoft.com/office/word/2010/wordml" w:rsidR="00000000" w:rsidTr="7CB56B3D" w14:paraId="1BB11886" wp14:textId="77777777">
        <w:trPr>
          <w:divId w:val="1520044696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289C9A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1791F92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7CB56B3D" w14:paraId="52E56223" wp14:textId="77777777">
        <w:tc>
          <w:tcPr/>
          <w:p w14:paraId="3120E2D7"/>
        </w:tc>
        <w:trPr>
          <w:divId w:val="1520044696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CB56B3D" w:rsidP="7CB56B3D" w:rsidRDefault="7CB56B3D" w14:paraId="405FF3EA" w14:textId="3DC5A88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4CCBCA16" w14:textId="687DD55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Resultados esperados</w:t>
            </w:r>
          </w:p>
        </w:tc>
      </w:tr>
      <w:tr w:rsidR="7CB56B3D" w:rsidTr="7CB56B3D" w14:paraId="15E32AE6">
        <w:trPr>
          <w:divId w:val="1520044696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18A4968B" w:rsidP="7CB56B3D" w:rsidRDefault="18A4968B" w14:paraId="1F215D1C" w14:textId="513E620B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18A4968B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18A4968B" w:rsidP="7CB56B3D" w:rsidRDefault="18A4968B" w14:paraId="5BB867C7" w14:textId="6B3E1EE6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18A4968B">
              <w:rPr>
                <w:rFonts w:ascii="Arial" w:hAnsi="Arial" w:cs="Arial"/>
                <w:sz w:val="17"/>
                <w:szCs w:val="17"/>
              </w:rPr>
              <w:t>Ingresar contraseña solo con minúsculas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18A4968B" w:rsidP="7CB56B3D" w:rsidRDefault="18A4968B" w14:paraId="54838FF2" w14:textId="4B0B2445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18A4968B">
              <w:rPr>
                <w:rFonts w:ascii="Arial" w:hAnsi="Arial" w:cs="Arial"/>
                <w:sz w:val="17"/>
                <w:szCs w:val="17"/>
              </w:rPr>
              <w:t>Que el sistema permita la creación de la contraseña</w:t>
            </w:r>
          </w:p>
        </w:tc>
      </w:tr>
      <w:tr xmlns:wp14="http://schemas.microsoft.com/office/word/2010/wordml" w:rsidR="00000000" w:rsidTr="7CB56B3D" w14:paraId="1D0CBBCC" wp14:textId="77777777">
        <w:trPr>
          <w:divId w:val="152004469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43DD8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ADB71B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1D19ADE2" wp14:textId="77777777">
        <w:trPr>
          <w:divId w:val="152004469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BA1D4A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8357DE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034B415A" wp14:textId="77777777">
        <w:trPr>
          <w:divId w:val="152004469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2B90C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FC1B2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3E79CFF1" wp14:textId="77777777">
        <w:trPr>
          <w:divId w:val="152004469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E581F0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91BF02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7CB56B3D" w14:paraId="741AFEA0" wp14:textId="77777777">
        <w:trPr>
          <w:divId w:val="1520044696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E66020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D2601B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1D5BCD6B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93" w:id="21"/>
      <w:bookmarkEnd w:id="2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7CB56B3D" w14:paraId="6F703919" wp14:textId="77777777">
        <w:trPr>
          <w:divId w:val="166435529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47146531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hs-130: Ingresar contraseña en mayúsculas</w:t>
            </w:r>
          </w:p>
        </w:tc>
      </w:tr>
      <w:tr xmlns:wp14="http://schemas.microsoft.com/office/word/2010/wordml" w:rsidR="00000000" w:rsidTr="7CB56B3D" w14:paraId="523AE14E" wp14:textId="77777777">
        <w:trPr>
          <w:divId w:val="166435529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E83F1E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D2AC18D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1E44CB62" wp14:textId="77777777">
        <w:trPr>
          <w:divId w:val="166435529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3D2228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529EB40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una contraseña de usuario en mayúscula</w:t>
            </w:r>
          </w:p>
        </w:tc>
      </w:tr>
      <w:tr xmlns:wp14="http://schemas.microsoft.com/office/word/2010/wordml" w:rsidR="00000000" w:rsidTr="7CB56B3D" w14:paraId="73E085C2" wp14:textId="77777777">
        <w:trPr>
          <w:divId w:val="166435529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08C62B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63A36DA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7CB56B3D" w14:paraId="5043CB0F" wp14:textId="77777777">
        <w:tc>
          <w:tcPr/>
          <w:p w14:paraId="67279063"/>
        </w:tc>
        <w:trPr>
          <w:divId w:val="1664355292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CB56B3D" w:rsidP="7CB56B3D" w:rsidRDefault="7CB56B3D" w14:paraId="7319A18B" w14:textId="3DC5A88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0CEC8841" w14:textId="687DD55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Resultados esperados</w:t>
            </w:r>
          </w:p>
        </w:tc>
      </w:tr>
      <w:tr w:rsidR="7CB56B3D" w:rsidTr="7CB56B3D" w14:paraId="40592937">
        <w:trPr>
          <w:divId w:val="1664355292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5C6E4E64" w14:textId="513E620B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CB56B3D" w:rsidP="7CB56B3D" w:rsidRDefault="7CB56B3D" w14:paraId="13D65DBE" w14:textId="438B0B3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 xml:space="preserve">Ingresar contraseña solo con </w:t>
            </w:r>
            <w:r w:rsidRPr="7CB56B3D" w:rsidR="76A2490F">
              <w:rPr>
                <w:rFonts w:ascii="Arial" w:hAnsi="Arial" w:cs="Arial"/>
                <w:sz w:val="17"/>
                <w:szCs w:val="17"/>
              </w:rPr>
              <w:t>mayúsculas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2F91E9F6" w14:textId="4B0B2445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Que el sistema permita la creación de la contraseña</w:t>
            </w:r>
          </w:p>
        </w:tc>
      </w:tr>
      <w:tr xmlns:wp14="http://schemas.microsoft.com/office/word/2010/wordml" w:rsidR="00000000" w:rsidTr="7CB56B3D" w14:paraId="662612CD" wp14:textId="77777777">
        <w:trPr>
          <w:divId w:val="166435529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8D1F3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70ED6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150E8469" wp14:textId="77777777">
        <w:trPr>
          <w:divId w:val="166435529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78294E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25E73F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48179E3B" wp14:textId="77777777">
        <w:trPr>
          <w:divId w:val="166435529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488C3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FE44D5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0C49B5E2" wp14:textId="77777777">
        <w:trPr>
          <w:divId w:val="166435529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AECB94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162973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7CB56B3D" w14:paraId="327BA45F" wp14:textId="77777777">
        <w:trPr>
          <w:divId w:val="166435529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2A573C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DFEF56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3BC5EC03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95" w:id="22"/>
      <w:bookmarkEnd w:id="2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7CB56B3D" w14:paraId="30FC7F8E" wp14:textId="77777777">
        <w:trPr>
          <w:divId w:val="40792418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734CE681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hs-131: Ingresar contraseña en mayúsculas y minúsculas</w:t>
            </w:r>
          </w:p>
        </w:tc>
      </w:tr>
      <w:tr xmlns:wp14="http://schemas.microsoft.com/office/word/2010/wordml" w:rsidR="00000000" w:rsidTr="7CB56B3D" w14:paraId="7789C5B2" wp14:textId="77777777">
        <w:trPr>
          <w:divId w:val="4079241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168EBB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E2CBF6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704452B5" wp14:textId="77777777">
        <w:trPr>
          <w:divId w:val="40792418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A75772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5AFEBA9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 una contraseña de usuario en mayúscula y minúsculas</w:t>
            </w:r>
          </w:p>
        </w:tc>
      </w:tr>
      <w:tr xmlns:wp14="http://schemas.microsoft.com/office/word/2010/wordml" w:rsidR="00000000" w:rsidTr="7CB56B3D" w14:paraId="0B1EF689" wp14:textId="77777777">
        <w:trPr>
          <w:divId w:val="40792418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00C9D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013AE18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7CB56B3D" w14:paraId="6537F28F" wp14:textId="77777777">
        <w:tc>
          <w:tcPr/>
          <w:p w14:paraId="344EF27A"/>
        </w:tc>
        <w:trPr>
          <w:divId w:val="40792418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CB56B3D" w:rsidP="7CB56B3D" w:rsidRDefault="7CB56B3D" w14:paraId="0D304683" w14:textId="3DC5A88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523A236B" w14:textId="687DD55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Resultados esperados</w:t>
            </w:r>
          </w:p>
        </w:tc>
      </w:tr>
      <w:tr w:rsidR="7CB56B3D" w:rsidTr="7CB56B3D" w14:paraId="48018205">
        <w:trPr>
          <w:divId w:val="40792418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727702A9" w14:textId="513E620B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CB56B3D" w:rsidP="7CB56B3D" w:rsidRDefault="7CB56B3D" w14:paraId="37F3385E" w14:textId="000A0C2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Ingresar contraseña solo con mayúsculas</w:t>
            </w:r>
            <w:r w:rsidRPr="7CB56B3D" w:rsidR="50A8874B">
              <w:rPr>
                <w:rFonts w:ascii="Arial" w:hAnsi="Arial" w:cs="Arial"/>
                <w:sz w:val="17"/>
                <w:szCs w:val="17"/>
              </w:rPr>
              <w:t xml:space="preserve"> y minúsculas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2B5346DA" w14:textId="4B0B2445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Que el sistema permita la creación de la contraseña</w:t>
            </w:r>
          </w:p>
        </w:tc>
      </w:tr>
      <w:tr xmlns:wp14="http://schemas.microsoft.com/office/word/2010/wordml" w:rsidR="00000000" w:rsidTr="7CB56B3D" w14:paraId="186962C2" wp14:textId="77777777">
        <w:trPr>
          <w:divId w:val="4079241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D859E7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E6F013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4318C630" wp14:textId="77777777">
        <w:trPr>
          <w:divId w:val="4079241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3E0D5D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A64D6D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4A736743" wp14:textId="77777777">
        <w:trPr>
          <w:divId w:val="4079241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244FB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132AFF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20E704D6" wp14:textId="77777777">
        <w:trPr>
          <w:divId w:val="4079241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BB15E8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3ECBB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7CB56B3D" w14:paraId="371856EF" wp14:textId="77777777">
        <w:trPr>
          <w:divId w:val="4079241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2D4E7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5BF0A0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3751300F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97" w:id="23"/>
      <w:bookmarkEnd w:id="2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7CB56B3D" w14:paraId="19CFFE27" wp14:textId="77777777">
        <w:trPr>
          <w:divId w:val="189415254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65E10016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hs-132: Ingresar contraseña solo con números y caracteres especiales</w:t>
            </w:r>
          </w:p>
        </w:tc>
      </w:tr>
      <w:tr xmlns:wp14="http://schemas.microsoft.com/office/word/2010/wordml" w:rsidR="00000000" w:rsidTr="7CB56B3D" w14:paraId="46220376" wp14:textId="77777777">
        <w:trPr>
          <w:divId w:val="18941525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99C571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438FE1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0715DC42" wp14:textId="77777777">
        <w:trPr>
          <w:divId w:val="189415254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5C52C7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3A89508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ingresar contraseña solo con números y caracteres especiales </w:t>
            </w:r>
          </w:p>
        </w:tc>
      </w:tr>
      <w:tr xmlns:wp14="http://schemas.microsoft.com/office/word/2010/wordml" w:rsidR="00000000" w:rsidTr="7CB56B3D" w14:paraId="1A353BA6" wp14:textId="77777777">
        <w:trPr>
          <w:divId w:val="189415254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C732FF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4534119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7CB56B3D" w14:paraId="70DF9E56" wp14:textId="77777777">
        <w:tc>
          <w:tcPr/>
          <w:p w14:paraId="3419C7DC"/>
        </w:tc>
        <w:trPr>
          <w:divId w:val="189415254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CB56B3D" w:rsidP="7CB56B3D" w:rsidRDefault="7CB56B3D" w14:paraId="6B573B78" w14:textId="3DC5A88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007DADE8" w14:textId="687DD55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Resultados esperados</w:t>
            </w:r>
          </w:p>
        </w:tc>
      </w:tr>
      <w:tr w:rsidR="7CB56B3D" w:rsidTr="7CB56B3D" w14:paraId="38150354">
        <w:trPr>
          <w:divId w:val="189415254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065DBC5" w:rsidP="7CB56B3D" w:rsidRDefault="2065DBC5" w14:paraId="3E20F35E" w14:textId="117C70C2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2065DBC5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065DBC5" w:rsidP="7CB56B3D" w:rsidRDefault="2065DBC5" w14:paraId="001770ED" w14:textId="06E449ED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2065DBC5">
              <w:rPr>
                <w:rFonts w:ascii="Arial" w:hAnsi="Arial" w:cs="Arial"/>
                <w:sz w:val="17"/>
                <w:szCs w:val="17"/>
              </w:rPr>
              <w:t>ingresar contraseña solo con números y caracteres especiales 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9CAC65D" w:rsidP="7CB56B3D" w:rsidRDefault="59CAC65D" w14:paraId="1D0601A2" w14:textId="2B76F44A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59CAC65D">
              <w:rPr>
                <w:rFonts w:ascii="Arial" w:hAnsi="Arial" w:cs="Arial"/>
                <w:sz w:val="17"/>
                <w:szCs w:val="17"/>
              </w:rPr>
              <w:t>Que el sistema rechace la contraseña</w:t>
            </w:r>
          </w:p>
        </w:tc>
      </w:tr>
      <w:tr xmlns:wp14="http://schemas.microsoft.com/office/word/2010/wordml" w:rsidR="00000000" w:rsidTr="7CB56B3D" w14:paraId="469CDA97" wp14:textId="77777777">
        <w:trPr>
          <w:divId w:val="18941525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EDDEEC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836D38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0421E5AE" wp14:textId="77777777">
        <w:trPr>
          <w:divId w:val="18941525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BCF889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08690B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2BC196A0" wp14:textId="77777777">
        <w:trPr>
          <w:divId w:val="18941525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B2FC79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892C72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1655CEC5" wp14:textId="77777777">
        <w:trPr>
          <w:divId w:val="18941525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46674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846499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la creación de este usuario</w:t>
            </w:r>
          </w:p>
        </w:tc>
      </w:tr>
      <w:tr xmlns:wp14="http://schemas.microsoft.com/office/word/2010/wordml" w:rsidR="00000000" w:rsidTr="7CB56B3D" w14:paraId="3FAC3D0C" wp14:textId="77777777">
        <w:trPr>
          <w:divId w:val="189415254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AE8BF8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DD5358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35F0889A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99" w:id="24"/>
      <w:bookmarkEnd w:id="2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7CB56B3D" w14:paraId="3197C94A" wp14:textId="77777777">
        <w:trPr>
          <w:divId w:val="714357370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10FEA953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hs-133: Ingresar contraseña con espacios</w:t>
            </w:r>
          </w:p>
        </w:tc>
      </w:tr>
      <w:tr xmlns:wp14="http://schemas.microsoft.com/office/word/2010/wordml" w:rsidR="00000000" w:rsidTr="7CB56B3D" w14:paraId="58D9CDF3" wp14:textId="77777777">
        <w:trPr>
          <w:divId w:val="714357370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79A15E6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245BD2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04C8A9F0" wp14:textId="77777777">
        <w:trPr>
          <w:divId w:val="714357370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31DE9B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74119A5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el </w:t>
            </w:r>
            <w:r>
              <w:rPr>
                <w:rFonts w:ascii="Arial" w:hAnsi="Arial" w:cs="Arial"/>
                <w:sz w:val="17"/>
                <w:szCs w:val="17"/>
              </w:rPr>
              <w:t>usuario ingresara una contraseña de usuario con espacios</w:t>
            </w:r>
          </w:p>
        </w:tc>
      </w:tr>
      <w:tr xmlns:wp14="http://schemas.microsoft.com/office/word/2010/wordml" w:rsidR="00000000" w:rsidTr="7CB56B3D" w14:paraId="7BDCB443" wp14:textId="77777777">
        <w:trPr>
          <w:divId w:val="714357370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E541AB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62C33A3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7CB56B3D" w14:paraId="144A5D23" wp14:textId="77777777">
        <w:tc>
          <w:tcPr/>
          <w:p w14:paraId="7DB51D85"/>
        </w:tc>
        <w:trPr>
          <w:divId w:val="714357370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CB56B3D" w:rsidP="7CB56B3D" w:rsidRDefault="7CB56B3D" w14:paraId="70752053" w14:textId="3DC5A88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47A30A0E" w14:textId="687DD55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Resultados esperados</w:t>
            </w:r>
          </w:p>
        </w:tc>
      </w:tr>
      <w:tr w:rsidR="7CB56B3D" w:rsidTr="7CB56B3D" w14:paraId="24D002CD">
        <w:trPr>
          <w:divId w:val="714357370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5E1EBD77" w14:textId="117C70C2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CB56B3D" w:rsidP="7CB56B3D" w:rsidRDefault="7CB56B3D" w14:paraId="323D4F21" w14:textId="6C5DAE9E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 xml:space="preserve">ingresar contraseña solo </w:t>
            </w:r>
            <w:r w:rsidRPr="7CB56B3D" w:rsidR="16F193C4">
              <w:rPr>
                <w:rFonts w:ascii="Arial" w:hAnsi="Arial" w:cs="Arial"/>
                <w:sz w:val="17"/>
                <w:szCs w:val="17"/>
              </w:rPr>
              <w:t>espacios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2A306546" w14:textId="2B76F44A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Que el sistema rechace la contraseña</w:t>
            </w:r>
          </w:p>
        </w:tc>
      </w:tr>
      <w:tr xmlns:wp14="http://schemas.microsoft.com/office/word/2010/wordml" w:rsidR="00000000" w:rsidTr="7CB56B3D" w14:paraId="39CAD233" wp14:textId="77777777">
        <w:trPr>
          <w:divId w:val="714357370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B04752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7BB05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0BC34103" wp14:textId="77777777">
        <w:trPr>
          <w:divId w:val="714357370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47332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DA5698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028D3B92" wp14:textId="77777777">
        <w:trPr>
          <w:divId w:val="714357370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81E628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11FCE3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7CB14695" wp14:textId="77777777">
        <w:trPr>
          <w:divId w:val="714357370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306657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371B74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la creación de este usuario</w:t>
            </w:r>
          </w:p>
        </w:tc>
      </w:tr>
      <w:tr xmlns:wp14="http://schemas.microsoft.com/office/word/2010/wordml" w:rsidR="00000000" w:rsidTr="7CB56B3D" w14:paraId="3391E317" wp14:textId="77777777">
        <w:trPr>
          <w:divId w:val="714357370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457E2B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C9D5CB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6B515302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27" w:id="25"/>
      <w:bookmarkEnd w:id="2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7CB56B3D" w14:paraId="7978768E" wp14:textId="77777777">
        <w:trPr>
          <w:divId w:val="1468888077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5E8D9485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hs-144: Ingresar contraseña con números, caracteres especiales y letras</w:t>
            </w:r>
          </w:p>
        </w:tc>
      </w:tr>
      <w:tr xmlns:wp14="http://schemas.microsoft.com/office/word/2010/wordml" w:rsidR="00000000" w:rsidTr="7CB56B3D" w14:paraId="190FC23A" wp14:textId="77777777">
        <w:trPr>
          <w:divId w:val="1468888077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AA6CDB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C206B4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161AE180" wp14:textId="77777777">
        <w:trPr>
          <w:divId w:val="1468888077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718EF1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026C0B6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ingresar contraseña con números, caracteres especiales y letras </w:t>
            </w:r>
          </w:p>
        </w:tc>
      </w:tr>
      <w:tr xmlns:wp14="http://schemas.microsoft.com/office/word/2010/wordml" w:rsidR="00000000" w:rsidTr="7CB56B3D" w14:paraId="57769287" wp14:textId="77777777">
        <w:trPr>
          <w:divId w:val="1468888077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62ABAF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0CBBED4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7CB56B3D" w14:paraId="637805D2" wp14:textId="77777777">
        <w:tc>
          <w:tcPr/>
          <w:p w14:paraId="59ECBE70"/>
        </w:tc>
        <w:trPr>
          <w:divId w:val="1468888077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CB56B3D" w:rsidP="7CB56B3D" w:rsidRDefault="7CB56B3D" w14:paraId="77D42CA5" w14:textId="3DC5A88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012EBB59" w14:textId="687DD55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Resultados esperados</w:t>
            </w:r>
          </w:p>
        </w:tc>
      </w:tr>
      <w:tr w:rsidR="7CB56B3D" w:rsidTr="7CB56B3D" w14:paraId="2594E29B">
        <w:trPr>
          <w:divId w:val="1468888077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2926B5C3" w14:textId="117C70C2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3484422F" w:rsidP="7CB56B3D" w:rsidRDefault="3484422F" w14:paraId="575F6E78" w14:textId="0E336A34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3484422F">
              <w:rPr>
                <w:rFonts w:ascii="Arial" w:hAnsi="Arial" w:cs="Arial"/>
                <w:sz w:val="17"/>
                <w:szCs w:val="17"/>
              </w:rPr>
              <w:t>ingresar contraseña con números, caracteres especiales y letras 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7D53961A" w14:textId="25A319F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 xml:space="preserve">Que el sistema </w:t>
            </w:r>
            <w:r w:rsidRPr="7CB56B3D" w:rsidR="1590A25C">
              <w:rPr>
                <w:rFonts w:ascii="Arial" w:hAnsi="Arial" w:cs="Arial"/>
                <w:sz w:val="17"/>
                <w:szCs w:val="17"/>
              </w:rPr>
              <w:t>acepte</w:t>
            </w:r>
            <w:r w:rsidRPr="7CB56B3D" w:rsidR="7CB56B3D">
              <w:rPr>
                <w:rFonts w:ascii="Arial" w:hAnsi="Arial" w:cs="Arial"/>
                <w:sz w:val="17"/>
                <w:szCs w:val="17"/>
              </w:rPr>
              <w:t xml:space="preserve"> la contraseña</w:t>
            </w:r>
          </w:p>
        </w:tc>
      </w:tr>
      <w:tr xmlns:wp14="http://schemas.microsoft.com/office/word/2010/wordml" w:rsidR="00000000" w:rsidTr="7CB56B3D" w14:paraId="33BE202C" wp14:textId="77777777">
        <w:trPr>
          <w:divId w:val="1468888077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B8B53D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6232CC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002EFCF6" wp14:textId="77777777">
        <w:trPr>
          <w:divId w:val="1468888077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895AD4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14AA8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06AD7A4A" wp14:textId="77777777">
        <w:trPr>
          <w:divId w:val="1468888077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06870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43DCD5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47E5CF23" wp14:textId="77777777">
        <w:trPr>
          <w:divId w:val="1468888077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D191CC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86E84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7CB56B3D" w14:paraId="773E21EA" wp14:textId="77777777">
        <w:trPr>
          <w:divId w:val="1468888077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742AB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08412C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4253EF77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29" w:id="26"/>
      <w:bookmarkEnd w:id="2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7CB56B3D" w14:paraId="5291319B" wp14:textId="77777777">
        <w:trPr>
          <w:divId w:val="1314021970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26927135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hs-145: Ingresar contraseña con números, caracteres especiales, letras y espacios</w:t>
            </w:r>
          </w:p>
        </w:tc>
      </w:tr>
      <w:tr xmlns:wp14="http://schemas.microsoft.com/office/word/2010/wordml" w:rsidR="00000000" w:rsidTr="7CB56B3D" w14:paraId="6A8BC4B7" wp14:textId="77777777">
        <w:trPr>
          <w:divId w:val="1314021970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50C123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90A9BF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07253D58" wp14:textId="77777777">
        <w:trPr>
          <w:divId w:val="1314021970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BD186C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7CBB197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ingresar contraseña con números, caracteres especiales, letras y espacios</w:t>
            </w:r>
          </w:p>
        </w:tc>
      </w:tr>
      <w:tr xmlns:wp14="http://schemas.microsoft.com/office/word/2010/wordml" w:rsidR="00000000" w:rsidTr="7CB56B3D" w14:paraId="4CF33E75" wp14:textId="77777777">
        <w:trPr>
          <w:divId w:val="1314021970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05BCB8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7FB05B3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7CB56B3D" w14:paraId="3B7B4B86" wp14:textId="77777777">
        <w:tc>
          <w:tcPr/>
          <w:p w14:paraId="334A9085"/>
        </w:tc>
        <w:trPr>
          <w:divId w:val="1314021970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CB56B3D" w:rsidP="7CB56B3D" w:rsidRDefault="7CB56B3D" w14:paraId="68E3A2E2" w14:textId="3DC5A88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2405FD9A" w14:textId="687DD55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Resultados esperados</w:t>
            </w:r>
          </w:p>
        </w:tc>
      </w:tr>
      <w:tr w:rsidR="7CB56B3D" w:rsidTr="7CB56B3D" w14:paraId="67D04F6E">
        <w:trPr>
          <w:divId w:val="1314021970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3D640BB" w:rsidP="7CB56B3D" w:rsidRDefault="43D640BB" w14:paraId="7546DDC1" w14:textId="7551F4DB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43D640BB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43D640BB" w:rsidP="7CB56B3D" w:rsidRDefault="43D640BB" w14:paraId="172F4B9F" w14:textId="397D0BA1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43D640BB">
              <w:rPr>
                <w:rFonts w:ascii="Arial" w:hAnsi="Arial" w:cs="Arial"/>
                <w:sz w:val="17"/>
                <w:szCs w:val="17"/>
              </w:rPr>
              <w:t>ingresar contraseña con números, caracteres especiales, letras y espacios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3D640BB" w:rsidP="7CB56B3D" w:rsidRDefault="43D640BB" w14:paraId="5EB7942D" w14:textId="3462E624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43D640BB">
              <w:rPr>
                <w:rFonts w:ascii="Arial" w:hAnsi="Arial" w:cs="Arial"/>
                <w:sz w:val="17"/>
                <w:szCs w:val="17"/>
              </w:rPr>
              <w:t>Que el sistema rechace la contraseña</w:t>
            </w:r>
          </w:p>
        </w:tc>
      </w:tr>
      <w:tr xmlns:wp14="http://schemas.microsoft.com/office/word/2010/wordml" w:rsidR="00000000" w:rsidTr="7CB56B3D" w14:paraId="11D34C18" wp14:textId="77777777">
        <w:trPr>
          <w:divId w:val="1314021970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8297C9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FE072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317BB9D7" wp14:textId="77777777">
        <w:trPr>
          <w:divId w:val="1314021970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1E4E6F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7C71F0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05FE8761" wp14:textId="77777777">
        <w:trPr>
          <w:divId w:val="1314021970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CB9D2B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6BF97D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03781E09" wp14:textId="77777777">
        <w:trPr>
          <w:divId w:val="1314021970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2FBF99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E49E23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la creación de este usuario</w:t>
            </w:r>
          </w:p>
        </w:tc>
      </w:tr>
      <w:tr xmlns:wp14="http://schemas.microsoft.com/office/word/2010/wordml" w:rsidR="00000000" w:rsidTr="7CB56B3D" w14:paraId="04C3AF38" wp14:textId="77777777">
        <w:trPr>
          <w:divId w:val="1314021970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A55D39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4F1E0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2D6473E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41" w:id="27"/>
      <w:bookmarkEnd w:id="27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7CB56B3D" w14:paraId="175F0E21" wp14:textId="77777777">
        <w:trPr>
          <w:divId w:val="736781438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1291DC82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hs-151: Usuario copia y pega un nombre de usuario</w:t>
            </w:r>
          </w:p>
        </w:tc>
      </w:tr>
      <w:tr xmlns:wp14="http://schemas.microsoft.com/office/word/2010/wordml" w:rsidR="00000000" w:rsidTr="7CB56B3D" w14:paraId="03C76EA0" wp14:textId="77777777">
        <w:trPr>
          <w:divId w:val="73678143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869B58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F0F0AC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21BA92BE" wp14:textId="77777777">
        <w:trPr>
          <w:divId w:val="736781438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7CF5CE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545AD34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Usuario </w:t>
            </w:r>
            <w:r>
              <w:rPr>
                <w:rFonts w:ascii="Arial" w:hAnsi="Arial" w:cs="Arial"/>
                <w:sz w:val="17"/>
                <w:szCs w:val="17"/>
              </w:rPr>
              <w:t>intenta pegar un nombre de usuario desde una fuente externa</w:t>
            </w:r>
          </w:p>
        </w:tc>
      </w:tr>
      <w:tr xmlns:wp14="http://schemas.microsoft.com/office/word/2010/wordml" w:rsidR="00000000" w:rsidTr="7CB56B3D" w14:paraId="147EAB22" wp14:textId="77777777">
        <w:trPr>
          <w:divId w:val="736781438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95996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476BF65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7CB56B3D" w14:paraId="5630AD66" wp14:textId="77777777">
        <w:tc>
          <w:tcPr/>
          <w:p w14:paraId="7755D198"/>
        </w:tc>
        <w:trPr>
          <w:divId w:val="736781438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CB56B3D" w:rsidP="7CB56B3D" w:rsidRDefault="7CB56B3D" w14:paraId="15AC5562" w14:textId="3DC5A88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677DA79E" w14:textId="687DD55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Resultados esperados</w:t>
            </w:r>
          </w:p>
        </w:tc>
      </w:tr>
      <w:tr w:rsidR="7CB56B3D" w:rsidTr="7CB56B3D" w14:paraId="4DDC0358">
        <w:trPr>
          <w:divId w:val="736781438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3C6B96E2" w14:textId="7551F4DB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942781B" w:rsidP="7CB56B3D" w:rsidRDefault="0942781B" w14:paraId="357EAC7F" w14:textId="5DDF3A3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0942781B">
              <w:rPr>
                <w:rFonts w:ascii="Arial" w:hAnsi="Arial" w:cs="Arial"/>
                <w:sz w:val="17"/>
                <w:szCs w:val="17"/>
              </w:rPr>
              <w:t>pegar un nombre de usuario desde una fuente externa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427A2722" w14:textId="59594C3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 xml:space="preserve">Que el sistema </w:t>
            </w:r>
            <w:r w:rsidRPr="7CB56B3D" w:rsidR="32186ADE">
              <w:rPr>
                <w:rFonts w:ascii="Arial" w:hAnsi="Arial" w:cs="Arial"/>
                <w:sz w:val="17"/>
                <w:szCs w:val="17"/>
              </w:rPr>
              <w:t>acept</w:t>
            </w:r>
            <w:r w:rsidRPr="7CB56B3D" w:rsidR="7CB56B3D">
              <w:rPr>
                <w:rFonts w:ascii="Arial" w:hAnsi="Arial" w:cs="Arial"/>
                <w:sz w:val="17"/>
                <w:szCs w:val="17"/>
              </w:rPr>
              <w:t>e la contraseña</w:t>
            </w:r>
          </w:p>
        </w:tc>
      </w:tr>
      <w:tr xmlns:wp14="http://schemas.microsoft.com/office/word/2010/wordml" w:rsidR="00000000" w:rsidTr="7CB56B3D" w14:paraId="4056CB39" wp14:textId="77777777">
        <w:trPr>
          <w:divId w:val="73678143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792BF0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71EFBD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3BA813EA" wp14:textId="77777777">
        <w:trPr>
          <w:divId w:val="73678143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E9DAEC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690E2C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41D13F8C" wp14:textId="77777777">
        <w:trPr>
          <w:divId w:val="73678143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416DC4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6A4557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5022D1BF" wp14:textId="77777777">
        <w:trPr>
          <w:divId w:val="73678143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7F1E256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A10550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7CB56B3D" w14:paraId="43C4B2D5" wp14:textId="77777777">
        <w:trPr>
          <w:divId w:val="736781438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FCFB3D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BFF620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696D69FC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43" w:id="28"/>
      <w:bookmarkEnd w:id="28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7CB56B3D" w14:paraId="449C79A3" wp14:textId="77777777">
        <w:trPr>
          <w:divId w:val="67911604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203590B2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hs-152: Usuario copia y pega una contraseña</w:t>
            </w:r>
          </w:p>
        </w:tc>
      </w:tr>
      <w:tr xmlns:wp14="http://schemas.microsoft.com/office/word/2010/wordml" w:rsidR="00000000" w:rsidTr="7CB56B3D" w14:paraId="284C2043" wp14:textId="77777777">
        <w:trPr>
          <w:divId w:val="67911604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B711D4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F7A974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127F7902" wp14:textId="77777777">
        <w:trPr>
          <w:divId w:val="67911604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01594C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7729C5A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Usuario intenta pegar una contraseña de usuario desde una fuente externa</w:t>
            </w:r>
          </w:p>
        </w:tc>
      </w:tr>
      <w:tr xmlns:wp14="http://schemas.microsoft.com/office/word/2010/wordml" w:rsidR="00000000" w:rsidTr="7CB56B3D" w14:paraId="3BBE2C06" wp14:textId="77777777">
        <w:trPr>
          <w:divId w:val="679116042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4D02A7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5FC3579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No </w:t>
            </w: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7CB56B3D" w14:paraId="2BA226A1" wp14:textId="77777777">
        <w:tc>
          <w:tcPr/>
          <w:p w14:paraId="1B122F2B"/>
        </w:tc>
        <w:trPr>
          <w:divId w:val="679116042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CB56B3D" w:rsidP="7CB56B3D" w:rsidRDefault="7CB56B3D" w14:paraId="6E75BB63" w14:textId="3DC5A88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5302A84F" w14:textId="687DD55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Resultados esperados</w:t>
            </w:r>
          </w:p>
        </w:tc>
      </w:tr>
      <w:tr w:rsidR="7CB56B3D" w:rsidTr="7CB56B3D" w14:paraId="0F370F47">
        <w:trPr>
          <w:divId w:val="679116042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6B621862" w14:textId="7551F4DB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2AD947C2" w:rsidP="7CB56B3D" w:rsidRDefault="2AD947C2" w14:paraId="0407413C" w14:textId="161AD59B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2AD947C2">
              <w:rPr>
                <w:rFonts w:ascii="Arial" w:hAnsi="Arial" w:cs="Arial"/>
                <w:sz w:val="17"/>
                <w:szCs w:val="17"/>
              </w:rPr>
              <w:t>pegar una contraseña de usuario desde una fuente externa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12DF6B9A" w14:textId="59594C3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 xml:space="preserve">Que el sistema </w:t>
            </w:r>
            <w:r w:rsidRPr="7CB56B3D" w:rsidR="7CB56B3D">
              <w:rPr>
                <w:rFonts w:ascii="Arial" w:hAnsi="Arial" w:cs="Arial"/>
                <w:sz w:val="17"/>
                <w:szCs w:val="17"/>
              </w:rPr>
              <w:t>acept</w:t>
            </w:r>
            <w:r w:rsidRPr="7CB56B3D" w:rsidR="7CB56B3D">
              <w:rPr>
                <w:rFonts w:ascii="Arial" w:hAnsi="Arial" w:cs="Arial"/>
                <w:sz w:val="17"/>
                <w:szCs w:val="17"/>
              </w:rPr>
              <w:t>e la contraseña</w:t>
            </w:r>
          </w:p>
        </w:tc>
      </w:tr>
      <w:tr xmlns:wp14="http://schemas.microsoft.com/office/word/2010/wordml" w:rsidR="00000000" w:rsidTr="7CB56B3D" w14:paraId="2DD94655" wp14:textId="77777777">
        <w:trPr>
          <w:divId w:val="67911604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8971AB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E46905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60BA5BC0" wp14:textId="77777777">
        <w:trPr>
          <w:divId w:val="67911604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D3126F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0054CE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3D77F01F" wp14:textId="77777777">
        <w:trPr>
          <w:divId w:val="67911604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1A048D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33A174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60501DC3" wp14:textId="77777777">
        <w:trPr>
          <w:divId w:val="67911604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60AD5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A2B9B6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7CB56B3D" w14:paraId="07706FF3" wp14:textId="77777777">
        <w:trPr>
          <w:divId w:val="679116042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4BCAA2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A172DA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72302A59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45" w:id="29"/>
      <w:bookmarkEnd w:id="29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838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52"/>
        <w:gridCol w:w="3352"/>
      </w:tblGrid>
      <w:tr xmlns:wp14="http://schemas.microsoft.com/office/word/2010/wordml" w:rsidR="00000000" w:rsidTr="7CB56B3D" w14:paraId="4A1B2218" wp14:textId="77777777">
        <w:trPr>
          <w:divId w:val="2544638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48B47A0A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hs-153: Usuario copia y pega una confirmación de contraseña</w:t>
            </w:r>
          </w:p>
        </w:tc>
      </w:tr>
      <w:tr xmlns:wp14="http://schemas.microsoft.com/office/word/2010/wordml" w:rsidR="00000000" w:rsidTr="7CB56B3D" w14:paraId="48AF25FC" wp14:textId="77777777">
        <w:trPr>
          <w:divId w:val="2544638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D2BA6FD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E2E803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67565E3F" wp14:textId="77777777">
        <w:trPr>
          <w:divId w:val="2544638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C5931E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12BFC86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Usuario intenta pegar una confirmación de contraseña de usuario desde una fuente externa</w:t>
            </w:r>
          </w:p>
        </w:tc>
      </w:tr>
      <w:tr xmlns:wp14="http://schemas.microsoft.com/office/word/2010/wordml" w:rsidR="00000000" w:rsidTr="7CB56B3D" w14:paraId="21D18BF2" wp14:textId="77777777">
        <w:trPr>
          <w:divId w:val="25446381"/>
          <w:trHeight w:val="300"/>
        </w:trPr>
        <w:tc>
          <w:tcPr>
            <w:tcW w:w="8380" w:type="dxa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C1C49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4D2BAB6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7CB56B3D" w14:paraId="0DE4B5B7" wp14:textId="77777777">
        <w:tc>
          <w:tcPr/>
          <w:p w14:paraId="58560276"/>
        </w:tc>
        <w:trPr>
          <w:divId w:val="25446381"/>
          <w:trHeight w:val="300"/>
        </w:trPr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7CB56B3D" w:rsidP="7CB56B3D" w:rsidRDefault="7CB56B3D" w14:paraId="193DB95A" w14:textId="3DC5A887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Step actions: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2DD2786C" w14:textId="687DD55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Resultados esperados</w:t>
            </w:r>
          </w:p>
        </w:tc>
      </w:tr>
      <w:tr w:rsidR="7CB56B3D" w:rsidTr="7CB56B3D" w14:paraId="76AE8504">
        <w:trPr>
          <w:divId w:val="25446381"/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4EF84047" w14:textId="7551F4DB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33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B6F9647" w:rsidP="7CB56B3D" w:rsidRDefault="0B6F9647" w14:paraId="058781C0" w14:textId="42272C18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0B6F9647">
              <w:rPr>
                <w:rFonts w:ascii="Arial" w:hAnsi="Arial" w:cs="Arial"/>
                <w:sz w:val="17"/>
                <w:szCs w:val="17"/>
              </w:rPr>
              <w:t>pegar una confirmación de contraseña de usuario desde una fuente externa</w:t>
            </w:r>
          </w:p>
        </w:tc>
        <w:tc>
          <w:tcPr>
            <w:tcW w:w="3352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CB56B3D" w:rsidP="7CB56B3D" w:rsidRDefault="7CB56B3D" w14:paraId="50A541A1" w14:textId="59594C3C">
            <w:pPr>
              <w:pStyle w:val="Normal"/>
              <w:rPr>
                <w:rFonts w:ascii="Arial" w:hAnsi="Arial" w:cs="Arial"/>
                <w:sz w:val="17"/>
                <w:szCs w:val="17"/>
              </w:rPr>
            </w:pPr>
            <w:r w:rsidRPr="7CB56B3D" w:rsidR="7CB56B3D">
              <w:rPr>
                <w:rFonts w:ascii="Arial" w:hAnsi="Arial" w:cs="Arial"/>
                <w:sz w:val="17"/>
                <w:szCs w:val="17"/>
              </w:rPr>
              <w:t xml:space="preserve">Que el sistema </w:t>
            </w:r>
            <w:r w:rsidRPr="7CB56B3D" w:rsidR="7CB56B3D">
              <w:rPr>
                <w:rFonts w:ascii="Arial" w:hAnsi="Arial" w:cs="Arial"/>
                <w:sz w:val="17"/>
                <w:szCs w:val="17"/>
              </w:rPr>
              <w:t>acept</w:t>
            </w:r>
            <w:r w:rsidRPr="7CB56B3D" w:rsidR="7CB56B3D">
              <w:rPr>
                <w:rFonts w:ascii="Arial" w:hAnsi="Arial" w:cs="Arial"/>
                <w:sz w:val="17"/>
                <w:szCs w:val="17"/>
              </w:rPr>
              <w:t>e la contraseña</w:t>
            </w:r>
          </w:p>
        </w:tc>
      </w:tr>
      <w:tr xmlns:wp14="http://schemas.microsoft.com/office/word/2010/wordml" w:rsidR="00000000" w:rsidTr="7CB56B3D" w14:paraId="729BC4E1" wp14:textId="77777777">
        <w:trPr>
          <w:divId w:val="2544638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63882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6A1DB7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3DDB3463" wp14:textId="77777777">
        <w:trPr>
          <w:divId w:val="2544638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61B6B6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55C58B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51B792CD" wp14:textId="77777777">
        <w:trPr>
          <w:divId w:val="2544638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88684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CDDC7B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54C6187A" wp14:textId="77777777">
        <w:trPr>
          <w:divId w:val="2544638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1A2E0F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1BCBA94" wp14:textId="19E3C66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CB56B3D" w:rsidR="003A73E9"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:rsidTr="7CB56B3D" w14:paraId="7918F0A3" wp14:textId="77777777">
        <w:trPr>
          <w:divId w:val="25446381"/>
          <w:trHeight w:val="300"/>
        </w:trPr>
        <w:tc>
          <w:tcPr>
            <w:tcW w:w="16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98076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4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D0035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31CBAF0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19" w:id="30"/>
      <w:bookmarkEnd w:id="30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899"/>
        <w:gridCol w:w="2806"/>
      </w:tblGrid>
      <w:tr xmlns:wp14="http://schemas.microsoft.com/office/word/2010/wordml" w:rsidR="00000000" w:rsidTr="0F3DC728" w14:paraId="53E033BA" wp14:textId="77777777">
        <w:trPr>
          <w:divId w:val="193713314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10E5EC2B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hs-190: Ingresar nombre de usuario con caracteres especiales prohibidos (como &lt;&gt;, /, etc.).</w:t>
            </w:r>
          </w:p>
        </w:tc>
      </w:tr>
      <w:tr xmlns:wp14="http://schemas.microsoft.com/office/word/2010/wordml" w:rsidR="00000000" w:rsidTr="0F3DC728" w14:paraId="6C39879D" wp14:textId="77777777">
        <w:trPr>
          <w:divId w:val="193713314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FE9999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E81533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27981057" wp14:textId="77777777">
        <w:trPr>
          <w:divId w:val="193713314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09D3E5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3C8A21E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un nombre de usuario con caracteres especiales prohibidos</w:t>
            </w:r>
          </w:p>
        </w:tc>
      </w:tr>
      <w:tr xmlns:wp14="http://schemas.microsoft.com/office/word/2010/wordml" w:rsidR="00000000" w:rsidTr="0F3DC728" w14:paraId="0B9A5513" wp14:textId="77777777">
        <w:trPr>
          <w:divId w:val="193713314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8F41CA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06AF9CC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No </w:t>
            </w: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:rsidTr="0F3DC728" w14:paraId="01B1CC76" wp14:textId="77777777">
        <w:trPr>
          <w:divId w:val="1937133149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ACA9AC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0C98A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088863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0F3DC728" w14:paraId="28275905" wp14:textId="77777777">
        <w:trPr>
          <w:divId w:val="1937133149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B965A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EAF841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un nombre de usuario con caracteres especiales prohibidos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49D065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el nombre de usuario </w:t>
            </w:r>
          </w:p>
        </w:tc>
      </w:tr>
      <w:tr xmlns:wp14="http://schemas.microsoft.com/office/word/2010/wordml" w:rsidR="00000000" w:rsidTr="0F3DC728" w14:paraId="2DBF0D7D" wp14:textId="77777777">
        <w:trPr>
          <w:divId w:val="193713314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B62F1B3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0F3DC728" w14:paraId="42631245" wp14:textId="77777777">
        <w:trPr>
          <w:divId w:val="193713314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2FFFB4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P="0F3DC728" w:rsidRDefault="003A73E9" w14:paraId="38A1442F" wp14:textId="325EA9C5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0F3DC728" w:rsidR="2BC31850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0F3DC728" w14:paraId="50451B6A" wp14:textId="77777777">
        <w:trPr>
          <w:divId w:val="193713314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DF49C4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CB79A1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0F3DC728" w14:paraId="3FA26B50" wp14:textId="77777777">
        <w:trPr>
          <w:divId w:val="193713314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E27B80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8DD6A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6AEAEB5D" wp14:textId="77777777">
        <w:trPr>
          <w:divId w:val="193713314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7C6E56D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101FF91" wp14:textId="7FC1381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>El sistema</w:t>
            </w:r>
            <w:r w:rsidRPr="0F3DC728" w:rsidR="76DA6B59">
              <w:rPr>
                <w:rFonts w:ascii="Arial" w:hAnsi="Arial" w:eastAsia="Times New Roman" w:cs="Arial"/>
                <w:sz w:val="17"/>
                <w:szCs w:val="17"/>
              </w:rPr>
              <w:t xml:space="preserve"> no</w:t>
            </w: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 xml:space="preserve"> permite la creación de este usuario</w:t>
            </w:r>
          </w:p>
        </w:tc>
      </w:tr>
      <w:tr xmlns:wp14="http://schemas.microsoft.com/office/word/2010/wordml" w:rsidR="00000000" w:rsidTr="0F3DC728" w14:paraId="2F600A8F" wp14:textId="77777777">
        <w:trPr>
          <w:divId w:val="193713314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C99B6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54829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4A7717C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35" w:id="31"/>
      <w:bookmarkEnd w:id="3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782"/>
        <w:gridCol w:w="3923"/>
      </w:tblGrid>
      <w:tr xmlns:wp14="http://schemas.microsoft.com/office/word/2010/wordml" w:rsidR="00000000" w:rsidTr="7CB56B3D" w14:paraId="1A2F6AD1" wp14:textId="77777777">
        <w:trPr>
          <w:divId w:val="143466677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3588835F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hs-198: Ingresar contraseña que contiene únicamente caracteres especiales.</w:t>
            </w:r>
          </w:p>
        </w:tc>
      </w:tr>
      <w:tr xmlns:wp14="http://schemas.microsoft.com/office/word/2010/wordml" w:rsidR="00000000" w:rsidTr="7CB56B3D" w14:paraId="15383DE9" wp14:textId="77777777">
        <w:trPr>
          <w:divId w:val="14346667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3432AE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DB7643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1F66ECA4" wp14:textId="77777777">
        <w:trPr>
          <w:divId w:val="143466677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D46791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3DBCE72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 una contraseña solo con caracteres especiales</w:t>
            </w:r>
          </w:p>
        </w:tc>
      </w:tr>
      <w:tr xmlns:wp14="http://schemas.microsoft.com/office/word/2010/wordml" w:rsidR="00000000" w:rsidTr="7CB56B3D" w14:paraId="15053E4B" wp14:textId="77777777">
        <w:trPr>
          <w:divId w:val="143466677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3A3D25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4C5ADA2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7CB56B3D" w14:paraId="279AF317" wp14:textId="77777777">
        <w:trPr>
          <w:divId w:val="1434666777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C5E21B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163382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D495FB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7CB56B3D" w14:paraId="28BA4FAD" wp14:textId="77777777">
        <w:trPr>
          <w:divId w:val="143466677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11F3A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9AD935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una contraseña solo con caracteres especiales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14C27E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El sistema </w:t>
            </w:r>
            <w:r>
              <w:rPr>
                <w:rFonts w:ascii="Arial" w:hAnsi="Arial" w:cs="Arial"/>
                <w:sz w:val="17"/>
                <w:szCs w:val="17"/>
              </w:rPr>
              <w:t>debe rechazar y alertar de una combinación de contraseña más segura </w:t>
            </w:r>
          </w:p>
        </w:tc>
      </w:tr>
      <w:tr xmlns:wp14="http://schemas.microsoft.com/office/word/2010/wordml" w:rsidR="00000000" w:rsidTr="7CB56B3D" w14:paraId="468EDE11" wp14:textId="77777777">
        <w:trPr>
          <w:divId w:val="14346667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00E829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B10AE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7CB56B3D" w14:paraId="6FF92034" wp14:textId="77777777">
        <w:trPr>
          <w:divId w:val="14346667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144D3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B7E9A8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7CB56B3D" w14:paraId="497B3B70" wp14:textId="77777777">
        <w:trPr>
          <w:divId w:val="14346667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699F5C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7477AB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7CB56B3D" w14:paraId="4D12BA6A" wp14:textId="77777777">
        <w:trPr>
          <w:divId w:val="14346667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EAC06E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78E17A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la creación de este usuario</w:t>
            </w:r>
          </w:p>
        </w:tc>
      </w:tr>
      <w:tr xmlns:wp14="http://schemas.microsoft.com/office/word/2010/wordml" w:rsidR="00000000" w:rsidTr="7CB56B3D" w14:paraId="4E619955" wp14:textId="77777777">
        <w:trPr>
          <w:divId w:val="14346667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451AC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7143F6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419A23A7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37" w:id="32"/>
      <w:bookmarkEnd w:id="3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93"/>
        <w:gridCol w:w="3312"/>
      </w:tblGrid>
      <w:tr xmlns:wp14="http://schemas.microsoft.com/office/word/2010/wordml" w:rsidR="00000000" w:rsidTr="0F3DC728" w14:paraId="23DC83D8" wp14:textId="77777777">
        <w:trPr>
          <w:divId w:val="55065464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36445493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hs-199: Ingresar contraseña que es una secuencia de teclas del teclado (como 123456 o qwerty).</w:t>
            </w:r>
          </w:p>
        </w:tc>
      </w:tr>
      <w:tr xmlns:wp14="http://schemas.microsoft.com/office/word/2010/wordml" w:rsidR="00000000" w:rsidTr="0F3DC728" w14:paraId="6E7172E2" wp14:textId="77777777">
        <w:trPr>
          <w:divId w:val="55065464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70C0C0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9B12F8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4D0FF7DF" wp14:textId="77777777">
        <w:trPr>
          <w:divId w:val="55065464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8426E0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45374AE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una contraseña con secuencias</w:t>
            </w:r>
          </w:p>
        </w:tc>
      </w:tr>
      <w:tr xmlns:wp14="http://schemas.microsoft.com/office/word/2010/wordml" w:rsidR="00000000" w:rsidTr="0F3DC728" w14:paraId="0253FD80" wp14:textId="77777777">
        <w:trPr>
          <w:divId w:val="55065464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3572C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667DA51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0F3DC728" w14:paraId="0340BEDA" wp14:textId="77777777">
        <w:trPr>
          <w:divId w:val="55065464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18C43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B0ADE6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7F45FC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0F3DC728" w14:paraId="78F58D3F" wp14:textId="77777777">
        <w:trPr>
          <w:divId w:val="55065464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950705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B5DEE5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una contraseña con secuencias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558AE8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la contraseña </w:t>
            </w:r>
          </w:p>
        </w:tc>
      </w:tr>
      <w:tr xmlns:wp14="http://schemas.microsoft.com/office/word/2010/wordml" w:rsidR="00000000" w:rsidTr="0F3DC728" w14:paraId="2D89F3C6" wp14:textId="77777777">
        <w:trPr>
          <w:divId w:val="55065464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AF462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P="0F3DC728" w:rsidRDefault="003A73E9" w14:paraId="3C0385B2" wp14:textId="2C0868A1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0F3DC728" w:rsidR="563BCDF8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0F3DC728" w14:paraId="7C0EC171" wp14:textId="77777777">
        <w:trPr>
          <w:divId w:val="55065464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2C693A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B9D9F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0F3DC728" w14:paraId="24AC9442" wp14:textId="77777777">
        <w:trPr>
          <w:divId w:val="55065464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4070E2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59311E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77B81E69" wp14:textId="77777777">
        <w:trPr>
          <w:divId w:val="55065464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93F7B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D347559" wp14:textId="47D3356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>El sistema</w:t>
            </w:r>
            <w:r w:rsidRPr="0F3DC728" w:rsidR="4BB1FFED">
              <w:rPr>
                <w:rFonts w:ascii="Arial" w:hAnsi="Arial" w:eastAsia="Times New Roman" w:cs="Arial"/>
                <w:sz w:val="17"/>
                <w:szCs w:val="17"/>
              </w:rPr>
              <w:t xml:space="preserve"> no</w:t>
            </w: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 xml:space="preserve"> permite la creación de este usuario</w:t>
            </w:r>
          </w:p>
        </w:tc>
      </w:tr>
      <w:tr xmlns:wp14="http://schemas.microsoft.com/office/word/2010/wordml" w:rsidR="00000000" w:rsidTr="0F3DC728" w14:paraId="4B07604A" wp14:textId="77777777">
        <w:trPr>
          <w:divId w:val="55065464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F21680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18BDEA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74536B0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39" w:id="33"/>
      <w:bookmarkEnd w:id="3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231"/>
        <w:gridCol w:w="3474"/>
      </w:tblGrid>
      <w:tr xmlns:wp14="http://schemas.microsoft.com/office/word/2010/wordml" w:rsidR="00000000" w14:paraId="6A6C8615" wp14:textId="77777777">
        <w:trPr>
          <w:divId w:val="205842726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41983B9D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hs-200: Ingresar nombre de usuario con longitud mínima (1 carácter).</w:t>
            </w:r>
          </w:p>
        </w:tc>
      </w:tr>
      <w:tr xmlns:wp14="http://schemas.microsoft.com/office/word/2010/wordml" w:rsidR="00000000" w14:paraId="53D9CCA8" wp14:textId="77777777">
        <w:trPr>
          <w:divId w:val="205842726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1B78F63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516DC8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839AFA6" wp14:textId="77777777">
        <w:trPr>
          <w:divId w:val="205842726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8BAEC1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5C9D94A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un nombre de usuario corto</w:t>
            </w:r>
          </w:p>
        </w:tc>
      </w:tr>
      <w:tr xmlns:wp14="http://schemas.microsoft.com/office/word/2010/wordml" w:rsidR="00000000" w14:paraId="7009177D" wp14:textId="77777777">
        <w:trPr>
          <w:divId w:val="205842726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6DDDA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000BBE4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No </w:t>
            </w: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14:paraId="741E087B" wp14:textId="77777777">
        <w:trPr>
          <w:divId w:val="2058427269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7C094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78B366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7ED28E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498B9325" wp14:textId="77777777">
        <w:trPr>
          <w:divId w:val="2058427269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295336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B65B91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Usuario ingresa un nombre de usuario corto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571A08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el nombre de usuario </w:t>
            </w:r>
          </w:p>
        </w:tc>
      </w:tr>
      <w:tr xmlns:wp14="http://schemas.microsoft.com/office/word/2010/wordml" w:rsidR="00000000" w14:paraId="54CD245A" wp14:textId="77777777">
        <w:trPr>
          <w:divId w:val="205842726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231BE67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16DFFC76" wp14:textId="77777777">
        <w:trPr>
          <w:divId w:val="205842726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58F7962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B013F6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Fallado</w:t>
            </w:r>
          </w:p>
        </w:tc>
      </w:tr>
      <w:tr xmlns:wp14="http://schemas.microsoft.com/office/word/2010/wordml" w:rsidR="00000000" w14:paraId="4892F595" wp14:textId="77777777">
        <w:trPr>
          <w:divId w:val="205842726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797FE0E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ECA439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18226EAB" wp14:textId="77777777">
        <w:trPr>
          <w:divId w:val="205842726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5D71D9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BB3FA4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F97B83D" wp14:textId="77777777">
        <w:trPr>
          <w:divId w:val="205842726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76716B6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19BD7E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la creación de este usuario</w:t>
            </w:r>
          </w:p>
        </w:tc>
      </w:tr>
      <w:tr xmlns:wp14="http://schemas.microsoft.com/office/word/2010/wordml" w:rsidR="00000000" w14:paraId="11A60FC1" wp14:textId="77777777">
        <w:trPr>
          <w:divId w:val="205842726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088E915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40D654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7D7A3EC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41" w:id="34"/>
      <w:bookmarkEnd w:id="3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264"/>
        <w:gridCol w:w="3441"/>
      </w:tblGrid>
      <w:tr xmlns:wp14="http://schemas.microsoft.com/office/word/2010/wordml" w:rsidR="00000000" w14:paraId="3AB4F646" wp14:textId="77777777">
        <w:trPr>
          <w:divId w:val="86429422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0BF3EEDF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hs-201: Ingresar nombre de usuario con longitud máxima permitida.</w:t>
            </w:r>
          </w:p>
        </w:tc>
      </w:tr>
      <w:tr xmlns:wp14="http://schemas.microsoft.com/office/word/2010/wordml" w:rsidR="00000000" w14:paraId="18B17FA3" wp14:textId="77777777">
        <w:trPr>
          <w:divId w:val="8642942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17EA8BA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215305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5A92411" wp14:textId="77777777">
        <w:trPr>
          <w:divId w:val="86429422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8BD4AE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02D1C28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ingresa un nombre de usuario con el máximo de largo permitido</w:t>
            </w:r>
          </w:p>
        </w:tc>
      </w:tr>
      <w:tr xmlns:wp14="http://schemas.microsoft.com/office/word/2010/wordml" w:rsidR="00000000" w14:paraId="314CEAC9" wp14:textId="77777777">
        <w:trPr>
          <w:divId w:val="86429422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7CB994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50B543C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14:paraId="2ABDA785" wp14:textId="77777777">
        <w:trPr>
          <w:divId w:val="864294226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8C6104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B54208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1C1F0F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2B3F716B" wp14:textId="77777777">
        <w:trPr>
          <w:divId w:val="864294226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1CBAB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354133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un nombre de usuario largo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BBA139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El sistema </w:t>
            </w:r>
            <w:r>
              <w:rPr>
                <w:rFonts w:ascii="Arial" w:hAnsi="Arial" w:cs="Arial"/>
                <w:sz w:val="17"/>
                <w:szCs w:val="17"/>
              </w:rPr>
              <w:t>debe aprobar el nombre de usuario </w:t>
            </w:r>
          </w:p>
        </w:tc>
      </w:tr>
      <w:tr xmlns:wp14="http://schemas.microsoft.com/office/word/2010/wordml" w:rsidR="00000000" w14:paraId="36FEB5B0" wp14:textId="77777777">
        <w:trPr>
          <w:divId w:val="86429422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0D7AA69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1534060F" wp14:textId="77777777">
        <w:trPr>
          <w:divId w:val="8642942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09467BF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826A83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7A6550BD" wp14:textId="77777777">
        <w:trPr>
          <w:divId w:val="8642942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5BCC4CF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16BD9B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DF68A8C" wp14:textId="77777777">
        <w:trPr>
          <w:divId w:val="8642942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CA774B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EEFA0B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97C75E9" wp14:textId="77777777">
        <w:trPr>
          <w:divId w:val="8642942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7428DFA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D4305E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crear el usuario</w:t>
            </w:r>
          </w:p>
        </w:tc>
      </w:tr>
      <w:tr xmlns:wp14="http://schemas.microsoft.com/office/word/2010/wordml" w:rsidR="00000000" w14:paraId="365A32F0" wp14:textId="77777777">
        <w:trPr>
          <w:divId w:val="8642942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1B91485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40FB54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129C278E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43" w:id="35"/>
      <w:bookmarkEnd w:id="3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658"/>
        <w:gridCol w:w="3047"/>
      </w:tblGrid>
      <w:tr xmlns:wp14="http://schemas.microsoft.com/office/word/2010/wordml" w:rsidR="00000000" w14:paraId="6195188C" wp14:textId="77777777">
        <w:trPr>
          <w:divId w:val="137680828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5D61D881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hs-202: Ingresar contraseña con longitud máxima permitida.</w:t>
            </w:r>
          </w:p>
        </w:tc>
      </w:tr>
      <w:tr xmlns:wp14="http://schemas.microsoft.com/office/word/2010/wordml" w:rsidR="00000000" w14:paraId="13985EA0" wp14:textId="77777777">
        <w:trPr>
          <w:divId w:val="13768082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4C1D52D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C36008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50AFAC8" wp14:textId="77777777">
        <w:trPr>
          <w:divId w:val="137680828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A69063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5529A02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una contraseña con largo de caracteres mínimos</w:t>
            </w:r>
          </w:p>
        </w:tc>
      </w:tr>
      <w:tr xmlns:wp14="http://schemas.microsoft.com/office/word/2010/wordml" w:rsidR="00000000" w14:paraId="78402FFA" wp14:textId="77777777">
        <w:trPr>
          <w:divId w:val="137680828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576492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1EE243F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14:paraId="71543EDE" wp14:textId="77777777">
        <w:trPr>
          <w:divId w:val="137680828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6200E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FD74B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5E57A7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77D20615" wp14:textId="77777777">
        <w:trPr>
          <w:divId w:val="137680828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EA8084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BB34A0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Usuario ingresa una contraseña de usuario corta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335BB3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la contraseña  </w:t>
            </w:r>
          </w:p>
        </w:tc>
      </w:tr>
      <w:tr xmlns:wp14="http://schemas.microsoft.com/office/word/2010/wordml" w:rsidR="00000000" w14:paraId="7196D064" wp14:textId="77777777">
        <w:trPr>
          <w:divId w:val="137680828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4FF1C98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5A2E1C3" wp14:textId="77777777">
        <w:trPr>
          <w:divId w:val="13768082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466917B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30100C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68846ED0" wp14:textId="77777777">
        <w:trPr>
          <w:divId w:val="13768082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46268F6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987998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67FF9AD2" wp14:textId="77777777">
        <w:trPr>
          <w:divId w:val="13768082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1E91A60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EFCBDD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46A062F" wp14:textId="77777777">
        <w:trPr>
          <w:divId w:val="13768082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8D82DD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E64A9C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crear el usuario</w:t>
            </w:r>
          </w:p>
        </w:tc>
      </w:tr>
      <w:tr xmlns:wp14="http://schemas.microsoft.com/office/word/2010/wordml" w:rsidR="00000000" w14:paraId="69FEB029" wp14:textId="77777777">
        <w:trPr>
          <w:divId w:val="137680828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1264BC8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326755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2790C8A6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45" w:id="36"/>
      <w:bookmarkEnd w:id="3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972"/>
        <w:gridCol w:w="2733"/>
      </w:tblGrid>
      <w:tr xmlns:wp14="http://schemas.microsoft.com/office/word/2010/wordml" w:rsidR="00000000" w:rsidTr="0F3DC728" w14:paraId="0E3D5FCE" wp14:textId="77777777">
        <w:trPr>
          <w:divId w:val="78927649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760B37B8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hs-203: Intentar registrarse con un nombre de usuario ya registrado (Mayúsculas y minúsculas).</w:t>
            </w:r>
          </w:p>
        </w:tc>
      </w:tr>
      <w:tr xmlns:wp14="http://schemas.microsoft.com/office/word/2010/wordml" w:rsidR="00000000" w:rsidTr="0F3DC728" w14:paraId="54FDDEF2" wp14:textId="77777777">
        <w:trPr>
          <w:divId w:val="78927649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1F39B4D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5D4CBC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23B652BC" wp14:textId="77777777">
        <w:trPr>
          <w:divId w:val="78927649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FC45FA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1B92A53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registrarse con un nombre de usuario ya registrado, pero con diferentes combinaciones de mayúsculas y minúsculas.</w:t>
            </w:r>
          </w:p>
        </w:tc>
      </w:tr>
      <w:tr xmlns:wp14="http://schemas.microsoft.com/office/word/2010/wordml" w:rsidR="00000000" w:rsidTr="0F3DC728" w14:paraId="41350676" wp14:textId="77777777">
        <w:trPr>
          <w:divId w:val="78927649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6373C1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0C4B183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0F3DC728" w14:paraId="37B59324" wp14:textId="77777777">
        <w:trPr>
          <w:divId w:val="789276492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8067B2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C9901E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35349D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0F3DC728" w14:paraId="681EADE8" wp14:textId="77777777">
        <w:trPr>
          <w:divId w:val="78927649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3A66D2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430660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registrarse con un nombre de usuario ya registrado, pero con diferentes combinaciones de mayúsculas y minúsculas.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P="0F3DC728" w:rsidRDefault="003A73E9" w14:paraId="027FBB22" wp14:textId="36E93039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0F3DC728" w:rsidR="6C11E039">
              <w:rPr>
                <w:rFonts w:ascii="Arial" w:hAnsi="Arial" w:cs="Arial"/>
                <w:sz w:val="17"/>
                <w:szCs w:val="17"/>
              </w:rPr>
              <w:t>Que el sistema rechace al usuario, primero por ser coincidente y segundo por contener mayusculas</w:t>
            </w:r>
          </w:p>
        </w:tc>
      </w:tr>
      <w:tr xmlns:wp14="http://schemas.microsoft.com/office/word/2010/wordml" w:rsidR="00000000" w:rsidTr="0F3DC728" w14:paraId="6D072C0D" wp14:textId="77777777">
        <w:trPr>
          <w:divId w:val="78927649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8A21919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0F3DC728" w14:paraId="76930D42" wp14:textId="77777777">
        <w:trPr>
          <w:divId w:val="78927649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B5CFE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P="0F3DC728" w:rsidRDefault="003A73E9" w14:paraId="5595AF0F" wp14:textId="14548678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0F3DC728" w:rsidR="54AFFF80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0F3DC728" w14:paraId="6E817B14" wp14:textId="77777777">
        <w:trPr>
          <w:divId w:val="78927649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450051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B644CC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0F3DC728" w14:paraId="39BBC5AC" wp14:textId="77777777">
        <w:trPr>
          <w:divId w:val="78927649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12F377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89270D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486101C0" wp14:textId="77777777">
        <w:trPr>
          <w:divId w:val="78927649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755177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05F3F8C" wp14:textId="635FD1A1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>El sistema</w:t>
            </w:r>
            <w:r w:rsidRPr="0F3DC728" w:rsidR="24177748">
              <w:rPr>
                <w:rFonts w:ascii="Arial" w:hAnsi="Arial" w:eastAsia="Times New Roman" w:cs="Arial"/>
                <w:sz w:val="17"/>
                <w:szCs w:val="17"/>
              </w:rPr>
              <w:t xml:space="preserve"> no</w:t>
            </w: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 xml:space="preserve"> permite crear el usuario</w:t>
            </w:r>
          </w:p>
        </w:tc>
      </w:tr>
      <w:tr xmlns:wp14="http://schemas.microsoft.com/office/word/2010/wordml" w:rsidR="00000000" w:rsidTr="0F3DC728" w14:paraId="3AE49D0D" wp14:textId="77777777">
        <w:trPr>
          <w:divId w:val="78927649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F01891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93A7B9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6ECDD213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47" w:id="37"/>
      <w:bookmarkEnd w:id="37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221"/>
        <w:gridCol w:w="2484"/>
      </w:tblGrid>
      <w:tr xmlns:wp14="http://schemas.microsoft.com/office/word/2010/wordml" w:rsidR="00000000" w14:paraId="07650C85" wp14:textId="77777777">
        <w:trPr>
          <w:divId w:val="90931325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1DFE6964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hs-204: Ingresar un nombre de usuario muy similar a uno ya existente</w:t>
            </w:r>
          </w:p>
        </w:tc>
      </w:tr>
      <w:tr xmlns:wp14="http://schemas.microsoft.com/office/word/2010/wordml" w:rsidR="00000000" w14:paraId="796CD09B" wp14:textId="77777777">
        <w:trPr>
          <w:divId w:val="90931325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7318162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BEEA01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E7F56AD" wp14:textId="77777777">
        <w:trPr>
          <w:divId w:val="90931325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0A0DCF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0C8640B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 </w:t>
            </w:r>
            <w:r>
              <w:rPr>
                <w:rFonts w:ascii="Arial" w:hAnsi="Arial" w:cs="Arial"/>
                <w:sz w:val="17"/>
                <w:szCs w:val="17"/>
              </w:rPr>
              <w:t>nombre de usuario muy similar a uno ya existente (por ejemplo, usuario1 vs. usuarioI para detectar errores de lectura).</w:t>
            </w:r>
          </w:p>
        </w:tc>
      </w:tr>
      <w:tr xmlns:wp14="http://schemas.microsoft.com/office/word/2010/wordml" w:rsidR="00000000" w14:paraId="6A6FCE4E" wp14:textId="77777777">
        <w:trPr>
          <w:divId w:val="90931325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DC18B6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3B69265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14:paraId="54F0B9D0" wp14:textId="77777777">
        <w:trPr>
          <w:divId w:val="909313257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B31C08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C7822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6AC3C7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746E560C" wp14:textId="77777777">
        <w:trPr>
          <w:divId w:val="90931325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474E53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214433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 </w:t>
            </w:r>
            <w:r>
              <w:rPr>
                <w:rFonts w:ascii="Arial" w:hAnsi="Arial" w:cs="Arial"/>
                <w:sz w:val="17"/>
                <w:szCs w:val="17"/>
              </w:rPr>
              <w:t>nombre de usuario muy similar a uno ya existente (por ejemplo, usuario1 vs. usuarioI para detectar errores de lectura).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9CEF2C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aprobar el usuario ya que no son coincidentes </w:t>
            </w:r>
          </w:p>
        </w:tc>
      </w:tr>
      <w:tr xmlns:wp14="http://schemas.microsoft.com/office/word/2010/wordml" w:rsidR="00000000" w14:paraId="6BD18F9B" wp14:textId="77777777">
        <w:trPr>
          <w:divId w:val="90931325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38601FE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7D678E1E" wp14:textId="77777777">
        <w:trPr>
          <w:divId w:val="90931325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016379D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FA274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63B2534F" wp14:textId="77777777">
        <w:trPr>
          <w:divId w:val="90931325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2584106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51693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302F156F" wp14:textId="77777777">
        <w:trPr>
          <w:divId w:val="90931325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55A4F1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F26A42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BF2EFDF" wp14:textId="77777777">
        <w:trPr>
          <w:divId w:val="90931325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02CD96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E7CEA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crear el usuario</w:t>
            </w:r>
          </w:p>
        </w:tc>
      </w:tr>
      <w:tr xmlns:wp14="http://schemas.microsoft.com/office/word/2010/wordml" w:rsidR="00000000" w14:paraId="01A9B4EF" wp14:textId="77777777">
        <w:trPr>
          <w:divId w:val="90931325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15D007E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5AEF11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71CA3204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49" w:id="38"/>
      <w:bookmarkEnd w:id="38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673"/>
        <w:gridCol w:w="2032"/>
      </w:tblGrid>
      <w:tr xmlns:wp14="http://schemas.microsoft.com/office/word/2010/wordml" w:rsidR="00000000" w14:paraId="05CDA68E" wp14:textId="77777777">
        <w:trPr>
          <w:divId w:val="87584968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78AB5322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hs-205: Dejar el campo de confirmación de contraseña vacío.</w:t>
            </w:r>
          </w:p>
        </w:tc>
      </w:tr>
      <w:tr xmlns:wp14="http://schemas.microsoft.com/office/word/2010/wordml" w:rsidR="00000000" w14:paraId="16C9FD8B" wp14:textId="77777777">
        <w:trPr>
          <w:divId w:val="87584968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1FDCA3E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4AD76C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37401F2" wp14:textId="77777777">
        <w:trPr>
          <w:divId w:val="87584968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C8E514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703B477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 </w:t>
            </w:r>
            <w:r>
              <w:rPr>
                <w:rFonts w:ascii="Arial" w:hAnsi="Arial" w:cs="Arial"/>
                <w:sz w:val="17"/>
                <w:szCs w:val="17"/>
              </w:rPr>
              <w:t>nombre de usuario y contraseña, pero sin ingresar la confirmación de la contraseña</w:t>
            </w:r>
          </w:p>
        </w:tc>
      </w:tr>
      <w:tr xmlns:wp14="http://schemas.microsoft.com/office/word/2010/wordml" w:rsidR="00000000" w14:paraId="17D65945" wp14:textId="77777777">
        <w:trPr>
          <w:divId w:val="87584968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9945E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5779EE7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14:paraId="0C5B0736" wp14:textId="77777777">
        <w:trPr>
          <w:divId w:val="875849684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70D3B8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C13AAF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BC01B6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6D80C4C7" wp14:textId="77777777">
        <w:trPr>
          <w:divId w:val="87584968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4E14F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A9DFE0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 </w:t>
            </w:r>
            <w:r>
              <w:rPr>
                <w:rFonts w:ascii="Arial" w:hAnsi="Arial" w:cs="Arial"/>
                <w:sz w:val="17"/>
                <w:szCs w:val="17"/>
              </w:rPr>
              <w:t xml:space="preserve">nombre de usuario y contraseña, pero sin ingresar la confirmación de la contraseña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B96FE7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el registro </w:t>
            </w:r>
          </w:p>
        </w:tc>
      </w:tr>
      <w:tr xmlns:wp14="http://schemas.microsoft.com/office/word/2010/wordml" w:rsidR="00000000" w14:paraId="0F3CABC7" wp14:textId="77777777">
        <w:trPr>
          <w:divId w:val="87584968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B08B5D1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58E1FD7E" wp14:textId="77777777">
        <w:trPr>
          <w:divId w:val="87584968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961DB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C4922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7A44AE6" wp14:textId="77777777">
        <w:trPr>
          <w:divId w:val="87584968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0D27EF7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6D18B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67FB440" wp14:textId="77777777">
        <w:trPr>
          <w:divId w:val="87584968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6F6932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731A19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4B6BD4D" wp14:textId="77777777">
        <w:trPr>
          <w:divId w:val="87584968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669CB7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8FC254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crear el usuario</w:t>
            </w:r>
          </w:p>
        </w:tc>
      </w:tr>
      <w:tr xmlns:wp14="http://schemas.microsoft.com/office/word/2010/wordml" w:rsidR="00000000" w14:paraId="7EDF26EB" wp14:textId="77777777">
        <w:trPr>
          <w:divId w:val="87584968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70C7F8B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943389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6D71D07C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51" w:id="39"/>
      <w:bookmarkEnd w:id="39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801"/>
        <w:gridCol w:w="2904"/>
      </w:tblGrid>
      <w:tr xmlns:wp14="http://schemas.microsoft.com/office/word/2010/wordml" w:rsidR="00000000" w:rsidTr="0F3DC728" w14:paraId="49AA3A7C" wp14:textId="77777777">
        <w:trPr>
          <w:divId w:val="87380952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22410EB8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hs-206: Ingresar un nombre de usuario con espacios al inicio y al final.</w:t>
            </w:r>
          </w:p>
        </w:tc>
      </w:tr>
      <w:tr xmlns:wp14="http://schemas.microsoft.com/office/word/2010/wordml" w:rsidR="00000000" w:rsidTr="0F3DC728" w14:paraId="39B80675" wp14:textId="77777777">
        <w:trPr>
          <w:divId w:val="87380952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87588B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0153D5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70118DD3" wp14:textId="77777777">
        <w:trPr>
          <w:divId w:val="87380952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6D4C2E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1C56DDF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 nombre de usuario con espacios al inicio y al final ( user )</w:t>
            </w:r>
          </w:p>
        </w:tc>
      </w:tr>
      <w:tr xmlns:wp14="http://schemas.microsoft.com/office/word/2010/wordml" w:rsidR="00000000" w:rsidTr="0F3DC728" w14:paraId="31D091F6" wp14:textId="77777777">
        <w:trPr>
          <w:divId w:val="87380952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FEDC1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2B86C4F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0F3DC728" w14:paraId="3B020B13" wp14:textId="77777777">
        <w:trPr>
          <w:divId w:val="87380952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D8053E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470C33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8493E4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0F3DC728" w14:paraId="43E586A3" wp14:textId="77777777">
        <w:trPr>
          <w:divId w:val="87380952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0470A0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D100CD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 nombre de usuario con espacios al inicio y al final ( user )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16832B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el nombre de usuario al registrarse </w:t>
            </w:r>
          </w:p>
        </w:tc>
      </w:tr>
      <w:tr xmlns:wp14="http://schemas.microsoft.com/office/word/2010/wordml" w:rsidR="00000000" w:rsidTr="0F3DC728" w14:paraId="16DEB4AB" wp14:textId="77777777">
        <w:trPr>
          <w:divId w:val="87380952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AD9C6F4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0F3DC728" w14:paraId="29452C1A" wp14:textId="77777777">
        <w:trPr>
          <w:divId w:val="87380952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7621AD1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P="0F3DC728" w:rsidRDefault="003A73E9" w14:paraId="7BEB9798" wp14:textId="0D506DB2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0F3DC728" w:rsidR="0FE7E421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0F3DC728" w14:paraId="0883224E" wp14:textId="77777777">
        <w:trPr>
          <w:divId w:val="87380952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942F7A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DEFD5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0F3DC728" w14:paraId="7F3C2F87" wp14:textId="77777777">
        <w:trPr>
          <w:divId w:val="87380952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944120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C6592E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17534C4E" wp14:textId="77777777">
        <w:trPr>
          <w:divId w:val="87380952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E4EC96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E0E46F6" wp14:textId="12AC3F3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>El sistema</w:t>
            </w:r>
            <w:r w:rsidRPr="0F3DC728" w:rsidR="613F6C2F">
              <w:rPr>
                <w:rFonts w:ascii="Arial" w:hAnsi="Arial" w:eastAsia="Times New Roman" w:cs="Arial"/>
                <w:sz w:val="17"/>
                <w:szCs w:val="17"/>
              </w:rPr>
              <w:t xml:space="preserve"> no</w:t>
            </w: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 xml:space="preserve"> permite crear el usuario</w:t>
            </w:r>
          </w:p>
        </w:tc>
      </w:tr>
      <w:tr xmlns:wp14="http://schemas.microsoft.com/office/word/2010/wordml" w:rsidR="00000000" w:rsidTr="0F3DC728" w14:paraId="78A0A08E" wp14:textId="77777777">
        <w:trPr>
          <w:divId w:val="87380952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D1D08B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F521A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64AD8D14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53" w:id="40"/>
      <w:bookmarkEnd w:id="40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801"/>
        <w:gridCol w:w="2904"/>
      </w:tblGrid>
      <w:tr xmlns:wp14="http://schemas.microsoft.com/office/word/2010/wordml" w:rsidR="00000000" w14:paraId="6E5C6B35" wp14:textId="77777777">
        <w:trPr>
          <w:divId w:val="87569669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5B5E9C43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hs-207: Ingresar una contraseña que contenga caracteres que no son visibles.</w:t>
            </w:r>
          </w:p>
        </w:tc>
      </w:tr>
      <w:tr xmlns:wp14="http://schemas.microsoft.com/office/word/2010/wordml" w:rsidR="00000000" w14:paraId="6CD887EB" wp14:textId="77777777">
        <w:trPr>
          <w:divId w:val="87569669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5C66E20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88DB29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B82E88B" wp14:textId="77777777">
        <w:trPr>
          <w:divId w:val="87569669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C507E9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765775F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una </w:t>
            </w:r>
            <w:r>
              <w:rPr>
                <w:rFonts w:ascii="Arial" w:hAnsi="Arial" w:cs="Arial"/>
                <w:sz w:val="17"/>
                <w:szCs w:val="17"/>
              </w:rPr>
              <w:t>contraseña que contenga caracteres que no son visibles al ingresar (como tabulaciones o espacios ocultos).</w:t>
            </w:r>
          </w:p>
        </w:tc>
      </w:tr>
      <w:tr xmlns:wp14="http://schemas.microsoft.com/office/word/2010/wordml" w:rsidR="00000000" w14:paraId="774FD5F4" wp14:textId="77777777">
        <w:trPr>
          <w:divId w:val="87569669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057FC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5CC07C2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14:paraId="058311D8" wp14:textId="77777777">
        <w:trPr>
          <w:divId w:val="875696699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038F22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68888D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D68F9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096ECA5D" wp14:textId="77777777">
        <w:trPr>
          <w:divId w:val="875696699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B8E35E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BC43B7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 nombre de usuario con espacios al inicio y al final ( user )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7ABF1D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el nombre de usuario al registrarse </w:t>
            </w:r>
          </w:p>
        </w:tc>
      </w:tr>
      <w:tr xmlns:wp14="http://schemas.microsoft.com/office/word/2010/wordml" w:rsidR="00000000" w14:paraId="4B1F511A" wp14:textId="77777777">
        <w:trPr>
          <w:divId w:val="87569669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5F9C3DC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39934D40" wp14:textId="77777777">
        <w:trPr>
          <w:divId w:val="87569669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54D3CC4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1D871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E4A985B" wp14:textId="77777777">
        <w:trPr>
          <w:divId w:val="87569669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8A8E9C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094FD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229A1EE2" wp14:textId="77777777">
        <w:trPr>
          <w:divId w:val="87569669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0668EE0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AE6915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F08C02A" wp14:textId="77777777">
        <w:trPr>
          <w:divId w:val="87569669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71E123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2D381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crear el usuario con tabulaciones</w:t>
            </w:r>
          </w:p>
        </w:tc>
      </w:tr>
      <w:tr xmlns:wp14="http://schemas.microsoft.com/office/word/2010/wordml" w:rsidR="00000000" w14:paraId="3E30DD45" wp14:textId="77777777">
        <w:trPr>
          <w:divId w:val="87569669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4A78106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E629E2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4A586566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55" w:id="41"/>
      <w:bookmarkEnd w:id="4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041"/>
        <w:gridCol w:w="3664"/>
      </w:tblGrid>
      <w:tr xmlns:wp14="http://schemas.microsoft.com/office/word/2010/wordml" w:rsidR="00000000" w14:paraId="1121E7A0" wp14:textId="77777777">
        <w:trPr>
          <w:divId w:val="10653748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1EC6868D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hs-208: Ingresar nombre de usuario usando solo números.</w:t>
            </w:r>
          </w:p>
        </w:tc>
      </w:tr>
      <w:tr xmlns:wp14="http://schemas.microsoft.com/office/word/2010/wordml" w:rsidR="00000000" w14:paraId="09BC771B" wp14:textId="77777777">
        <w:trPr>
          <w:divId w:val="10653748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5B97585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6C17D9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12C7D38" wp14:textId="77777777">
        <w:trPr>
          <w:divId w:val="10653748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24ACCA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3553C7D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un nombre de usuario solamente con números</w:t>
            </w:r>
          </w:p>
        </w:tc>
      </w:tr>
      <w:tr xmlns:wp14="http://schemas.microsoft.com/office/word/2010/wordml" w:rsidR="00000000" w14:paraId="3986405F" wp14:textId="77777777">
        <w:trPr>
          <w:divId w:val="10653748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F6F438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46E08D0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No </w:t>
            </w: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14:paraId="5FA25AF4" wp14:textId="77777777">
        <w:trPr>
          <w:divId w:val="106537485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F0C13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7EB26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16C824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051496ED" wp14:textId="77777777">
        <w:trPr>
          <w:divId w:val="106537485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CF4B1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3B57DF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un nombre de usuario solamente con números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EE6C2D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el nombre de usuario por ser poco seguro </w:t>
            </w:r>
          </w:p>
        </w:tc>
      </w:tr>
      <w:tr xmlns:wp14="http://schemas.microsoft.com/office/word/2010/wordml" w:rsidR="00000000" w14:paraId="5023141B" wp14:textId="77777777">
        <w:trPr>
          <w:divId w:val="10653748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F3B1409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429DCD10" wp14:textId="77777777">
        <w:trPr>
          <w:divId w:val="10653748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66CECB2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150825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7B9FFB58" wp14:textId="77777777">
        <w:trPr>
          <w:divId w:val="10653748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5BFFDDF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0492F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27308B68" wp14:textId="77777777">
        <w:trPr>
          <w:divId w:val="10653748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1CA16F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D9BD7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2EB3574" wp14:textId="77777777">
        <w:trPr>
          <w:divId w:val="10653748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05F010A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9BCCCC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crear el usuario</w:t>
            </w:r>
          </w:p>
        </w:tc>
      </w:tr>
      <w:tr xmlns:wp14="http://schemas.microsoft.com/office/word/2010/wordml" w:rsidR="00000000" w14:paraId="56B085F0" wp14:textId="77777777">
        <w:trPr>
          <w:divId w:val="10653748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5267BDA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02BB0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1721E545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57" w:id="42"/>
      <w:bookmarkEnd w:id="4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517"/>
        <w:gridCol w:w="2188"/>
      </w:tblGrid>
      <w:tr xmlns:wp14="http://schemas.microsoft.com/office/word/2010/wordml" w:rsidR="00000000" w14:paraId="435826D5" wp14:textId="77777777">
        <w:trPr>
          <w:divId w:val="49022013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7FE06F8D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hs-209: Ingresar contraseña extremadamente larga</w:t>
            </w:r>
          </w:p>
        </w:tc>
      </w:tr>
      <w:tr xmlns:wp14="http://schemas.microsoft.com/office/word/2010/wordml" w:rsidR="00000000" w14:paraId="7AA2242C" wp14:textId="77777777">
        <w:trPr>
          <w:divId w:val="49022013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1018B0C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9A81AB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09BAED1" wp14:textId="77777777">
        <w:trPr>
          <w:divId w:val="49022013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105563D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28AD5C2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una contraseña larga probando el límite de caracteres permitidos</w:t>
            </w:r>
          </w:p>
        </w:tc>
      </w:tr>
      <w:tr xmlns:wp14="http://schemas.microsoft.com/office/word/2010/wordml" w:rsidR="00000000" w14:paraId="2B80774C" wp14:textId="77777777">
        <w:trPr>
          <w:divId w:val="49022013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108BE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3BA9A3B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14:paraId="1ACE11CB" wp14:textId="77777777">
        <w:trPr>
          <w:divId w:val="490220132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A58DB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FE3181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279D8D3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1581CA13" wp14:textId="77777777">
        <w:trPr>
          <w:divId w:val="49022013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63A60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F11503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Usuario </w:t>
            </w:r>
            <w:r>
              <w:rPr>
                <w:rFonts w:ascii="Arial" w:hAnsi="Arial" w:cs="Arial"/>
                <w:sz w:val="17"/>
                <w:szCs w:val="17"/>
              </w:rPr>
              <w:t>intenta ingresar una contraseña larga probando el límite de caracteres permitidos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B4503D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aprobar la contraseña </w:t>
            </w:r>
          </w:p>
        </w:tc>
      </w:tr>
      <w:tr xmlns:wp14="http://schemas.microsoft.com/office/word/2010/wordml" w:rsidR="00000000" w14:paraId="562C75D1" wp14:textId="77777777">
        <w:trPr>
          <w:divId w:val="49022013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664355AD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2F2B5BDC" wp14:textId="77777777">
        <w:trPr>
          <w:divId w:val="49022013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527014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2C5B74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2C4DD8E6" wp14:textId="77777777">
        <w:trPr>
          <w:divId w:val="49022013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5243A14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479AB3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0B3EE78" wp14:textId="77777777">
        <w:trPr>
          <w:divId w:val="49022013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7A457AF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26EA22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E05ED20" wp14:textId="77777777">
        <w:trPr>
          <w:divId w:val="49022013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9DA252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2DD9A9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no crear el usuario</w:t>
            </w:r>
          </w:p>
        </w:tc>
      </w:tr>
      <w:tr xmlns:wp14="http://schemas.microsoft.com/office/word/2010/wordml" w:rsidR="00000000" w14:paraId="236D313A" wp14:textId="77777777">
        <w:trPr>
          <w:divId w:val="49022013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DB4AFF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316A76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3DD1135A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59" w:id="43"/>
      <w:bookmarkEnd w:id="4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639"/>
        <w:gridCol w:w="3066"/>
      </w:tblGrid>
      <w:tr xmlns:wp14="http://schemas.microsoft.com/office/word/2010/wordml" w:rsidR="00000000" w14:paraId="2E8EDCFC" wp14:textId="77777777">
        <w:trPr>
          <w:divId w:val="15171100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A73E9" w:rsidRDefault="003A73E9" w14:paraId="4B92BC30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hs-210: Ingresar una contraseña común</w:t>
            </w:r>
          </w:p>
        </w:tc>
      </w:tr>
      <w:tr xmlns:wp14="http://schemas.microsoft.com/office/word/2010/wordml" w:rsidR="00000000" w14:paraId="0F056FB2" wp14:textId="77777777">
        <w:trPr>
          <w:divId w:val="15171100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7587F81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D04499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4907FC6" wp14:textId="77777777">
        <w:trPr>
          <w:divId w:val="15171100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9C3E32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6BCBA58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una contraseña común como admin, password, 1234, 4321, etc...</w:t>
            </w:r>
          </w:p>
        </w:tc>
      </w:tr>
      <w:tr xmlns:wp14="http://schemas.microsoft.com/office/word/2010/wordml" w:rsidR="00000000" w14:paraId="74D1FF16" wp14:textId="77777777">
        <w:trPr>
          <w:divId w:val="15171100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3F8A39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112C05E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No </w:t>
            </w:r>
            <w:r>
              <w:rPr>
                <w:rFonts w:ascii="Arial" w:hAnsi="Arial" w:cs="Arial"/>
                <w:sz w:val="17"/>
                <w:szCs w:val="17"/>
              </w:rPr>
              <w:t>tener una cuenta registrada</w:t>
            </w:r>
          </w:p>
        </w:tc>
      </w:tr>
      <w:tr xmlns:wp14="http://schemas.microsoft.com/office/word/2010/wordml" w:rsidR="00000000" w14:paraId="147C163D" wp14:textId="77777777">
        <w:trPr>
          <w:divId w:val="151711005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E4CEA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4F82B6F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84B828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06E0672D" wp14:textId="77777777">
        <w:trPr>
          <w:divId w:val="151711005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290AB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034FC9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una contraseña común como admin, password, 1234, 4321, etc...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A6F2AA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la contraseña por ser poco segura </w:t>
            </w:r>
          </w:p>
        </w:tc>
      </w:tr>
      <w:tr xmlns:wp14="http://schemas.microsoft.com/office/word/2010/wordml" w:rsidR="00000000" w14:paraId="1A965116" wp14:textId="77777777">
        <w:trPr>
          <w:divId w:val="151711005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7DF4E37C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7A9D470F" wp14:textId="77777777">
        <w:trPr>
          <w:divId w:val="15171100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726CCC4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E8DCCB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1B680A31" wp14:textId="77777777">
        <w:trPr>
          <w:divId w:val="15171100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4DD7A94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1C23D2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48019C6B" wp14:textId="77777777">
        <w:trPr>
          <w:divId w:val="15171100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682BA70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59C374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B760191" wp14:textId="77777777">
        <w:trPr>
          <w:divId w:val="15171100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3721E9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08AE99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no permite crear el usuario</w:t>
            </w:r>
          </w:p>
        </w:tc>
      </w:tr>
      <w:tr xmlns:wp14="http://schemas.microsoft.com/office/word/2010/wordml" w:rsidR="00000000" w14:paraId="474F42B4" wp14:textId="77777777">
        <w:trPr>
          <w:divId w:val="151711005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A73E9" w:rsidRDefault="003A73E9" w14:paraId="0BB5CD9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A73E9" w:rsidRDefault="003A73E9" w14:paraId="3B6ABF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0236E82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61" w:id="44"/>
      <w:bookmarkEnd w:id="4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134"/>
        <w:gridCol w:w="2571"/>
      </w:tblGrid>
      <w:tr xmlns:wp14="http://schemas.microsoft.com/office/word/2010/wordml" w:rsidR="00000000" w:rsidTr="0F3DC728" w14:paraId="411A96F4" wp14:textId="77777777">
        <w:trPr>
          <w:divId w:val="137122186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22BB0600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hs-211: Usuario y contraseña iguales</w:t>
            </w:r>
          </w:p>
        </w:tc>
      </w:tr>
      <w:tr xmlns:wp14="http://schemas.microsoft.com/office/word/2010/wordml" w:rsidR="00000000" w:rsidTr="0F3DC728" w14:paraId="68E7C349" wp14:textId="77777777">
        <w:trPr>
          <w:divId w:val="13712218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30D061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044704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277530EA" wp14:textId="77777777">
        <w:trPr>
          <w:divId w:val="137122186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F29BE3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3AC4F94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Probar un </w:t>
            </w:r>
            <w:r>
              <w:rPr>
                <w:rFonts w:ascii="Arial" w:hAnsi="Arial" w:cs="Arial"/>
                <w:sz w:val="17"/>
                <w:szCs w:val="17"/>
              </w:rPr>
              <w:t>caso en el que el nombre de usuario y contraseña contengan el mismo patrón repetitivo (como abcabcabc).</w:t>
            </w:r>
          </w:p>
        </w:tc>
      </w:tr>
      <w:tr xmlns:wp14="http://schemas.microsoft.com/office/word/2010/wordml" w:rsidR="00000000" w:rsidTr="0F3DC728" w14:paraId="276B28B6" wp14:textId="77777777">
        <w:trPr>
          <w:divId w:val="137122186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B6636A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6614213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0F3DC728" w14:paraId="20B1F6F6" wp14:textId="77777777">
        <w:trPr>
          <w:divId w:val="1371221860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10D172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E6DBF4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B0D9DB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0F3DC728" w14:paraId="12C0F95C" wp14:textId="77777777">
        <w:trPr>
          <w:divId w:val="137122186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B653F2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770BC5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Probar un </w:t>
            </w:r>
            <w:r>
              <w:rPr>
                <w:rFonts w:ascii="Arial" w:hAnsi="Arial" w:cs="Arial"/>
                <w:sz w:val="17"/>
                <w:szCs w:val="17"/>
              </w:rPr>
              <w:t>caso en el que el nombre de usuario y contraseña contengan el mismo patrón repetitivo (como abcabcabc).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137CB6D" wp14:textId="5B578CE2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F3DC728" w:rsidR="003A73E9">
              <w:rPr>
                <w:rFonts w:ascii="Arial" w:hAnsi="Arial" w:cs="Arial"/>
                <w:sz w:val="17"/>
                <w:szCs w:val="17"/>
              </w:rPr>
              <w:t xml:space="preserve">El sistema debe </w:t>
            </w:r>
            <w:r w:rsidRPr="0F3DC728" w:rsidR="403F34D0">
              <w:rPr>
                <w:rFonts w:ascii="Arial" w:hAnsi="Arial" w:cs="Arial"/>
                <w:sz w:val="17"/>
                <w:szCs w:val="17"/>
              </w:rPr>
              <w:t>aceptar</w:t>
            </w:r>
            <w:r w:rsidRPr="0F3DC728" w:rsidR="003A73E9">
              <w:rPr>
                <w:rFonts w:ascii="Arial" w:hAnsi="Arial" w:cs="Arial"/>
                <w:sz w:val="17"/>
                <w:szCs w:val="17"/>
              </w:rPr>
              <w:t xml:space="preserve"> el nombre de usuario por ser poco seguro </w:t>
            </w:r>
          </w:p>
        </w:tc>
      </w:tr>
      <w:tr xmlns:wp14="http://schemas.microsoft.com/office/word/2010/wordml" w:rsidR="00000000" w:rsidTr="0F3DC728" w14:paraId="44FB30F8" wp14:textId="77777777">
        <w:trPr>
          <w:divId w:val="137122186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DA6542E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0F3DC728" w14:paraId="07F676E8" wp14:textId="77777777">
        <w:trPr>
          <w:divId w:val="13712218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7071BB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P="0F3DC728" w:rsidRDefault="003A73E9" w14:paraId="50270F83" wp14:textId="04D19C29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0F3DC728" w:rsidR="229A4153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0F3DC728" w14:paraId="730FBA98" wp14:textId="77777777">
        <w:trPr>
          <w:divId w:val="13712218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E660C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9C9411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0F3DC728" w14:paraId="0144EE98" wp14:textId="77777777">
        <w:trPr>
          <w:divId w:val="13712218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BF2F44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2A78C6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146E5443" wp14:textId="77777777">
        <w:trPr>
          <w:divId w:val="13712218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7265E06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86F00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permite crear el usuario</w:t>
            </w:r>
          </w:p>
        </w:tc>
      </w:tr>
      <w:tr xmlns:wp14="http://schemas.microsoft.com/office/word/2010/wordml" w:rsidR="00000000" w:rsidTr="0F3DC728" w14:paraId="677B3931" wp14:textId="77777777">
        <w:trPr>
          <w:divId w:val="137122186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3C918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C18B4A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7ADA28FF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63" w:id="45"/>
      <w:bookmarkEnd w:id="4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477"/>
        <w:gridCol w:w="2228"/>
      </w:tblGrid>
      <w:tr xmlns:wp14="http://schemas.microsoft.com/office/word/2010/wordml" w:rsidR="00000000" w:rsidTr="0F3DC728" w14:paraId="5F30E49E" wp14:textId="77777777">
        <w:trPr>
          <w:divId w:val="111667419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68C17DE6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hs-212: Ingresar una contraseña con combinación de idiomas</w:t>
            </w:r>
          </w:p>
        </w:tc>
      </w:tr>
      <w:tr xmlns:wp14="http://schemas.microsoft.com/office/word/2010/wordml" w:rsidR="00000000" w:rsidTr="0F3DC728" w14:paraId="485F7881" wp14:textId="77777777">
        <w:trPr>
          <w:divId w:val="111667419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476587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9D4304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6108D99F" wp14:textId="77777777">
        <w:trPr>
          <w:divId w:val="111667419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C02347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11E194D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una </w:t>
            </w:r>
            <w:r>
              <w:rPr>
                <w:rFonts w:ascii="Arial" w:hAnsi="Arial" w:cs="Arial"/>
                <w:sz w:val="17"/>
                <w:szCs w:val="17"/>
              </w:rPr>
              <w:t>contraseña que incluya una combinación de idiomas (caracteres latinos, cirílicos, árabes, etc.).</w:t>
            </w:r>
          </w:p>
        </w:tc>
      </w:tr>
      <w:tr xmlns:wp14="http://schemas.microsoft.com/office/word/2010/wordml" w:rsidR="00000000" w:rsidTr="0F3DC728" w14:paraId="1953D32D" wp14:textId="77777777">
        <w:trPr>
          <w:divId w:val="111667419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BC79F2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66C320C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0F3DC728" w14:paraId="19E47578" wp14:textId="77777777">
        <w:trPr>
          <w:divId w:val="111667419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D0DE0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223CF2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7BF7A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0F3DC728" w14:paraId="73EE3887" wp14:textId="77777777">
        <w:trPr>
          <w:divId w:val="111667419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C471D7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847DAD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Ingresar una </w:t>
            </w:r>
            <w:r>
              <w:rPr>
                <w:rFonts w:ascii="Arial" w:hAnsi="Arial" w:cs="Arial"/>
                <w:sz w:val="17"/>
                <w:szCs w:val="17"/>
              </w:rPr>
              <w:t>contraseña que incluya una combinación de idiomas (caracteres latinos, cirílicos, árabes, etc.).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2782D1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el nombre de usuario </w:t>
            </w:r>
          </w:p>
        </w:tc>
      </w:tr>
      <w:tr xmlns:wp14="http://schemas.microsoft.com/office/word/2010/wordml" w:rsidR="00000000" w:rsidTr="0F3DC728" w14:paraId="3041E394" wp14:textId="77777777">
        <w:trPr>
          <w:divId w:val="111667419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22B00AE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0F3DC728" w14:paraId="5C4BC419" wp14:textId="77777777">
        <w:trPr>
          <w:divId w:val="111667419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D999BA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P="0F3DC728" w:rsidRDefault="003A73E9" w14:paraId="38EBA5D6" wp14:textId="6C773A88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0F3DC728" w:rsidR="3CD8B9ED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0F3DC728" w14:paraId="52C86927" wp14:textId="77777777">
        <w:trPr>
          <w:divId w:val="111667419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5AE3A7E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2388D1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0F3DC728" w14:paraId="69E1F777" wp14:textId="77777777">
        <w:trPr>
          <w:divId w:val="111667419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F5A373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8E2482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77BD7BB9" wp14:textId="77777777">
        <w:trPr>
          <w:divId w:val="111667419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E2792D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FDE2B74" wp14:textId="3C891E5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>El sistema</w:t>
            </w:r>
            <w:r w:rsidRPr="0F3DC728" w:rsidR="1D338B50">
              <w:rPr>
                <w:rFonts w:ascii="Arial" w:hAnsi="Arial" w:eastAsia="Times New Roman" w:cs="Arial"/>
                <w:sz w:val="17"/>
                <w:szCs w:val="17"/>
              </w:rPr>
              <w:t xml:space="preserve"> no</w:t>
            </w: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 xml:space="preserve"> permite crear el usuario</w:t>
            </w:r>
          </w:p>
        </w:tc>
      </w:tr>
      <w:tr xmlns:wp14="http://schemas.microsoft.com/office/word/2010/wordml" w:rsidR="00000000" w:rsidTr="0F3DC728" w14:paraId="11A22509" wp14:textId="77777777">
        <w:trPr>
          <w:divId w:val="111667419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B4EA94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762E84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12673AC1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65" w:id="46"/>
      <w:bookmarkEnd w:id="4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052"/>
        <w:gridCol w:w="2653"/>
      </w:tblGrid>
      <w:tr xmlns:wp14="http://schemas.microsoft.com/office/word/2010/wordml" w:rsidR="00000000" w:rsidTr="0F3DC728" w14:paraId="07D6B2F0" wp14:textId="77777777">
        <w:trPr>
          <w:divId w:val="11416591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5112EB69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hs-213: Ingresar nombre usando emojis en el nombre de usuario.</w:t>
            </w:r>
          </w:p>
        </w:tc>
      </w:tr>
      <w:tr xmlns:wp14="http://schemas.microsoft.com/office/word/2010/wordml" w:rsidR="00000000" w:rsidTr="0F3DC728" w14:paraId="0A8A3E41" wp14:textId="77777777">
        <w:trPr>
          <w:divId w:val="11416591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08DD1A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3815D4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5DBA4D59" wp14:textId="77777777">
        <w:trPr>
          <w:divId w:val="11416591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49DBEA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7C3FE84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>registrar un usuario usando caracteres emoji en el nombre de usuario</w:t>
            </w:r>
          </w:p>
        </w:tc>
      </w:tr>
      <w:tr xmlns:wp14="http://schemas.microsoft.com/office/word/2010/wordml" w:rsidR="00000000" w:rsidTr="0F3DC728" w14:paraId="5484AF9B" wp14:textId="77777777">
        <w:trPr>
          <w:divId w:val="11416591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4E9E2B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593D19D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0F3DC728" w14:paraId="3ACBA570" wp14:textId="77777777">
        <w:trPr>
          <w:divId w:val="1141659124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525728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AE707C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2BB97D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0F3DC728" w14:paraId="1B5DAA5E" wp14:textId="77777777">
        <w:trPr>
          <w:divId w:val="114165912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755F7D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29A48E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 xml:space="preserve">registrar un usuario usando caracteres emoji en el nombre de usuario 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08B43A5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el nombre de usuario </w:t>
            </w:r>
          </w:p>
        </w:tc>
      </w:tr>
      <w:tr xmlns:wp14="http://schemas.microsoft.com/office/word/2010/wordml" w:rsidR="00000000" w:rsidTr="0F3DC728" w14:paraId="42C6D796" wp14:textId="77777777">
        <w:trPr>
          <w:divId w:val="11416591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E1831B3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0F3DC728" w14:paraId="20F305EF" wp14:textId="77777777">
        <w:trPr>
          <w:divId w:val="11416591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60D162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P="0F3DC728" w:rsidRDefault="003A73E9" w14:paraId="0A7AFF94" wp14:textId="037FB7EA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0F3DC728" w:rsidR="6FA33AC8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0F3DC728" w14:paraId="00A14BFB" wp14:textId="77777777">
        <w:trPr>
          <w:divId w:val="11416591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56B8FF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CDFC8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0F3DC728" w14:paraId="4E91B978" wp14:textId="77777777">
        <w:trPr>
          <w:divId w:val="11416591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25CF20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058529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4E326FD4" wp14:textId="77777777">
        <w:trPr>
          <w:divId w:val="11416591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02556CA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EE47B51" wp14:textId="37B4ABC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 xml:space="preserve">El sistema </w:t>
            </w:r>
            <w:r w:rsidRPr="0F3DC728" w:rsidR="741D1F70">
              <w:rPr>
                <w:rFonts w:ascii="Arial" w:hAnsi="Arial" w:eastAsia="Times New Roman" w:cs="Arial"/>
                <w:sz w:val="17"/>
                <w:szCs w:val="17"/>
              </w:rPr>
              <w:t xml:space="preserve">no </w:t>
            </w: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>permite crear el usuario</w:t>
            </w:r>
          </w:p>
        </w:tc>
      </w:tr>
      <w:tr xmlns:wp14="http://schemas.microsoft.com/office/word/2010/wordml" w:rsidR="00000000" w:rsidTr="0F3DC728" w14:paraId="7D962CBE" wp14:textId="77777777">
        <w:trPr>
          <w:divId w:val="11416591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7CE2727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5C87E6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A73E9" w:rsidRDefault="003A73E9" w14:paraId="2C6BD88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667" w:id="47"/>
      <w:bookmarkEnd w:id="47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223"/>
        <w:gridCol w:w="2482"/>
      </w:tblGrid>
      <w:tr xmlns:wp14="http://schemas.microsoft.com/office/word/2010/wordml" w:rsidR="00000000" w:rsidTr="0F3DC728" w14:paraId="412741C9" wp14:textId="77777777">
        <w:trPr>
          <w:divId w:val="115699634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3A73E9" w:rsidRDefault="003A73E9" w14:paraId="0ADD5D09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hs-214: Ingresar nombre usando caracteres emoji de contraseña.</w:t>
            </w:r>
          </w:p>
        </w:tc>
      </w:tr>
      <w:tr xmlns:wp14="http://schemas.microsoft.com/office/word/2010/wordml" w:rsidR="00000000" w:rsidTr="0F3DC728" w14:paraId="43D0D6F9" wp14:textId="77777777">
        <w:trPr>
          <w:divId w:val="115699634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478B3B9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03AE56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7F942FD0" wp14:textId="77777777">
        <w:trPr>
          <w:divId w:val="115699634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42FB08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A73E9" w:rsidRDefault="003A73E9" w14:paraId="343D80C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>registrar un usuario usando caracteres emoji en la contraseña.</w:t>
            </w:r>
          </w:p>
        </w:tc>
      </w:tr>
      <w:tr xmlns:wp14="http://schemas.microsoft.com/office/word/2010/wordml" w:rsidR="00000000" w:rsidTr="0F3DC728" w14:paraId="0B8E471B" wp14:textId="77777777">
        <w:trPr>
          <w:divId w:val="115699634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0F15F9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A73E9" w:rsidRDefault="003A73E9" w14:paraId="315D82B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No tener una cuenta registrada</w:t>
            </w:r>
          </w:p>
        </w:tc>
      </w:tr>
      <w:tr xmlns:wp14="http://schemas.microsoft.com/office/word/2010/wordml" w:rsidR="00000000" w:rsidTr="0F3DC728" w14:paraId="014D0443" wp14:textId="77777777">
        <w:trPr>
          <w:divId w:val="1156996346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198AEFC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36BC8B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66E26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0F3DC728" w14:paraId="709855FC" wp14:textId="77777777">
        <w:trPr>
          <w:divId w:val="1156996346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B00C05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FB5705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Intentar </w:t>
            </w:r>
            <w:r>
              <w:rPr>
                <w:rFonts w:ascii="Arial" w:hAnsi="Arial" w:cs="Arial"/>
                <w:sz w:val="17"/>
                <w:szCs w:val="17"/>
              </w:rPr>
              <w:t>registrar un usuario usando caracteres emoji en la contraseña. 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6479C81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 sistema debe rechazar la contraseña </w:t>
            </w:r>
          </w:p>
        </w:tc>
      </w:tr>
      <w:tr xmlns:wp14="http://schemas.microsoft.com/office/word/2010/wordml" w:rsidR="00000000" w:rsidTr="0F3DC728" w14:paraId="54E11D2A" wp14:textId="77777777">
        <w:trPr>
          <w:divId w:val="115699634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31126E5D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0F3DC728" w14:paraId="68FEEA8E" wp14:textId="77777777">
        <w:trPr>
          <w:divId w:val="115699634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6B18CE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P="0F3DC728" w:rsidRDefault="003A73E9" w14:paraId="227FA092" wp14:textId="73D5BC25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0F3DC728" w:rsidR="1F7828F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0F3DC728" w14:paraId="12CCECBF" wp14:textId="77777777">
        <w:trPr>
          <w:divId w:val="115699634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72D2EA3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602D27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0F3DC728" w14:paraId="5A80E417" wp14:textId="77777777">
        <w:trPr>
          <w:divId w:val="115699634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1CE2143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5A75928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F3DC728" w14:paraId="1B9DC18A" wp14:textId="77777777">
        <w:trPr>
          <w:divId w:val="115699634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B82A59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76AC78CE" wp14:textId="0CDCFA9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 xml:space="preserve">El sistema </w:t>
            </w:r>
            <w:r w:rsidRPr="0F3DC728" w:rsidR="14C82BF1">
              <w:rPr>
                <w:rFonts w:ascii="Arial" w:hAnsi="Arial" w:eastAsia="Times New Roman" w:cs="Arial"/>
                <w:sz w:val="17"/>
                <w:szCs w:val="17"/>
              </w:rPr>
              <w:t xml:space="preserve">no </w:t>
            </w:r>
            <w:r w:rsidRPr="0F3DC728" w:rsidR="003A73E9">
              <w:rPr>
                <w:rFonts w:ascii="Arial" w:hAnsi="Arial" w:eastAsia="Times New Roman" w:cs="Arial"/>
                <w:sz w:val="17"/>
                <w:szCs w:val="17"/>
              </w:rPr>
              <w:t>permite crear el usuario</w:t>
            </w:r>
          </w:p>
        </w:tc>
      </w:tr>
      <w:tr xmlns:wp14="http://schemas.microsoft.com/office/word/2010/wordml" w:rsidR="00000000" w:rsidTr="0F3DC728" w14:paraId="5AC2E14F" wp14:textId="77777777">
        <w:trPr>
          <w:divId w:val="115699634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3A73E9" w:rsidRDefault="003A73E9" w14:paraId="3C96286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3A73E9" w:rsidRDefault="003A73E9" w14:paraId="2BD0707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</w:t>
            </w:r>
            <w:r>
              <w:rPr>
                <w:rFonts w:ascii="Arial" w:hAnsi="Arial" w:eastAsia="Times New Roman" w:cs="Arial"/>
                <w:sz w:val="17"/>
                <w:szCs w:val="17"/>
              </w:rPr>
              <w:t>Ninguno</w:t>
            </w:r>
          </w:p>
        </w:tc>
      </w:tr>
    </w:tbl>
    <w:p xmlns:wp14="http://schemas.microsoft.com/office/word/2010/wordml" w:rsidR="003A73E9" w:rsidRDefault="003A73E9" w14:paraId="2DE403A5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</w:p>
    <w:sectPr w:rsidR="00000000">
      <w:pgSz w:w="12240" w:h="15840" w:orient="portrait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attachedTemplate r:id="rId1"/>
  <w:trackRevisions w:val="false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E9"/>
    <w:rsid w:val="003A73E9"/>
    <w:rsid w:val="007B5819"/>
    <w:rsid w:val="0097FE5E"/>
    <w:rsid w:val="025F4B56"/>
    <w:rsid w:val="035E18BD"/>
    <w:rsid w:val="042AB2CD"/>
    <w:rsid w:val="045E7465"/>
    <w:rsid w:val="0677B3B8"/>
    <w:rsid w:val="076219DD"/>
    <w:rsid w:val="0891AD00"/>
    <w:rsid w:val="092EAD04"/>
    <w:rsid w:val="0942781B"/>
    <w:rsid w:val="0B6F9647"/>
    <w:rsid w:val="0C6854CA"/>
    <w:rsid w:val="0D852407"/>
    <w:rsid w:val="0DE7C9B5"/>
    <w:rsid w:val="0E1A9BEB"/>
    <w:rsid w:val="0E833178"/>
    <w:rsid w:val="0EF0CE7F"/>
    <w:rsid w:val="0F2005F3"/>
    <w:rsid w:val="0F3DC728"/>
    <w:rsid w:val="0FE7E421"/>
    <w:rsid w:val="14C82BF1"/>
    <w:rsid w:val="14D54D1D"/>
    <w:rsid w:val="1590A25C"/>
    <w:rsid w:val="1596EDDC"/>
    <w:rsid w:val="15BF7A90"/>
    <w:rsid w:val="169EDE27"/>
    <w:rsid w:val="16F193C4"/>
    <w:rsid w:val="18A4968B"/>
    <w:rsid w:val="18CC2186"/>
    <w:rsid w:val="1A3151FA"/>
    <w:rsid w:val="1D338B50"/>
    <w:rsid w:val="1E0D66E0"/>
    <w:rsid w:val="1F7828FB"/>
    <w:rsid w:val="2065DBC5"/>
    <w:rsid w:val="229A4153"/>
    <w:rsid w:val="24177748"/>
    <w:rsid w:val="26EEF5F7"/>
    <w:rsid w:val="27CF487B"/>
    <w:rsid w:val="27F41509"/>
    <w:rsid w:val="2A235DD7"/>
    <w:rsid w:val="2A6B313B"/>
    <w:rsid w:val="2AD947C2"/>
    <w:rsid w:val="2B162F92"/>
    <w:rsid w:val="2B728166"/>
    <w:rsid w:val="2BC31850"/>
    <w:rsid w:val="2CDB06AE"/>
    <w:rsid w:val="2F6E7816"/>
    <w:rsid w:val="32186ADE"/>
    <w:rsid w:val="32940C0F"/>
    <w:rsid w:val="32AEA163"/>
    <w:rsid w:val="333C5C90"/>
    <w:rsid w:val="33FA58AC"/>
    <w:rsid w:val="3484422F"/>
    <w:rsid w:val="356D142B"/>
    <w:rsid w:val="3A977BD7"/>
    <w:rsid w:val="3B6F6C3A"/>
    <w:rsid w:val="3B99C057"/>
    <w:rsid w:val="3CAD2C07"/>
    <w:rsid w:val="3CD8B9ED"/>
    <w:rsid w:val="3EE7E3B3"/>
    <w:rsid w:val="3FC2E6DE"/>
    <w:rsid w:val="403F34D0"/>
    <w:rsid w:val="40722208"/>
    <w:rsid w:val="41E1104B"/>
    <w:rsid w:val="4265CA62"/>
    <w:rsid w:val="4288B20F"/>
    <w:rsid w:val="43D640BB"/>
    <w:rsid w:val="45C24564"/>
    <w:rsid w:val="482629C3"/>
    <w:rsid w:val="4BB1FFED"/>
    <w:rsid w:val="4E5A45CD"/>
    <w:rsid w:val="50A2741C"/>
    <w:rsid w:val="50A8874B"/>
    <w:rsid w:val="5248E0BB"/>
    <w:rsid w:val="539AF018"/>
    <w:rsid w:val="54AFFF80"/>
    <w:rsid w:val="55CC1D99"/>
    <w:rsid w:val="563BCDF8"/>
    <w:rsid w:val="5939A418"/>
    <w:rsid w:val="59CAC65D"/>
    <w:rsid w:val="5A0B2EB3"/>
    <w:rsid w:val="5A387ABF"/>
    <w:rsid w:val="5B475635"/>
    <w:rsid w:val="5B9BDC51"/>
    <w:rsid w:val="5CF63E5C"/>
    <w:rsid w:val="5D3F678D"/>
    <w:rsid w:val="5D526752"/>
    <w:rsid w:val="5D7523AC"/>
    <w:rsid w:val="5EE380AB"/>
    <w:rsid w:val="5EEA7C4F"/>
    <w:rsid w:val="60A98558"/>
    <w:rsid w:val="613F6C2F"/>
    <w:rsid w:val="6446BAED"/>
    <w:rsid w:val="662B88F7"/>
    <w:rsid w:val="6805A561"/>
    <w:rsid w:val="686CB748"/>
    <w:rsid w:val="69261F6F"/>
    <w:rsid w:val="69362693"/>
    <w:rsid w:val="695F05C3"/>
    <w:rsid w:val="6AF961CF"/>
    <w:rsid w:val="6B06FB88"/>
    <w:rsid w:val="6B0E26F0"/>
    <w:rsid w:val="6C11E039"/>
    <w:rsid w:val="6CAB69AC"/>
    <w:rsid w:val="6E0319E9"/>
    <w:rsid w:val="6FA33AC8"/>
    <w:rsid w:val="7067B72E"/>
    <w:rsid w:val="70EC56A8"/>
    <w:rsid w:val="741D1F70"/>
    <w:rsid w:val="76A2490F"/>
    <w:rsid w:val="76DA6B59"/>
    <w:rsid w:val="779EA0DB"/>
    <w:rsid w:val="78AB6089"/>
    <w:rsid w:val="7BEEF11B"/>
    <w:rsid w:val="7C48802F"/>
    <w:rsid w:val="7C7A7EF2"/>
    <w:rsid w:val="7CB56B3D"/>
    <w:rsid w:val="7CC9749C"/>
    <w:rsid w:val="7DBF4014"/>
    <w:rsid w:val="7EBE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31AB99"/>
  <w15:chartTrackingRefBased/>
  <w15:docId w15:val="{3CA111D7-56C3-4482-A019-AD216844C8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Ttulo1Car" w:customStyle="1">
    <w:name w:val="Título 1 Car"/>
    <w:basedOn w:val="Fuentedeprrafopredeter"/>
    <w:link w:val="Ttulo1"/>
    <w:uiPriority w:val="9"/>
    <w:locked/>
    <w:rPr>
      <w:rFonts w:hint="defaul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/>
    <w:locked/>
    <w:rPr>
      <w:rFonts w:hint="default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locked/>
    <w:rPr>
      <w:rFonts w:hint="default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locked/>
    <w:rPr>
      <w:rFonts w:hint="default" w:asciiTheme="majorHAnsi" w:hAnsiTheme="majorHAnsi" w:eastAsiaTheme="majorEastAsia" w:cstheme="majorBidi"/>
      <w:i/>
      <w:iCs/>
      <w:color w:val="2F5496" w:themeColor="accent1" w:themeShade="B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locked/>
    <w:rPr>
      <w:rFonts w:hint="default" w:ascii="Consolas" w:hAnsi="Consolas" w:eastAsiaTheme="minorEastAsia"/>
    </w:rPr>
  </w:style>
  <w:style w:type="paragraph" w:styleId="msonormal0" w:customStyle="1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important" w:customStyle="1">
    <w:name w:val="important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styleId="notprintable" w:customStyle="1">
    <w:name w:val="notprinta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character" w:styleId="label" w:customStyle="1">
    <w:name w:val="label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6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4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267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4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9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958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426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1371221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http://localhost/testlink/gui/themes/default/images/company_logo.png" TargetMode="Externa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testreport Registro de usuario Movil</dc:title>
  <dc:subject/>
  <dc:creator>Cristian Lara</dc:creator>
  <keywords/>
  <dc:description/>
  <lastModifiedBy>CRISTIAN JAVIER LARA FLORES</lastModifiedBy>
  <revision>4</revision>
  <dcterms:created xsi:type="dcterms:W3CDTF">2024-11-17T17:30:00.0000000Z</dcterms:created>
  <dcterms:modified xsi:type="dcterms:W3CDTF">2024-11-20T03:07:10.2999908Z</dcterms:modified>
</coreProperties>
</file>