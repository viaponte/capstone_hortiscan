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B245DD" w:rsidRDefault="00B245DD" w14:paraId="672A6659" wp14:textId="77777777">
      <w:pPr>
        <w:jc w:val="center"/>
        <w:divId w:val="265357591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6653B334">
          <v:rect id="_x0000_i1025" style="width:441.9pt;height:1.5pt" o:hr="t" o:hrstd="t" o:hralign="center" fillcolor="#a0a0a0" stroked="f"/>
        </w:pict>
      </w:r>
    </w:p>
    <w:p xmlns:wp14="http://schemas.microsoft.com/office/word/2010/wordml" w:rsidR="00B245DD" w:rsidRDefault="00B245DD" w14:paraId="0A37501D" wp14:textId="77777777">
      <w:pPr>
        <w:pStyle w:val="NormalWeb"/>
        <w:jc w:val="center"/>
        <w:divId w:val="265357591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5F274DFB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45DD" w:rsidRDefault="00B245DD" w14:paraId="6A3BF3D1" wp14:textId="77777777">
      <w:pPr>
        <w:pStyle w:val="NormalWeb"/>
        <w:jc w:val="center"/>
        <w:divId w:val="1363282751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Creación de carpeta Móvil</w:t>
      </w:r>
    </w:p>
    <w:p xmlns:wp14="http://schemas.microsoft.com/office/word/2010/wordml" w:rsidR="00B245DD" w:rsidRDefault="00B245DD" w14:paraId="43CEEF23" wp14:textId="77777777">
      <w:pPr>
        <w:pStyle w:val="NormalWeb"/>
        <w:jc w:val="center"/>
        <w:divId w:val="1363282751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B245DD" w:rsidRDefault="00B245DD" w14:paraId="51F738E7" wp14:textId="77777777">
      <w:pPr>
        <w:pStyle w:val="NormalWeb"/>
        <w:divId w:val="202585952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B245DD" w:rsidRDefault="00B245DD" w14:paraId="5DFF2345" wp14:textId="77777777">
      <w:pPr>
        <w:pStyle w:val="NormalWeb"/>
        <w:divId w:val="202585952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B245DD" w:rsidRDefault="00B245DD" w14:paraId="4C0D323D" wp14:textId="77777777">
      <w:pPr>
        <w:pStyle w:val="NormalWeb"/>
        <w:divId w:val="202585952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B245DD" w:rsidRDefault="00B245DD" w14:paraId="6E72FAE9" wp14:textId="77777777">
      <w:pPr>
        <w:divId w:val="1771199605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B245DD" w:rsidRDefault="00B245DD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B245DD" w:rsidRDefault="00B245DD" w14:paraId="5DAB6C7B" wp14:textId="77777777">
      <w:pPr>
        <w:divId w:val="15691781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B245DD" w:rsidRDefault="00B245DD" w14:paraId="3E2C6462" wp14:textId="77777777">
      <w:pPr>
        <w:pStyle w:val="NormalWeb"/>
        <w:divId w:val="156917812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Creación de carpeta Móvil</w:t>
        </w:r>
      </w:hyperlink>
    </w:p>
    <w:p xmlns:wp14="http://schemas.microsoft.com/office/word/2010/wordml" w:rsidR="00B245DD" w:rsidRDefault="00B245DD" w14:paraId="16C7D1E4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17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carpeta</w:t>
        </w:r>
      </w:hyperlink>
    </w:p>
    <w:p xmlns:wp14="http://schemas.microsoft.com/office/word/2010/wordml" w:rsidR="00B245DD" w:rsidRDefault="00B245DD" w14:paraId="4F0E64C2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18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carpeta</w:t>
        </w:r>
      </w:hyperlink>
    </w:p>
    <w:p xmlns:wp14="http://schemas.microsoft.com/office/word/2010/wordml" w:rsidR="00B245DD" w:rsidRDefault="00B245DD" w14:paraId="2CC17562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18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carpeta (vacío)</w:t>
        </w:r>
      </w:hyperlink>
    </w:p>
    <w:p xmlns:wp14="http://schemas.microsoft.com/office/word/2010/wordml" w:rsidR="00B245DD" w:rsidRDefault="00B245DD" w14:paraId="571B956D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188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</w:t>
        </w:r>
      </w:hyperlink>
    </w:p>
    <w:p xmlns:wp14="http://schemas.microsoft.com/office/word/2010/wordml" w:rsidR="00B245DD" w:rsidRDefault="00B245DD" w14:paraId="6CABCF46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192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Carpeta</w:t>
        </w:r>
      </w:hyperlink>
    </w:p>
    <w:p xmlns:wp14="http://schemas.microsoft.com/office/word/2010/wordml" w:rsidR="00B245DD" w:rsidRDefault="00B245DD" w14:paraId="0440D9CA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5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números</w:t>
        </w:r>
      </w:hyperlink>
    </w:p>
    <w:p xmlns:wp14="http://schemas.microsoft.com/office/word/2010/wordml" w:rsidR="00B245DD" w:rsidRDefault="00B245DD" w14:paraId="34805913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52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caracteres especiales</w:t>
        </w:r>
      </w:hyperlink>
    </w:p>
    <w:p xmlns:wp14="http://schemas.microsoft.com/office/word/2010/wordml" w:rsidR="00B245DD" w:rsidRDefault="00B245DD" w14:paraId="20BA39B9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52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números y caracteres especiales</w:t>
        </w:r>
      </w:hyperlink>
    </w:p>
    <w:p xmlns:wp14="http://schemas.microsoft.com/office/word/2010/wordml" w:rsidR="00B245DD" w:rsidRDefault="00B245DD" w14:paraId="49EC81A9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52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números, caracteres especiales y letras</w:t>
        </w:r>
      </w:hyperlink>
    </w:p>
    <w:p xmlns:wp14="http://schemas.microsoft.com/office/word/2010/wordml" w:rsidR="00B245DD" w:rsidRDefault="00B245DD" w14:paraId="3C708F00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5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carpeta</w:t>
        </w:r>
      </w:hyperlink>
    </w:p>
    <w:p xmlns:wp14="http://schemas.microsoft.com/office/word/2010/wordml" w:rsidR="00B245DD" w:rsidRDefault="00B245DD" w14:paraId="51212022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70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carpeta con caracteres especiales prohibidos (como &lt;&gt;, /, etc.).</w:t>
        </w:r>
      </w:hyperlink>
    </w:p>
    <w:p xmlns:wp14="http://schemas.microsoft.com/office/word/2010/wordml" w:rsidR="00B245DD" w:rsidRDefault="00B245DD" w14:paraId="20FA999F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70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carpeta a uno ya existente</w:t>
        </w:r>
      </w:hyperlink>
    </w:p>
    <w:p xmlns:wp14="http://schemas.microsoft.com/office/word/2010/wordml" w:rsidR="00B245DD" w:rsidRDefault="00B245DD" w14:paraId="47274EF2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70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carpeta extremadamente largo</w:t>
        </w:r>
      </w:hyperlink>
    </w:p>
    <w:p xmlns:wp14="http://schemas.microsoft.com/office/word/2010/wordml" w:rsidR="00B245DD" w:rsidRDefault="00B245DD" w14:paraId="233EA1B0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history="1" w:anchor="toc_tc70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carpeta con combinación de idiomas</w:t>
        </w:r>
      </w:hyperlink>
    </w:p>
    <w:p xmlns:wp14="http://schemas.microsoft.com/office/word/2010/wordml" w:rsidR="00B245DD" w:rsidRDefault="00B245DD" w14:paraId="0FD643EF" wp14:textId="77777777">
      <w:pPr>
        <w:pStyle w:val="NormalWeb"/>
        <w:divId w:val="156917812"/>
        <w:rPr>
          <w:rFonts w:ascii="Arial" w:hAnsi="Arial" w:cs="Arial"/>
          <w:sz w:val="18"/>
          <w:szCs w:val="18"/>
          <w:lang w:val="es-CL"/>
        </w:rPr>
      </w:pPr>
      <w:hyperlink w:anchor="toc_tc709">
        <w:r w:rsidRPr="16A58940" w:rsidR="00B245DD"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carpeta con emojis en el nombre de usuario.</w:t>
        </w:r>
      </w:hyperlink>
    </w:p>
    <w:p w:rsidR="200AC95F" w:rsidP="16A58940" w:rsidRDefault="200AC95F" w14:paraId="28AB8F50" w14:textId="219B5FF7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5D9E9CE4" w:rsidR="200AC95F">
        <w:rPr>
          <w:rFonts w:ascii="Arial" w:hAnsi="Arial" w:cs="Arial"/>
          <w:sz w:val="18"/>
          <w:szCs w:val="18"/>
          <w:lang w:val="es-CL"/>
        </w:rPr>
        <w:t>Renombrar carpeta</w:t>
      </w:r>
    </w:p>
    <w:p xmlns:wp14="http://schemas.microsoft.com/office/word/2010/wordml" w:rsidR="00B245DD" w:rsidRDefault="00B245DD" w14:paraId="1CA1AC5B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 xml:space="preserve">1.1. Test Suite : </w:t>
      </w:r>
      <w:r>
        <w:rPr>
          <w:rFonts w:ascii="Arial" w:hAnsi="Arial" w:eastAsia="Times New Roman" w:cs="Arial"/>
          <w:sz w:val="22"/>
          <w:szCs w:val="22"/>
          <w:lang w:val="es-CL"/>
        </w:rPr>
        <w:t>Creación de carpeta Móvil</w:t>
      </w:r>
    </w:p>
    <w:p xmlns:wp14="http://schemas.microsoft.com/office/word/2010/wordml" w:rsidR="00B245DD" w:rsidRDefault="00B245DD" w14:paraId="33CE783A" wp14:textId="77777777">
      <w:pPr>
        <w:pStyle w:val="NormalWeb"/>
        <w:divId w:val="1390807215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para la creación de una carpeta </w:t>
      </w:r>
    </w:p>
    <w:p xmlns:wp14="http://schemas.microsoft.com/office/word/2010/wordml" w:rsidR="00B245DD" w:rsidRDefault="00B245DD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77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77"/>
        <w:gridCol w:w="3928"/>
      </w:tblGrid>
      <w:tr xmlns:wp14="http://schemas.microsoft.com/office/word/2010/wordml" w:rsidR="00000000" w14:paraId="4B999486" wp14:textId="77777777">
        <w:trPr>
          <w:divId w:val="5498056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2AD037F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hs-38: Ingresar una carpeta</w:t>
            </w:r>
          </w:p>
        </w:tc>
      </w:tr>
      <w:tr xmlns:wp14="http://schemas.microsoft.com/office/word/2010/wordml" w:rsidR="00000000" w14:paraId="3A4F3965" wp14:textId="77777777">
        <w:trPr>
          <w:divId w:val="5498056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AB0D699" wp14:textId="77777777">
        <w:trPr>
          <w:divId w:val="5498056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1572724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Proceso para crear una carpeta</w:t>
            </w:r>
          </w:p>
        </w:tc>
      </w:tr>
      <w:tr xmlns:wp14="http://schemas.microsoft.com/office/word/2010/wordml" w:rsidR="00000000" w14:paraId="226A89F8" wp14:textId="77777777">
        <w:trPr>
          <w:divId w:val="5498056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7EEE3A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47252C5A" wp14:textId="77777777">
        <w:trPr>
          <w:divId w:val="54980568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 xml:space="preserve">Resultados </w:t>
            </w: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Esperados:</w:t>
            </w:r>
          </w:p>
        </w:tc>
      </w:tr>
      <w:tr xmlns:wp14="http://schemas.microsoft.com/office/word/2010/wordml" w:rsidR="00000000" w14:paraId="4123EE96" wp14:textId="77777777">
        <w:trPr>
          <w:divId w:val="54980568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9F5D6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"Crear Carpeta"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8D9D29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al formulario de crear carpeta</w:t>
            </w:r>
          </w:p>
        </w:tc>
      </w:tr>
      <w:tr xmlns:wp14="http://schemas.microsoft.com/office/word/2010/wordml" w:rsidR="00000000" w14:paraId="02EB378F" wp14:textId="77777777">
        <w:trPr>
          <w:divId w:val="5498056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5498056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5498056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5498056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4DA28E5" wp14:textId="77777777">
        <w:trPr>
          <w:divId w:val="5498056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A97D6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para crear carpeta se abre correctamente</w:t>
            </w:r>
          </w:p>
        </w:tc>
      </w:tr>
      <w:tr xmlns:wp14="http://schemas.microsoft.com/office/word/2010/wordml" w:rsidR="00000000" w14:paraId="57E4FC9A" wp14:textId="77777777">
        <w:trPr>
          <w:divId w:val="5498056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80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09"/>
        <w:gridCol w:w="2296"/>
      </w:tblGrid>
      <w:tr xmlns:wp14="http://schemas.microsoft.com/office/word/2010/wordml" w:rsidR="00000000" w14:paraId="6AA6AFE0" wp14:textId="77777777">
        <w:trPr>
          <w:divId w:val="20111800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0AD8EBF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hs-39: Ingresar nombre carpeta</w:t>
            </w:r>
          </w:p>
        </w:tc>
      </w:tr>
      <w:tr xmlns:wp14="http://schemas.microsoft.com/office/word/2010/wordml" w:rsidR="00000000" w14:paraId="5E2ADEB2" wp14:textId="77777777">
        <w:trPr>
          <w:divId w:val="20111800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0604B84" wp14:textId="77777777">
        <w:trPr>
          <w:divId w:val="20111800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646A6B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carpeta</w:t>
            </w:r>
          </w:p>
        </w:tc>
      </w:tr>
      <w:tr xmlns:wp14="http://schemas.microsoft.com/office/word/2010/wordml" w:rsidR="00000000" w14:paraId="51378EE5" wp14:textId="77777777">
        <w:trPr>
          <w:divId w:val="20111800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652A78E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Seleccionar "Crear carpeta"</w:t>
            </w:r>
          </w:p>
        </w:tc>
      </w:tr>
      <w:tr xmlns:wp14="http://schemas.microsoft.com/office/word/2010/wordml" w:rsidR="00000000" w14:paraId="2C2868BC" wp14:textId="77777777">
        <w:trPr>
          <w:divId w:val="201118009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C537C66" wp14:textId="77777777">
        <w:trPr>
          <w:divId w:val="201118009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5ECEF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Click </w:t>
            </w:r>
            <w:r>
              <w:rPr>
                <w:rFonts w:ascii="Arial" w:hAnsi="Arial" w:cs="Arial"/>
                <w:sz w:val="17"/>
                <w:szCs w:val="17"/>
              </w:rPr>
              <w:t>en el campo de ingreso del nombre de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6FCE3E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Poder escribir</w:t>
            </w:r>
          </w:p>
        </w:tc>
      </w:tr>
      <w:tr xmlns:wp14="http://schemas.microsoft.com/office/word/2010/wordml" w:rsidR="00000000" w14:paraId="0B0FC7CD" wp14:textId="77777777">
        <w:trPr>
          <w:divId w:val="201118009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9239DA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DE17E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el nombre escrito</w:t>
            </w:r>
          </w:p>
        </w:tc>
      </w:tr>
      <w:tr xmlns:wp14="http://schemas.microsoft.com/office/word/2010/wordml" w:rsidR="00000000" w14:paraId="5A39BBE3" wp14:textId="77777777">
        <w:trPr>
          <w:divId w:val="20111800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20111800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20111800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20111800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2C34BB7" wp14:textId="77777777">
        <w:trPr>
          <w:divId w:val="20111800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CD9D8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de carpeta se ingresa correctamente</w:t>
            </w:r>
          </w:p>
        </w:tc>
      </w:tr>
      <w:tr xmlns:wp14="http://schemas.microsoft.com/office/word/2010/wordml" w:rsidR="00000000" w14:paraId="617B1916" wp14:textId="77777777">
        <w:trPr>
          <w:divId w:val="20111800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84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88"/>
        <w:gridCol w:w="3317"/>
      </w:tblGrid>
      <w:tr xmlns:wp14="http://schemas.microsoft.com/office/word/2010/wordml" w:rsidR="00000000" w14:paraId="11122DBB" wp14:textId="77777777">
        <w:trPr>
          <w:divId w:val="18441271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637CAB8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hs-40: Ingresar nombre carpeta (vacío)</w:t>
            </w:r>
          </w:p>
        </w:tc>
      </w:tr>
      <w:tr xmlns:wp14="http://schemas.microsoft.com/office/word/2010/wordml" w:rsidR="00000000" w14:paraId="4B6C1EE6" wp14:textId="77777777">
        <w:trPr>
          <w:divId w:val="18441271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226479B" wp14:textId="77777777">
        <w:trPr>
          <w:divId w:val="18441271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4C9316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carpeta vacío </w:t>
            </w:r>
          </w:p>
        </w:tc>
      </w:tr>
      <w:tr xmlns:wp14="http://schemas.microsoft.com/office/word/2010/wordml" w:rsidR="00000000" w14:paraId="6E3677DE" wp14:textId="77777777">
        <w:trPr>
          <w:divId w:val="18441271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3F92194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la opcion "</w:t>
            </w:r>
            <w:r>
              <w:rPr>
                <w:rFonts w:ascii="Arial" w:hAnsi="Arial" w:cs="Arial"/>
                <w:sz w:val="17"/>
                <w:szCs w:val="17"/>
              </w:rPr>
              <w:t>Crear carpeta"</w:t>
            </w:r>
          </w:p>
        </w:tc>
      </w:tr>
      <w:tr xmlns:wp14="http://schemas.microsoft.com/office/word/2010/wordml" w:rsidR="00000000" w14:paraId="795C61F7" wp14:textId="77777777">
        <w:trPr>
          <w:divId w:val="18441271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E4B1673" wp14:textId="77777777">
        <w:trPr>
          <w:divId w:val="18441271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650738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el campo de ingreso del nombre de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5C3AA6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escribir</w:t>
            </w:r>
          </w:p>
        </w:tc>
      </w:tr>
      <w:tr xmlns:wp14="http://schemas.microsoft.com/office/word/2010/wordml" w:rsidR="00000000" w14:paraId="7750BAD3" wp14:textId="77777777">
        <w:trPr>
          <w:divId w:val="18441271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3F0A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"Crear carpeta"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CBDFE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Mensaje emergente de que deba agregar un nombre </w:t>
            </w:r>
          </w:p>
        </w:tc>
      </w:tr>
      <w:tr xmlns:wp14="http://schemas.microsoft.com/office/word/2010/wordml" w:rsidR="00000000" w14:paraId="72A3D3EC" wp14:textId="77777777">
        <w:trPr>
          <w:divId w:val="18441271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8441271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8441271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8441271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424B70E" wp14:textId="77777777">
        <w:trPr>
          <w:divId w:val="18441271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9E850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que la carpeta debe tener un nombre</w:t>
            </w:r>
          </w:p>
        </w:tc>
      </w:tr>
      <w:tr xmlns:wp14="http://schemas.microsoft.com/office/word/2010/wordml" w:rsidR="00000000" w14:paraId="28780193" wp14:textId="77777777">
        <w:trPr>
          <w:divId w:val="18441271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88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23"/>
        <w:gridCol w:w="3182"/>
      </w:tblGrid>
      <w:tr xmlns:wp14="http://schemas.microsoft.com/office/word/2010/wordml" w:rsidR="00000000" w14:paraId="60C4C3D9" wp14:textId="77777777">
        <w:trPr>
          <w:divId w:val="12291468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4AD6393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hs-41: Crear carpeta</w:t>
            </w:r>
          </w:p>
        </w:tc>
      </w:tr>
      <w:tr xmlns:wp14="http://schemas.microsoft.com/office/word/2010/wordml" w:rsidR="00000000" w14:paraId="4E9033CC" wp14:textId="77777777">
        <w:trPr>
          <w:divId w:val="12291468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0C52D3C" wp14:textId="77777777">
        <w:trPr>
          <w:divId w:val="12291468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50D23D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Creación </w:t>
            </w:r>
            <w:r>
              <w:rPr>
                <w:rFonts w:ascii="Arial" w:hAnsi="Arial" w:cs="Arial"/>
                <w:sz w:val="17"/>
                <w:szCs w:val="17"/>
              </w:rPr>
              <w:t>de carpeta con el nombre ingresado</w:t>
            </w:r>
          </w:p>
        </w:tc>
      </w:tr>
      <w:tr xmlns:wp14="http://schemas.microsoft.com/office/word/2010/wordml" w:rsidR="00000000" w14:paraId="2012A52B" wp14:textId="77777777">
        <w:trPr>
          <w:divId w:val="122914684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DE3AEDB" wp14:textId="77777777">
        <w:trPr>
          <w:divId w:val="122914684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C61044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46A222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el nombre escrito </w:t>
            </w:r>
          </w:p>
        </w:tc>
      </w:tr>
      <w:tr xmlns:wp14="http://schemas.microsoft.com/office/word/2010/wordml" w:rsidR="00000000" w14:paraId="16EA64BF" wp14:textId="77777777">
        <w:trPr>
          <w:divId w:val="122914684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7206F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"Crear carpeta"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5FF5F4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la carpeta creada </w:t>
            </w:r>
          </w:p>
        </w:tc>
      </w:tr>
      <w:tr xmlns:wp14="http://schemas.microsoft.com/office/word/2010/wordml" w:rsidR="00000000" w14:paraId="0E27B00A" wp14:textId="77777777">
        <w:trPr>
          <w:divId w:val="12291468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2291468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2291468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2291468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92FC95" wp14:textId="77777777">
        <w:trPr>
          <w:divId w:val="12291468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B7CA8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carpeta se crea y se lista correctamente</w:t>
            </w:r>
          </w:p>
        </w:tc>
      </w:tr>
      <w:tr xmlns:wp14="http://schemas.microsoft.com/office/word/2010/wordml" w:rsidR="00000000" w14:paraId="28C6E526" wp14:textId="77777777">
        <w:trPr>
          <w:divId w:val="12291468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92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97"/>
        <w:gridCol w:w="3908"/>
      </w:tblGrid>
      <w:tr xmlns:wp14="http://schemas.microsoft.com/office/word/2010/wordml" w:rsidR="00000000" w14:paraId="3890D5DB" wp14:textId="77777777">
        <w:trPr>
          <w:divId w:val="270722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1470689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hs-42: Eliminar Carpeta</w:t>
            </w:r>
          </w:p>
        </w:tc>
      </w:tr>
      <w:tr xmlns:wp14="http://schemas.microsoft.com/office/word/2010/wordml" w:rsidR="00000000" w14:paraId="26972378" wp14:textId="77777777">
        <w:trPr>
          <w:divId w:val="270722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9C74F88" wp14:textId="77777777">
        <w:trPr>
          <w:divId w:val="270722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062F63E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Eliminar una carpeta creada</w:t>
            </w:r>
          </w:p>
        </w:tc>
      </w:tr>
      <w:tr xmlns:wp14="http://schemas.microsoft.com/office/word/2010/wordml" w:rsidR="00000000" w14:paraId="4805DCE1" wp14:textId="77777777">
        <w:trPr>
          <w:divId w:val="270722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608B1D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Tener </w:t>
            </w:r>
            <w:r>
              <w:rPr>
                <w:rFonts w:ascii="Arial" w:hAnsi="Arial" w:cs="Arial"/>
                <w:sz w:val="17"/>
                <w:szCs w:val="17"/>
              </w:rPr>
              <w:t>una carpeta creada</w:t>
            </w:r>
          </w:p>
        </w:tc>
      </w:tr>
      <w:tr xmlns:wp14="http://schemas.microsoft.com/office/word/2010/wordml" w:rsidR="00000000" w14:paraId="7ED37D23" wp14:textId="77777777">
        <w:trPr>
          <w:divId w:val="2707228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B6E9BB7" wp14:textId="77777777">
        <w:trPr>
          <w:divId w:val="2707228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55B5B7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Identificar la carpeta a eliminar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6473D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un botón rojo que diga "Eliminar"</w:t>
            </w:r>
          </w:p>
        </w:tc>
      </w:tr>
      <w:tr xmlns:wp14="http://schemas.microsoft.com/office/word/2010/wordml" w:rsidR="00000000" w14:paraId="3E34FC81" wp14:textId="77777777">
        <w:trPr>
          <w:divId w:val="2707228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7ED7A4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botón "Eliminar"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879D3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carpeta se elimine</w:t>
            </w:r>
          </w:p>
        </w:tc>
      </w:tr>
      <w:tr xmlns:wp14="http://schemas.microsoft.com/office/word/2010/wordml" w:rsidR="00000000" w14:paraId="44EAFD9C" wp14:textId="77777777">
        <w:trPr>
          <w:divId w:val="270722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270722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270722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270722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5D9FD8E" wp14:textId="77777777">
        <w:trPr>
          <w:divId w:val="270722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23DD4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carpeta se elimina correctamente</w:t>
            </w:r>
          </w:p>
        </w:tc>
      </w:tr>
      <w:tr xmlns:wp14="http://schemas.microsoft.com/office/word/2010/wordml" w:rsidR="00000000" w14:paraId="540DA757" wp14:textId="77777777">
        <w:trPr>
          <w:divId w:val="270722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19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85"/>
        <w:gridCol w:w="3420"/>
      </w:tblGrid>
      <w:tr xmlns:wp14="http://schemas.microsoft.com/office/word/2010/wordml" w:rsidR="00000000" w14:paraId="64E73623" wp14:textId="77777777">
        <w:trPr>
          <w:divId w:val="18856293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5223911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hs-140: Crear carpeta con números</w:t>
            </w:r>
          </w:p>
        </w:tc>
      </w:tr>
      <w:tr xmlns:wp14="http://schemas.microsoft.com/office/word/2010/wordml" w:rsidR="00000000" w14:paraId="2C1E042C" wp14:textId="77777777">
        <w:trPr>
          <w:divId w:val="18856293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0F993B3" wp14:textId="77777777">
        <w:trPr>
          <w:divId w:val="18856293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0AC676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números como nombre</w:t>
            </w:r>
          </w:p>
        </w:tc>
      </w:tr>
      <w:tr xmlns:wp14="http://schemas.microsoft.com/office/word/2010/wordml" w:rsidR="00000000" w14:paraId="40D4921E" wp14:textId="77777777">
        <w:trPr>
          <w:divId w:val="18856293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629896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1CC4D591" wp14:textId="77777777">
        <w:trPr>
          <w:divId w:val="188562934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645AC38" wp14:textId="77777777">
        <w:trPr>
          <w:divId w:val="188562934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0B781B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crear una carpeta con números como nombre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35C19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 carpeta debería </w:t>
            </w:r>
            <w:r>
              <w:rPr>
                <w:rFonts w:ascii="Arial" w:hAnsi="Arial" w:cs="Arial"/>
                <w:sz w:val="17"/>
                <w:szCs w:val="17"/>
              </w:rPr>
              <w:t>crearse con el nombre escrito por el usuario </w:t>
            </w:r>
          </w:p>
        </w:tc>
      </w:tr>
      <w:tr xmlns:wp14="http://schemas.microsoft.com/office/word/2010/wordml" w:rsidR="00000000" w14:paraId="3DEEC669" wp14:textId="77777777">
        <w:trPr>
          <w:divId w:val="18856293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18856293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18856293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8856293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537BFBD" wp14:textId="77777777">
        <w:trPr>
          <w:divId w:val="18856293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AEA0D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41A2564E" wp14:textId="77777777">
        <w:trPr>
          <w:divId w:val="18856293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1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45"/>
        <w:gridCol w:w="2860"/>
      </w:tblGrid>
      <w:tr xmlns:wp14="http://schemas.microsoft.com/office/word/2010/wordml" w:rsidR="00000000" w14:paraId="5E8809A3" wp14:textId="77777777">
        <w:trPr>
          <w:divId w:val="12915204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5C7F2D3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hs-141: Crear carpeta con caracteres especiales</w:t>
            </w:r>
          </w:p>
        </w:tc>
      </w:tr>
      <w:tr xmlns:wp14="http://schemas.microsoft.com/office/word/2010/wordml" w:rsidR="00000000" w14:paraId="4527610A" wp14:textId="77777777">
        <w:trPr>
          <w:divId w:val="1291520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2786550" wp14:textId="77777777">
        <w:trPr>
          <w:divId w:val="12915204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1E913A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crear una carpeta con caracteres especiales como nombre</w:t>
            </w:r>
          </w:p>
        </w:tc>
      </w:tr>
      <w:tr xmlns:wp14="http://schemas.microsoft.com/office/word/2010/wordml" w:rsidR="00000000" w14:paraId="16FB85BD" wp14:textId="77777777">
        <w:trPr>
          <w:divId w:val="1291520471"/>
          <w:trHeight w:val="6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40D159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37470D76" wp14:textId="77777777">
        <w:trPr>
          <w:divId w:val="129152047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D6DB6F3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#: </w:t>
            </w:r>
          </w:p>
        </w:tc>
        <w:tc>
          <w:tcPr>
            <w:tcW w:w="229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DA7A473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170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4B52A0B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xmlns:wp14="http://schemas.microsoft.com/office/word/2010/wordml" w:rsidR="00000000" w14:paraId="7315DE4E" wp14:textId="77777777">
        <w:trPr>
          <w:divId w:val="129152047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C50080F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229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6559015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caracteres especiales como nombre </w:t>
            </w:r>
          </w:p>
        </w:tc>
        <w:tc>
          <w:tcPr>
            <w:tcW w:w="170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6BE2200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escrito por el usuario </w:t>
            </w:r>
          </w:p>
        </w:tc>
      </w:tr>
      <w:tr xmlns:wp14="http://schemas.microsoft.com/office/word/2010/wordml" w:rsidR="00000000" w14:paraId="278BE537" wp14:textId="77777777">
        <w:trPr>
          <w:divId w:val="1291520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1291520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1291520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3D2452D" wp14:textId="77777777">
        <w:trPr>
          <w:divId w:val="1291520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D457B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3CFAEEC4" wp14:textId="77777777">
        <w:trPr>
          <w:divId w:val="1291520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3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63"/>
        <w:gridCol w:w="2942"/>
      </w:tblGrid>
      <w:tr xmlns:wp14="http://schemas.microsoft.com/office/word/2010/wordml" w:rsidR="00000000" w14:paraId="7949964F" wp14:textId="77777777">
        <w:trPr>
          <w:divId w:val="13135615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7161B09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hs-142: Crear carpeta con números y caracteres especiales</w:t>
            </w:r>
          </w:p>
        </w:tc>
      </w:tr>
      <w:tr xmlns:wp14="http://schemas.microsoft.com/office/word/2010/wordml" w:rsidR="00000000" w14:paraId="2AE94CC5" wp14:textId="77777777">
        <w:trPr>
          <w:divId w:val="13135615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D2C8566" wp14:textId="77777777">
        <w:trPr>
          <w:divId w:val="13135615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329188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números y caracteres especiales como nombre</w:t>
            </w:r>
          </w:p>
        </w:tc>
      </w:tr>
      <w:tr xmlns:wp14="http://schemas.microsoft.com/office/word/2010/wordml" w:rsidR="00000000" w14:paraId="33BA83C9" wp14:textId="77777777">
        <w:trPr>
          <w:divId w:val="13135615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76C78C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2E4C042E" wp14:textId="77777777">
        <w:trPr>
          <w:divId w:val="131356157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1A571CC" wp14:textId="77777777">
        <w:trPr>
          <w:divId w:val="131356157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E836A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crear una carpeta con números y caracteres especiales como nombre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9FD1E5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escrito por el usuario </w:t>
            </w:r>
          </w:p>
        </w:tc>
      </w:tr>
      <w:tr xmlns:wp14="http://schemas.microsoft.com/office/word/2010/wordml" w:rsidR="00000000" w14:paraId="45FB0818" wp14:textId="77777777">
        <w:trPr>
          <w:divId w:val="13135615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13135615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13135615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13135615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975CD22" wp14:textId="77777777">
        <w:trPr>
          <w:divId w:val="13135615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3B9DB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327482E2" wp14:textId="77777777">
        <w:trPr>
          <w:divId w:val="13135615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5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14:paraId="49C5E670" wp14:textId="77777777">
        <w:trPr>
          <w:divId w:val="5513110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696C7B3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hs-143: Crear carpeta con números, caracteres especiales y letras</w:t>
            </w:r>
          </w:p>
        </w:tc>
      </w:tr>
      <w:tr xmlns:wp14="http://schemas.microsoft.com/office/word/2010/wordml" w:rsidR="00000000" w14:paraId="0459564A" wp14:textId="77777777">
        <w:trPr>
          <w:divId w:val="5513110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B0E4FF7" wp14:textId="77777777">
        <w:trPr>
          <w:divId w:val="5513110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6D1D3A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crear una carpeta con números, caracteres especiales y letras como nombre</w:t>
            </w:r>
          </w:p>
        </w:tc>
      </w:tr>
      <w:tr xmlns:wp14="http://schemas.microsoft.com/office/word/2010/wordml" w:rsidR="00000000" w14:paraId="15E6BDF6" wp14:textId="77777777">
        <w:trPr>
          <w:divId w:val="5513110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789743B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53128261" wp14:textId="77777777">
        <w:trPr>
          <w:divId w:val="5513110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5513110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5513110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5513110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879325E" wp14:textId="77777777">
        <w:trPr>
          <w:divId w:val="5513110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284F8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682698BE" wp14:textId="77777777">
        <w:trPr>
          <w:divId w:val="5513110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7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12"/>
        <w:gridCol w:w="3993"/>
      </w:tblGrid>
      <w:tr xmlns:wp14="http://schemas.microsoft.com/office/word/2010/wordml" w:rsidR="00000000" w14:paraId="683E7844" wp14:textId="77777777">
        <w:trPr>
          <w:divId w:val="88822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74BB8BD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hs-159: Usuario copia y pega un nombre de carpeta</w:t>
            </w:r>
          </w:p>
        </w:tc>
      </w:tr>
      <w:tr xmlns:wp14="http://schemas.microsoft.com/office/word/2010/wordml" w:rsidR="00000000" w14:paraId="7CFAAD5E" wp14:textId="77777777">
        <w:trPr>
          <w:divId w:val="88822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DB91F56" wp14:textId="77777777">
        <w:trPr>
          <w:divId w:val="88822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30AD72C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carpeta</w:t>
            </w:r>
          </w:p>
        </w:tc>
      </w:tr>
      <w:tr xmlns:wp14="http://schemas.microsoft.com/office/word/2010/wordml" w:rsidR="00000000" w14:paraId="022ED749" wp14:textId="77777777">
        <w:trPr>
          <w:divId w:val="88822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0F14AE1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Inciar sesión</w:t>
            </w:r>
          </w:p>
        </w:tc>
      </w:tr>
      <w:tr xmlns:wp14="http://schemas.microsoft.com/office/word/2010/wordml" w:rsidR="00000000" w14:paraId="5FACE287" wp14:textId="77777777">
        <w:trPr>
          <w:divId w:val="88822286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E6B46C7" wp14:textId="77777777">
        <w:trPr>
          <w:divId w:val="88822286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CE9366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pegar un nombre de carpeta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583B92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pegado por el usuario  </w:t>
            </w:r>
          </w:p>
        </w:tc>
      </w:tr>
      <w:tr xmlns:wp14="http://schemas.microsoft.com/office/word/2010/wordml" w:rsidR="00000000" w14:paraId="4101652C" wp14:textId="77777777">
        <w:trPr>
          <w:divId w:val="88822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88822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D1F0C64" wp14:textId="77777777">
        <w:trPr>
          <w:divId w:val="88822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3941F7" wp14:textId="77777777">
        <w:trPr>
          <w:divId w:val="88822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9BECA10" wp14:textId="77777777">
        <w:trPr>
          <w:divId w:val="88822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6985A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46FC5680" wp14:textId="77777777">
        <w:trPr>
          <w:divId w:val="88822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01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998"/>
        <w:gridCol w:w="1707"/>
      </w:tblGrid>
      <w:tr xmlns:wp14="http://schemas.microsoft.com/office/word/2010/wordml" w:rsidR="00000000" w14:paraId="36A1A9A1" wp14:textId="77777777">
        <w:trPr>
          <w:divId w:val="10228281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3F903BB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hs-231: Ingresar nombre de carpeta con caracteres especiales prohibidos (como &lt;&gt;, /, etc.).</w:t>
            </w:r>
          </w:p>
        </w:tc>
      </w:tr>
      <w:tr xmlns:wp14="http://schemas.microsoft.com/office/word/2010/wordml" w:rsidR="00000000" w14:paraId="4C1B1C11" wp14:textId="77777777">
        <w:trPr>
          <w:divId w:val="10228281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8008D96" wp14:textId="77777777">
        <w:trPr>
          <w:divId w:val="10228281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76862A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un nombre de carpeta con caracteres especiales prohibidos, pero no prohibidos por la app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</w:p>
        </w:tc>
      </w:tr>
      <w:tr xmlns:wp14="http://schemas.microsoft.com/office/word/2010/wordml" w:rsidR="00000000" w14:paraId="22366316" wp14:textId="77777777">
        <w:trPr>
          <w:divId w:val="10228281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1D5E992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01B1CC76" wp14:textId="77777777">
        <w:trPr>
          <w:divId w:val="102282811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1B9F5CC" wp14:textId="77777777">
        <w:trPr>
          <w:divId w:val="102282811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E55883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carpeta con caracteres especiales prohibidos, pero no prohibidos por la app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8666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 </w:t>
            </w:r>
          </w:p>
        </w:tc>
      </w:tr>
      <w:tr xmlns:wp14="http://schemas.microsoft.com/office/word/2010/wordml" w:rsidR="00000000" w14:paraId="1299C43A" wp14:textId="77777777">
        <w:trPr>
          <w:divId w:val="10228281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10228281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E2F57EB" wp14:textId="77777777">
        <w:trPr>
          <w:divId w:val="10228281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CEB18F4" wp14:textId="77777777">
        <w:trPr>
          <w:divId w:val="10228281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D5A4BB0" wp14:textId="77777777">
        <w:trPr>
          <w:divId w:val="10228281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42CA7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3A110FA4" wp14:textId="77777777">
        <w:trPr>
          <w:divId w:val="10228281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B245DD" w:rsidRDefault="00B245DD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03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38"/>
        <w:gridCol w:w="3467"/>
      </w:tblGrid>
      <w:tr xmlns:wp14="http://schemas.microsoft.com/office/word/2010/wordml" w:rsidR="00000000" w14:paraId="2854A0C0" wp14:textId="77777777">
        <w:trPr>
          <w:divId w:val="1832140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2109E54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hs-232: Ingresar un nombre de carpeta a uno ya existente</w:t>
            </w:r>
          </w:p>
        </w:tc>
      </w:tr>
      <w:tr xmlns:wp14="http://schemas.microsoft.com/office/word/2010/wordml" w:rsidR="00000000" w14:paraId="29B85719" wp14:textId="77777777">
        <w:trPr>
          <w:divId w:val="1832140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3A74479" wp14:textId="77777777">
        <w:trPr>
          <w:divId w:val="1832140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43B5130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carpeta a uno ya existente.</w:t>
            </w:r>
          </w:p>
        </w:tc>
      </w:tr>
      <w:tr xmlns:wp14="http://schemas.microsoft.com/office/word/2010/wordml" w:rsidR="00000000" w14:paraId="45236B67" wp14:textId="77777777">
        <w:trPr>
          <w:divId w:val="1832140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4E8DD4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279AF317" wp14:textId="77777777">
        <w:trPr>
          <w:divId w:val="183214006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 xml:space="preserve">Resultados </w:t>
            </w: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Esperados:</w:t>
            </w:r>
          </w:p>
        </w:tc>
      </w:tr>
      <w:tr xmlns:wp14="http://schemas.microsoft.com/office/word/2010/wordml" w:rsidR="00000000" w14:paraId="281B4876" wp14:textId="77777777">
        <w:trPr>
          <w:divId w:val="183214006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FAF04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nombre de carpeta a uno ya existente.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EA0E65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rechazar la creación de la carpeta </w:t>
            </w:r>
          </w:p>
        </w:tc>
      </w:tr>
      <w:tr xmlns:wp14="http://schemas.microsoft.com/office/word/2010/wordml" w:rsidR="00000000" w14:paraId="3461D779" wp14:textId="77777777">
        <w:trPr>
          <w:divId w:val="1832140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A827143" wp14:textId="77777777">
        <w:trPr>
          <w:divId w:val="1832140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31AA701" wp14:textId="77777777">
        <w:trPr>
          <w:divId w:val="1832140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4799AAC" wp14:textId="77777777">
        <w:trPr>
          <w:divId w:val="1832140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3D8D726" wp14:textId="77777777">
        <w:trPr>
          <w:divId w:val="1832140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0B3392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la carpeta</w:t>
            </w:r>
          </w:p>
        </w:tc>
      </w:tr>
      <w:tr xmlns:wp14="http://schemas.microsoft.com/office/word/2010/wordml" w:rsidR="00000000" w14:paraId="2278596E" wp14:textId="77777777">
        <w:trPr>
          <w:divId w:val="1832140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05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82"/>
        <w:gridCol w:w="2523"/>
      </w:tblGrid>
      <w:tr xmlns:wp14="http://schemas.microsoft.com/office/word/2010/wordml" w:rsidR="00000000" w14:paraId="420068DD" wp14:textId="77777777">
        <w:trPr>
          <w:divId w:val="20204281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089C3FE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hs-233: Ingresar un nombre de carpeta extremadamente largo</w:t>
            </w:r>
          </w:p>
        </w:tc>
      </w:tr>
      <w:tr xmlns:wp14="http://schemas.microsoft.com/office/word/2010/wordml" w:rsidR="00000000" w14:paraId="3E728D5E" wp14:textId="77777777">
        <w:trPr>
          <w:divId w:val="20204281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7994576" wp14:textId="77777777">
        <w:trPr>
          <w:divId w:val="20204281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704B58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carpeta largo probando el límite de caracteres permitidos</w:t>
            </w:r>
          </w:p>
        </w:tc>
      </w:tr>
      <w:tr xmlns:wp14="http://schemas.microsoft.com/office/word/2010/wordml" w:rsidR="00000000" w14:paraId="13D7CE2E" wp14:textId="77777777">
        <w:trPr>
          <w:divId w:val="20204281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3F3E28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0340BEDA" wp14:textId="77777777">
        <w:trPr>
          <w:divId w:val="202042816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F9876D3" wp14:textId="77777777">
        <w:trPr>
          <w:divId w:val="202042816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D7C20F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 xml:space="preserve">intenta ingresar un nombre de carpeta largo probando el límite de caracteres permitidos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D0461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la creación de la carpeta </w:t>
            </w:r>
          </w:p>
        </w:tc>
      </w:tr>
      <w:tr xmlns:wp14="http://schemas.microsoft.com/office/word/2010/wordml" w:rsidR="00000000" w14:paraId="0FB78278" wp14:textId="77777777">
        <w:trPr>
          <w:divId w:val="20204281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4002D99" wp14:textId="77777777">
        <w:trPr>
          <w:divId w:val="20204281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20204281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20204281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7B40283" wp14:textId="77777777">
        <w:trPr>
          <w:divId w:val="20204281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53605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5FCE1227" wp14:textId="77777777">
        <w:trPr>
          <w:divId w:val="20204281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07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318"/>
        <w:gridCol w:w="2387"/>
      </w:tblGrid>
      <w:tr xmlns:wp14="http://schemas.microsoft.com/office/word/2010/wordml" w:rsidR="00000000" w14:paraId="52206228" wp14:textId="77777777">
        <w:trPr>
          <w:divId w:val="17343111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724A184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hs-234: Ingresar un nombre de carpeta con combinación de idiomas</w:t>
            </w:r>
          </w:p>
        </w:tc>
      </w:tr>
      <w:tr xmlns:wp14="http://schemas.microsoft.com/office/word/2010/wordml" w:rsidR="00000000" w14:paraId="25910405" wp14:textId="77777777">
        <w:trPr>
          <w:divId w:val="17343111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3E72BF" wp14:textId="77777777">
        <w:trPr>
          <w:divId w:val="17343111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4C75F7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carpeta que incluya una combinación de idiomas (caracteres latinos, cirílicos, árabes, etc.).</w:t>
            </w:r>
          </w:p>
        </w:tc>
      </w:tr>
      <w:tr xmlns:wp14="http://schemas.microsoft.com/office/word/2010/wordml" w:rsidR="00000000" w14:paraId="22CFE44E" wp14:textId="77777777">
        <w:trPr>
          <w:divId w:val="17343111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33365F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741E087B" wp14:textId="77777777">
        <w:trPr>
          <w:divId w:val="173431114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7DBE8A1" wp14:textId="77777777">
        <w:trPr>
          <w:divId w:val="173431114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441E2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carpeta que incluya una combinación de idiomas (caracteres latinos, cirílicos, árabes, etc.).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D8AA7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la creación de la carpeta </w:t>
            </w:r>
          </w:p>
        </w:tc>
      </w:tr>
      <w:tr xmlns:wp14="http://schemas.microsoft.com/office/word/2010/wordml" w:rsidR="00000000" w14:paraId="0562CB0E" wp14:textId="77777777">
        <w:trPr>
          <w:divId w:val="17343111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9A423BD" wp14:textId="77777777">
        <w:trPr>
          <w:divId w:val="17343111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17343111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17343111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2953B0E" wp14:textId="77777777">
        <w:trPr>
          <w:divId w:val="17343111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3E204E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4F1F4025" wp14:textId="77777777">
        <w:trPr>
          <w:divId w:val="17343111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245DD" w:rsidRDefault="00B245DD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09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36"/>
        <w:gridCol w:w="3069"/>
      </w:tblGrid>
      <w:tr xmlns:wp14="http://schemas.microsoft.com/office/word/2010/wordml" w:rsidR="00000000" w14:paraId="0F913381" wp14:textId="77777777">
        <w:trPr>
          <w:divId w:val="7869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245DD" w:rsidRDefault="00B245DD" w14:paraId="217AF75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hs-235: Ingresar nombre de carpeta con emojis en el nombre de usuario.</w:t>
            </w:r>
          </w:p>
        </w:tc>
      </w:tr>
      <w:tr xmlns:wp14="http://schemas.microsoft.com/office/word/2010/wordml" w:rsidR="00000000" w14:paraId="31375B65" wp14:textId="77777777">
        <w:trPr>
          <w:divId w:val="7869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E91AC03" wp14:textId="77777777">
        <w:trPr>
          <w:divId w:val="7869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245DD" w:rsidRDefault="00B245DD" w14:paraId="68AC48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ingresar un nombre de carpeta usando caracteres emoji </w:t>
            </w:r>
          </w:p>
        </w:tc>
      </w:tr>
      <w:tr xmlns:wp14="http://schemas.microsoft.com/office/word/2010/wordml" w:rsidR="00000000" w14:paraId="47431754" wp14:textId="77777777">
        <w:trPr>
          <w:divId w:val="7869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245DD" w:rsidRDefault="00B245DD" w14:paraId="7896D7F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2ABDA785" wp14:textId="77777777">
        <w:trPr>
          <w:divId w:val="78696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1B02694" wp14:textId="77777777">
        <w:trPr>
          <w:divId w:val="78696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40E47D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ingresar un nombre de carpeta usando caracteres emoji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5C1DD2B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rechazar la creación de la carpeta </w:t>
            </w:r>
          </w:p>
        </w:tc>
      </w:tr>
      <w:tr xmlns:wp14="http://schemas.microsoft.com/office/word/2010/wordml" w:rsidR="00000000" w14:paraId="62EBF3C5" wp14:textId="77777777">
        <w:trPr>
          <w:divId w:val="7869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615D4BD" wp14:textId="77777777">
        <w:trPr>
          <w:divId w:val="7869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B252348" wp14:textId="77777777">
        <w:trPr>
          <w:divId w:val="7869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8A7D6C5" wp14:textId="77777777">
        <w:trPr>
          <w:divId w:val="7869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288EA04" wp14:textId="77777777">
        <w:trPr>
          <w:divId w:val="7869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12E238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50898490" wp14:textId="77777777">
        <w:trPr>
          <w:divId w:val="7869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245DD" w:rsidRDefault="00B245DD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245DD" w:rsidRDefault="00B245DD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B245DD" w:rsidP="16A58940" w:rsidRDefault="00B245DD" w14:paraId="2946DB82" wp14:textId="7777777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636"/>
        <w:gridCol w:w="3069"/>
      </w:tblGrid>
      <w:tr w:rsidR="16A58940" w:rsidTr="5D9E9CE4" w14:paraId="0D64AB23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16A58940" w:rsidP="16A58940" w:rsidRDefault="16A58940" w14:paraId="611E2FF4" w14:textId="0DBDAB69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hs-235: </w:t>
            </w:r>
            <w:r w:rsidRPr="16A58940" w:rsidR="259490A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Renombrar carpeta</w:t>
            </w:r>
          </w:p>
        </w:tc>
      </w:tr>
      <w:tr w:rsidR="16A58940" w:rsidTr="5D9E9CE4" w14:paraId="2F878E8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16A58940" w:rsidP="16A58940" w:rsidRDefault="16A58940" w14:paraId="0D22D37A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563CA0C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16A58940" w:rsidTr="5D9E9CE4" w14:paraId="2B861EF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02E482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34F9A278" w:rsidP="16A58940" w:rsidRDefault="34F9A278" w14:paraId="509D02C1" w14:textId="7FD7B08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16A58940" w:rsidR="34F9A278">
              <w:rPr>
                <w:rFonts w:ascii="Arial" w:hAnsi="Arial" w:cs="Arial"/>
                <w:sz w:val="17"/>
                <w:szCs w:val="17"/>
              </w:rPr>
              <w:t xml:space="preserve">Cambiar nombre a una </w:t>
            </w:r>
            <w:r w:rsidRPr="16A58940" w:rsidR="6DF12BF4">
              <w:rPr>
                <w:rFonts w:ascii="Arial" w:hAnsi="Arial" w:cs="Arial"/>
                <w:sz w:val="17"/>
                <w:szCs w:val="17"/>
              </w:rPr>
              <w:t>carpeta</w:t>
            </w:r>
          </w:p>
        </w:tc>
      </w:tr>
      <w:tr w:rsidR="16A58940" w:rsidTr="5D9E9CE4" w14:paraId="4518B2B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496A4B4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5E45BA4C" w:rsidP="16A58940" w:rsidRDefault="5E45BA4C" w14:paraId="387C98CE" w14:textId="54A6DB6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16A58940" w:rsidR="5E45BA4C">
              <w:rPr>
                <w:rFonts w:ascii="Arial" w:hAnsi="Arial" w:cs="Arial"/>
                <w:sz w:val="17"/>
                <w:szCs w:val="17"/>
              </w:rPr>
              <w:t>Crear una carpeta</w:t>
            </w:r>
          </w:p>
        </w:tc>
      </w:tr>
      <w:tr w:rsidR="16A58940" w:rsidTr="5D9E9CE4" w14:paraId="62DA43F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0F47105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63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6E0A88C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306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4BDEDEA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16A58940" w:rsidTr="5D9E9CE4" w14:paraId="6FCDDA2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0FE9899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63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3E07725" w:rsidP="16A58940" w:rsidRDefault="13E07725" w14:paraId="3F271026" w14:textId="0B86D8B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16A58940" w:rsidR="13E07725">
              <w:rPr>
                <w:rFonts w:ascii="Arial" w:hAnsi="Arial" w:cs="Arial"/>
                <w:sz w:val="17"/>
                <w:szCs w:val="17"/>
              </w:rPr>
              <w:t>Presionar</w:t>
            </w:r>
            <w:r w:rsidRPr="16A58940" w:rsidR="13E07725">
              <w:rPr>
                <w:rFonts w:ascii="Arial" w:hAnsi="Arial" w:cs="Arial"/>
                <w:sz w:val="17"/>
                <w:szCs w:val="17"/>
              </w:rPr>
              <w:t xml:space="preserve"> en</w:t>
            </w:r>
            <w:r w:rsidRPr="16A58940" w:rsidR="13E0772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16A58940" w:rsidR="10EFDA8B">
              <w:rPr>
                <w:rFonts w:ascii="Arial" w:hAnsi="Arial" w:cs="Arial"/>
                <w:sz w:val="17"/>
                <w:szCs w:val="17"/>
              </w:rPr>
              <w:t>botón</w:t>
            </w:r>
            <w:r w:rsidRPr="16A58940" w:rsidR="13E07725">
              <w:rPr>
                <w:rFonts w:ascii="Arial" w:hAnsi="Arial" w:cs="Arial"/>
                <w:sz w:val="17"/>
                <w:szCs w:val="17"/>
              </w:rPr>
              <w:t xml:space="preserve"> editar</w:t>
            </w:r>
          </w:p>
        </w:tc>
        <w:tc>
          <w:tcPr>
            <w:tcW w:w="306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3E07725" w:rsidP="16A58940" w:rsidRDefault="13E07725" w14:paraId="7DBDFB28" w14:textId="6CDA654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16A58940" w:rsidR="13E07725"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 w:rsidRPr="16A58940" w:rsidR="727AB721">
              <w:rPr>
                <w:rFonts w:ascii="Arial" w:hAnsi="Arial" w:cs="Arial"/>
                <w:sz w:val="17"/>
                <w:szCs w:val="17"/>
              </w:rPr>
              <w:t>debería</w:t>
            </w:r>
            <w:r w:rsidRPr="16A58940" w:rsidR="13E07725">
              <w:rPr>
                <w:rFonts w:ascii="Arial" w:hAnsi="Arial" w:cs="Arial"/>
                <w:sz w:val="17"/>
                <w:szCs w:val="17"/>
              </w:rPr>
              <w:t xml:space="preserve"> abrir un modal para modificar el nombre de la carpeta</w:t>
            </w:r>
          </w:p>
        </w:tc>
      </w:tr>
      <w:tr w:rsidR="16A58940" w:rsidTr="5D9E9CE4" w14:paraId="6368BEE5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68F1796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16A58940" w:rsidTr="5D9E9CE4" w14:paraId="4D26702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16A58940" w:rsidP="16A58940" w:rsidRDefault="16A58940" w14:paraId="3764237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1EE72548" w14:textId="70C34C69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4FB0DC35" w:rsidR="55FB45F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Fallado</w:t>
            </w:r>
          </w:p>
        </w:tc>
      </w:tr>
      <w:tr w:rsidR="16A58940" w:rsidTr="5D9E9CE4" w14:paraId="051917F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16A58940" w:rsidP="16A58940" w:rsidRDefault="16A58940" w14:paraId="684777D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7542B63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16A58940" w:rsidTr="5D9E9CE4" w14:paraId="0CABC6D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16A58940" w:rsidP="16A58940" w:rsidRDefault="16A58940" w14:paraId="460EA80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06D4AB5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16A58940" w:rsidTr="5D9E9CE4" w14:paraId="572CAB8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16A58940" w:rsidP="16A58940" w:rsidRDefault="16A58940" w14:paraId="225AEF5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72F09FC2" w14:textId="2352361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FB0DC35" w:rsidR="44066A32">
              <w:rPr>
                <w:rFonts w:ascii="Arial" w:hAnsi="Arial" w:eastAsia="Times New Roman" w:cs="Arial"/>
                <w:sz w:val="17"/>
                <w:szCs w:val="17"/>
              </w:rPr>
              <w:t xml:space="preserve">No hay una </w:t>
            </w:r>
            <w:r w:rsidRPr="4FB0DC35" w:rsidR="44066A32">
              <w:rPr>
                <w:rFonts w:ascii="Arial" w:hAnsi="Arial" w:eastAsia="Times New Roman" w:cs="Arial"/>
                <w:sz w:val="17"/>
                <w:szCs w:val="17"/>
              </w:rPr>
              <w:t>opcion</w:t>
            </w:r>
            <w:r w:rsidRPr="4FB0DC35" w:rsidR="44066A32">
              <w:rPr>
                <w:rFonts w:ascii="Arial" w:hAnsi="Arial" w:eastAsia="Times New Roman" w:cs="Arial"/>
                <w:sz w:val="17"/>
                <w:szCs w:val="17"/>
              </w:rPr>
              <w:t xml:space="preserve"> para renombrar la carpeta</w:t>
            </w:r>
          </w:p>
        </w:tc>
      </w:tr>
      <w:tr w:rsidR="16A58940" w:rsidTr="5D9E9CE4" w14:paraId="0C841E9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16A58940" w:rsidP="16A58940" w:rsidRDefault="16A58940" w14:paraId="46E6176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6A58940" w:rsidP="16A58940" w:rsidRDefault="16A58940" w14:paraId="46ECD33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 w:rsidRPr="16A58940" w:rsidR="16A58940"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w:rsidR="16A58940" w:rsidP="16A58940" w:rsidRDefault="16A58940" w14:paraId="26303858" w14:textId="1F9059BE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DD"/>
    <w:rsid w:val="00B245DD"/>
    <w:rsid w:val="00B75815"/>
    <w:rsid w:val="00B94BF7"/>
    <w:rsid w:val="06FC586C"/>
    <w:rsid w:val="103E6166"/>
    <w:rsid w:val="10EFDA8B"/>
    <w:rsid w:val="13E07725"/>
    <w:rsid w:val="16A58940"/>
    <w:rsid w:val="200AC95F"/>
    <w:rsid w:val="259490A3"/>
    <w:rsid w:val="27D22A64"/>
    <w:rsid w:val="27E24CB8"/>
    <w:rsid w:val="27E24CB8"/>
    <w:rsid w:val="28EAB1EE"/>
    <w:rsid w:val="2EF8E4FD"/>
    <w:rsid w:val="34F9A278"/>
    <w:rsid w:val="380F59E0"/>
    <w:rsid w:val="3C194D6E"/>
    <w:rsid w:val="44066A32"/>
    <w:rsid w:val="4FB0DC35"/>
    <w:rsid w:val="55FB45FF"/>
    <w:rsid w:val="5D9E9CE4"/>
    <w:rsid w:val="5E45BA4C"/>
    <w:rsid w:val="64EED16F"/>
    <w:rsid w:val="65E673DD"/>
    <w:rsid w:val="669AA347"/>
    <w:rsid w:val="6DF12BF4"/>
    <w:rsid w:val="6F611073"/>
    <w:rsid w:val="727AB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8A677"/>
  <w15:chartTrackingRefBased/>
  <w15:docId w15:val="{B08F0C73-CAFA-4DA7-8A8F-6E61FE3E9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51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05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83214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24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Creación de carpeta Movil</dc:title>
  <dc:subject/>
  <dc:creator>Cristian Lara</dc:creator>
  <keywords/>
  <dc:description/>
  <lastModifiedBy>CRISTIAN JAVIER LARA FLORES</lastModifiedBy>
  <revision>7</revision>
  <dcterms:created xsi:type="dcterms:W3CDTF">2024-11-23T03:25:00.0000000Z</dcterms:created>
  <dcterms:modified xsi:type="dcterms:W3CDTF">2024-12-04T03:06:02.7922988Z</dcterms:modified>
</coreProperties>
</file>