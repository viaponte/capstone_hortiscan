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xmlns:wp14="http://schemas.microsoft.com/office/word/2010/wordml" w:rsidR="0063357B" w:rsidRDefault="0063357B" w14:paraId="672A6659" wp14:textId="77777777">
      <w:pPr>
        <w:jc w:val="center"/>
        <w:divId w:val="1134102065"/>
        <w:rPr>
          <w:rFonts w:ascii="Arial" w:hAnsi="Arial" w:eastAsia="Times New Roman" w:cs="Arial"/>
          <w:sz w:val="18"/>
          <w:szCs w:val="18"/>
          <w:lang w:val="es-CL"/>
        </w:rPr>
      </w:pPr>
      <w:r>
        <w:rPr>
          <w:rFonts w:ascii="Arial" w:hAnsi="Arial" w:eastAsia="Times New Roman" w:cs="Arial"/>
          <w:sz w:val="18"/>
          <w:szCs w:val="18"/>
          <w:lang w:val="es-CL"/>
        </w:rPr>
        <w:pict w14:anchorId="5887146D">
          <v:rect id="_x0000_i1025" style="width:441.9pt;height:1.5pt" o:hr="t" o:hrstd="t" o:hralign="center" fillcolor="#a0a0a0" stroked="f"/>
        </w:pict>
      </w:r>
    </w:p>
    <w:p xmlns:wp14="http://schemas.microsoft.com/office/word/2010/wordml" w:rsidR="0063357B" w:rsidRDefault="0063357B" w14:paraId="0A37501D" wp14:textId="77777777">
      <w:pPr>
        <w:pStyle w:val="NormalWeb"/>
        <w:jc w:val="center"/>
        <w:divId w:val="1134102065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noProof/>
          <w:sz w:val="18"/>
          <w:szCs w:val="18"/>
          <w:lang w:val="es-CL"/>
        </w:rPr>
        <w:drawing>
          <wp:inline xmlns:wp14="http://schemas.microsoft.com/office/word/2010/wordprocessingDrawing" distT="0" distB="0" distL="0" distR="0" wp14:anchorId="2A66AE2D" wp14:editId="7777777">
            <wp:extent cx="1476375" cy="504825"/>
            <wp:effectExtent l="0" t="0" r="9525" b="9525"/>
            <wp:docPr id="2" name="Imagen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3357B" w:rsidRDefault="0063357B" w14:paraId="03FF6E94" wp14:textId="77777777">
      <w:pPr>
        <w:pStyle w:val="NormalWeb"/>
        <w:jc w:val="center"/>
        <w:divId w:val="105001521"/>
        <w:rPr>
          <w:rFonts w:ascii="Arial" w:hAnsi="Arial" w:cs="Arial"/>
          <w:sz w:val="36"/>
          <w:szCs w:val="36"/>
          <w:lang w:val="es-CL"/>
        </w:rPr>
      </w:pPr>
      <w:r>
        <w:rPr>
          <w:rFonts w:ascii="Arial" w:hAnsi="Arial" w:cs="Arial"/>
          <w:sz w:val="36"/>
          <w:szCs w:val="36"/>
          <w:lang w:val="es-CL"/>
        </w:rPr>
        <w:t>Cierre de sesión Web</w:t>
      </w:r>
    </w:p>
    <w:p xmlns:wp14="http://schemas.microsoft.com/office/word/2010/wordml" w:rsidR="0063357B" w:rsidRDefault="0063357B" w14:paraId="43CEEF23" wp14:textId="77777777">
      <w:pPr>
        <w:pStyle w:val="NormalWeb"/>
        <w:jc w:val="center"/>
        <w:divId w:val="105001521"/>
        <w:rPr>
          <w:rFonts w:ascii="Arial" w:hAnsi="Arial" w:cs="Arial"/>
          <w:sz w:val="36"/>
          <w:szCs w:val="36"/>
          <w:lang w:val="es-CL"/>
        </w:rPr>
      </w:pPr>
      <w:r>
        <w:rPr>
          <w:rFonts w:ascii="Arial" w:hAnsi="Arial" w:cs="Arial"/>
          <w:sz w:val="36"/>
          <w:szCs w:val="36"/>
          <w:lang w:val="es-CL"/>
        </w:rPr>
        <w:t>Test Report</w:t>
      </w:r>
    </w:p>
    <w:p xmlns:wp14="http://schemas.microsoft.com/office/word/2010/wordml" w:rsidR="0063357B" w:rsidRDefault="0063357B" w14:paraId="51F738E7" wp14:textId="77777777">
      <w:pPr>
        <w:pStyle w:val="NormalWeb"/>
        <w:divId w:val="295260562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Project: HortiScan</w:t>
      </w:r>
    </w:p>
    <w:p xmlns:wp14="http://schemas.microsoft.com/office/word/2010/wordml" w:rsidR="0063357B" w:rsidRDefault="0063357B" w14:paraId="5DFF2345" wp14:textId="77777777">
      <w:pPr>
        <w:pStyle w:val="NormalWeb"/>
        <w:divId w:val="295260562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Autor: admin</w:t>
      </w:r>
    </w:p>
    <w:p xmlns:wp14="http://schemas.microsoft.com/office/word/2010/wordml" w:rsidR="0063357B" w:rsidRDefault="0063357B" w14:paraId="4C0D323D" wp14:textId="77777777">
      <w:pPr>
        <w:pStyle w:val="NormalWeb"/>
        <w:divId w:val="295260562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Imprimido por TestLink el 16/11/2024</w:t>
      </w:r>
    </w:p>
    <w:p xmlns:wp14="http://schemas.microsoft.com/office/word/2010/wordml" w:rsidR="0063357B" w:rsidRDefault="0063357B" w14:paraId="6E72FAE9" wp14:textId="77777777">
      <w:pPr>
        <w:divId w:val="2051611826"/>
        <w:rPr>
          <w:rFonts w:ascii="Arial" w:hAnsi="Arial" w:eastAsia="Times New Roman" w:cs="Arial"/>
          <w:sz w:val="16"/>
          <w:szCs w:val="16"/>
          <w:lang w:val="en-US"/>
        </w:rPr>
      </w:pPr>
      <w:r>
        <w:rPr>
          <w:rFonts w:ascii="Arial" w:hAnsi="Arial" w:eastAsia="Times New Roman" w:cs="Arial"/>
          <w:sz w:val="16"/>
          <w:szCs w:val="16"/>
          <w:lang w:val="en-US"/>
        </w:rPr>
        <w:t>2009 © TestLink Community</w:t>
      </w:r>
    </w:p>
    <w:p xmlns:wp14="http://schemas.microsoft.com/office/word/2010/wordml" w:rsidR="0063357B" w:rsidRDefault="0063357B" w14:paraId="0EDF30F2" wp14:textId="77777777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r>
        <w:rPr>
          <w:rFonts w:ascii="Arial" w:hAnsi="Arial" w:eastAsia="Times New Roman" w:cs="Arial"/>
          <w:sz w:val="22"/>
          <w:szCs w:val="22"/>
          <w:lang w:val="es-CL"/>
        </w:rPr>
        <w:t>Tabla de Contenidos</w:t>
      </w:r>
    </w:p>
    <w:p xmlns:wp14="http://schemas.microsoft.com/office/word/2010/wordml" w:rsidR="0063357B" w:rsidRDefault="0063357B" w14:paraId="5DAB6C7B" wp14:textId="77777777">
      <w:pPr>
        <w:divId w:val="2064518223"/>
        <w:rPr>
          <w:rFonts w:ascii="Arial" w:hAnsi="Arial" w:eastAsia="Times New Roman" w:cs="Arial"/>
          <w:b/>
          <w:bCs/>
          <w:sz w:val="18"/>
          <w:szCs w:val="18"/>
          <w:lang w:val="es-CL"/>
        </w:rPr>
      </w:pPr>
    </w:p>
    <w:p xmlns:wp14="http://schemas.microsoft.com/office/word/2010/wordml" w:rsidR="0063357B" w:rsidRDefault="0063357B" w14:paraId="58B731F9" wp14:textId="77777777">
      <w:pPr>
        <w:pStyle w:val="NormalWeb"/>
        <w:divId w:val="2064518223"/>
        <w:rPr>
          <w:rFonts w:ascii="Arial" w:hAnsi="Arial" w:cs="Arial"/>
          <w:b/>
          <w:bCs/>
          <w:sz w:val="18"/>
          <w:szCs w:val="18"/>
          <w:lang w:val="es-CL"/>
        </w:rPr>
      </w:pPr>
      <w:hyperlink w:history="1" w:anchor="toc_1_1">
        <w:r>
          <w:rPr>
            <w:rStyle w:val="Hipervnculo"/>
            <w:rFonts w:ascii="Arial" w:hAnsi="Arial" w:cs="Arial"/>
            <w:b/>
            <w:bCs/>
            <w:sz w:val="18"/>
            <w:szCs w:val="18"/>
            <w:lang w:val="es-CL"/>
          </w:rPr>
          <w:t>1.1. Cierre de sesión Web</w:t>
        </w:r>
      </w:hyperlink>
    </w:p>
    <w:p xmlns:wp14="http://schemas.microsoft.com/office/word/2010/wordml" w:rsidR="0063357B" w:rsidRDefault="0063357B" w14:paraId="5B9817F5" wp14:textId="77777777">
      <w:pPr>
        <w:pStyle w:val="NormalWeb"/>
        <w:divId w:val="2064518223"/>
        <w:rPr>
          <w:rFonts w:ascii="Arial" w:hAnsi="Arial" w:cs="Arial"/>
          <w:sz w:val="18"/>
          <w:szCs w:val="18"/>
          <w:lang w:val="es-CL"/>
        </w:rPr>
      </w:pPr>
      <w:hyperlink w:history="1" w:anchor="toc_tc37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Desplegar dropbox</w:t>
        </w:r>
      </w:hyperlink>
    </w:p>
    <w:p xmlns:wp14="http://schemas.microsoft.com/office/word/2010/wordml" w:rsidR="0063357B" w:rsidRDefault="0063357B" w14:paraId="5A26200D" wp14:textId="77777777">
      <w:pPr>
        <w:pStyle w:val="NormalWeb"/>
        <w:divId w:val="2064518223"/>
        <w:rPr>
          <w:rFonts w:ascii="Arial" w:hAnsi="Arial" w:cs="Arial"/>
          <w:sz w:val="18"/>
          <w:szCs w:val="18"/>
          <w:lang w:val="es-CL"/>
        </w:rPr>
      </w:pPr>
      <w:hyperlink w:history="1" w:anchor="toc_tc38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Cerrar sesión</w:t>
        </w:r>
      </w:hyperlink>
    </w:p>
    <w:p xmlns:wp14="http://schemas.microsoft.com/office/word/2010/wordml" w:rsidR="0063357B" w:rsidRDefault="0063357B" w14:paraId="27C80545" wp14:textId="77777777">
      <w:pPr>
        <w:pStyle w:val="NormalWeb"/>
        <w:divId w:val="2064518223"/>
        <w:rPr>
          <w:rFonts w:ascii="Arial" w:hAnsi="Arial" w:cs="Arial"/>
          <w:sz w:val="18"/>
          <w:szCs w:val="18"/>
          <w:lang w:val="es-CL"/>
        </w:rPr>
      </w:pPr>
      <w:hyperlink w:history="1" w:anchor="toc_tc57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Cerrar sesión desde el main de carpetas</w:t>
        </w:r>
      </w:hyperlink>
    </w:p>
    <w:p xmlns:wp14="http://schemas.microsoft.com/office/word/2010/wordml" w:rsidR="0063357B" w:rsidRDefault="0063357B" w14:paraId="736F6476" wp14:textId="77777777">
      <w:pPr>
        <w:pStyle w:val="NormalWeb"/>
        <w:divId w:val="2064518223"/>
        <w:rPr>
          <w:rFonts w:ascii="Arial" w:hAnsi="Arial" w:cs="Arial"/>
          <w:sz w:val="18"/>
          <w:szCs w:val="18"/>
          <w:lang w:val="es-CL"/>
        </w:rPr>
      </w:pPr>
      <w:hyperlink w:history="1" w:anchor="toc_tc57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Cerrar sesión desde la sección de Archivos</w:t>
        </w:r>
      </w:hyperlink>
    </w:p>
    <w:p xmlns:wp14="http://schemas.microsoft.com/office/word/2010/wordml" w:rsidR="0063357B" w:rsidRDefault="0063357B" w14:paraId="7874B3BE" wp14:textId="77777777">
      <w:pPr>
        <w:pStyle w:val="NormalWeb"/>
        <w:divId w:val="2064518223"/>
        <w:rPr>
          <w:rFonts w:ascii="Arial" w:hAnsi="Arial" w:cs="Arial"/>
          <w:sz w:val="18"/>
          <w:szCs w:val="18"/>
          <w:lang w:val="es-CL"/>
        </w:rPr>
      </w:pPr>
      <w:hyperlink w:history="1" w:anchor="toc_tc57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Cerrar sesión desde la sección después se escanear un documento</w:t>
        </w:r>
      </w:hyperlink>
    </w:p>
    <w:p xmlns:wp14="http://schemas.microsoft.com/office/word/2010/wordml" w:rsidR="0063357B" w:rsidRDefault="0063357B" w14:paraId="69A3593A" wp14:textId="77777777">
      <w:pPr>
        <w:pStyle w:val="NormalWeb"/>
        <w:divId w:val="2064518223"/>
        <w:rPr>
          <w:rFonts w:ascii="Arial" w:hAnsi="Arial" w:cs="Arial"/>
          <w:sz w:val="18"/>
          <w:szCs w:val="18"/>
          <w:lang w:val="es-CL"/>
        </w:rPr>
      </w:pPr>
      <w:hyperlink w:anchor="toc_tc581">
        <w:r w:rsidRPr="081078EF" w:rsidR="0063357B">
          <w:rPr>
            <w:rStyle w:val="Hipervnculo"/>
            <w:rFonts w:ascii="Arial" w:hAnsi="Arial" w:cs="Arial"/>
            <w:sz w:val="18"/>
            <w:szCs w:val="18"/>
            <w:lang w:val="es-CL"/>
          </w:rPr>
          <w:t>Cerrar sesión desde la sección de edición de documento</w:t>
        </w:r>
      </w:hyperlink>
    </w:p>
    <w:p w:rsidR="0BA6501C" w:rsidP="081078EF" w:rsidRDefault="0BA6501C" w14:paraId="7919A506" w14:textId="3B2CDDC9">
      <w:pPr>
        <w:pStyle w:val="NormalWeb"/>
        <w:rPr>
          <w:rFonts w:ascii="Arial" w:hAnsi="Arial" w:cs="Arial"/>
          <w:sz w:val="18"/>
          <w:szCs w:val="18"/>
          <w:lang w:val="es-CL"/>
        </w:rPr>
      </w:pPr>
      <w:r w:rsidRPr="081078EF" w:rsidR="0BA6501C">
        <w:rPr>
          <w:rFonts w:ascii="Arial" w:hAnsi="Arial" w:cs="Arial"/>
          <w:sz w:val="18"/>
          <w:szCs w:val="18"/>
          <w:lang w:val="es-CL"/>
        </w:rPr>
        <w:t>Cerrar sesión sin conexión</w:t>
      </w:r>
    </w:p>
    <w:p xmlns:wp14="http://schemas.microsoft.com/office/word/2010/wordml" w:rsidR="0063357B" w:rsidRDefault="0063357B" w14:paraId="5812590C" wp14:textId="77777777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bookmarkStart w:name="toc_1_1" w:id="0"/>
      <w:bookmarkEnd w:id="0"/>
      <w:r>
        <w:rPr>
          <w:rFonts w:ascii="Arial" w:hAnsi="Arial" w:eastAsia="Times New Roman" w:cs="Arial"/>
          <w:sz w:val="22"/>
          <w:szCs w:val="22"/>
          <w:lang w:val="es-CL"/>
        </w:rPr>
        <w:t>1.1. Test Suite : Cierre de sesión Web</w:t>
      </w:r>
    </w:p>
    <w:p xmlns:wp14="http://schemas.microsoft.com/office/word/2010/wordml" w:rsidR="0063357B" w:rsidRDefault="0063357B" w14:paraId="1FA0E446" wp14:textId="77777777">
      <w:pPr>
        <w:pStyle w:val="NormalWeb"/>
        <w:divId w:val="1056855116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sz w:val="18"/>
          <w:szCs w:val="18"/>
          <w:lang w:val="es-CL"/>
        </w:rPr>
        <w:t> Pruebas acerca del cierre de sesion web</w:t>
      </w:r>
    </w:p>
    <w:p xmlns:wp14="http://schemas.microsoft.com/office/word/2010/wordml" w:rsidR="0063357B" w:rsidRDefault="0063357B" w14:paraId="6E7BEAA2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377" w:id="1"/>
      <w:bookmarkEnd w:id="1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613"/>
        <w:gridCol w:w="4092"/>
      </w:tblGrid>
      <w:tr xmlns:wp14="http://schemas.microsoft.com/office/word/2010/wordml" w:rsidR="00000000" w14:paraId="693BBDBD" wp14:textId="77777777">
        <w:trPr>
          <w:divId w:val="200057649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63357B" w:rsidRDefault="0063357B" w14:paraId="2DB4B06B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  <w:lang w:val="en-US"/>
              </w:rPr>
              <w:t>Test Case hs-87: Desplegar dropbox</w:t>
            </w:r>
          </w:p>
        </w:tc>
      </w:tr>
      <w:tr xmlns:wp14="http://schemas.microsoft.com/office/word/2010/wordml" w:rsidR="00000000" w14:paraId="3A4F3965" wp14:textId="77777777">
        <w:trPr>
          <w:divId w:val="200057649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63357B" w:rsidRDefault="0063357B" w14:paraId="11E560E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17E34BD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091745FD" wp14:textId="77777777">
        <w:trPr>
          <w:divId w:val="200057649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3E9A87A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63357B" w:rsidRDefault="0063357B" w14:paraId="21CF7B9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DropBox contiene la opción de cerrar sesión</w:t>
            </w:r>
          </w:p>
        </w:tc>
      </w:tr>
      <w:tr xmlns:wp14="http://schemas.microsoft.com/office/word/2010/wordml" w:rsidR="00000000" w14:paraId="5CA32CA8" wp14:textId="77777777">
        <w:trPr>
          <w:divId w:val="200057649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07C031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63357B" w:rsidRDefault="0063357B" w14:paraId="29BB987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Iniciar sesion</w:t>
            </w:r>
          </w:p>
        </w:tc>
      </w:tr>
      <w:tr xmlns:wp14="http://schemas.microsoft.com/office/word/2010/wordml" w:rsidR="00000000" w14:paraId="47252C5A" wp14:textId="77777777">
        <w:trPr>
          <w:divId w:val="200057649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6ED7738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3C16D28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1FDAAE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70F894D5" wp14:textId="77777777">
        <w:trPr>
          <w:divId w:val="200057649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649841B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2BA7A90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credenciales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7BEDA4C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Iniciar </w:t>
            </w:r>
            <w:r>
              <w:rPr>
                <w:rFonts w:ascii="Arial" w:hAnsi="Arial" w:cs="Arial"/>
                <w:sz w:val="17"/>
                <w:szCs w:val="17"/>
              </w:rPr>
              <w:t>sesión</w:t>
            </w:r>
          </w:p>
        </w:tc>
      </w:tr>
      <w:tr xmlns:wp14="http://schemas.microsoft.com/office/word/2010/wordml" w:rsidR="00000000" w14:paraId="638C7DCD" wp14:textId="77777777">
        <w:trPr>
          <w:divId w:val="200057649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18F999B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47F204A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Presionar dropbox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7DF6C61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Mostrar botón de cierre de sesión</w:t>
            </w:r>
          </w:p>
        </w:tc>
      </w:tr>
      <w:tr xmlns:wp14="http://schemas.microsoft.com/office/word/2010/wordml" w:rsidR="00000000" w14:paraId="02EB378F" wp14:textId="77777777">
        <w:trPr>
          <w:divId w:val="200057649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6A05A809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49893B1E" wp14:textId="77777777">
        <w:trPr>
          <w:divId w:val="200057649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63357B" w:rsidRDefault="0063357B" w14:paraId="45C0557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2181790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5B03B07C" wp14:textId="77777777">
        <w:trPr>
          <w:divId w:val="200057649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63357B" w:rsidRDefault="0063357B" w14:paraId="33A6D3C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4F45D2A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Versión 1.0</w:t>
            </w:r>
          </w:p>
        </w:tc>
      </w:tr>
      <w:tr xmlns:wp14="http://schemas.microsoft.com/office/word/2010/wordml" w:rsidR="00000000" w14:paraId="72DB1E71" wp14:textId="77777777">
        <w:trPr>
          <w:divId w:val="200057649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63357B" w:rsidRDefault="0063357B" w14:paraId="04134E9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67C13F0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182B475D" wp14:textId="77777777">
        <w:trPr>
          <w:divId w:val="200057649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63357B" w:rsidRDefault="0063357B" w14:paraId="230E907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6059E69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dropbox muestra las opciones correctamente</w:t>
            </w:r>
          </w:p>
        </w:tc>
      </w:tr>
      <w:tr xmlns:wp14="http://schemas.microsoft.com/office/word/2010/wordml" w:rsidR="00000000" w14:paraId="57E4FC9A" wp14:textId="77777777">
        <w:trPr>
          <w:divId w:val="200057649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63357B" w:rsidRDefault="0063357B" w14:paraId="21C0000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066742C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63357B" w:rsidRDefault="0063357B" w14:paraId="63E4A9C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381" w:id="2"/>
      <w:bookmarkEnd w:id="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33"/>
        <w:gridCol w:w="3372"/>
      </w:tblGrid>
      <w:tr xmlns:wp14="http://schemas.microsoft.com/office/word/2010/wordml" w:rsidR="00000000" w14:paraId="183B00A3" wp14:textId="77777777">
        <w:trPr>
          <w:divId w:val="205881901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63357B" w:rsidRDefault="0063357B" w14:paraId="389F7658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hs-88: Cerrar sesión</w:t>
            </w:r>
          </w:p>
        </w:tc>
      </w:tr>
      <w:tr xmlns:wp14="http://schemas.microsoft.com/office/word/2010/wordml" w:rsidR="00000000" w14:paraId="5E2ADEB2" wp14:textId="77777777">
        <w:trPr>
          <w:divId w:val="20588190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63357B" w:rsidRDefault="0063357B" w14:paraId="509D5FE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569C050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5E24D2E8" wp14:textId="77777777">
        <w:trPr>
          <w:divId w:val="205881901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5EA7C53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63357B" w:rsidRDefault="0063357B" w14:paraId="4A9B7CA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Cerrar sesión del usuario</w:t>
            </w:r>
          </w:p>
        </w:tc>
      </w:tr>
      <w:tr xmlns:wp14="http://schemas.microsoft.com/office/word/2010/wordml" w:rsidR="00000000" w14:paraId="6D735D3C" wp14:textId="77777777">
        <w:trPr>
          <w:divId w:val="205881901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614D6B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63357B" w:rsidRDefault="0063357B" w14:paraId="5E29E91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Iniciar sesion</w:t>
            </w:r>
          </w:p>
        </w:tc>
      </w:tr>
      <w:tr xmlns:wp14="http://schemas.microsoft.com/office/word/2010/wordml" w:rsidR="00000000" w14:paraId="2C2868BC" wp14:textId="77777777">
        <w:trPr>
          <w:divId w:val="2058819010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0E8349F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493A28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62E999E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037C4E4D" wp14:textId="77777777">
        <w:trPr>
          <w:divId w:val="2058819010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56B20A0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5192866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Presionar el botón cerrar sesión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23CA347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Redireccionar al inicio de sesión</w:t>
            </w:r>
          </w:p>
        </w:tc>
      </w:tr>
      <w:tr xmlns:wp14="http://schemas.microsoft.com/office/word/2010/wordml" w:rsidR="00000000" w14:paraId="5A39BBE3" wp14:textId="77777777">
        <w:trPr>
          <w:divId w:val="205881901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41C8F396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6584BEE7" wp14:textId="77777777">
        <w:trPr>
          <w:divId w:val="20588190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63357B" w:rsidRDefault="0063357B" w14:paraId="6650541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7E31C21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365E045" wp14:textId="77777777">
        <w:trPr>
          <w:divId w:val="20588190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63357B" w:rsidRDefault="0063357B" w14:paraId="6D26A5A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7D79161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45B5B017" wp14:textId="77777777">
        <w:trPr>
          <w:divId w:val="20588190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63357B" w:rsidRDefault="0063357B" w14:paraId="33C4B44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7F59CE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8A4ABB7" wp14:textId="77777777">
        <w:trPr>
          <w:divId w:val="20588190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63357B" w:rsidRDefault="0063357B" w14:paraId="14B9AFB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728FF53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cierra sesión correctamente</w:t>
            </w:r>
          </w:p>
        </w:tc>
      </w:tr>
      <w:tr xmlns:wp14="http://schemas.microsoft.com/office/word/2010/wordml" w:rsidR="00000000" w14:paraId="617B1916" wp14:textId="77777777">
        <w:trPr>
          <w:divId w:val="205881901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63357B" w:rsidRDefault="0063357B" w14:paraId="3CD4B3F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07F3EAD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63357B" w:rsidRDefault="0063357B" w14:paraId="4F6584BE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75" w:id="3"/>
      <w:bookmarkEnd w:id="3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812"/>
        <w:gridCol w:w="2893"/>
      </w:tblGrid>
      <w:tr xmlns:wp14="http://schemas.microsoft.com/office/word/2010/wordml" w:rsidR="00000000" w14:paraId="268056FD" wp14:textId="77777777">
        <w:trPr>
          <w:divId w:val="119049110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63357B" w:rsidRDefault="0063357B" w14:paraId="782B09A2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hs-168: Cerrar sesión desde el main de carpetas</w:t>
            </w:r>
          </w:p>
        </w:tc>
      </w:tr>
      <w:tr xmlns:wp14="http://schemas.microsoft.com/office/word/2010/wordml" w:rsidR="00000000" w14:paraId="4B6C1EE6" wp14:textId="77777777">
        <w:trPr>
          <w:divId w:val="119049110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63357B" w:rsidRDefault="0063357B" w14:paraId="2C289E3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01034F2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1BEE1654" wp14:textId="77777777">
        <w:trPr>
          <w:divId w:val="119049110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58B3F64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63357B" w:rsidRDefault="0063357B" w14:paraId="38D3863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Usuario </w:t>
            </w:r>
            <w:r>
              <w:rPr>
                <w:rFonts w:ascii="Arial" w:hAnsi="Arial" w:cs="Arial"/>
                <w:sz w:val="17"/>
                <w:szCs w:val="17"/>
              </w:rPr>
              <w:t>cierra sesión en la sección main "Carpetas"</w:t>
            </w:r>
          </w:p>
        </w:tc>
      </w:tr>
      <w:tr xmlns:wp14="http://schemas.microsoft.com/office/word/2010/wordml" w:rsidR="00000000" w14:paraId="226A89F8" wp14:textId="77777777">
        <w:trPr>
          <w:divId w:val="119049110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75C55B6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63357B" w:rsidRDefault="0063357B" w14:paraId="7EEE3AE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Haber iniciado sesión</w:t>
            </w:r>
          </w:p>
        </w:tc>
      </w:tr>
      <w:tr xmlns:wp14="http://schemas.microsoft.com/office/word/2010/wordml" w:rsidR="00000000" w14:paraId="795C61F7" wp14:textId="77777777">
        <w:trPr>
          <w:divId w:val="1190491107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35D5E9D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2934DE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584E38A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4B8E5F4E" wp14:textId="77777777">
        <w:trPr>
          <w:divId w:val="1190491107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249FAA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7DE360C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cierra sesión en la sección main "Carpetas"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1924FEF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usuario debería poder cerrar sesión </w:t>
            </w:r>
          </w:p>
        </w:tc>
      </w:tr>
      <w:tr xmlns:wp14="http://schemas.microsoft.com/office/word/2010/wordml" w:rsidR="00000000" w14:paraId="72A3D3EC" wp14:textId="77777777">
        <w:trPr>
          <w:divId w:val="119049110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0D0B940D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77689AFE" wp14:textId="77777777">
        <w:trPr>
          <w:divId w:val="119049110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63357B" w:rsidRDefault="0063357B" w14:paraId="22C8A2B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3013652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887E2D6" wp14:textId="77777777">
        <w:trPr>
          <w:divId w:val="119049110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63357B" w:rsidRDefault="0063357B" w14:paraId="40DC838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310F9D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551D4533" wp14:textId="77777777">
        <w:trPr>
          <w:divId w:val="119049110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63357B" w:rsidRDefault="0063357B" w14:paraId="50CAEA3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7C2B4FD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7580420" wp14:textId="77777777">
        <w:trPr>
          <w:divId w:val="119049110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63357B" w:rsidRDefault="0063357B" w14:paraId="0B5EC1C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37B0D8E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cerrar sesión</w:t>
            </w:r>
          </w:p>
        </w:tc>
      </w:tr>
      <w:tr xmlns:wp14="http://schemas.microsoft.com/office/word/2010/wordml" w:rsidR="00000000" w14:paraId="28780193" wp14:textId="77777777">
        <w:trPr>
          <w:divId w:val="119049110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63357B" w:rsidRDefault="0063357B" w14:paraId="6CAE96A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691788D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63357B" w:rsidRDefault="0063357B" w14:paraId="09AF38FC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77" w:id="4"/>
      <w:bookmarkEnd w:id="4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745"/>
        <w:gridCol w:w="2960"/>
      </w:tblGrid>
      <w:tr xmlns:wp14="http://schemas.microsoft.com/office/word/2010/wordml" w:rsidR="00000000" w14:paraId="76AADA3E" wp14:textId="77777777">
        <w:trPr>
          <w:divId w:val="46997772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63357B" w:rsidRDefault="0063357B" w14:paraId="075B86C5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hs-169: Cerrar sesión desde la sección de Archivos</w:t>
            </w:r>
          </w:p>
        </w:tc>
      </w:tr>
      <w:tr xmlns:wp14="http://schemas.microsoft.com/office/word/2010/wordml" w:rsidR="00000000" w14:paraId="4E9033CC" wp14:textId="77777777">
        <w:trPr>
          <w:divId w:val="46997772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63357B" w:rsidRDefault="0063357B" w14:paraId="7B56C97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402E219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52C58D96" wp14:textId="77777777">
        <w:trPr>
          <w:divId w:val="46997772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61B808A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63357B" w:rsidRDefault="0063357B" w14:paraId="03854A4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Usuario </w:t>
            </w:r>
            <w:r>
              <w:rPr>
                <w:rFonts w:ascii="Arial" w:hAnsi="Arial" w:cs="Arial"/>
                <w:sz w:val="17"/>
                <w:szCs w:val="17"/>
              </w:rPr>
              <w:t>cierra sesión en la sección de "Archivos"</w:t>
            </w:r>
          </w:p>
        </w:tc>
      </w:tr>
      <w:tr xmlns:wp14="http://schemas.microsoft.com/office/word/2010/wordml" w:rsidR="00000000" w14:paraId="7BF0D22C" wp14:textId="77777777">
        <w:trPr>
          <w:divId w:val="46997772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6AFE6A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63357B" w:rsidRDefault="0063357B" w14:paraId="2F163F5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Haber iniciado sesión</w:t>
            </w:r>
          </w:p>
        </w:tc>
      </w:tr>
      <w:tr xmlns:wp14="http://schemas.microsoft.com/office/word/2010/wordml" w:rsidR="00000000" w14:paraId="2012A52B" wp14:textId="77777777">
        <w:trPr>
          <w:divId w:val="46997772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632DC76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3D0C32F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69CE15B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3928DA35" wp14:textId="77777777">
        <w:trPr>
          <w:divId w:val="46997772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19F14E3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0C64C01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cierra sesión en la sección de "Archivos"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73635F5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usuario debería poder cerrar sesión </w:t>
            </w:r>
          </w:p>
        </w:tc>
      </w:tr>
      <w:tr xmlns:wp14="http://schemas.microsoft.com/office/word/2010/wordml" w:rsidR="00000000" w14:paraId="0E27B00A" wp14:textId="77777777">
        <w:trPr>
          <w:divId w:val="46997772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60061E4C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677114B3" wp14:textId="77777777">
        <w:trPr>
          <w:divId w:val="46997772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63357B" w:rsidRDefault="0063357B" w14:paraId="3525E11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6D70D67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08418736" wp14:textId="77777777">
        <w:trPr>
          <w:divId w:val="46997772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63357B" w:rsidRDefault="0063357B" w14:paraId="097F27B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19A901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6513BF87" wp14:textId="77777777">
        <w:trPr>
          <w:divId w:val="46997772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63357B" w:rsidRDefault="0063357B" w14:paraId="22BD8A3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36BEE08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91D4D01" wp14:textId="77777777">
        <w:trPr>
          <w:divId w:val="46997772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63357B" w:rsidRDefault="0063357B" w14:paraId="7E52B76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5BBDAD7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cerrar sesión</w:t>
            </w:r>
          </w:p>
        </w:tc>
      </w:tr>
      <w:tr xmlns:wp14="http://schemas.microsoft.com/office/word/2010/wordml" w:rsidR="00000000" w14:paraId="28C6E526" wp14:textId="77777777">
        <w:trPr>
          <w:divId w:val="46997772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63357B" w:rsidRDefault="0063357B" w14:paraId="648443A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7E86493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63357B" w:rsidRDefault="0063357B" w14:paraId="15AA318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79" w:id="5"/>
      <w:bookmarkEnd w:id="5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460"/>
        <w:gridCol w:w="2245"/>
      </w:tblGrid>
      <w:tr xmlns:wp14="http://schemas.microsoft.com/office/word/2010/wordml" w:rsidR="00000000" w14:paraId="4B612188" wp14:textId="77777777">
        <w:trPr>
          <w:divId w:val="202219925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63357B" w:rsidRDefault="0063357B" w14:paraId="6ACCC69C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hs-170: Cerrar sesión desde la sección después se escanear un documento</w:t>
            </w:r>
          </w:p>
        </w:tc>
      </w:tr>
      <w:tr xmlns:wp14="http://schemas.microsoft.com/office/word/2010/wordml" w:rsidR="00000000" w14:paraId="26972378" wp14:textId="77777777">
        <w:trPr>
          <w:divId w:val="20221992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63357B" w:rsidRDefault="0063357B" w14:paraId="010F440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625A03C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4D041C70" wp14:textId="77777777">
        <w:trPr>
          <w:divId w:val="202219925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09419FA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63357B" w:rsidRDefault="0063357B" w14:paraId="1E0047D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Usuario </w:t>
            </w:r>
            <w:r>
              <w:rPr>
                <w:rFonts w:ascii="Arial" w:hAnsi="Arial" w:cs="Arial"/>
                <w:sz w:val="17"/>
                <w:szCs w:val="17"/>
              </w:rPr>
              <w:t>cierra sesión en la sección de archivos después de escanear un documento</w:t>
            </w:r>
          </w:p>
        </w:tc>
      </w:tr>
      <w:tr xmlns:wp14="http://schemas.microsoft.com/office/word/2010/wordml" w:rsidR="00000000" w14:paraId="74BB163B" wp14:textId="77777777">
        <w:trPr>
          <w:divId w:val="202219925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0B13378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63357B" w:rsidRDefault="0063357B" w14:paraId="00F932F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Haber iniciado sesión</w:t>
            </w:r>
          </w:p>
        </w:tc>
      </w:tr>
      <w:tr xmlns:wp14="http://schemas.microsoft.com/office/word/2010/wordml" w:rsidR="00000000" w14:paraId="7ED37D23" wp14:textId="77777777">
        <w:trPr>
          <w:divId w:val="202219925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3241D4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002DE6F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54B19CE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2840EDE7" wp14:textId="77777777">
        <w:trPr>
          <w:divId w:val="202219925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065D241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1619C51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cierra </w:t>
            </w:r>
            <w:r>
              <w:rPr>
                <w:rFonts w:ascii="Arial" w:hAnsi="Arial" w:cs="Arial"/>
                <w:sz w:val="17"/>
                <w:szCs w:val="17"/>
              </w:rPr>
              <w:t>sesión en la sección de archivos después de escanear un documento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50371CD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usuario debería poder cerrar sesión </w:t>
            </w:r>
          </w:p>
        </w:tc>
      </w:tr>
      <w:tr xmlns:wp14="http://schemas.microsoft.com/office/word/2010/wordml" w:rsidR="00000000" w14:paraId="44EAFD9C" wp14:textId="77777777">
        <w:trPr>
          <w:divId w:val="202219925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4B94D5A5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25B61027" wp14:textId="77777777">
        <w:trPr>
          <w:divId w:val="20221992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63357B" w:rsidRDefault="0063357B" w14:paraId="79A623A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67F1E2C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321905DC" wp14:textId="77777777">
        <w:trPr>
          <w:divId w:val="20221992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63357B" w:rsidRDefault="0063357B" w14:paraId="2B9EE9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06D976C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794CCEF2" wp14:textId="77777777">
        <w:trPr>
          <w:divId w:val="20221992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63357B" w:rsidRDefault="0063357B" w14:paraId="1404F76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2C4A8F8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A79C88D" wp14:textId="77777777">
        <w:trPr>
          <w:divId w:val="20221992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63357B" w:rsidRDefault="0063357B" w14:paraId="63269B0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21F0482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cerrar sesión</w:t>
            </w:r>
          </w:p>
        </w:tc>
      </w:tr>
      <w:tr xmlns:wp14="http://schemas.microsoft.com/office/word/2010/wordml" w:rsidR="00000000" w14:paraId="540DA757" wp14:textId="77777777">
        <w:trPr>
          <w:divId w:val="20221992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63357B" w:rsidRDefault="0063357B" w14:paraId="336DAAC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1699B33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63357B" w:rsidRDefault="0063357B" w14:paraId="01512BE8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81" w:id="6"/>
      <w:bookmarkEnd w:id="6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804"/>
        <w:gridCol w:w="2901"/>
      </w:tblGrid>
      <w:tr xmlns:wp14="http://schemas.microsoft.com/office/word/2010/wordml" w:rsidR="00000000" w14:paraId="14DFBB91" wp14:textId="77777777">
        <w:trPr>
          <w:divId w:val="60439049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63357B" w:rsidRDefault="0063357B" w14:paraId="74FA0991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hs-171: Cerrar sesión desde la sección de edición de documento</w:t>
            </w:r>
          </w:p>
        </w:tc>
      </w:tr>
      <w:tr xmlns:wp14="http://schemas.microsoft.com/office/word/2010/wordml" w:rsidR="00000000" w14:paraId="2C1E042C" wp14:textId="77777777">
        <w:trPr>
          <w:divId w:val="60439049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63357B" w:rsidRDefault="0063357B" w14:paraId="7297A28C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781F554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07B122B" wp14:textId="77777777">
        <w:trPr>
          <w:divId w:val="60439049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5859594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63357B" w:rsidRDefault="0063357B" w14:paraId="571FAF2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Usuario cierra sesión mientras edita un documento</w:t>
            </w:r>
          </w:p>
        </w:tc>
      </w:tr>
      <w:tr xmlns:wp14="http://schemas.microsoft.com/office/word/2010/wordml" w:rsidR="00000000" w14:paraId="2B2F9C9D" wp14:textId="77777777">
        <w:trPr>
          <w:divId w:val="60439049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640BC0C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63357B" w:rsidRDefault="0063357B" w14:paraId="7FE7A73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Haber iniciado sesión</w:t>
            </w:r>
          </w:p>
        </w:tc>
      </w:tr>
      <w:tr xmlns:wp14="http://schemas.microsoft.com/office/word/2010/wordml" w:rsidR="00000000" w14:paraId="1CC4D591" wp14:textId="77777777">
        <w:trPr>
          <w:divId w:val="604390494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3D8A142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2277749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2A635A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30BB10AA" wp14:textId="77777777">
        <w:trPr>
          <w:divId w:val="604390494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2E32D52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139D4AA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cierra sesión mientras edita un documento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4EB7391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usuario debería poder cerrar sesión </w:t>
            </w:r>
          </w:p>
        </w:tc>
      </w:tr>
      <w:tr xmlns:wp14="http://schemas.microsoft.com/office/word/2010/wordml" w:rsidR="00000000" w14:paraId="3DEEC669" wp14:textId="77777777">
        <w:trPr>
          <w:divId w:val="60439049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3656B9AB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56B46A64" wp14:textId="77777777">
        <w:trPr>
          <w:divId w:val="60439049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63357B" w:rsidRDefault="0063357B" w14:paraId="4E60742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70478A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2206DFB" wp14:textId="77777777">
        <w:trPr>
          <w:divId w:val="60439049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63357B" w:rsidRDefault="0063357B" w14:paraId="7089F95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07951B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3E9EA052" wp14:textId="77777777">
        <w:trPr>
          <w:divId w:val="60439049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63357B" w:rsidRDefault="0063357B" w14:paraId="559FA97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4B5817E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4C5A4601" wp14:textId="77777777">
        <w:trPr>
          <w:divId w:val="60439049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63357B" w:rsidRDefault="0063357B" w14:paraId="1963853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37A74D7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cerrar sesión</w:t>
            </w:r>
          </w:p>
        </w:tc>
      </w:tr>
      <w:tr xmlns:wp14="http://schemas.microsoft.com/office/word/2010/wordml" w:rsidR="00000000" w14:paraId="41A2564E" wp14:textId="77777777">
        <w:trPr>
          <w:divId w:val="60439049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63357B" w:rsidRDefault="0063357B" w14:paraId="733933A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63357B" w:rsidRDefault="0063357B" w14:paraId="3E2A0D9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63357B" w:rsidP="081078EF" w:rsidRDefault="0063357B" w14:paraId="45FB0818" wp14:textId="77777777">
      <w:pPr>
        <w:pStyle w:val="NoSpacing"/>
        <w:rPr>
          <w:lang w:val="es-CL"/>
        </w:rPr>
      </w:pPr>
    </w:p>
    <w:tbl>
      <w:tblPr>
        <w:tblStyle w:val="Tab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780"/>
        <w:gridCol w:w="2780"/>
        <w:gridCol w:w="2780"/>
      </w:tblGrid>
      <w:tr w:rsidR="081078EF" w:rsidTr="22620BA4" w14:paraId="554FFFC0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81078EF" w:rsidP="081078EF" w:rsidRDefault="081078EF" w14:paraId="18A5221E" w14:textId="0D824AE2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081078EF" w:rsidR="081078E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Test Case hs-167: Cerrar sesión sin conexión</w:t>
            </w:r>
          </w:p>
        </w:tc>
      </w:tr>
      <w:tr w:rsidR="081078EF" w:rsidTr="22620BA4" w14:paraId="38BEBB7B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081078EF" w:rsidP="081078EF" w:rsidRDefault="081078EF" w14:paraId="45A1A944" w14:textId="0B25F5B7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081078EF" w:rsidR="081078EF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Autor: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81078EF" w:rsidP="081078EF" w:rsidRDefault="081078EF" w14:paraId="5196F403" w14:textId="253823D4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081078EF" w:rsidR="081078E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admin</w:t>
            </w:r>
          </w:p>
        </w:tc>
      </w:tr>
      <w:tr w:rsidR="081078EF" w:rsidTr="22620BA4" w14:paraId="79AD2C28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81078EF" w:rsidP="081078EF" w:rsidRDefault="081078EF" w14:paraId="19CAAC78" w14:textId="1EBFE914">
            <w:pPr>
              <w:spacing w:before="75" w:after="75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081078EF" w:rsidR="081078EF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Resumen:</w:t>
            </w:r>
          </w:p>
          <w:p w:rsidR="081078EF" w:rsidP="081078EF" w:rsidRDefault="081078EF" w14:paraId="43408ED0" w14:textId="0C69CF45">
            <w:pPr>
              <w:pStyle w:val="NormalWeb"/>
              <w:spacing w:beforeAutospacing="on" w:afterAutospacing="on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081078EF" w:rsidR="081078E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 Usuario cierra sesión simulando una desconexión del sistema</w:t>
            </w:r>
          </w:p>
        </w:tc>
      </w:tr>
      <w:tr w:rsidR="081078EF" w:rsidTr="22620BA4" w14:paraId="38C039F4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81078EF" w:rsidP="081078EF" w:rsidRDefault="081078EF" w14:paraId="61033440" w14:textId="0EB234C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081078EF" w:rsidR="081078EF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Preconditions</w:t>
            </w:r>
            <w:r w:rsidRPr="081078EF" w:rsidR="081078EF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:</w:t>
            </w:r>
          </w:p>
          <w:p w:rsidR="081078EF" w:rsidP="081078EF" w:rsidRDefault="081078EF" w14:paraId="683402FD" w14:textId="19388CCD">
            <w:pPr>
              <w:pStyle w:val="NormalWeb"/>
              <w:spacing w:beforeAutospacing="on" w:afterAutospacing="on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081078EF" w:rsidR="081078E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 Haber iniciado sesión</w:t>
            </w:r>
          </w:p>
        </w:tc>
      </w:tr>
      <w:tr w:rsidR="081078EF" w:rsidTr="22620BA4" w14:paraId="306EDAE2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81078EF" w:rsidP="081078EF" w:rsidRDefault="081078EF" w14:paraId="28CCC0A6" w14:textId="01D0B5D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081078EF" w:rsidR="081078EF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#: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81078EF" w:rsidP="081078EF" w:rsidRDefault="081078EF" w14:paraId="172A941B" w14:textId="061EAC4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081078EF" w:rsidR="081078EF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Step </w:t>
            </w:r>
            <w:r w:rsidRPr="081078EF" w:rsidR="081078EF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actions</w:t>
            </w:r>
            <w:r w:rsidRPr="081078EF" w:rsidR="081078EF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: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81078EF" w:rsidP="081078EF" w:rsidRDefault="081078EF" w14:paraId="7913D7B8" w14:textId="60BE3B6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081078EF" w:rsidR="081078EF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Resultados Esperados:</w:t>
            </w:r>
          </w:p>
        </w:tc>
      </w:tr>
      <w:tr w:rsidR="081078EF" w:rsidTr="22620BA4" w14:paraId="0138EF14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81078EF" w:rsidP="081078EF" w:rsidRDefault="081078EF" w14:paraId="4A0C2C4F" w14:textId="784112F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081078EF" w:rsidR="081078E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1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81078EF" w:rsidP="081078EF" w:rsidRDefault="081078EF" w14:paraId="72C0D8CA" w14:textId="06D83E4F">
            <w:pPr>
              <w:pStyle w:val="NormalWeb"/>
              <w:spacing w:beforeAutospacing="on" w:afterAutospacing="on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081078EF" w:rsidR="081078E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Usuario cierra sesión sin conexión</w:t>
            </w:r>
          </w:p>
        </w:tc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81078EF" w:rsidP="081078EF" w:rsidRDefault="081078EF" w14:paraId="237683AB" w14:textId="51D9FDE7">
            <w:pPr>
              <w:pStyle w:val="NormalWeb"/>
              <w:spacing w:beforeAutospacing="on" w:afterAutospacing="on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</w:pPr>
            <w:r w:rsidRPr="081078EF" w:rsidR="081078E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Al perder la conexión, la sesión </w:t>
            </w:r>
            <w:r w:rsidRPr="081078EF" w:rsidR="081078E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deberia</w:t>
            </w:r>
            <w:r w:rsidRPr="081078EF" w:rsidR="081078E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 cerrarse </w:t>
            </w:r>
            <w:r w:rsidRPr="081078EF" w:rsidR="081078E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automaticamente</w:t>
            </w:r>
          </w:p>
        </w:tc>
      </w:tr>
      <w:tr w:rsidR="081078EF" w:rsidTr="22620BA4" w14:paraId="4F1D61FC">
        <w:trPr>
          <w:trHeight w:val="300"/>
        </w:trPr>
        <w:tc>
          <w:tcPr>
            <w:tcW w:w="8340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81078EF" w:rsidP="081078EF" w:rsidRDefault="081078EF" w14:paraId="3E1066EF" w14:textId="26FFC93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</w:p>
        </w:tc>
      </w:tr>
      <w:tr w:rsidR="081078EF" w:rsidTr="22620BA4" w14:paraId="0C1C1A85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081078EF" w:rsidP="081078EF" w:rsidRDefault="081078EF" w14:paraId="27318FC8" w14:textId="238FF25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081078EF" w:rsidR="081078EF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Last</w:t>
            </w:r>
            <w:r w:rsidRPr="081078EF" w:rsidR="081078EF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 </w:t>
            </w:r>
            <w:r w:rsidRPr="081078EF" w:rsidR="081078EF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Result</w:t>
            </w:r>
            <w:r w:rsidRPr="081078EF" w:rsidR="081078EF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: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81078EF" w:rsidP="22620BA4" w:rsidRDefault="081078EF" w14:paraId="595CB9BD" w14:textId="48B80EC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22620BA4" w:rsidR="081078E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P</w:t>
            </w:r>
            <w:r w:rsidRPr="22620BA4" w:rsidR="58E293B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asado</w:t>
            </w:r>
          </w:p>
        </w:tc>
      </w:tr>
      <w:tr w:rsidR="081078EF" w:rsidTr="22620BA4" w14:paraId="190EF8B4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081078EF" w:rsidP="081078EF" w:rsidRDefault="081078EF" w14:paraId="18BE673E" w14:textId="142FE2C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081078EF" w:rsidR="081078E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Build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81078EF" w:rsidP="081078EF" w:rsidRDefault="081078EF" w14:paraId="66F7A39D" w14:textId="63EA67B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081078EF" w:rsidR="081078E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Version</w:t>
            </w:r>
            <w:r w:rsidRPr="081078EF" w:rsidR="081078E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 xml:space="preserve"> 1.0</w:t>
            </w:r>
          </w:p>
        </w:tc>
      </w:tr>
      <w:tr w:rsidR="081078EF" w:rsidTr="22620BA4" w14:paraId="3843C95B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081078EF" w:rsidP="081078EF" w:rsidRDefault="081078EF" w14:paraId="32A460F7" w14:textId="32C26C0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081078EF" w:rsidR="081078E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Tester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81078EF" w:rsidP="081078EF" w:rsidRDefault="081078EF" w14:paraId="361CB6F8" w14:textId="4BB9FF8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081078EF" w:rsidR="081078E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admin</w:t>
            </w:r>
          </w:p>
        </w:tc>
      </w:tr>
      <w:tr w:rsidR="081078EF" w:rsidTr="22620BA4" w14:paraId="0507CA49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081078EF" w:rsidP="081078EF" w:rsidRDefault="081078EF" w14:paraId="27CCC0C2" w14:textId="301F094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081078EF" w:rsidR="081078E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Notas de la Ejecución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81078EF" w:rsidP="22620BA4" w:rsidRDefault="081078EF" w14:paraId="5A711448" w14:textId="4B8736B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22620BA4" w:rsidR="178A4A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  <w:t>El sistema cierra la sesión</w:t>
            </w:r>
          </w:p>
        </w:tc>
      </w:tr>
      <w:tr w:rsidR="081078EF" w:rsidTr="22620BA4" w14:paraId="1BCE624D">
        <w:trPr>
          <w:trHeight w:val="300"/>
        </w:trPr>
        <w:tc>
          <w:tcPr>
            <w:tcW w:w="27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081078EF" w:rsidP="081078EF" w:rsidRDefault="081078EF" w14:paraId="63215168" w14:textId="547B417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081078EF" w:rsidR="081078EF">
              <w:rPr>
                <w:rStyle w:val="label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Requerimientos</w:t>
            </w:r>
          </w:p>
        </w:tc>
        <w:tc>
          <w:tcPr>
            <w:tcW w:w="5560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81078EF" w:rsidP="081078EF" w:rsidRDefault="081078EF" w14:paraId="681E932E" w14:textId="693DCAA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</w:rPr>
            </w:pPr>
            <w:r w:rsidRPr="081078EF" w:rsidR="081078E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7"/>
                <w:szCs w:val="17"/>
                <w:lang w:val="es-ES"/>
              </w:rPr>
              <w:t> Ninguno</w:t>
            </w:r>
          </w:p>
        </w:tc>
      </w:tr>
    </w:tbl>
    <w:p w:rsidR="081078EF" w:rsidP="081078EF" w:rsidRDefault="081078EF" w14:paraId="637A2668" w14:textId="47C7FC21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</w:p>
    <w:sectPr w:rsidR="00000000">
      <w:pgSz w:w="12240" w:h="15840" w:orient="portrait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attachedTemplate r:id="rId1"/>
  <w:trackRevisions w:val="false"/>
  <w:defaultTabStop w:val="708"/>
  <w:hyphenationZone w:val="4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7B"/>
    <w:rsid w:val="004E7874"/>
    <w:rsid w:val="0063357B"/>
    <w:rsid w:val="081078EF"/>
    <w:rsid w:val="0BA6501C"/>
    <w:rsid w:val="178A4AB8"/>
    <w:rsid w:val="22620BA4"/>
    <w:rsid w:val="2E859D80"/>
    <w:rsid w:val="58E29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5D8A23"/>
  <w15:chartTrackingRefBased/>
  <w15:docId w15:val="{539B5E05-2618-45CE-9134-0936CF0B92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Ttulo1Car" w:customStyle="1">
    <w:name w:val="Título 1 Car"/>
    <w:basedOn w:val="Fuentedeprrafopredeter"/>
    <w:link w:val="Ttulo1"/>
    <w:uiPriority w:val="9"/>
    <w:locked/>
    <w:rPr>
      <w:rFonts w:hint="default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semiHidden/>
    <w:locked/>
    <w:rPr>
      <w:rFonts w:hint="default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semiHidden/>
    <w:locked/>
    <w:rPr>
      <w:rFonts w:hint="default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/>
    <w:locked/>
    <w:rPr>
      <w:rFonts w:hint="default" w:asciiTheme="majorHAnsi" w:hAnsiTheme="majorHAnsi" w:eastAsiaTheme="majorEastAsia" w:cstheme="majorBidi"/>
      <w:i/>
      <w:iCs/>
      <w:color w:val="2F5496" w:themeColor="accent1" w:themeShade="B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locked/>
    <w:rPr>
      <w:rFonts w:hint="default" w:ascii="Consolas" w:hAnsi="Consolas" w:eastAsiaTheme="minorEastAsia"/>
    </w:rPr>
  </w:style>
  <w:style w:type="paragraph" w:styleId="msonormal0" w:customStyle="1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important" w:customStyle="1">
    <w:name w:val="important"/>
    <w:basedOn w:val="Normal"/>
    <w:uiPriority w:val="99"/>
    <w:semiHidden/>
    <w:pPr>
      <w:spacing w:before="100" w:beforeAutospacing="1" w:after="100" w:afterAutospacing="1"/>
    </w:pPr>
    <w:rPr>
      <w:b/>
      <w:bCs/>
      <w:sz w:val="26"/>
      <w:szCs w:val="26"/>
    </w:rPr>
  </w:style>
  <w:style w:type="paragraph" w:styleId="notprintable" w:customStyle="1">
    <w:name w:val="notprintab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character" w:styleId="label" w:customStyle="1">
    <w:name w:val="label"/>
    <w:basedOn w:val="Fuentedeprrafopredeter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01521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0562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7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90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2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1826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2058819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http://localhost/testlink/gui/themes/default/images/company_logo.png" TargetMode="Externa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testreport Cierre de sesión Web</dc:title>
  <dc:subject/>
  <dc:creator>Cristian Lara</dc:creator>
  <keywords/>
  <dc:description/>
  <lastModifiedBy>CRISTIAN JAVIER LARA FLORES</lastModifiedBy>
  <revision>5</revision>
  <dcterms:created xsi:type="dcterms:W3CDTF">2024-11-23T03:33:00.0000000Z</dcterms:created>
  <dcterms:modified xsi:type="dcterms:W3CDTF">2024-11-27T04:15:05.2415154Z</dcterms:modified>
</coreProperties>
</file>