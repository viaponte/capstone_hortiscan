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614D784A" w:rsidRDefault="1FBF5A0E" w14:paraId="697B5B6B" w14:textId="0567365B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</w:pPr>
      <w:r w:rsidRPr="614D784A" w:rsidR="1FBF5A0E">
        <w:rPr>
          <w:rFonts w:ascii="Arial" w:hAnsi="Arial" w:cs="Arial"/>
          <w:sz w:val="36"/>
          <w:szCs w:val="36"/>
          <w:lang w:val="es-CL"/>
        </w:rPr>
        <w:t>Pruebas de seguridad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65184734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614D784A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614D784A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>Pruebas de seguridad</w:t>
      </w:r>
    </w:p>
    <w:p w:rsidR="08609A6F" w:rsidP="614D784A" w:rsidRDefault="08609A6F" w14:paraId="43656F6C" w14:textId="0E8DB9CF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614D784A" w:rsidR="08609A6F">
        <w:rPr>
          <w:rFonts w:ascii="Arial" w:hAnsi="Arial" w:cs="Arial"/>
          <w:sz w:val="18"/>
          <w:szCs w:val="18"/>
          <w:lang w:val="es-CL"/>
        </w:rPr>
        <w:t>Autenticación</w:t>
      </w:r>
      <w:r w:rsidRPr="614D784A" w:rsidR="08609A6F">
        <w:rPr>
          <w:rFonts w:ascii="Arial" w:hAnsi="Arial" w:cs="Arial"/>
          <w:sz w:val="18"/>
          <w:szCs w:val="18"/>
          <w:lang w:val="es-CL"/>
        </w:rPr>
        <w:t xml:space="preserve"> y </w:t>
      </w:r>
      <w:r w:rsidRPr="614D784A" w:rsidR="08609A6F">
        <w:rPr>
          <w:rFonts w:ascii="Arial" w:hAnsi="Arial" w:cs="Arial"/>
          <w:sz w:val="18"/>
          <w:szCs w:val="18"/>
          <w:lang w:val="es-CL"/>
        </w:rPr>
        <w:t>autorización</w:t>
      </w:r>
    </w:p>
    <w:p w:rsidR="101F1649" w:rsidP="614D784A" w:rsidRDefault="101F1649" w14:paraId="4877DB03" w14:textId="24E40298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614D784A" w:rsidR="08609A6F">
        <w:rPr>
          <w:rFonts w:ascii="Arial" w:hAnsi="Arial" w:cs="Arial"/>
          <w:sz w:val="18"/>
          <w:szCs w:val="18"/>
          <w:lang w:val="es-CL"/>
        </w:rPr>
        <w:t>Seguridad de la información</w:t>
      </w:r>
    </w:p>
    <w:p xmlns:wp14="http://schemas.microsoft.com/office/word/2010/wordml" w:rsidR="00A855DA" w:rsidRDefault="00A855DA" w14:paraId="6BC4F1FD" wp14:textId="17759B33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614D784A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614D784A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614D784A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614D784A" w:rsidR="76976BEA">
        <w:rPr>
          <w:rFonts w:ascii="Arial" w:hAnsi="Arial" w:eastAsia="Times New Roman" w:cs="Arial"/>
          <w:sz w:val="22"/>
          <w:szCs w:val="22"/>
          <w:lang w:val="es-CL"/>
        </w:rPr>
        <w:t>Pruebas de seguridad</w:t>
      </w:r>
    </w:p>
    <w:p xmlns:wp14="http://schemas.microsoft.com/office/word/2010/wordml" w:rsidR="00A855DA" w:rsidRDefault="00A855DA" w14:paraId="60EFF97A" wp14:textId="4CD32304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614D784A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614D784A" w:rsidR="60DC662D">
        <w:rPr>
          <w:rFonts w:ascii="Arial" w:hAnsi="Arial" w:cs="Arial"/>
          <w:sz w:val="18"/>
          <w:szCs w:val="18"/>
          <w:lang w:val="es-CL"/>
        </w:rPr>
        <w:t xml:space="preserve"> la </w:t>
      </w:r>
      <w:r w:rsidRPr="614D784A" w:rsidR="496F7E27">
        <w:rPr>
          <w:rFonts w:ascii="Arial" w:hAnsi="Arial" w:cs="Arial"/>
          <w:sz w:val="18"/>
          <w:szCs w:val="18"/>
          <w:lang w:val="es-CL"/>
        </w:rPr>
        <w:t>seguridad del sistema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7EEC4BE6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5993374F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14D784A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614D784A" w:rsidR="3454882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Autenticación y Autorización</w:t>
            </w:r>
          </w:p>
        </w:tc>
      </w:tr>
      <w:tr xmlns:wp14="http://schemas.microsoft.com/office/word/2010/wordml" w:rsidR="00000000" w:rsidTr="7EEC4BE6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EC4BE6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RDefault="00A855DA" w14:paraId="38D38631" wp14:textId="6A55AA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614D784A" w:rsidR="00A855DA">
              <w:rPr>
                <w:rFonts w:ascii="Arial" w:hAnsi="Arial" w:cs="Arial"/>
                <w:sz w:val="17"/>
                <w:szCs w:val="17"/>
              </w:rPr>
              <w:t> </w:t>
            </w:r>
            <w:r w:rsidRPr="614D784A" w:rsidR="13C1028D">
              <w:rPr>
                <w:rFonts w:ascii="Arial" w:hAnsi="Arial" w:cs="Arial"/>
                <w:sz w:val="17"/>
                <w:szCs w:val="17"/>
              </w:rPr>
              <w:t>Intentar acceder a recursos protegidos sin autenticación</w:t>
            </w:r>
          </w:p>
        </w:tc>
      </w:tr>
      <w:tr xmlns:wp14="http://schemas.microsoft.com/office/word/2010/wordml" w:rsidR="00000000" w:rsidTr="7EEC4BE6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RDefault="00A855DA" w14:paraId="7EEE3AEB" wp14:textId="511EBD7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614D784A" w:rsidR="00A855DA">
              <w:rPr>
                <w:rFonts w:ascii="Arial" w:hAnsi="Arial" w:cs="Arial"/>
                <w:sz w:val="17"/>
                <w:szCs w:val="17"/>
              </w:rPr>
              <w:t> </w:t>
            </w:r>
            <w:r w:rsidRPr="614D784A" w:rsidR="102B2580">
              <w:rPr>
                <w:rFonts w:ascii="Arial" w:hAnsi="Arial" w:cs="Arial"/>
                <w:sz w:val="17"/>
                <w:szCs w:val="17"/>
              </w:rPr>
              <w:t>Ingresar al sistema</w:t>
            </w:r>
          </w:p>
        </w:tc>
      </w:tr>
      <w:tr xmlns:wp14="http://schemas.microsoft.com/office/word/2010/wordml" w:rsidR="00000000" w:rsidTr="7EEC4BE6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EEC4BE6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614D784A" w:rsidRDefault="00A855DA" w14:paraId="037691C4" wp14:textId="1414F4F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Ingresar a 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>algún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 apartado del sistema mediante 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>url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614D784A" w:rsidRDefault="00A855DA" w14:paraId="447B96EE" wp14:textId="4438996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>deberia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 redirigir al 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>incio</w:t>
            </w:r>
            <w:r w:rsidRPr="614D784A" w:rsidR="07CF193E">
              <w:rPr>
                <w:rFonts w:ascii="Arial" w:hAnsi="Arial" w:cs="Arial"/>
                <w:sz w:val="17"/>
                <w:szCs w:val="17"/>
              </w:rPr>
              <w:t xml:space="preserve"> de sesión</w:t>
            </w:r>
          </w:p>
        </w:tc>
      </w:tr>
      <w:tr xmlns:wp14="http://schemas.microsoft.com/office/word/2010/wordml" w:rsidR="00000000" w:rsidTr="7EEC4BE6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EEC4BE6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7EEC4BE6" w:rsidRDefault="00A855DA" w14:paraId="7E31C215" wp14:textId="239B393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EEC4BE6" w:rsidR="55CF836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EEC4BE6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EEC4BE6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EEC4BE6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1246D8D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EEC4BE6" w:rsidR="00B1D4A5">
              <w:rPr>
                <w:rFonts w:ascii="Arial" w:hAnsi="Arial" w:eastAsia="Times New Roman" w:cs="Arial"/>
                <w:sz w:val="17"/>
                <w:szCs w:val="17"/>
              </w:rPr>
              <w:t>El sistema solicita la autenticación</w:t>
            </w:r>
          </w:p>
        </w:tc>
      </w:tr>
      <w:tr xmlns:wp14="http://schemas.microsoft.com/office/word/2010/wordml" w:rsidR="00000000" w:rsidTr="7EEC4BE6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07FAC3F7" w:rsidP="07FAC3F7" w:rsidRDefault="07FAC3F7" w14:paraId="167E88AE" w14:textId="155B645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7EEC4BE6" w14:paraId="2C8C745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7225325E" w14:textId="195FA10A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14D784A" w:rsidR="0E4FF3F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614D784A" w:rsidR="22F9D8C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614D784A" w:rsidR="0E4FF3F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614D784A" w:rsidR="42D8C4F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Seguridad en la comunicación</w:t>
            </w:r>
          </w:p>
        </w:tc>
      </w:tr>
      <w:tr w:rsidR="2DB3A239" w:rsidTr="7EEC4BE6" w14:paraId="61BEF7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8C2BFE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05A0EC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EEC4BE6" w14:paraId="78B52A0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5402CB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614D784A" w:rsidR="0E4FF3F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614D784A" w:rsidRDefault="2DB3A239" w14:paraId="06F99F65" w14:textId="399B095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14D784A" w:rsidR="351512BD">
              <w:rPr>
                <w:rFonts w:ascii="Arial" w:hAnsi="Arial" w:cs="Arial"/>
                <w:sz w:val="17"/>
                <w:szCs w:val="17"/>
              </w:rPr>
              <w:t>Asegurar</w:t>
            </w:r>
            <w:r w:rsidRPr="614D784A" w:rsidR="351512BD">
              <w:rPr>
                <w:rFonts w:ascii="Arial" w:hAnsi="Arial" w:cs="Arial"/>
                <w:sz w:val="17"/>
                <w:szCs w:val="17"/>
              </w:rPr>
              <w:t xml:space="preserve"> que todas las comunicaciones se realizan a traves de HTTPS</w:t>
            </w:r>
          </w:p>
        </w:tc>
      </w:tr>
      <w:tr w:rsidR="2DB3A239" w:rsidTr="7EEC4BE6" w14:paraId="58952F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2493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2DB3A239" w:rsidRDefault="2DB3A239" w14:paraId="220F8304" w14:textId="7264111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614D784A" w:rsidR="0E4FF3FD">
              <w:rPr>
                <w:rFonts w:ascii="Arial" w:hAnsi="Arial" w:cs="Arial"/>
                <w:sz w:val="17"/>
                <w:szCs w:val="17"/>
              </w:rPr>
              <w:t> </w:t>
            </w:r>
            <w:r w:rsidRPr="614D784A" w:rsidR="6C62158C">
              <w:rPr>
                <w:rFonts w:ascii="Arial" w:hAnsi="Arial" w:cs="Arial"/>
                <w:sz w:val="17"/>
                <w:szCs w:val="17"/>
              </w:rPr>
              <w:t>Ingresar al sistema</w:t>
            </w:r>
          </w:p>
        </w:tc>
      </w:tr>
      <w:tr w:rsidR="2DB3A239" w:rsidTr="7EEC4BE6" w14:paraId="49B3EB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68E5D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7B67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AF30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7EEC4BE6" w14:paraId="699F653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15E8E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614D784A" w:rsidRDefault="2DB3A239" w14:paraId="2474C314" w14:textId="6C607C0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614D784A" w:rsidR="09F888A8">
              <w:rPr>
                <w:rFonts w:ascii="Arial" w:hAnsi="Arial" w:cs="Arial"/>
                <w:sz w:val="17"/>
                <w:szCs w:val="17"/>
              </w:rPr>
              <w:t>Navegar por el sistema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00CA0349" w14:textId="36EDDB9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EEC4BE6" w:rsidR="057B1CA6">
              <w:rPr>
                <w:rFonts w:ascii="Arial" w:hAnsi="Arial" w:cs="Arial"/>
                <w:sz w:val="17"/>
                <w:szCs w:val="17"/>
              </w:rPr>
              <w:t> </w:t>
            </w:r>
            <w:r w:rsidRPr="7EEC4BE6" w:rsidR="1E04A812">
              <w:rPr>
                <w:rFonts w:ascii="Arial" w:hAnsi="Arial" w:cs="Arial"/>
                <w:sz w:val="17"/>
                <w:szCs w:val="17"/>
              </w:rPr>
              <w:t xml:space="preserve">Que se </w:t>
            </w:r>
            <w:r w:rsidRPr="7EEC4BE6" w:rsidR="1E04A812">
              <w:rPr>
                <w:rFonts w:ascii="Arial" w:hAnsi="Arial" w:cs="Arial"/>
                <w:sz w:val="17"/>
                <w:szCs w:val="17"/>
              </w:rPr>
              <w:t>navege</w:t>
            </w:r>
            <w:r w:rsidRPr="7EEC4BE6" w:rsidR="1E04A812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7EEC4BE6" w:rsidR="1E04A812">
              <w:rPr>
                <w:rFonts w:ascii="Arial" w:hAnsi="Arial" w:cs="Arial"/>
                <w:sz w:val="17"/>
                <w:szCs w:val="17"/>
              </w:rPr>
              <w:t>mediante</w:t>
            </w:r>
            <w:r w:rsidRPr="7EEC4BE6" w:rsidR="1E04A812">
              <w:rPr>
                <w:rFonts w:ascii="Arial" w:hAnsi="Arial" w:cs="Arial"/>
                <w:sz w:val="17"/>
                <w:szCs w:val="17"/>
              </w:rPr>
              <w:t xml:space="preserve"> HTTPS</w:t>
            </w:r>
          </w:p>
        </w:tc>
      </w:tr>
      <w:tr w:rsidR="2DB3A239" w:rsidTr="7EEC4BE6" w14:paraId="57B3DCD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8020E6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7EEC4BE6" w14:paraId="44FBE4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0C87C1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7EEC4BE6" w:rsidRDefault="2DB3A239" w14:paraId="5D77B76F" w14:textId="56B9A157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EEC4BE6" w:rsidR="4F1EE8B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EEC4BE6" w:rsidR="729ADB5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DB3A239" w:rsidTr="7EEC4BE6" w14:paraId="5565B9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FD425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BB333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7EEC4BE6" w14:paraId="0020208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D6F46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E9F96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7EEC4BE6" w14:paraId="7019E5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ACA19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B6965D9" w14:textId="642A953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EEC4BE6" w:rsidR="49B37CF5">
              <w:rPr>
                <w:rFonts w:ascii="Arial" w:hAnsi="Arial" w:eastAsia="Times New Roman" w:cs="Arial"/>
                <w:sz w:val="17"/>
                <w:szCs w:val="17"/>
              </w:rPr>
              <w:t xml:space="preserve">Las comunicaciones se realizan </w:t>
            </w:r>
            <w:r w:rsidRPr="7EEC4BE6" w:rsidR="49B37CF5">
              <w:rPr>
                <w:rFonts w:ascii="Arial" w:hAnsi="Arial" w:eastAsia="Times New Roman" w:cs="Arial"/>
                <w:sz w:val="17"/>
                <w:szCs w:val="17"/>
              </w:rPr>
              <w:t>a traves</w:t>
            </w:r>
            <w:r w:rsidRPr="7EEC4BE6" w:rsidR="49B37CF5">
              <w:rPr>
                <w:rFonts w:ascii="Arial" w:hAnsi="Arial" w:eastAsia="Times New Roman" w:cs="Arial"/>
                <w:sz w:val="17"/>
                <w:szCs w:val="17"/>
              </w:rPr>
              <w:t xml:space="preserve"> de HTTPS</w:t>
            </w:r>
          </w:p>
        </w:tc>
      </w:tr>
      <w:tr w:rsidR="2DB3A239" w:rsidTr="7EEC4BE6" w14:paraId="56AF32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6BC80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ABE387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61280F49" w14:textId="4C434149">
      <w:pPr>
        <w:pStyle w:val="NoSpacing"/>
        <w:rPr>
          <w:lang w:val="es-CL"/>
        </w:rPr>
      </w:pPr>
    </w:p>
    <w:p w:rsidR="73A53483" w:rsidP="73A53483" w:rsidRDefault="73A53483" w14:paraId="4CFA698B" w14:textId="534A36BC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0B1D4A5"/>
    <w:rsid w:val="04F73F80"/>
    <w:rsid w:val="057B1CA6"/>
    <w:rsid w:val="07CF193E"/>
    <w:rsid w:val="07FAC3F7"/>
    <w:rsid w:val="08609A6F"/>
    <w:rsid w:val="08B4E1C7"/>
    <w:rsid w:val="09F888A8"/>
    <w:rsid w:val="0A58DD0C"/>
    <w:rsid w:val="0B166ED6"/>
    <w:rsid w:val="0C63A4AF"/>
    <w:rsid w:val="0D221501"/>
    <w:rsid w:val="0E4FF3FD"/>
    <w:rsid w:val="101F1649"/>
    <w:rsid w:val="102B2580"/>
    <w:rsid w:val="13C1028D"/>
    <w:rsid w:val="18256A30"/>
    <w:rsid w:val="1D1F7A7B"/>
    <w:rsid w:val="1E04A812"/>
    <w:rsid w:val="1FBF5A0E"/>
    <w:rsid w:val="2035BE3D"/>
    <w:rsid w:val="216EABAB"/>
    <w:rsid w:val="218CCED2"/>
    <w:rsid w:val="22F9D8C1"/>
    <w:rsid w:val="24C7D1D0"/>
    <w:rsid w:val="2648B174"/>
    <w:rsid w:val="268084EE"/>
    <w:rsid w:val="2746BA03"/>
    <w:rsid w:val="28FF6233"/>
    <w:rsid w:val="2C8E911E"/>
    <w:rsid w:val="2DB3A239"/>
    <w:rsid w:val="330964F7"/>
    <w:rsid w:val="33A7EACF"/>
    <w:rsid w:val="33A7EACF"/>
    <w:rsid w:val="3454882E"/>
    <w:rsid w:val="351512BD"/>
    <w:rsid w:val="3529C12B"/>
    <w:rsid w:val="3595266C"/>
    <w:rsid w:val="3855A3F0"/>
    <w:rsid w:val="388851AD"/>
    <w:rsid w:val="38D89FCF"/>
    <w:rsid w:val="3D500FC5"/>
    <w:rsid w:val="3E9D4C82"/>
    <w:rsid w:val="3EECA7F4"/>
    <w:rsid w:val="40CCA3C2"/>
    <w:rsid w:val="41307FA9"/>
    <w:rsid w:val="42D8C4F6"/>
    <w:rsid w:val="430B3A71"/>
    <w:rsid w:val="4693F430"/>
    <w:rsid w:val="47CF5FC4"/>
    <w:rsid w:val="481B3BE1"/>
    <w:rsid w:val="496F7E27"/>
    <w:rsid w:val="49B37CF5"/>
    <w:rsid w:val="4C450FD7"/>
    <w:rsid w:val="4C5D2C3D"/>
    <w:rsid w:val="4D41C869"/>
    <w:rsid w:val="4D6B6E64"/>
    <w:rsid w:val="4DC83B59"/>
    <w:rsid w:val="4F1EE8B9"/>
    <w:rsid w:val="508DFAD7"/>
    <w:rsid w:val="515D2309"/>
    <w:rsid w:val="529B0E57"/>
    <w:rsid w:val="533E14B3"/>
    <w:rsid w:val="5434336B"/>
    <w:rsid w:val="55CF8369"/>
    <w:rsid w:val="58641D30"/>
    <w:rsid w:val="5C5DCA9F"/>
    <w:rsid w:val="60D09CB0"/>
    <w:rsid w:val="60DC662D"/>
    <w:rsid w:val="614D784A"/>
    <w:rsid w:val="621456C8"/>
    <w:rsid w:val="653127FC"/>
    <w:rsid w:val="66EC0F32"/>
    <w:rsid w:val="69F99735"/>
    <w:rsid w:val="6C62158C"/>
    <w:rsid w:val="729ADB5E"/>
    <w:rsid w:val="732C3786"/>
    <w:rsid w:val="73A53483"/>
    <w:rsid w:val="76976BEA"/>
    <w:rsid w:val="7A2FDD5C"/>
    <w:rsid w:val="7C9948BC"/>
    <w:rsid w:val="7DB89E98"/>
    <w:rsid w:val="7E7880EE"/>
    <w:rsid w:val="7EE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10</revision>
  <dcterms:created xsi:type="dcterms:W3CDTF">2024-11-23T03:33:00.0000000Z</dcterms:created>
  <dcterms:modified xsi:type="dcterms:W3CDTF">2024-11-27T02:00:01.6526449Z</dcterms:modified>
</coreProperties>
</file>