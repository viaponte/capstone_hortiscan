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775D13" w:rsidRDefault="00775D13" w14:paraId="672A6659" wp14:textId="77777777">
      <w:pPr>
        <w:jc w:val="center"/>
        <w:divId w:val="159271464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287C75CC">
          <v:rect id="_x0000_i1025" style="width:441.9pt;height:1.5pt" o:hr="t" o:hrstd="t" o:hralign="center" fillcolor="#a0a0a0" stroked="f"/>
        </w:pict>
      </w:r>
    </w:p>
    <w:p xmlns:wp14="http://schemas.microsoft.com/office/word/2010/wordml" w:rsidR="00775D13" w:rsidRDefault="00775D13" w14:paraId="0A37501D" wp14:textId="77777777">
      <w:pPr>
        <w:pStyle w:val="NormalWeb"/>
        <w:jc w:val="center"/>
        <w:divId w:val="159271464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712AC120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75D13" w:rsidRDefault="00775D13" w14:paraId="14C73264" wp14:textId="77777777">
      <w:pPr>
        <w:pStyle w:val="NormalWeb"/>
        <w:jc w:val="center"/>
        <w:divId w:val="40791562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Escaneo de documentos Web</w:t>
      </w:r>
    </w:p>
    <w:p xmlns:wp14="http://schemas.microsoft.com/office/word/2010/wordml" w:rsidR="00775D13" w:rsidRDefault="00775D13" w14:paraId="43CEEF23" wp14:textId="77777777">
      <w:pPr>
        <w:pStyle w:val="NormalWeb"/>
        <w:jc w:val="center"/>
        <w:divId w:val="40791562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Test Report</w:t>
      </w:r>
    </w:p>
    <w:p xmlns:wp14="http://schemas.microsoft.com/office/word/2010/wordml" w:rsidR="00775D13" w:rsidRDefault="00775D13" w14:paraId="51F738E7" wp14:textId="77777777">
      <w:pPr>
        <w:pStyle w:val="NormalWeb"/>
        <w:divId w:val="448553272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775D13" w:rsidRDefault="00775D13" w14:paraId="5DFF2345" wp14:textId="77777777">
      <w:pPr>
        <w:pStyle w:val="NormalWeb"/>
        <w:divId w:val="448553272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775D13" w:rsidRDefault="00775D13" w14:paraId="4C0D323D" wp14:textId="77777777">
      <w:pPr>
        <w:pStyle w:val="NormalWeb"/>
        <w:divId w:val="448553272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775D13" w:rsidRDefault="00775D13" w14:paraId="6E72FAE9" wp14:textId="77777777">
      <w:pPr>
        <w:divId w:val="1205170835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775D13" w:rsidRDefault="00775D13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775D13" w:rsidRDefault="00775D13" w14:paraId="5DAB6C7B" wp14:textId="77777777">
      <w:pPr>
        <w:divId w:val="229771724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775D13" w:rsidRDefault="00775D13" w14:paraId="2151DC00" wp14:textId="77777777">
      <w:pPr>
        <w:pStyle w:val="NormalWeb"/>
        <w:divId w:val="229771724"/>
        <w:rPr>
          <w:rFonts w:ascii="Arial" w:hAnsi="Arial" w:cs="Arial"/>
          <w:b/>
          <w:bCs/>
          <w:sz w:val="18"/>
          <w:szCs w:val="18"/>
          <w:lang w:val="es-CL"/>
        </w:rPr>
      </w:pPr>
      <w:hyperlink w:history="1" w:anchor="toc_1_1">
        <w:r>
          <w:rPr>
            <w:rStyle w:val="Hipervnculo"/>
            <w:rFonts w:ascii="Arial" w:hAnsi="Arial" w:cs="Arial"/>
            <w:b/>
            <w:bCs/>
            <w:sz w:val="18"/>
            <w:szCs w:val="18"/>
            <w:lang w:val="es-CL"/>
          </w:rPr>
          <w:t>1.1. Escaneo de documentos Web</w:t>
        </w:r>
      </w:hyperlink>
    </w:p>
    <w:p xmlns:wp14="http://schemas.microsoft.com/office/word/2010/wordml" w:rsidR="00775D13" w:rsidRDefault="00775D13" w14:paraId="14639DD6" wp14:textId="77777777">
      <w:pPr>
        <w:pStyle w:val="NormalWeb"/>
        <w:divId w:val="229771724"/>
        <w:rPr>
          <w:rFonts w:ascii="Arial" w:hAnsi="Arial" w:cs="Arial"/>
          <w:sz w:val="18"/>
          <w:szCs w:val="18"/>
          <w:lang w:val="es-CL"/>
        </w:rPr>
      </w:pPr>
      <w:hyperlink w:history="1" w:anchor="toc_tc26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Presionar una imagen jpg (vista previa)</w:t>
        </w:r>
      </w:hyperlink>
    </w:p>
    <w:p xmlns:wp14="http://schemas.microsoft.com/office/word/2010/wordml" w:rsidR="00775D13" w:rsidRDefault="00775D13" w14:paraId="6083805B" wp14:textId="77777777">
      <w:pPr>
        <w:pStyle w:val="NormalWeb"/>
        <w:divId w:val="229771724"/>
        <w:rPr>
          <w:rFonts w:ascii="Arial" w:hAnsi="Arial" w:cs="Arial"/>
          <w:sz w:val="18"/>
          <w:szCs w:val="18"/>
          <w:lang w:val="es-CL"/>
        </w:rPr>
      </w:pPr>
      <w:hyperlink w:history="1" w:anchor="toc_tc26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Presionar una imagen png (vista previa)</w:t>
        </w:r>
      </w:hyperlink>
    </w:p>
    <w:p xmlns:wp14="http://schemas.microsoft.com/office/word/2010/wordml" w:rsidR="00775D13" w:rsidRDefault="00775D13" w14:paraId="3EE7E28D" wp14:textId="77777777">
      <w:pPr>
        <w:pStyle w:val="NormalWeb"/>
        <w:divId w:val="229771724"/>
        <w:rPr>
          <w:rFonts w:ascii="Arial" w:hAnsi="Arial" w:cs="Arial"/>
          <w:sz w:val="18"/>
          <w:szCs w:val="18"/>
          <w:lang w:val="es-CL"/>
        </w:rPr>
      </w:pPr>
      <w:hyperlink w:history="1" w:anchor="toc_tc26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Presionar una imagen jpeg (vista previa)</w:t>
        </w:r>
      </w:hyperlink>
    </w:p>
    <w:p xmlns:wp14="http://schemas.microsoft.com/office/word/2010/wordml" w:rsidR="00775D13" w:rsidRDefault="00775D13" w14:paraId="4518CDC2" wp14:textId="77777777">
      <w:pPr>
        <w:pStyle w:val="NormalWeb"/>
        <w:divId w:val="229771724"/>
        <w:rPr>
          <w:rFonts w:ascii="Arial" w:hAnsi="Arial" w:cs="Arial"/>
          <w:sz w:val="18"/>
          <w:szCs w:val="18"/>
          <w:lang w:val="es-CL"/>
        </w:rPr>
      </w:pPr>
      <w:hyperlink w:history="1" w:anchor="toc_tc26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Presionar una imagen gif (vista previa)</w:t>
        </w:r>
      </w:hyperlink>
    </w:p>
    <w:p xmlns:wp14="http://schemas.microsoft.com/office/word/2010/wordml" w:rsidR="00775D13" w:rsidRDefault="00775D13" w14:paraId="21CC07FF" wp14:textId="77777777">
      <w:pPr>
        <w:pStyle w:val="NormalWeb"/>
        <w:divId w:val="229771724"/>
        <w:rPr>
          <w:rFonts w:ascii="Arial" w:hAnsi="Arial" w:cs="Arial"/>
          <w:sz w:val="18"/>
          <w:szCs w:val="18"/>
          <w:lang w:val="es-CL"/>
        </w:rPr>
      </w:pPr>
      <w:hyperlink w:history="1" w:anchor="toc_tc27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 xml:space="preserve">Eliminar una imagen jpg </w:t>
        </w:r>
      </w:hyperlink>
    </w:p>
    <w:p xmlns:wp14="http://schemas.microsoft.com/office/word/2010/wordml" w:rsidR="00775D13" w:rsidRDefault="00775D13" w14:paraId="7D72504C" wp14:textId="77777777">
      <w:pPr>
        <w:pStyle w:val="NormalWeb"/>
        <w:divId w:val="229771724"/>
        <w:rPr>
          <w:rFonts w:ascii="Arial" w:hAnsi="Arial" w:cs="Arial"/>
          <w:sz w:val="18"/>
          <w:szCs w:val="18"/>
          <w:lang w:val="es-CL"/>
        </w:rPr>
      </w:pPr>
      <w:hyperlink w:history="1" w:anchor="toc_tc27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 xml:space="preserve">Eliminar una imagen png </w:t>
        </w:r>
      </w:hyperlink>
    </w:p>
    <w:p xmlns:wp14="http://schemas.microsoft.com/office/word/2010/wordml" w:rsidR="00775D13" w:rsidRDefault="00775D13" w14:paraId="6A50FA9B" wp14:textId="77777777">
      <w:pPr>
        <w:pStyle w:val="NormalWeb"/>
        <w:divId w:val="229771724"/>
        <w:rPr>
          <w:rFonts w:ascii="Arial" w:hAnsi="Arial" w:cs="Arial"/>
          <w:sz w:val="18"/>
          <w:szCs w:val="18"/>
          <w:lang w:val="es-CL"/>
        </w:rPr>
      </w:pPr>
      <w:hyperlink w:history="1" w:anchor="toc_tc27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 xml:space="preserve">Eliminar una imagen jpeg </w:t>
        </w:r>
      </w:hyperlink>
    </w:p>
    <w:p xmlns:wp14="http://schemas.microsoft.com/office/word/2010/wordml" w:rsidR="00775D13" w:rsidRDefault="00775D13" w14:paraId="72873DEF" wp14:textId="77777777">
      <w:pPr>
        <w:pStyle w:val="NormalWeb"/>
        <w:divId w:val="229771724"/>
        <w:rPr>
          <w:rFonts w:ascii="Arial" w:hAnsi="Arial" w:cs="Arial"/>
          <w:sz w:val="18"/>
          <w:szCs w:val="18"/>
          <w:lang w:val="es-CL"/>
        </w:rPr>
      </w:pPr>
      <w:hyperlink w:history="1" w:anchor="toc_tc27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 xml:space="preserve">Eliminar una imagen gif </w:t>
        </w:r>
      </w:hyperlink>
    </w:p>
    <w:p xmlns:wp14="http://schemas.microsoft.com/office/word/2010/wordml" w:rsidR="00775D13" w:rsidRDefault="00775D13" w14:paraId="33D163D6" wp14:textId="77777777">
      <w:pPr>
        <w:pStyle w:val="NormalWeb"/>
        <w:divId w:val="229771724"/>
        <w:rPr>
          <w:rFonts w:ascii="Arial" w:hAnsi="Arial" w:cs="Arial"/>
          <w:sz w:val="18"/>
          <w:szCs w:val="18"/>
          <w:lang w:val="es-CL"/>
        </w:rPr>
      </w:pPr>
      <w:hyperlink w:history="1" w:anchor="toc_tc29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Presionar un documento .docx (vista previa)</w:t>
        </w:r>
      </w:hyperlink>
    </w:p>
    <w:p xmlns:wp14="http://schemas.microsoft.com/office/word/2010/wordml" w:rsidR="00775D13" w:rsidRDefault="00775D13" w14:paraId="2DB5E353" wp14:textId="77777777">
      <w:pPr>
        <w:pStyle w:val="NormalWeb"/>
        <w:divId w:val="229771724"/>
        <w:rPr>
          <w:rFonts w:ascii="Arial" w:hAnsi="Arial" w:cs="Arial"/>
          <w:sz w:val="18"/>
          <w:szCs w:val="18"/>
          <w:lang w:val="es-CL"/>
        </w:rPr>
      </w:pPr>
      <w:hyperlink w:anchor="toc_tc297">
        <w:r w:rsidRPr="424D0478" w:rsidR="00775D13">
          <w:rPr>
            <w:rStyle w:val="Hipervnculo"/>
            <w:rFonts w:ascii="Arial" w:hAnsi="Arial" w:cs="Arial"/>
            <w:sz w:val="18"/>
            <w:szCs w:val="18"/>
            <w:lang w:val="es-CL"/>
          </w:rPr>
          <w:t xml:space="preserve">Eliminar un archivo .docx </w:t>
        </w:r>
      </w:hyperlink>
    </w:p>
    <w:p w:rsidR="68B187BA" w:rsidP="424D0478" w:rsidRDefault="68B187BA" w14:paraId="27FDBA27" w14:textId="68B0E0B4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424D0478" w:rsidR="68B187BA">
        <w:rPr>
          <w:rFonts w:ascii="Arial" w:hAnsi="Arial" w:cs="Arial"/>
          <w:sz w:val="18"/>
          <w:szCs w:val="18"/>
          <w:lang w:val="es-CL"/>
        </w:rPr>
        <w:t>Filtrar archivos</w:t>
      </w:r>
    </w:p>
    <w:p xmlns:wp14="http://schemas.microsoft.com/office/word/2010/wordml" w:rsidR="00775D13" w:rsidRDefault="00775D13" w14:paraId="26595A46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>
        <w:rPr>
          <w:rFonts w:ascii="Arial" w:hAnsi="Arial" w:eastAsia="Times New Roman" w:cs="Arial"/>
          <w:sz w:val="22"/>
          <w:szCs w:val="22"/>
          <w:lang w:val="es-CL"/>
        </w:rPr>
        <w:t>1.1. Test Suite : Escaneo de documentos Web</w:t>
      </w:r>
    </w:p>
    <w:p xmlns:wp14="http://schemas.microsoft.com/office/word/2010/wordml" w:rsidR="00775D13" w:rsidRDefault="00775D13" w14:paraId="57146D49" wp14:textId="77777777">
      <w:pPr>
        <w:pStyle w:val="NormalWeb"/>
        <w:divId w:val="1730348240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 Pruebas acerca de los archivos escaneados en móvil, pero visualizados desde el entorno web</w:t>
      </w:r>
    </w:p>
    <w:p xmlns:wp14="http://schemas.microsoft.com/office/word/2010/wordml" w:rsidR="00775D13" w:rsidRDefault="00775D13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63" w:id="1"/>
      <w:bookmarkEnd w:id="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016"/>
        <w:gridCol w:w="4689"/>
      </w:tblGrid>
      <w:tr xmlns:wp14="http://schemas.microsoft.com/office/word/2010/wordml" w:rsidR="00000000" w14:paraId="2E6E46FA" wp14:textId="77777777">
        <w:trPr>
          <w:divId w:val="12266502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75D13" w:rsidRDefault="00775D13" w14:paraId="03392FA7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hs-57: Presionar una imagen jpg (vista previa)</w:t>
            </w:r>
          </w:p>
        </w:tc>
      </w:tr>
      <w:tr xmlns:wp14="http://schemas.microsoft.com/office/word/2010/wordml" w:rsidR="00000000" w14:paraId="3A4F3965" wp14:textId="77777777">
        <w:trPr>
          <w:divId w:val="12266502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11E560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7E34BD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D2B03ED" wp14:textId="77777777">
        <w:trPr>
          <w:divId w:val="12266502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E9A87A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75D13" w:rsidRDefault="00775D13" w14:paraId="413E752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una imagen para obtener su vista previa del formato jpg</w:t>
            </w:r>
          </w:p>
        </w:tc>
      </w:tr>
      <w:tr xmlns:wp14="http://schemas.microsoft.com/office/word/2010/wordml" w:rsidR="00000000" w14:paraId="2BFDE356" wp14:textId="77777777">
        <w:trPr>
          <w:divId w:val="12266502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7C031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75D13" w:rsidRDefault="00775D13" w14:paraId="445B714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14:paraId="47252C5A" wp14:textId="77777777">
        <w:trPr>
          <w:divId w:val="122665029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ED773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C16D28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FDAA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4AEBC0A" wp14:textId="77777777">
        <w:trPr>
          <w:divId w:val="122665029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49841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928306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 una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552DCA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Abrir </w:t>
            </w:r>
            <w:r>
              <w:rPr>
                <w:rFonts w:ascii="Arial" w:hAnsi="Arial" w:cs="Arial"/>
                <w:sz w:val="17"/>
                <w:szCs w:val="17"/>
              </w:rPr>
              <w:t>la carpeta</w:t>
            </w:r>
          </w:p>
        </w:tc>
      </w:tr>
      <w:tr xmlns:wp14="http://schemas.microsoft.com/office/word/2010/wordml" w:rsidR="00000000" w14:paraId="0FB2926D" wp14:textId="77777777">
        <w:trPr>
          <w:divId w:val="122665029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8F999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134AF0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la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42E0D3E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la imagen se muestre en un modal de vista previa</w:t>
            </w:r>
          </w:p>
        </w:tc>
      </w:tr>
      <w:tr xmlns:wp14="http://schemas.microsoft.com/office/word/2010/wordml" w:rsidR="00000000" w14:paraId="02EB378F" wp14:textId="77777777">
        <w:trPr>
          <w:divId w:val="12266502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A05A8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9893B1E" wp14:textId="77777777">
        <w:trPr>
          <w:divId w:val="12266502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45C055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18179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365E045" wp14:textId="77777777">
        <w:trPr>
          <w:divId w:val="12266502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33A6D3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D7916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2DB1E71" wp14:textId="77777777">
        <w:trPr>
          <w:divId w:val="12266502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04134E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7C13F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035FD79" wp14:textId="77777777">
        <w:trPr>
          <w:divId w:val="12266502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230E90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6950F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 xml:space="preserve">El modal muestra una vista previa </w:t>
            </w:r>
            <w:r>
              <w:rPr>
                <w:rFonts w:ascii="Arial" w:hAnsi="Arial" w:eastAsia="Times New Roman" w:cs="Arial"/>
                <w:sz w:val="17"/>
                <w:szCs w:val="17"/>
              </w:rPr>
              <w:t>de la imagen perfectamente</w:t>
            </w:r>
          </w:p>
        </w:tc>
      </w:tr>
      <w:tr xmlns:wp14="http://schemas.microsoft.com/office/word/2010/wordml" w:rsidR="00000000" w14:paraId="57E4FC9A" wp14:textId="77777777">
        <w:trPr>
          <w:divId w:val="12266502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21C000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66742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75D13" w:rsidRDefault="00775D13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65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032"/>
        <w:gridCol w:w="4673"/>
      </w:tblGrid>
      <w:tr xmlns:wp14="http://schemas.microsoft.com/office/word/2010/wordml" w:rsidR="00000000" w14:paraId="41B93B9E" wp14:textId="77777777">
        <w:trPr>
          <w:divId w:val="75532572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75D13" w:rsidRDefault="00775D13" w14:paraId="2559532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hs-58: Presionar una imagen png (vista previa)</w:t>
            </w:r>
          </w:p>
        </w:tc>
      </w:tr>
      <w:tr xmlns:wp14="http://schemas.microsoft.com/office/word/2010/wordml" w:rsidR="00000000" w14:paraId="5E2ADEB2" wp14:textId="77777777">
        <w:trPr>
          <w:divId w:val="7553257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37998AA" wp14:textId="77777777">
        <w:trPr>
          <w:divId w:val="75532572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75D13" w:rsidRDefault="00775D13" w14:paraId="76C287E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Presionar </w:t>
            </w:r>
            <w:r>
              <w:rPr>
                <w:rFonts w:ascii="Arial" w:hAnsi="Arial" w:cs="Arial"/>
                <w:sz w:val="17"/>
                <w:szCs w:val="17"/>
              </w:rPr>
              <w:t>una imagen para obtener su vista previa del formato png</w:t>
            </w:r>
          </w:p>
        </w:tc>
      </w:tr>
      <w:tr xmlns:wp14="http://schemas.microsoft.com/office/word/2010/wordml" w:rsidR="00000000" w14:paraId="17323BE1" wp14:textId="77777777">
        <w:trPr>
          <w:divId w:val="75532572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75D13" w:rsidRDefault="00775D13" w14:paraId="7513701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14:paraId="2C2868BC" wp14:textId="77777777">
        <w:trPr>
          <w:divId w:val="75532572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22BA9EDD" wp14:textId="77777777">
        <w:trPr>
          <w:divId w:val="75532572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0FC320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una carpeta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13F9E1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Abrir la carpeta </w:t>
            </w:r>
          </w:p>
        </w:tc>
      </w:tr>
      <w:tr xmlns:wp14="http://schemas.microsoft.com/office/word/2010/wordml" w:rsidR="00000000" w14:paraId="14CB55C4" wp14:textId="77777777">
        <w:trPr>
          <w:divId w:val="75532572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14475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38C231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la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4A1C15F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la imagen se muestre en un modal de vista previa</w:t>
            </w:r>
          </w:p>
        </w:tc>
      </w:tr>
      <w:tr xmlns:wp14="http://schemas.microsoft.com/office/word/2010/wordml" w:rsidR="00000000" w14:paraId="5A39BBE3" wp14:textId="77777777">
        <w:trPr>
          <w:divId w:val="75532572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584BEE7" wp14:textId="77777777">
        <w:trPr>
          <w:divId w:val="7553257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E31C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887E2D6" wp14:textId="77777777">
        <w:trPr>
          <w:divId w:val="7553257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5B5B017" wp14:textId="77777777">
        <w:trPr>
          <w:divId w:val="7553257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6D4D2D5" wp14:textId="77777777">
        <w:trPr>
          <w:divId w:val="7553257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D79A5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modal muestra una vista previa de la imagen perfectamente</w:t>
            </w:r>
          </w:p>
        </w:tc>
      </w:tr>
      <w:tr xmlns:wp14="http://schemas.microsoft.com/office/word/2010/wordml" w:rsidR="00000000" w14:paraId="617B1916" wp14:textId="77777777">
        <w:trPr>
          <w:divId w:val="7553257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75D13" w:rsidRDefault="00775D13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67" w:id="3"/>
      <w:bookmarkEnd w:id="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069"/>
        <w:gridCol w:w="4636"/>
      </w:tblGrid>
      <w:tr xmlns:wp14="http://schemas.microsoft.com/office/word/2010/wordml" w:rsidR="00000000" w14:paraId="58552D18" wp14:textId="77777777">
        <w:trPr>
          <w:divId w:val="10257100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75D13" w:rsidRDefault="00775D13" w14:paraId="3C29BEB4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hs-59: Presionar una imagen jpeg (vista previa)</w:t>
            </w:r>
          </w:p>
        </w:tc>
      </w:tr>
      <w:tr xmlns:wp14="http://schemas.microsoft.com/office/word/2010/wordml" w:rsidR="00000000" w14:paraId="4B6C1EE6" wp14:textId="77777777">
        <w:trPr>
          <w:divId w:val="10257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2C289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1034F2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0E999A1" wp14:textId="77777777">
        <w:trPr>
          <w:divId w:val="10257100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8B3F6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75D13" w:rsidRDefault="00775D13" w14:paraId="38801D0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una imagen para obtener su vista previa del formato jpeg</w:t>
            </w:r>
          </w:p>
        </w:tc>
      </w:tr>
      <w:tr xmlns:wp14="http://schemas.microsoft.com/office/word/2010/wordml" w:rsidR="00000000" w14:paraId="69DEF30A" wp14:textId="77777777">
        <w:trPr>
          <w:divId w:val="10257100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5C55B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75D13" w:rsidRDefault="00775D13" w14:paraId="2BA5111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14:paraId="795C61F7" wp14:textId="77777777">
        <w:trPr>
          <w:divId w:val="102571005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5D5E9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934DE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84E38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 xml:space="preserve">Resultados </w:t>
            </w: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Esperados:</w:t>
            </w:r>
          </w:p>
        </w:tc>
      </w:tr>
      <w:tr xmlns:wp14="http://schemas.microsoft.com/office/word/2010/wordml" w:rsidR="00000000" w14:paraId="55815E71" wp14:textId="77777777">
        <w:trPr>
          <w:divId w:val="10257100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49FAA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491306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 Ingresar a una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F33A74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Abrir la carpeta </w:t>
            </w:r>
          </w:p>
        </w:tc>
      </w:tr>
      <w:tr xmlns:wp14="http://schemas.microsoft.com/office/word/2010/wordml" w:rsidR="00000000" w14:paraId="0B762DB1" wp14:textId="77777777">
        <w:trPr>
          <w:divId w:val="10257100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8E884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2575F8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la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46AF4A7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la imagen se muestre en un modal de vista previa</w:t>
            </w:r>
          </w:p>
        </w:tc>
      </w:tr>
      <w:tr xmlns:wp14="http://schemas.microsoft.com/office/word/2010/wordml" w:rsidR="00000000" w14:paraId="72A3D3EC" wp14:textId="77777777">
        <w:trPr>
          <w:divId w:val="10257100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D0B940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7689AFE" wp14:textId="77777777">
        <w:trPr>
          <w:divId w:val="10257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22C8A2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01365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8418736" wp14:textId="77777777">
        <w:trPr>
          <w:divId w:val="10257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40DC83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9A901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51D4533" wp14:textId="77777777">
        <w:trPr>
          <w:divId w:val="10257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50CAE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C2B4F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429C2DC" wp14:textId="77777777">
        <w:trPr>
          <w:divId w:val="10257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0B5EC1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BD875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modal muestra una vista previa de la imagen perfectamente</w:t>
            </w:r>
          </w:p>
        </w:tc>
      </w:tr>
      <w:tr xmlns:wp14="http://schemas.microsoft.com/office/word/2010/wordml" w:rsidR="00000000" w14:paraId="28780193" wp14:textId="77777777">
        <w:trPr>
          <w:divId w:val="10257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6CAE96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91788D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75D13" w:rsidRDefault="00775D13" w14:paraId="09AF38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69" w:id="4"/>
      <w:bookmarkEnd w:id="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032"/>
        <w:gridCol w:w="4673"/>
      </w:tblGrid>
      <w:tr xmlns:wp14="http://schemas.microsoft.com/office/word/2010/wordml" w:rsidR="00000000" w14:paraId="3B3DA759" wp14:textId="77777777">
        <w:trPr>
          <w:divId w:val="862748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75D13" w:rsidRDefault="00775D13" w14:paraId="2C80ACD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hs-60: Presionar una imagen gif (vista previa)</w:t>
            </w:r>
          </w:p>
        </w:tc>
      </w:tr>
      <w:tr xmlns:wp14="http://schemas.microsoft.com/office/word/2010/wordml" w:rsidR="00000000" w14:paraId="4E9033CC" wp14:textId="77777777">
        <w:trPr>
          <w:divId w:val="862748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7B56C97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402E21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D490ED7" wp14:textId="77777777">
        <w:trPr>
          <w:divId w:val="862748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1B808A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75D13" w:rsidRDefault="00775D13" w14:paraId="4DFA99C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Presionar </w:t>
            </w:r>
            <w:r>
              <w:rPr>
                <w:rFonts w:ascii="Arial" w:hAnsi="Arial" w:cs="Arial"/>
                <w:sz w:val="17"/>
                <w:szCs w:val="17"/>
              </w:rPr>
              <w:t>una imagen para obtener su vista previa del formato gif</w:t>
            </w:r>
          </w:p>
        </w:tc>
      </w:tr>
      <w:tr xmlns:wp14="http://schemas.microsoft.com/office/word/2010/wordml" w:rsidR="00000000" w14:paraId="27478E84" wp14:textId="77777777">
        <w:trPr>
          <w:divId w:val="862748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AFE6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75D13" w:rsidRDefault="00775D13" w14:paraId="252F3C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14:paraId="2012A52B" wp14:textId="77777777">
        <w:trPr>
          <w:divId w:val="8627483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32DC7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D0C32F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9CE15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426AD03" wp14:textId="77777777">
        <w:trPr>
          <w:divId w:val="862748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9F14E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4A603CF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una carpeta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3DE3F0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Abrir la carpeta </w:t>
            </w:r>
          </w:p>
        </w:tc>
      </w:tr>
      <w:tr xmlns:wp14="http://schemas.microsoft.com/office/word/2010/wordml" w:rsidR="00000000" w14:paraId="58E55F46" wp14:textId="77777777">
        <w:trPr>
          <w:divId w:val="862748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842F5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517A97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la imagen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94520A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la imagen se muestre en un modal de vista previa</w:t>
            </w:r>
          </w:p>
        </w:tc>
      </w:tr>
      <w:tr xmlns:wp14="http://schemas.microsoft.com/office/word/2010/wordml" w:rsidR="00000000" w14:paraId="0E27B00A" wp14:textId="77777777">
        <w:trPr>
          <w:divId w:val="862748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0061E4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77114B3" wp14:textId="77777777">
        <w:trPr>
          <w:divId w:val="862748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3525E11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D70D67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21905DC" wp14:textId="77777777">
        <w:trPr>
          <w:divId w:val="862748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097F27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6D976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6513BF87" wp14:textId="77777777">
        <w:trPr>
          <w:divId w:val="862748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22BD8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6BEE0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E019837" wp14:textId="77777777">
        <w:trPr>
          <w:divId w:val="862748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7E52B7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13C499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modal muestra una vista previa del gif perfectamente</w:t>
            </w:r>
          </w:p>
        </w:tc>
      </w:tr>
      <w:tr xmlns:wp14="http://schemas.microsoft.com/office/word/2010/wordml" w:rsidR="00000000" w14:paraId="28C6E526" wp14:textId="77777777">
        <w:trPr>
          <w:divId w:val="862748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648443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E8649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75D13" w:rsidRDefault="00775D13" w14:paraId="15AA318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71" w:id="5"/>
      <w:bookmarkEnd w:id="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987"/>
        <w:gridCol w:w="2718"/>
      </w:tblGrid>
      <w:tr xmlns:wp14="http://schemas.microsoft.com/office/word/2010/wordml" w:rsidR="00000000" w14:paraId="4C4527F3" wp14:textId="77777777">
        <w:trPr>
          <w:divId w:val="12674680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75D13" w:rsidRDefault="00775D13" w14:paraId="09AB620A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Case hs-61: Eliminar una imagen jpg </w:t>
            </w:r>
          </w:p>
        </w:tc>
      </w:tr>
      <w:tr xmlns:wp14="http://schemas.microsoft.com/office/word/2010/wordml" w:rsidR="00000000" w14:paraId="26972378" wp14:textId="77777777">
        <w:trPr>
          <w:divId w:val="12674680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010F440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25A03C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671F5C7" wp14:textId="77777777">
        <w:trPr>
          <w:divId w:val="12674680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9419FA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75D13" w:rsidRDefault="00775D13" w14:paraId="5408F82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Eliminar una imagen del formato jpg</w:t>
            </w:r>
          </w:p>
        </w:tc>
      </w:tr>
      <w:tr xmlns:wp14="http://schemas.microsoft.com/office/word/2010/wordml" w:rsidR="00000000" w14:paraId="77F337D0" wp14:textId="77777777">
        <w:trPr>
          <w:divId w:val="12674680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B1337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75D13" w:rsidRDefault="00775D13" w14:paraId="0FD5383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14:paraId="7ED37D23" wp14:textId="77777777">
        <w:trPr>
          <w:divId w:val="126746800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241D4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02DE6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4B19CE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EB591E5" wp14:textId="77777777">
        <w:trPr>
          <w:divId w:val="126746800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65D24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3517D3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una carpeta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3F9349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Abrir la </w:t>
            </w:r>
            <w:r>
              <w:rPr>
                <w:rFonts w:ascii="Arial" w:hAnsi="Arial" w:cs="Arial"/>
                <w:sz w:val="17"/>
                <w:szCs w:val="17"/>
              </w:rPr>
              <w:t>carpeta </w:t>
            </w:r>
          </w:p>
        </w:tc>
      </w:tr>
      <w:tr xmlns:wp14="http://schemas.microsoft.com/office/word/2010/wordml" w:rsidR="00000000" w14:paraId="41B62693" wp14:textId="77777777">
        <w:trPr>
          <w:divId w:val="126746800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CC21B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900BB5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botón eliminar de la imagen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357EB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la imagen se elimine </w:t>
            </w:r>
          </w:p>
        </w:tc>
      </w:tr>
      <w:tr xmlns:wp14="http://schemas.microsoft.com/office/word/2010/wordml" w:rsidR="00000000" w14:paraId="44EAFD9C" wp14:textId="77777777">
        <w:trPr>
          <w:divId w:val="12674680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4B94D5A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5B61027" wp14:textId="77777777">
        <w:trPr>
          <w:divId w:val="12674680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79A623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7F1E2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2206DFB" wp14:textId="77777777">
        <w:trPr>
          <w:divId w:val="12674680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2B9EE9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7951B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94CCEF2" wp14:textId="77777777">
        <w:trPr>
          <w:divId w:val="12674680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1404F7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C4A8F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D97196C" wp14:textId="77777777">
        <w:trPr>
          <w:divId w:val="12674680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63269B0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40780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recibe la notificación de archivo eliminado</w:t>
            </w:r>
          </w:p>
        </w:tc>
      </w:tr>
      <w:tr xmlns:wp14="http://schemas.microsoft.com/office/word/2010/wordml" w:rsidR="00000000" w14:paraId="540DA757" wp14:textId="77777777">
        <w:trPr>
          <w:divId w:val="12674680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336DAA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699B3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75D13" w:rsidRDefault="00775D13" w14:paraId="01512B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73" w:id="6"/>
      <w:bookmarkEnd w:id="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987"/>
        <w:gridCol w:w="2718"/>
      </w:tblGrid>
      <w:tr xmlns:wp14="http://schemas.microsoft.com/office/word/2010/wordml" w:rsidR="00000000" w14:paraId="7C0F4A16" wp14:textId="77777777">
        <w:trPr>
          <w:divId w:val="146604906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75D13" w:rsidRDefault="00775D13" w14:paraId="60446D6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Case hs-62: Eliminar una imagen png </w:t>
            </w:r>
          </w:p>
        </w:tc>
      </w:tr>
      <w:tr xmlns:wp14="http://schemas.microsoft.com/office/word/2010/wordml" w:rsidR="00000000" w14:paraId="2C1E042C" wp14:textId="77777777">
        <w:trPr>
          <w:divId w:val="14660490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7297A28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81F55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FBA5E89" wp14:textId="77777777">
        <w:trPr>
          <w:divId w:val="146604906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85959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75D13" w:rsidRDefault="00775D13" w14:paraId="1241899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Eliminar una imagen el formato png</w:t>
            </w:r>
          </w:p>
        </w:tc>
      </w:tr>
      <w:tr xmlns:wp14="http://schemas.microsoft.com/office/word/2010/wordml" w:rsidR="00000000" w14:paraId="0415DD0E" wp14:textId="77777777">
        <w:trPr>
          <w:divId w:val="146604906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40BC0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75D13" w:rsidRDefault="00775D13" w14:paraId="4B7DABA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14:paraId="1CC4D591" wp14:textId="77777777">
        <w:trPr>
          <w:divId w:val="146604906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D8A14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27774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A635A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3084DE98" wp14:textId="77777777">
        <w:trPr>
          <w:divId w:val="146604906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E32D5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4E6A1AA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una carpeta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77E127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Abrir la </w:t>
            </w:r>
            <w:r>
              <w:rPr>
                <w:rFonts w:ascii="Arial" w:hAnsi="Arial" w:cs="Arial"/>
                <w:sz w:val="17"/>
                <w:szCs w:val="17"/>
              </w:rPr>
              <w:t>carpeta </w:t>
            </w:r>
          </w:p>
        </w:tc>
      </w:tr>
      <w:tr xmlns:wp14="http://schemas.microsoft.com/office/word/2010/wordml" w:rsidR="00000000" w14:paraId="57B61CA0" wp14:textId="77777777">
        <w:trPr>
          <w:divId w:val="146604906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38328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8F446C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botón eliminar de la imagen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F040AD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la imagen se elimine </w:t>
            </w:r>
          </w:p>
        </w:tc>
      </w:tr>
      <w:tr xmlns:wp14="http://schemas.microsoft.com/office/word/2010/wordml" w:rsidR="00000000" w14:paraId="3DEEC669" wp14:textId="77777777">
        <w:trPr>
          <w:divId w:val="146604906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656B9A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56B46A64" wp14:textId="77777777">
        <w:trPr>
          <w:divId w:val="14660490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4E6074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0478A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7AA6F71F" wp14:textId="77777777">
        <w:trPr>
          <w:divId w:val="14660490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7089F9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6B80D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3E9EA052" wp14:textId="77777777">
        <w:trPr>
          <w:divId w:val="14660490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559FA9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4B5817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C765D69" wp14:textId="77777777">
        <w:trPr>
          <w:divId w:val="14660490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1963853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69E00D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elimina la imagen correctamente</w:t>
            </w:r>
          </w:p>
        </w:tc>
      </w:tr>
      <w:tr xmlns:wp14="http://schemas.microsoft.com/office/word/2010/wordml" w:rsidR="00000000" w14:paraId="41A2564E" wp14:textId="77777777">
        <w:trPr>
          <w:divId w:val="14660490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733933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E2A0D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75D13" w:rsidRDefault="00775D13" w14:paraId="0DA7063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75" w:id="7"/>
      <w:bookmarkEnd w:id="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987"/>
        <w:gridCol w:w="2718"/>
      </w:tblGrid>
      <w:tr xmlns:wp14="http://schemas.microsoft.com/office/word/2010/wordml" w:rsidR="00000000" w14:paraId="628F5A69" wp14:textId="77777777">
        <w:trPr>
          <w:divId w:val="3871947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75D13" w:rsidRDefault="00775D13" w14:paraId="6F6C584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Case hs-63: Eliminar una imagen jpeg </w:t>
            </w:r>
          </w:p>
        </w:tc>
      </w:tr>
      <w:tr xmlns:wp14="http://schemas.microsoft.com/office/word/2010/wordml" w:rsidR="00000000" w14:paraId="4527610A" wp14:textId="77777777">
        <w:trPr>
          <w:divId w:val="3871947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3FDBDA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35F4F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A979A32" wp14:textId="77777777">
        <w:trPr>
          <w:divId w:val="3871947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0CD11F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75D13" w:rsidRDefault="00775D13" w14:paraId="44EE4D1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Eliminar una imagen del formato jpeg</w:t>
            </w:r>
          </w:p>
        </w:tc>
      </w:tr>
      <w:tr xmlns:wp14="http://schemas.microsoft.com/office/word/2010/wordml" w:rsidR="00000000" w14:paraId="22E957E8" wp14:textId="77777777">
        <w:trPr>
          <w:divId w:val="3871947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999F9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75D13" w:rsidRDefault="00775D13" w14:paraId="62EE765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14:paraId="2E4C042E" wp14:textId="77777777">
        <w:trPr>
          <w:divId w:val="38719470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83C8B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DA7A4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6DB9E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1983E8D" wp14:textId="77777777">
        <w:trPr>
          <w:divId w:val="38719470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C5008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C13E75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una carpeta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6A3FF8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Abrir la </w:t>
            </w:r>
            <w:r>
              <w:rPr>
                <w:rFonts w:ascii="Arial" w:hAnsi="Arial" w:cs="Arial"/>
                <w:sz w:val="17"/>
                <w:szCs w:val="17"/>
              </w:rPr>
              <w:t>carpeta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xmlns:wp14="http://schemas.microsoft.com/office/word/2010/wordml" w:rsidR="00000000" w14:paraId="565A4CA9" wp14:textId="77777777">
        <w:trPr>
          <w:divId w:val="38719470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4B6C8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698716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botón eliminar de la imagen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265D56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la imagen se elimine </w:t>
            </w:r>
          </w:p>
        </w:tc>
      </w:tr>
      <w:tr xmlns:wp14="http://schemas.microsoft.com/office/word/2010/wordml" w:rsidR="00000000" w14:paraId="45FB0818" wp14:textId="77777777">
        <w:trPr>
          <w:divId w:val="38719470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49F31C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78BE537" wp14:textId="77777777">
        <w:trPr>
          <w:divId w:val="3871947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5FC892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D96F7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067ABCA" wp14:textId="77777777">
        <w:trPr>
          <w:divId w:val="3871947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0708E1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7C41A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8C537B0" wp14:textId="77777777">
        <w:trPr>
          <w:divId w:val="3871947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315FF2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4FD164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D2A929C" wp14:textId="77777777">
        <w:trPr>
          <w:divId w:val="3871947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042486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C4AF5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elimina la imagen correctamente</w:t>
            </w:r>
          </w:p>
        </w:tc>
      </w:tr>
      <w:tr xmlns:wp14="http://schemas.microsoft.com/office/word/2010/wordml" w:rsidR="00000000" w14:paraId="3CFAEEC4" wp14:textId="77777777">
        <w:trPr>
          <w:divId w:val="38719470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432470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46D89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75D13" w:rsidRDefault="00775D13" w14:paraId="4662417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77" w:id="8"/>
      <w:bookmarkEnd w:id="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6705"/>
      </w:tblGrid>
      <w:tr xmlns:wp14="http://schemas.microsoft.com/office/word/2010/wordml" w:rsidR="00000000" w14:paraId="27C00B1A" wp14:textId="77777777">
        <w:trPr>
          <w:divId w:val="1277132637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75D13" w:rsidRDefault="00775D13" w14:paraId="0F2AC3E0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Case hs-64: Eliminar una imagen gif </w:t>
            </w:r>
          </w:p>
        </w:tc>
      </w:tr>
      <w:tr xmlns:wp14="http://schemas.microsoft.com/office/word/2010/wordml" w:rsidR="00000000" w14:paraId="2AE94CC5" wp14:textId="77777777">
        <w:trPr>
          <w:divId w:val="127713263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43BCF6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030C1B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D98710D" wp14:textId="77777777">
        <w:trPr>
          <w:divId w:val="1277132637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410FBE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75D13" w:rsidRDefault="00775D13" w14:paraId="17CE826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Eliminar una imagen del formato gif</w:t>
            </w:r>
          </w:p>
        </w:tc>
      </w:tr>
      <w:tr xmlns:wp14="http://schemas.microsoft.com/office/word/2010/wordml" w:rsidR="00000000" w14:paraId="4D32C025" wp14:textId="77777777">
        <w:trPr>
          <w:divId w:val="1277132637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B5159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75D13" w:rsidRDefault="00775D13" w14:paraId="6D2282B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14:paraId="53128261" wp14:textId="77777777">
        <w:trPr>
          <w:divId w:val="1277132637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2486C0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D256449" wp14:textId="77777777">
        <w:trPr>
          <w:divId w:val="127713263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265FCC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AB552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BCD3F73" wp14:textId="77777777">
        <w:trPr>
          <w:divId w:val="127713263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41D288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6D301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DA38682" wp14:textId="77777777">
        <w:trPr>
          <w:divId w:val="127713263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001892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B08B1F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3BC02E3" wp14:textId="77777777">
        <w:trPr>
          <w:divId w:val="127713263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6FF65F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D3B7E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elimina la imagen correctamente</w:t>
            </w:r>
          </w:p>
        </w:tc>
      </w:tr>
      <w:tr xmlns:wp14="http://schemas.microsoft.com/office/word/2010/wordml" w:rsidR="00000000" w14:paraId="327482E2" wp14:textId="77777777">
        <w:trPr>
          <w:divId w:val="127713263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7FBA1BC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5267C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75D13" w:rsidRDefault="00775D13" w14:paraId="4B8484D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93" w:id="9"/>
      <w:bookmarkEnd w:id="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1955"/>
        <w:gridCol w:w="4750"/>
      </w:tblGrid>
      <w:tr xmlns:wp14="http://schemas.microsoft.com/office/word/2010/wordml" w:rsidR="00000000" w14:paraId="421370A4" wp14:textId="77777777">
        <w:trPr>
          <w:divId w:val="46697521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75D13" w:rsidRDefault="00775D13" w14:paraId="3CF570E7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hs-65: Presionar un documento .docx (vista previa)</w:t>
            </w:r>
          </w:p>
        </w:tc>
      </w:tr>
      <w:tr xmlns:wp14="http://schemas.microsoft.com/office/word/2010/wordml" w:rsidR="00000000" w14:paraId="0459564A" wp14:textId="77777777">
        <w:trPr>
          <w:divId w:val="4669752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5E8C307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C2CE67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E83B7C2" wp14:textId="77777777">
        <w:trPr>
          <w:divId w:val="46697521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DD8642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75D13" w:rsidRDefault="00775D13" w14:paraId="67B4447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Presionar un documento word </w:t>
            </w:r>
            <w:r>
              <w:rPr>
                <w:rFonts w:ascii="Arial" w:hAnsi="Arial" w:cs="Arial"/>
                <w:sz w:val="17"/>
                <w:szCs w:val="17"/>
              </w:rPr>
              <w:t>para obtener su vista previa del formato pdf</w:t>
            </w:r>
          </w:p>
        </w:tc>
      </w:tr>
      <w:tr xmlns:wp14="http://schemas.microsoft.com/office/word/2010/wordml" w:rsidR="00000000" w14:paraId="2326E525" wp14:textId="77777777">
        <w:trPr>
          <w:divId w:val="46697521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B5A0B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75D13" w:rsidRDefault="00775D13" w14:paraId="37A788D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14:paraId="5FACE287" wp14:textId="77777777">
        <w:trPr>
          <w:divId w:val="46697521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A3DF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B619D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76A246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39AF35E1" wp14:textId="77777777">
        <w:trPr>
          <w:divId w:val="46697521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50B3A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EAD504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 una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0CD670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Abrir la carpeta</w:t>
            </w:r>
          </w:p>
        </w:tc>
      </w:tr>
      <w:tr xmlns:wp14="http://schemas.microsoft.com/office/word/2010/wordml" w:rsidR="00000000" w14:paraId="7A87BCA5" wp14:textId="77777777">
        <w:trPr>
          <w:divId w:val="46697521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8A8CB7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126DA5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el documento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42D569F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documento se muestre en un modal de vista previa</w:t>
            </w:r>
          </w:p>
        </w:tc>
      </w:tr>
      <w:tr xmlns:wp14="http://schemas.microsoft.com/office/word/2010/wordml" w:rsidR="00000000" w14:paraId="4101652C" wp14:textId="77777777">
        <w:trPr>
          <w:divId w:val="46697521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4B99056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EEE61AA" wp14:textId="77777777">
        <w:trPr>
          <w:divId w:val="4669752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137E58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75A75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5B82D0C" wp14:textId="77777777">
        <w:trPr>
          <w:divId w:val="4669752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237B0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CCA6F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787DAFD" wp14:textId="77777777">
        <w:trPr>
          <w:divId w:val="4669752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23B49F1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1B87C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F444FCF" wp14:textId="77777777">
        <w:trPr>
          <w:divId w:val="4669752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44300B5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14606E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archivo word se muestra en vista previa correctamente</w:t>
            </w:r>
          </w:p>
        </w:tc>
      </w:tr>
      <w:tr xmlns:wp14="http://schemas.microsoft.com/office/word/2010/wordml" w:rsidR="00000000" w14:paraId="682698BE" wp14:textId="77777777">
        <w:trPr>
          <w:divId w:val="46697521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565DA4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450F64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75D13" w:rsidRDefault="00775D13" w14:paraId="4F8F56C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97" w:id="10"/>
      <w:bookmarkEnd w:id="1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24"/>
        <w:gridCol w:w="2881"/>
      </w:tblGrid>
      <w:tr xmlns:wp14="http://schemas.microsoft.com/office/word/2010/wordml" w:rsidR="00000000" w14:paraId="11CA7A1F" wp14:textId="77777777">
        <w:trPr>
          <w:divId w:val="19353602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75D13" w:rsidRDefault="00775D13" w14:paraId="02868DFE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Case hs-66: Eliminar un archivo .docx </w:t>
            </w:r>
          </w:p>
        </w:tc>
      </w:tr>
      <w:tr xmlns:wp14="http://schemas.microsoft.com/office/word/2010/wordml" w:rsidR="00000000" w14:paraId="7CFAAD5E" wp14:textId="77777777">
        <w:trPr>
          <w:divId w:val="19353602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395A4E9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ED9C89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F4AA54A" wp14:textId="77777777">
        <w:trPr>
          <w:divId w:val="19353602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12698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75D13" w:rsidRDefault="00775D13" w14:paraId="5A13587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Eliminar un archivo del formato docx</w:t>
            </w:r>
          </w:p>
        </w:tc>
      </w:tr>
      <w:tr xmlns:wp14="http://schemas.microsoft.com/office/word/2010/wordml" w:rsidR="00000000" w14:paraId="3726A02E" wp14:textId="77777777">
        <w:trPr>
          <w:divId w:val="19353602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01021F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75D13" w:rsidRDefault="00775D13" w14:paraId="4664122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14:paraId="01B1CC76" wp14:textId="77777777">
        <w:trPr>
          <w:divId w:val="193536027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ACA9A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0C98A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08886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C5DB395" wp14:textId="77777777">
        <w:trPr>
          <w:divId w:val="193536027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B965A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6ED8DF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una carpeta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580ED4E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Abrir la </w:t>
            </w:r>
            <w:r>
              <w:rPr>
                <w:rFonts w:ascii="Arial" w:hAnsi="Arial" w:cs="Arial"/>
                <w:sz w:val="17"/>
                <w:szCs w:val="17"/>
              </w:rPr>
              <w:t>carpeta </w:t>
            </w:r>
          </w:p>
        </w:tc>
      </w:tr>
      <w:tr xmlns:wp14="http://schemas.microsoft.com/office/word/2010/wordml" w:rsidR="00000000" w14:paraId="3E760DAA" wp14:textId="77777777">
        <w:trPr>
          <w:divId w:val="193536027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E643A3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1867193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botón eliminar del documento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415B25B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el documento se elimine </w:t>
            </w:r>
          </w:p>
        </w:tc>
      </w:tr>
      <w:tr xmlns:wp14="http://schemas.microsoft.com/office/word/2010/wordml" w:rsidR="00000000" w14:paraId="1299C43A" wp14:textId="77777777">
        <w:trPr>
          <w:divId w:val="19353602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4DDBEF00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B0A0080" wp14:textId="77777777">
        <w:trPr>
          <w:divId w:val="19353602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43F625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95C46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D1F0C64" wp14:textId="77777777">
        <w:trPr>
          <w:divId w:val="19353602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38282D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65620C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83941F7" wp14:textId="77777777">
        <w:trPr>
          <w:divId w:val="19353602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6C4044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394009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E75E2E3" wp14:textId="77777777">
        <w:trPr>
          <w:divId w:val="19353602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2C56E0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799C1F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elimina la imagen correctamente</w:t>
            </w:r>
          </w:p>
        </w:tc>
      </w:tr>
      <w:tr xmlns:wp14="http://schemas.microsoft.com/office/word/2010/wordml" w:rsidR="00000000" w14:paraId="46FC5680" wp14:textId="77777777">
        <w:trPr>
          <w:divId w:val="19353602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75D13" w:rsidRDefault="00775D13" w14:paraId="54DFBD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75D13" w:rsidRDefault="00775D13" w14:paraId="2F870C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75D13" w:rsidP="424D0478" w:rsidRDefault="00775D13" w14:paraId="3461D779" wp14:textId="77777777">
      <w:pPr>
        <w:pStyle w:val="NoSpacing"/>
        <w:rPr>
          <w:lang w:val="es-CL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424D0478" w:rsidTr="42509544" w14:paraId="2F272E2F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4D0478" w:rsidRDefault="424D0478" w14:paraId="7718C4E4" w14:textId="7C5E77B1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 Case hs-99: Filtrar archivos</w:t>
            </w:r>
          </w:p>
        </w:tc>
      </w:tr>
      <w:tr w:rsidR="424D0478" w:rsidTr="42509544" w14:paraId="5F0522D6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424D0478" w:rsidP="424D0478" w:rsidRDefault="424D0478" w14:paraId="3AB9CA72" w14:textId="5FA11683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4D0478" w:rsidRDefault="424D0478" w14:paraId="3F8C6231" w14:textId="52C06282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424D0478" w:rsidTr="42509544" w14:paraId="1F3CF9DE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4D0478" w:rsidRDefault="424D0478" w14:paraId="08E36523" w14:textId="2B7CCB47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424D0478" w:rsidP="424D0478" w:rsidRDefault="424D0478" w14:paraId="62F7E33D" w14:textId="74780027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Ordenar documentos por fecha, nombre o tipo</w:t>
            </w:r>
          </w:p>
        </w:tc>
      </w:tr>
      <w:tr w:rsidR="424D0478" w:rsidTr="42509544" w14:paraId="2B56A8D7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4D0478" w:rsidRDefault="424D0478" w14:paraId="0D97F089" w14:textId="7101715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Preconditions</w:t>
            </w:r>
            <w:r w:rsidRPr="424D0478" w:rsidR="424D0478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  <w:p w:rsidR="424D0478" w:rsidP="424D0478" w:rsidRDefault="424D0478" w14:paraId="54CF646A" w14:textId="40FA815D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Haber cargado un archivo desde el entorno móvil</w:t>
            </w:r>
          </w:p>
        </w:tc>
      </w:tr>
      <w:tr w:rsidR="424D0478" w:rsidTr="42509544" w14:paraId="32D06D0E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4D0478" w:rsidRDefault="424D0478" w14:paraId="2AA892B5" w14:textId="512B7C2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#: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4D0478" w:rsidRDefault="424D0478" w14:paraId="177CD337" w14:textId="6214F2A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Step </w:t>
            </w:r>
            <w:r w:rsidRPr="424D0478" w:rsidR="424D0478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actions</w:t>
            </w:r>
            <w:r w:rsidRPr="424D0478" w:rsidR="424D0478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4D0478" w:rsidRDefault="424D0478" w14:paraId="752D6DB0" w14:textId="3AC3D63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Esperados:</w:t>
            </w:r>
          </w:p>
        </w:tc>
      </w:tr>
      <w:tr w:rsidR="424D0478" w:rsidTr="42509544" w14:paraId="33F05455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4D0478" w:rsidRDefault="424D0478" w14:paraId="751B4A32" w14:textId="669E8CF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4D0478" w:rsidRDefault="424D0478" w14:paraId="49696A72" w14:textId="04F66294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Ingresar a una carpeta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4D0478" w:rsidRDefault="424D0478" w14:paraId="298849C0" w14:textId="1B9CC49D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Abrir la carpeta</w:t>
            </w:r>
          </w:p>
        </w:tc>
      </w:tr>
      <w:tr w:rsidR="424D0478" w:rsidTr="42509544" w14:paraId="349A196C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4D0478" w:rsidRDefault="424D0478" w14:paraId="2EEA95FB" w14:textId="07278E4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2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4D0478" w:rsidRDefault="424D0478" w14:paraId="3E6846E0" w14:textId="21B4A976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Presionar filtros deseado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4D0478" w:rsidRDefault="424D0478" w14:paraId="47D89C9F" w14:textId="56FF09D1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Que el documento se muestre en un modal de vista previa</w:t>
            </w:r>
          </w:p>
        </w:tc>
      </w:tr>
      <w:tr w:rsidR="424D0478" w:rsidTr="42509544" w14:paraId="564BD1A2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4D0478" w:rsidRDefault="424D0478" w14:paraId="2D34D0B2" w14:textId="4F2C4F8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</w:p>
        </w:tc>
      </w:tr>
      <w:tr w:rsidR="424D0478" w:rsidTr="42509544" w14:paraId="6C18711D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424D0478" w:rsidP="424D0478" w:rsidRDefault="424D0478" w14:paraId="76380458" w14:textId="2AA7983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Last</w:t>
            </w:r>
            <w:r w:rsidRPr="424D0478" w:rsidR="424D0478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</w:t>
            </w:r>
            <w:r w:rsidRPr="424D0478" w:rsidR="424D0478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</w:t>
            </w:r>
            <w:r w:rsidRPr="424D0478" w:rsidR="424D0478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509544" w:rsidRDefault="424D0478" w14:paraId="72492D26" w14:textId="681C1854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42509544" w:rsidR="5EBCE96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Fallado</w:t>
            </w:r>
          </w:p>
        </w:tc>
      </w:tr>
      <w:tr w:rsidR="424D0478" w:rsidTr="42509544" w14:paraId="0A18A761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424D0478" w:rsidP="424D0478" w:rsidRDefault="424D0478" w14:paraId="49D2584B" w14:textId="1CD5371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4D0478" w:rsidRDefault="424D0478" w14:paraId="125380C4" w14:textId="35F79F5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Version</w:t>
            </w:r>
            <w:r w:rsidRPr="424D0478" w:rsidR="424D0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1.0</w:t>
            </w:r>
          </w:p>
        </w:tc>
      </w:tr>
      <w:tr w:rsidR="424D0478" w:rsidTr="42509544" w14:paraId="73ED5C2B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424D0478" w:rsidP="424D0478" w:rsidRDefault="424D0478" w14:paraId="3221C0CE" w14:textId="5218286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4D0478" w:rsidRDefault="424D0478" w14:paraId="7E31C96A" w14:textId="053A387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424D0478" w:rsidTr="42509544" w14:paraId="1B8044C5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424D0478" w:rsidP="424D0478" w:rsidRDefault="424D0478" w14:paraId="13BAB05C" w14:textId="44BAE50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509544" w:rsidRDefault="424D0478" w14:paraId="790E13E0" w14:textId="3CC0D14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509544" w:rsidR="20D83CD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  <w:t>No hay filtro para los archivos</w:t>
            </w:r>
          </w:p>
        </w:tc>
      </w:tr>
      <w:tr w:rsidR="424D0478" w:rsidTr="42509544" w14:paraId="3D8BC9AC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424D0478" w:rsidP="424D0478" w:rsidRDefault="424D0478" w14:paraId="0E2C151B" w14:textId="6625A07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24D0478" w:rsidP="424D0478" w:rsidRDefault="424D0478" w14:paraId="4EFB8B6A" w14:textId="11BDB41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424D0478" w:rsidR="424D04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424D0478" w:rsidP="424D0478" w:rsidRDefault="424D0478" w14:paraId="7C8EFDDC" w14:textId="4EBA37B5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13"/>
    <w:rsid w:val="00775D13"/>
    <w:rsid w:val="00DA4160"/>
    <w:rsid w:val="10E72539"/>
    <w:rsid w:val="20D83CD4"/>
    <w:rsid w:val="424D0478"/>
    <w:rsid w:val="42509544"/>
    <w:rsid w:val="5EBCE961"/>
    <w:rsid w:val="68B18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598C9"/>
  <w15:chartTrackingRefBased/>
  <w15:docId w15:val="{6BB90947-15B0-44B3-950F-EF7D11AE2B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562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272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835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22665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Escaneo de documentos Web</dc:title>
  <dc:subject/>
  <dc:creator>Cristian Lara</dc:creator>
  <keywords/>
  <dc:description/>
  <lastModifiedBy>CRISTIAN JAVIER LARA FLORES</lastModifiedBy>
  <revision>4</revision>
  <dcterms:created xsi:type="dcterms:W3CDTF">2024-11-23T01:29:00.0000000Z</dcterms:created>
  <dcterms:modified xsi:type="dcterms:W3CDTF">2024-11-27T04:02:06.5985546Z</dcterms:modified>
</coreProperties>
</file>